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63DC1" w14:textId="77777777"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14:paraId="488BD3E7" w14:textId="77777777" w:rsidR="00D25A64" w:rsidRPr="00077E1F" w:rsidRDefault="00311475" w:rsidP="00376DB2">
      <w:pPr>
        <w:jc w:val="center"/>
      </w:pPr>
      <w:r w:rsidRPr="00077E1F">
        <w:rPr>
          <w:noProof/>
        </w:rPr>
        <w:drawing>
          <wp:inline distT="0" distB="0" distL="0" distR="0" wp14:anchorId="3DF978F1" wp14:editId="26A18CB2">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374D2700" w14:textId="77777777" w:rsidR="00D25A64" w:rsidRPr="00077E1F" w:rsidRDefault="00D25A64" w:rsidP="007C0A36"/>
    <w:p w14:paraId="25DDFBED" w14:textId="77777777" w:rsidR="00444DCA" w:rsidRPr="00077E1F" w:rsidRDefault="00444DCA" w:rsidP="007C0A36"/>
    <w:p w14:paraId="50166D2B" w14:textId="77777777" w:rsidR="00F453FA" w:rsidRPr="00077E1F" w:rsidRDefault="00F453FA" w:rsidP="007C0A36"/>
    <w:p w14:paraId="0766DBB3" w14:textId="77777777" w:rsidR="00F453FA" w:rsidRPr="00077E1F" w:rsidRDefault="00F453FA" w:rsidP="007C0A36"/>
    <w:p w14:paraId="100703AC" w14:textId="77777777" w:rsidR="00F453FA" w:rsidRPr="00077E1F" w:rsidRDefault="00F453FA" w:rsidP="007C0A36"/>
    <w:p w14:paraId="7824A650" w14:textId="77777777" w:rsidR="00D25A64" w:rsidRPr="00077E1F" w:rsidRDefault="00D25A64" w:rsidP="007C0A36"/>
    <w:p w14:paraId="310D3A2F" w14:textId="12976083" w:rsidR="00D25A64" w:rsidRPr="00077E1F" w:rsidRDefault="0093160E">
      <w:pPr>
        <w:pStyle w:val="HeadingBig"/>
        <w:rPr>
          <w:rFonts w:ascii="Times New Roman" w:hAnsi="Times New Roman"/>
          <w:i w:val="0"/>
          <w:iCs w:val="0"/>
          <w:sz w:val="36"/>
          <w:szCs w:val="36"/>
        </w:rPr>
      </w:pPr>
      <w:r>
        <w:rPr>
          <w:rFonts w:ascii="Times New Roman" w:hAnsi="Times New Roman"/>
          <w:i w:val="0"/>
          <w:iCs w:val="0"/>
          <w:sz w:val="36"/>
          <w:szCs w:val="36"/>
        </w:rPr>
        <w:t xml:space="preserve">Vietnamese </w:t>
      </w:r>
      <w:r w:rsidR="00053356">
        <w:rPr>
          <w:rFonts w:ascii="Times New Roman" w:hAnsi="Times New Roman"/>
          <w:i w:val="0"/>
          <w:iCs w:val="0"/>
          <w:sz w:val="36"/>
          <w:szCs w:val="36"/>
        </w:rPr>
        <w:t>Study System for Japanese</w:t>
      </w:r>
    </w:p>
    <w:p w14:paraId="637DDEEF" w14:textId="77777777" w:rsidR="009117DD" w:rsidRPr="00077E1F" w:rsidRDefault="009117DD">
      <w:pPr>
        <w:pStyle w:val="HeadingBig"/>
        <w:rPr>
          <w:rFonts w:ascii="Times New Roman" w:hAnsi="Times New Roman"/>
          <w:i w:val="0"/>
          <w:iCs w:val="0"/>
        </w:rPr>
      </w:pPr>
    </w:p>
    <w:p w14:paraId="6EDE6A10" w14:textId="77777777"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14:paraId="6597CF96" w14:textId="77777777" w:rsidR="00D25A64" w:rsidRPr="00077E1F" w:rsidRDefault="00D25A64" w:rsidP="007C0A36"/>
    <w:p w14:paraId="0C039D5D" w14:textId="77777777" w:rsidR="009117DD" w:rsidRPr="00077E1F" w:rsidRDefault="009117DD" w:rsidP="007C0A36"/>
    <w:p w14:paraId="01B8B388" w14:textId="77777777"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3160E">
        <w:rPr>
          <w:rFonts w:ascii="Times New Roman" w:hAnsi="Times New Roman"/>
          <w:b/>
          <w:bCs/>
          <w:iCs/>
          <w:snapToGrid w:val="0"/>
          <w:sz w:val="32"/>
          <w:szCs w:val="32"/>
          <w:lang w:val="en-US"/>
        </w:rPr>
        <w:t>Veazy</w:t>
      </w:r>
    </w:p>
    <w:p w14:paraId="25CC2B78" w14:textId="333D1FEF"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3160E">
        <w:rPr>
          <w:rFonts w:ascii="Times New Roman" w:hAnsi="Times New Roman"/>
          <w:b/>
          <w:bCs/>
          <w:iCs/>
          <w:snapToGrid w:val="0"/>
          <w:sz w:val="32"/>
          <w:szCs w:val="32"/>
          <w:lang w:val="en-US"/>
        </w:rPr>
        <w:t>Veazy</w:t>
      </w:r>
      <w:r w:rsidR="00437275" w:rsidRPr="00077E1F">
        <w:rPr>
          <w:rFonts w:ascii="Times New Roman" w:hAnsi="Times New Roman"/>
          <w:b/>
          <w:bCs/>
          <w:iCs/>
          <w:snapToGrid w:val="0"/>
          <w:sz w:val="32"/>
          <w:szCs w:val="32"/>
          <w:lang w:val="en-US"/>
        </w:rPr>
        <w:t>_</w:t>
      </w:r>
      <w:r w:rsidR="0018163E">
        <w:rPr>
          <w:rFonts w:ascii="Times New Roman" w:hAnsi="Times New Roman"/>
          <w:b/>
          <w:bCs/>
          <w:iCs/>
          <w:snapToGrid w:val="0"/>
          <w:sz w:val="32"/>
          <w:szCs w:val="32"/>
          <w:lang w:val="en-US"/>
        </w:rPr>
        <w:t>P</w:t>
      </w:r>
      <w:r w:rsidR="007F37AF">
        <w:rPr>
          <w:rFonts w:ascii="Times New Roman" w:hAnsi="Times New Roman"/>
          <w:b/>
          <w:bCs/>
          <w:iCs/>
          <w:snapToGrid w:val="0"/>
          <w:sz w:val="32"/>
          <w:szCs w:val="32"/>
          <w:lang w:val="en-US"/>
        </w:rPr>
        <w:t xml:space="preserve">roject </w:t>
      </w:r>
      <w:r w:rsidR="0018163E">
        <w:rPr>
          <w:rFonts w:ascii="Times New Roman" w:hAnsi="Times New Roman"/>
          <w:b/>
          <w:bCs/>
          <w:iCs/>
          <w:snapToGrid w:val="0"/>
          <w:sz w:val="32"/>
          <w:szCs w:val="32"/>
          <w:lang w:val="en-US"/>
        </w:rPr>
        <w:t>P</w:t>
      </w:r>
      <w:r w:rsidR="007F37AF">
        <w:rPr>
          <w:rFonts w:ascii="Times New Roman" w:hAnsi="Times New Roman"/>
          <w:b/>
          <w:bCs/>
          <w:iCs/>
          <w:snapToGrid w:val="0"/>
          <w:sz w:val="32"/>
          <w:szCs w:val="32"/>
          <w:lang w:val="en-US"/>
        </w:rPr>
        <w:t>lan</w:t>
      </w:r>
      <w:r w:rsidR="00C1099A" w:rsidRPr="00077E1F">
        <w:rPr>
          <w:rFonts w:ascii="Times New Roman" w:hAnsi="Times New Roman"/>
          <w:b/>
          <w:bCs/>
          <w:snapToGrid w:val="0"/>
          <w:sz w:val="32"/>
          <w:szCs w:val="32"/>
          <w:lang w:val="en-US" w:eastAsia="ja-JP"/>
        </w:rPr>
        <w:t>_EN</w:t>
      </w:r>
    </w:p>
    <w:p w14:paraId="24AC63E1" w14:textId="77777777" w:rsidR="00D25A64" w:rsidRPr="00077E1F" w:rsidRDefault="00D25A64" w:rsidP="007C0A36"/>
    <w:p w14:paraId="04806B96" w14:textId="77777777" w:rsidR="00444DCA" w:rsidRPr="00077E1F" w:rsidRDefault="00444DCA" w:rsidP="007C0A36"/>
    <w:p w14:paraId="4DABF97C" w14:textId="77777777" w:rsidR="00444DCA" w:rsidRPr="00077E1F" w:rsidRDefault="00444DCA" w:rsidP="007C0A36"/>
    <w:p w14:paraId="598EF964" w14:textId="77777777" w:rsidR="00444DCA" w:rsidRPr="00077E1F" w:rsidRDefault="00444DCA" w:rsidP="007C0A36"/>
    <w:p w14:paraId="5D024805" w14:textId="77777777" w:rsidR="00444DCA" w:rsidRPr="00077E1F" w:rsidRDefault="00444DCA" w:rsidP="007C0A36"/>
    <w:p w14:paraId="3B91C7BA" w14:textId="77777777" w:rsidR="00D25A64" w:rsidRDefault="00D25A64" w:rsidP="007C0A36"/>
    <w:p w14:paraId="62A7F13A" w14:textId="77777777" w:rsidR="00077E1F" w:rsidRDefault="00077E1F" w:rsidP="007C0A36"/>
    <w:p w14:paraId="5FDE22EC" w14:textId="77777777" w:rsidR="00077E1F" w:rsidRPr="00077E1F" w:rsidRDefault="00077E1F" w:rsidP="007C0A36"/>
    <w:p w14:paraId="67EEA44E" w14:textId="77777777" w:rsidR="00B54459" w:rsidRPr="00077E1F" w:rsidRDefault="00B54459" w:rsidP="007C0A36"/>
    <w:p w14:paraId="492225BE" w14:textId="77777777" w:rsidR="00B54459" w:rsidRDefault="00B54459" w:rsidP="007C0A36"/>
    <w:p w14:paraId="699E121F" w14:textId="77777777" w:rsidR="003E60C6" w:rsidRDefault="003E60C6" w:rsidP="007C0A36"/>
    <w:p w14:paraId="702A2C8A" w14:textId="77777777" w:rsidR="003E60C6" w:rsidRPr="00077E1F" w:rsidRDefault="003E60C6" w:rsidP="007C0A36"/>
    <w:p w14:paraId="3E0EC8F5" w14:textId="7D871E04"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Ha Noi</w:t>
      </w:r>
      <w:r w:rsidR="00D25A64" w:rsidRPr="00077E1F">
        <w:rPr>
          <w:rFonts w:ascii="Times New Roman" w:hAnsi="Times New Roman"/>
          <w:b/>
          <w:bCs/>
          <w:snapToGrid w:val="0"/>
          <w:sz w:val="28"/>
          <w:szCs w:val="28"/>
          <w:lang w:val="en-US"/>
        </w:rPr>
        <w:t xml:space="preserve">, </w:t>
      </w:r>
      <w:r w:rsidR="006D55AB">
        <w:rPr>
          <w:rFonts w:ascii="Times New Roman" w:hAnsi="Times New Roman"/>
          <w:b/>
          <w:bCs/>
          <w:iCs/>
          <w:snapToGrid w:val="0"/>
          <w:sz w:val="28"/>
          <w:szCs w:val="28"/>
          <w:lang w:val="en-US"/>
        </w:rPr>
        <w:t>24</w:t>
      </w:r>
      <w:r w:rsidR="0093160E">
        <w:rPr>
          <w:rFonts w:ascii="Times New Roman" w:hAnsi="Times New Roman"/>
          <w:b/>
          <w:bCs/>
          <w:iCs/>
          <w:snapToGrid w:val="0"/>
          <w:sz w:val="28"/>
          <w:szCs w:val="28"/>
          <w:lang w:val="en-US"/>
        </w:rPr>
        <w:t>/05/2016</w:t>
      </w:r>
    </w:p>
    <w:p w14:paraId="58403E29" w14:textId="77777777" w:rsidR="00644A0C" w:rsidRPr="00077E1F" w:rsidRDefault="00644A0C" w:rsidP="007C0A36">
      <w:pPr>
        <w:pStyle w:val="NormalH"/>
      </w:pPr>
      <w:r w:rsidRPr="00077E1F">
        <w:lastRenderedPageBreak/>
        <w:t>SIGNATURE PAGE</w:t>
      </w:r>
    </w:p>
    <w:tbl>
      <w:tblPr>
        <w:tblW w:w="0" w:type="auto"/>
        <w:tblInd w:w="108" w:type="dxa"/>
        <w:tblLook w:val="04A0" w:firstRow="1" w:lastRow="0" w:firstColumn="1" w:lastColumn="0" w:noHBand="0" w:noVBand="1"/>
      </w:tblPr>
      <w:tblGrid>
        <w:gridCol w:w="2158"/>
        <w:gridCol w:w="4225"/>
        <w:gridCol w:w="2038"/>
      </w:tblGrid>
      <w:tr w:rsidR="008218B1" w:rsidRPr="00077E1F" w14:paraId="3E1874AA" w14:textId="77777777" w:rsidTr="001C4034">
        <w:tc>
          <w:tcPr>
            <w:tcW w:w="2250" w:type="dxa"/>
          </w:tcPr>
          <w:p w14:paraId="339D9EF6" w14:textId="77777777" w:rsidR="008218B1" w:rsidRPr="00077E1F" w:rsidRDefault="008218B1" w:rsidP="007C0A36">
            <w:r w:rsidRPr="00077E1F">
              <w:t>AUTHOR:</w:t>
            </w:r>
          </w:p>
        </w:tc>
        <w:tc>
          <w:tcPr>
            <w:tcW w:w="4680" w:type="dxa"/>
          </w:tcPr>
          <w:p w14:paraId="40E804B4" w14:textId="77777777" w:rsidR="008218B1" w:rsidRPr="00077E1F" w:rsidRDefault="001914DE" w:rsidP="007C0A36">
            <w:r>
              <w:t>Nguyen Ngoc Minh</w:t>
            </w:r>
          </w:p>
          <w:p w14:paraId="20095638" w14:textId="77777777" w:rsidR="008218B1" w:rsidRPr="00077E1F" w:rsidRDefault="008218B1" w:rsidP="007C0A36">
            <w:r w:rsidRPr="00077E1F">
              <w:t>Project Manager</w:t>
            </w:r>
            <w:r w:rsidR="00485D7C" w:rsidRPr="00077E1F">
              <w:t xml:space="preserve"> (PM)</w:t>
            </w:r>
          </w:p>
          <w:p w14:paraId="213D5A3E" w14:textId="77777777" w:rsidR="007B338B" w:rsidRPr="00077E1F" w:rsidRDefault="007B338B" w:rsidP="007C0A36"/>
        </w:tc>
        <w:tc>
          <w:tcPr>
            <w:tcW w:w="2160" w:type="dxa"/>
          </w:tcPr>
          <w:p w14:paraId="49BBC355" w14:textId="7C169889" w:rsidR="008218B1" w:rsidRPr="00077E1F" w:rsidRDefault="00AD5C40" w:rsidP="007C0A36">
            <w:r>
              <w:t>18</w:t>
            </w:r>
            <w:r w:rsidR="001914DE">
              <w:t>/05/2016</w:t>
            </w:r>
          </w:p>
          <w:p w14:paraId="4341604E" w14:textId="77777777" w:rsidR="008218B1" w:rsidRPr="00077E1F" w:rsidRDefault="008218B1" w:rsidP="007C0A36"/>
        </w:tc>
      </w:tr>
      <w:tr w:rsidR="008218B1" w:rsidRPr="00077E1F" w14:paraId="67340C43" w14:textId="77777777" w:rsidTr="001C4034">
        <w:tc>
          <w:tcPr>
            <w:tcW w:w="2250" w:type="dxa"/>
            <w:vMerge w:val="restart"/>
          </w:tcPr>
          <w:p w14:paraId="4B407FEA" w14:textId="77777777" w:rsidR="008218B1" w:rsidRPr="00077E1F" w:rsidRDefault="008218B1" w:rsidP="007C0A36">
            <w:r w:rsidRPr="00077E1F">
              <w:t>REVIEWERS:</w:t>
            </w:r>
            <w:r w:rsidRPr="00077E1F">
              <w:tab/>
            </w:r>
          </w:p>
        </w:tc>
        <w:tc>
          <w:tcPr>
            <w:tcW w:w="4680" w:type="dxa"/>
          </w:tcPr>
          <w:p w14:paraId="04780BE7" w14:textId="357FD438" w:rsidR="008218B1" w:rsidRPr="00077E1F" w:rsidRDefault="00FE79AD" w:rsidP="007C0A36">
            <w:r>
              <w:t>Dao Thanh Tung</w:t>
            </w:r>
          </w:p>
          <w:p w14:paraId="0C6D52DF" w14:textId="77777777" w:rsidR="008218B1" w:rsidRPr="00077E1F" w:rsidRDefault="008218B1" w:rsidP="007C0A36">
            <w:r w:rsidRPr="00077E1F">
              <w:t>Project Technical Leader</w:t>
            </w:r>
            <w:r w:rsidR="00485D7C" w:rsidRPr="00077E1F">
              <w:t xml:space="preserve"> (PTL)</w:t>
            </w:r>
          </w:p>
        </w:tc>
        <w:tc>
          <w:tcPr>
            <w:tcW w:w="2160" w:type="dxa"/>
          </w:tcPr>
          <w:p w14:paraId="5910E018" w14:textId="7483A968" w:rsidR="005D7B1D" w:rsidRPr="00077E1F" w:rsidRDefault="007F37AF" w:rsidP="007C0A36">
            <w:r>
              <w:t>23</w:t>
            </w:r>
            <w:r w:rsidR="001914DE">
              <w:t>/05/2016</w:t>
            </w:r>
          </w:p>
          <w:p w14:paraId="7771E390" w14:textId="77777777" w:rsidR="008218B1" w:rsidRPr="00077E1F" w:rsidRDefault="008218B1" w:rsidP="007C0A36"/>
        </w:tc>
      </w:tr>
      <w:tr w:rsidR="008218B1" w:rsidRPr="00077E1F" w14:paraId="2A888B5C" w14:textId="77777777" w:rsidTr="001C4034">
        <w:tc>
          <w:tcPr>
            <w:tcW w:w="2250" w:type="dxa"/>
            <w:vMerge/>
          </w:tcPr>
          <w:p w14:paraId="52C75768" w14:textId="77777777" w:rsidR="008218B1" w:rsidRPr="00077E1F" w:rsidRDefault="008218B1" w:rsidP="007C0A36"/>
        </w:tc>
        <w:tc>
          <w:tcPr>
            <w:tcW w:w="4680" w:type="dxa"/>
          </w:tcPr>
          <w:p w14:paraId="44710E4B" w14:textId="77777777" w:rsidR="008218B1" w:rsidRPr="00077E1F" w:rsidRDefault="008218B1" w:rsidP="007C0A36"/>
        </w:tc>
        <w:tc>
          <w:tcPr>
            <w:tcW w:w="2160" w:type="dxa"/>
          </w:tcPr>
          <w:p w14:paraId="403E2119" w14:textId="77777777" w:rsidR="008218B1" w:rsidRPr="00077E1F" w:rsidRDefault="008218B1" w:rsidP="007C0A36"/>
        </w:tc>
      </w:tr>
      <w:tr w:rsidR="008218B1" w:rsidRPr="00077E1F" w14:paraId="7DFD36AD" w14:textId="77777777" w:rsidTr="001C4034">
        <w:tc>
          <w:tcPr>
            <w:tcW w:w="2250" w:type="dxa"/>
            <w:vMerge/>
          </w:tcPr>
          <w:p w14:paraId="535702A4" w14:textId="77777777" w:rsidR="008218B1" w:rsidRPr="00077E1F" w:rsidRDefault="008218B1" w:rsidP="007C0A36"/>
        </w:tc>
        <w:tc>
          <w:tcPr>
            <w:tcW w:w="4680" w:type="dxa"/>
          </w:tcPr>
          <w:p w14:paraId="7A15DB74" w14:textId="03FD3C7E" w:rsidR="00C661CA" w:rsidRDefault="00FE79AD" w:rsidP="007C0A36">
            <w:r>
              <w:t>Nguyen Trong Duy</w:t>
            </w:r>
          </w:p>
          <w:p w14:paraId="4C0D2C96" w14:textId="3390EEDF" w:rsidR="00AD7E8E" w:rsidRPr="00077E1F" w:rsidRDefault="00AD7E8E" w:rsidP="007C0A36">
            <w:r>
              <w:t>Test Leader</w:t>
            </w:r>
          </w:p>
        </w:tc>
        <w:tc>
          <w:tcPr>
            <w:tcW w:w="2160" w:type="dxa"/>
          </w:tcPr>
          <w:p w14:paraId="30745C9F" w14:textId="3C5AB744" w:rsidR="005D7B1D" w:rsidRPr="00077E1F" w:rsidRDefault="007F37AF" w:rsidP="007C0A36">
            <w:r>
              <w:t>23</w:t>
            </w:r>
            <w:r w:rsidR="001914DE">
              <w:t>/05/2016</w:t>
            </w:r>
          </w:p>
          <w:p w14:paraId="7B120957" w14:textId="77777777" w:rsidR="008218B1" w:rsidRPr="00077E1F" w:rsidRDefault="008218B1" w:rsidP="007C0A36"/>
        </w:tc>
      </w:tr>
      <w:tr w:rsidR="008218B1" w:rsidRPr="00077E1F" w14:paraId="2B7DA3D8" w14:textId="77777777" w:rsidTr="001C4034">
        <w:tc>
          <w:tcPr>
            <w:tcW w:w="2250" w:type="dxa"/>
            <w:vMerge/>
          </w:tcPr>
          <w:p w14:paraId="76279696" w14:textId="77777777" w:rsidR="008218B1" w:rsidRPr="00077E1F" w:rsidRDefault="008218B1" w:rsidP="007C0A36"/>
        </w:tc>
        <w:tc>
          <w:tcPr>
            <w:tcW w:w="4680" w:type="dxa"/>
          </w:tcPr>
          <w:p w14:paraId="67C8EF8D" w14:textId="77777777" w:rsidR="008218B1" w:rsidRPr="00077E1F" w:rsidRDefault="008218B1" w:rsidP="007C0A36"/>
        </w:tc>
        <w:tc>
          <w:tcPr>
            <w:tcW w:w="2160" w:type="dxa"/>
          </w:tcPr>
          <w:p w14:paraId="229AE631" w14:textId="77777777" w:rsidR="008218B1" w:rsidRPr="00077E1F" w:rsidRDefault="008218B1" w:rsidP="007C0A36"/>
        </w:tc>
      </w:tr>
      <w:tr w:rsidR="008218B1" w:rsidRPr="00077E1F" w14:paraId="72C7D98A" w14:textId="77777777" w:rsidTr="001C4034">
        <w:tc>
          <w:tcPr>
            <w:tcW w:w="2250" w:type="dxa"/>
            <w:vMerge w:val="restart"/>
          </w:tcPr>
          <w:p w14:paraId="0E03583C" w14:textId="77777777" w:rsidR="008218B1" w:rsidRPr="00077E1F" w:rsidRDefault="008218B1" w:rsidP="007C0A36">
            <w:r w:rsidRPr="00077E1F">
              <w:t>APPROVAL:</w:t>
            </w:r>
          </w:p>
        </w:tc>
        <w:tc>
          <w:tcPr>
            <w:tcW w:w="4680" w:type="dxa"/>
          </w:tcPr>
          <w:p w14:paraId="315CA334" w14:textId="77777777" w:rsidR="008218B1" w:rsidRPr="00077E1F" w:rsidRDefault="005D7B1D" w:rsidP="007C0A36">
            <w:r w:rsidRPr="00077E1F">
              <w:t>Nguyen Van Sang</w:t>
            </w:r>
          </w:p>
          <w:p w14:paraId="49EDDE94" w14:textId="77777777" w:rsidR="008218B1" w:rsidRPr="00077E1F" w:rsidRDefault="00437275" w:rsidP="007C0A36">
            <w:r w:rsidRPr="00077E1F">
              <w:t xml:space="preserve">Supervisor </w:t>
            </w:r>
          </w:p>
        </w:tc>
        <w:tc>
          <w:tcPr>
            <w:tcW w:w="2160" w:type="dxa"/>
          </w:tcPr>
          <w:p w14:paraId="4580A1B1" w14:textId="0FDF39B8" w:rsidR="008218B1" w:rsidRPr="00077E1F" w:rsidRDefault="007F37AF" w:rsidP="007C0A36">
            <w:r>
              <w:t>24</w:t>
            </w:r>
            <w:r w:rsidR="00716CA5" w:rsidRPr="00077E1F">
              <w:t>/05/201</w:t>
            </w:r>
            <w:r w:rsidR="001914DE">
              <w:t>6</w:t>
            </w:r>
          </w:p>
        </w:tc>
      </w:tr>
      <w:tr w:rsidR="008218B1" w:rsidRPr="00077E1F" w14:paraId="7460A707" w14:textId="77777777" w:rsidTr="001C4034">
        <w:tc>
          <w:tcPr>
            <w:tcW w:w="2250" w:type="dxa"/>
            <w:vMerge/>
          </w:tcPr>
          <w:p w14:paraId="77F185F4" w14:textId="77777777" w:rsidR="008218B1" w:rsidRPr="00077E1F" w:rsidRDefault="008218B1" w:rsidP="007C0A36"/>
        </w:tc>
        <w:tc>
          <w:tcPr>
            <w:tcW w:w="4680" w:type="dxa"/>
          </w:tcPr>
          <w:p w14:paraId="07ACE78B" w14:textId="77777777" w:rsidR="008218B1" w:rsidRPr="00077E1F" w:rsidRDefault="008218B1" w:rsidP="007C0A36"/>
        </w:tc>
        <w:tc>
          <w:tcPr>
            <w:tcW w:w="2160" w:type="dxa"/>
          </w:tcPr>
          <w:p w14:paraId="0F3B6364" w14:textId="77777777" w:rsidR="008218B1" w:rsidRPr="00077E1F" w:rsidRDefault="008218B1" w:rsidP="007C0A36"/>
        </w:tc>
      </w:tr>
    </w:tbl>
    <w:p w14:paraId="3AF49E1F" w14:textId="77777777" w:rsidR="008218B1" w:rsidRPr="00077E1F" w:rsidRDefault="008218B1" w:rsidP="007C0A36"/>
    <w:p w14:paraId="5562D85D" w14:textId="77777777" w:rsidR="00644A0C" w:rsidRPr="00077E1F" w:rsidRDefault="00644A0C" w:rsidP="007C0A36">
      <w:r w:rsidRPr="00077E1F">
        <w:tab/>
      </w:r>
      <w:r w:rsidRPr="00077E1F">
        <w:tab/>
      </w:r>
      <w:r w:rsidR="008218B1" w:rsidRPr="00077E1F">
        <w:tab/>
      </w:r>
    </w:p>
    <w:p w14:paraId="4C133E1A" w14:textId="77777777" w:rsidR="00644A0C" w:rsidRPr="00077E1F" w:rsidRDefault="00444DCA" w:rsidP="007C0A36">
      <w:r w:rsidRPr="00077E1F">
        <w:tab/>
      </w:r>
      <w:r w:rsidR="00CB0F42" w:rsidRPr="00077E1F">
        <w:tab/>
      </w:r>
      <w:r w:rsidR="00CB0F42" w:rsidRPr="00077E1F">
        <w:tab/>
      </w:r>
      <w:r w:rsidR="00CB0F42" w:rsidRPr="00077E1F">
        <w:tab/>
      </w:r>
      <w:r w:rsidR="00644A0C" w:rsidRPr="00077E1F">
        <w:tab/>
      </w:r>
    </w:p>
    <w:p w14:paraId="19424EE1" w14:textId="77777777" w:rsidR="0005074B" w:rsidRPr="00077E1F" w:rsidRDefault="0005074B" w:rsidP="007C0A36">
      <w:pPr>
        <w:pStyle w:val="NormalH"/>
      </w:pPr>
      <w:r w:rsidRPr="00077E1F">
        <w:lastRenderedPageBreak/>
        <w:t>Record of change</w:t>
      </w:r>
    </w:p>
    <w:p w14:paraId="1FD8C2A4" w14:textId="77777777" w:rsidR="0005074B" w:rsidRPr="00077E1F" w:rsidRDefault="0005074B" w:rsidP="007C0A36">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456"/>
        <w:gridCol w:w="2070"/>
        <w:gridCol w:w="1890"/>
        <w:gridCol w:w="1090"/>
        <w:gridCol w:w="22"/>
      </w:tblGrid>
      <w:tr w:rsidR="00CF332A" w:rsidRPr="00077E1F" w14:paraId="5701D575" w14:textId="77777777" w:rsidTr="00A54436">
        <w:trPr>
          <w:trHeight w:val="986"/>
          <w:jc w:val="center"/>
        </w:trPr>
        <w:tc>
          <w:tcPr>
            <w:tcW w:w="1214" w:type="dxa"/>
            <w:shd w:val="clear" w:color="auto" w:fill="92D050"/>
          </w:tcPr>
          <w:p w14:paraId="59AFCA32" w14:textId="77777777" w:rsidR="00DE4065" w:rsidRPr="0094456A" w:rsidRDefault="00DE4065" w:rsidP="00151D53">
            <w:pPr>
              <w:pStyle w:val="Bangheader"/>
              <w:framePr w:hSpace="0" w:wrap="auto" w:vAnchor="margin" w:xAlign="left" w:yAlign="inline"/>
              <w:suppressOverlap w:val="0"/>
            </w:pPr>
            <w:r w:rsidRPr="0094456A">
              <w:t>Effective Date</w:t>
            </w:r>
          </w:p>
        </w:tc>
        <w:tc>
          <w:tcPr>
            <w:tcW w:w="1560" w:type="dxa"/>
            <w:shd w:val="clear" w:color="auto" w:fill="92D050"/>
          </w:tcPr>
          <w:p w14:paraId="47ECB7FB" w14:textId="77777777" w:rsidR="00DE4065" w:rsidRPr="0094456A" w:rsidRDefault="00DE4065" w:rsidP="00151D53">
            <w:pPr>
              <w:pStyle w:val="Bangheader"/>
              <w:framePr w:hSpace="0" w:wrap="auto" w:vAnchor="margin" w:xAlign="left" w:yAlign="inline"/>
              <w:suppressOverlap w:val="0"/>
            </w:pPr>
            <w:r w:rsidRPr="0094456A">
              <w:t>Changed Item</w:t>
            </w:r>
          </w:p>
        </w:tc>
        <w:tc>
          <w:tcPr>
            <w:tcW w:w="456" w:type="dxa"/>
            <w:shd w:val="clear" w:color="auto" w:fill="92D050"/>
          </w:tcPr>
          <w:p w14:paraId="5F5AED86" w14:textId="77777777" w:rsidR="00DE4065" w:rsidRPr="0094456A" w:rsidRDefault="00DE4065" w:rsidP="00151D53">
            <w:pPr>
              <w:pStyle w:val="Bangheader"/>
              <w:framePr w:hSpace="0" w:wrap="auto" w:vAnchor="margin" w:xAlign="left" w:yAlign="inline"/>
              <w:suppressOverlap w:val="0"/>
            </w:pPr>
            <w:r w:rsidRPr="0094456A">
              <w:t>A*</w:t>
            </w:r>
            <w:r w:rsidRPr="0094456A">
              <w:br/>
              <w:t>M, D</w:t>
            </w:r>
          </w:p>
        </w:tc>
        <w:tc>
          <w:tcPr>
            <w:tcW w:w="2070" w:type="dxa"/>
            <w:shd w:val="clear" w:color="auto" w:fill="92D050"/>
          </w:tcPr>
          <w:p w14:paraId="3E57299D" w14:textId="77777777" w:rsidR="00DE4065" w:rsidRPr="0094456A" w:rsidRDefault="00DE4065" w:rsidP="00151D53">
            <w:pPr>
              <w:pStyle w:val="Bangheader"/>
              <w:framePr w:hSpace="0" w:wrap="auto" w:vAnchor="margin" w:xAlign="left" w:yAlign="inline"/>
              <w:suppressOverlap w:val="0"/>
            </w:pPr>
            <w:r w:rsidRPr="0094456A">
              <w:t>Change Description</w:t>
            </w:r>
          </w:p>
        </w:tc>
        <w:tc>
          <w:tcPr>
            <w:tcW w:w="1890" w:type="dxa"/>
            <w:shd w:val="clear" w:color="auto" w:fill="92D050"/>
          </w:tcPr>
          <w:p w14:paraId="30E43025" w14:textId="77777777" w:rsidR="00DE4065" w:rsidRPr="0094456A" w:rsidRDefault="00DE4065" w:rsidP="00151D53">
            <w:pPr>
              <w:pStyle w:val="Bangheader"/>
              <w:framePr w:hSpace="0" w:wrap="auto" w:vAnchor="margin" w:xAlign="left" w:yAlign="inline"/>
              <w:suppressOverlap w:val="0"/>
            </w:pPr>
            <w:r w:rsidRPr="0094456A">
              <w:t>Reason for Change</w:t>
            </w:r>
          </w:p>
        </w:tc>
        <w:tc>
          <w:tcPr>
            <w:tcW w:w="1112" w:type="dxa"/>
            <w:gridSpan w:val="2"/>
            <w:shd w:val="clear" w:color="auto" w:fill="92D050"/>
          </w:tcPr>
          <w:p w14:paraId="3D17D98D" w14:textId="77777777" w:rsidR="00DE4065" w:rsidRPr="0094456A" w:rsidRDefault="00DE4065" w:rsidP="00151D53">
            <w:pPr>
              <w:pStyle w:val="Bangheader"/>
              <w:framePr w:hSpace="0" w:wrap="auto" w:vAnchor="margin" w:xAlign="left" w:yAlign="inline"/>
              <w:suppressOverlap w:val="0"/>
            </w:pPr>
            <w:r w:rsidRPr="0094456A">
              <w:t>Revision Number</w:t>
            </w:r>
          </w:p>
        </w:tc>
      </w:tr>
      <w:tr w:rsidR="00DE4065" w:rsidRPr="00077E1F" w14:paraId="4754A88D" w14:textId="77777777" w:rsidTr="00A54436">
        <w:trPr>
          <w:gridAfter w:val="1"/>
          <w:wAfter w:w="22" w:type="dxa"/>
          <w:trHeight w:val="394"/>
          <w:jc w:val="center"/>
        </w:trPr>
        <w:tc>
          <w:tcPr>
            <w:tcW w:w="1214" w:type="dxa"/>
            <w:vAlign w:val="center"/>
          </w:tcPr>
          <w:p w14:paraId="7C66BE2B" w14:textId="77E3125C" w:rsidR="00DE4065" w:rsidRPr="0094456A" w:rsidRDefault="00774BD9" w:rsidP="007F37AF">
            <w:pPr>
              <w:pStyle w:val="Bang"/>
            </w:pPr>
            <w:r>
              <w:t>1</w:t>
            </w:r>
            <w:r w:rsidR="007F37AF">
              <w:t>8</w:t>
            </w:r>
            <w:r w:rsidR="002A6F70" w:rsidRPr="0094456A">
              <w:t>/</w:t>
            </w:r>
            <w:r w:rsidR="00A54436">
              <w:t>0</w:t>
            </w:r>
            <w:r w:rsidR="002A6F70" w:rsidRPr="0094456A">
              <w:t>5/201</w:t>
            </w:r>
            <w:r w:rsidR="001D7F08">
              <w:t>6</w:t>
            </w:r>
          </w:p>
        </w:tc>
        <w:tc>
          <w:tcPr>
            <w:tcW w:w="1560" w:type="dxa"/>
            <w:vAlign w:val="center"/>
          </w:tcPr>
          <w:p w14:paraId="0C9A8191" w14:textId="42001D29" w:rsidR="00DE4065" w:rsidRPr="0094456A" w:rsidRDefault="00A54436" w:rsidP="007C0A36">
            <w:pPr>
              <w:pStyle w:val="Bang"/>
            </w:pPr>
            <w:r>
              <w:t>Project Plan</w:t>
            </w:r>
          </w:p>
        </w:tc>
        <w:tc>
          <w:tcPr>
            <w:tcW w:w="456" w:type="dxa"/>
            <w:vAlign w:val="center"/>
          </w:tcPr>
          <w:p w14:paraId="1E695A97" w14:textId="4BA7FB76" w:rsidR="00DE4065" w:rsidRPr="0094456A" w:rsidRDefault="00A54436" w:rsidP="007C0A36">
            <w:pPr>
              <w:pStyle w:val="Bang"/>
            </w:pPr>
            <w:r>
              <w:t>A</w:t>
            </w:r>
          </w:p>
        </w:tc>
        <w:tc>
          <w:tcPr>
            <w:tcW w:w="2070" w:type="dxa"/>
            <w:vAlign w:val="center"/>
          </w:tcPr>
          <w:p w14:paraId="4AC50E33" w14:textId="6662756A" w:rsidR="00DE4065" w:rsidRPr="0094456A" w:rsidRDefault="00A54436" w:rsidP="007C0A36">
            <w:pPr>
              <w:pStyle w:val="Bang"/>
            </w:pPr>
            <w:r>
              <w:t>Create project plan</w:t>
            </w:r>
          </w:p>
        </w:tc>
        <w:tc>
          <w:tcPr>
            <w:tcW w:w="1890" w:type="dxa"/>
          </w:tcPr>
          <w:p w14:paraId="04BE8EFA" w14:textId="267B46BB" w:rsidR="00DE4065" w:rsidRPr="0094456A" w:rsidRDefault="00E9345F" w:rsidP="007C0A36">
            <w:pPr>
              <w:pStyle w:val="Bang"/>
            </w:pPr>
            <w:r>
              <w:t>Create new</w:t>
            </w:r>
          </w:p>
        </w:tc>
        <w:tc>
          <w:tcPr>
            <w:tcW w:w="1090" w:type="dxa"/>
            <w:vAlign w:val="center"/>
          </w:tcPr>
          <w:p w14:paraId="1D7FB522" w14:textId="6994A694" w:rsidR="00DE4065" w:rsidRPr="0094456A" w:rsidRDefault="00774BD9" w:rsidP="007C0A36">
            <w:pPr>
              <w:pStyle w:val="Bang"/>
            </w:pPr>
            <w:r>
              <w:t>V1.0</w:t>
            </w:r>
          </w:p>
        </w:tc>
      </w:tr>
      <w:tr w:rsidR="00DE4065" w:rsidRPr="00077E1F" w14:paraId="25FD1459" w14:textId="77777777" w:rsidTr="00A54436">
        <w:trPr>
          <w:gridAfter w:val="1"/>
          <w:wAfter w:w="22" w:type="dxa"/>
          <w:trHeight w:val="453"/>
          <w:jc w:val="center"/>
        </w:trPr>
        <w:tc>
          <w:tcPr>
            <w:tcW w:w="1214" w:type="dxa"/>
            <w:vAlign w:val="center"/>
          </w:tcPr>
          <w:p w14:paraId="15D302D7" w14:textId="34302B1D" w:rsidR="00DE4065" w:rsidRPr="0094456A" w:rsidRDefault="007F37AF" w:rsidP="007F37AF">
            <w:pPr>
              <w:pStyle w:val="Bang"/>
            </w:pPr>
            <w:r>
              <w:t>20</w:t>
            </w:r>
            <w:r w:rsidR="00774BD9">
              <w:t>/05/2016</w:t>
            </w:r>
          </w:p>
        </w:tc>
        <w:tc>
          <w:tcPr>
            <w:tcW w:w="1560" w:type="dxa"/>
            <w:vAlign w:val="center"/>
          </w:tcPr>
          <w:p w14:paraId="5B20AEDF" w14:textId="1E487B42" w:rsidR="00DE4065" w:rsidRPr="0094456A" w:rsidRDefault="008F7656" w:rsidP="008F7656">
            <w:pPr>
              <w:pStyle w:val="Bang"/>
            </w:pPr>
            <w:r>
              <w:t>Project Schedule</w:t>
            </w:r>
          </w:p>
        </w:tc>
        <w:tc>
          <w:tcPr>
            <w:tcW w:w="456" w:type="dxa"/>
            <w:vAlign w:val="center"/>
          </w:tcPr>
          <w:p w14:paraId="0FE186C5" w14:textId="6789FC30" w:rsidR="00DE4065" w:rsidRPr="0094456A" w:rsidRDefault="00774BD9" w:rsidP="007C0A36">
            <w:pPr>
              <w:pStyle w:val="Bang"/>
            </w:pPr>
            <w:r>
              <w:t>A</w:t>
            </w:r>
          </w:p>
        </w:tc>
        <w:tc>
          <w:tcPr>
            <w:tcW w:w="2070" w:type="dxa"/>
            <w:vAlign w:val="center"/>
          </w:tcPr>
          <w:p w14:paraId="59FBDA4E" w14:textId="20B4E25A" w:rsidR="00DE4065" w:rsidRPr="0094456A" w:rsidRDefault="008F7656" w:rsidP="007C0A36">
            <w:pPr>
              <w:pStyle w:val="Bang"/>
            </w:pPr>
            <w:r>
              <w:t>Add project schedule</w:t>
            </w:r>
          </w:p>
        </w:tc>
        <w:tc>
          <w:tcPr>
            <w:tcW w:w="1890" w:type="dxa"/>
          </w:tcPr>
          <w:p w14:paraId="2DF2B8A8" w14:textId="7D8FF070" w:rsidR="00DE4065" w:rsidRPr="0094456A" w:rsidRDefault="008F7656" w:rsidP="007C0A36">
            <w:pPr>
              <w:pStyle w:val="Bang"/>
            </w:pPr>
            <w:r>
              <w:t>Define project schedule</w:t>
            </w:r>
          </w:p>
        </w:tc>
        <w:tc>
          <w:tcPr>
            <w:tcW w:w="1090" w:type="dxa"/>
            <w:vAlign w:val="center"/>
          </w:tcPr>
          <w:p w14:paraId="53A2C219" w14:textId="42729AAE" w:rsidR="00DE4065" w:rsidRPr="0094456A" w:rsidRDefault="00774BD9" w:rsidP="007C0A36">
            <w:pPr>
              <w:pStyle w:val="Bang"/>
            </w:pPr>
            <w:r>
              <w:t>V1.1</w:t>
            </w:r>
          </w:p>
        </w:tc>
      </w:tr>
      <w:tr w:rsidR="00103F6E" w:rsidRPr="00077E1F" w14:paraId="64B3644D" w14:textId="77777777" w:rsidTr="00A54436">
        <w:trPr>
          <w:gridAfter w:val="1"/>
          <w:wAfter w:w="22" w:type="dxa"/>
          <w:trHeight w:val="363"/>
          <w:jc w:val="center"/>
        </w:trPr>
        <w:tc>
          <w:tcPr>
            <w:tcW w:w="1214" w:type="dxa"/>
            <w:vAlign w:val="center"/>
          </w:tcPr>
          <w:p w14:paraId="790256F2" w14:textId="1943D5FD" w:rsidR="00103F6E" w:rsidRPr="00077E1F" w:rsidRDefault="007F37AF" w:rsidP="007C0A36">
            <w:pPr>
              <w:pStyle w:val="Bang"/>
            </w:pPr>
            <w:r>
              <w:t>23</w:t>
            </w:r>
            <w:r w:rsidR="00774BD9">
              <w:t>/05/2016</w:t>
            </w:r>
          </w:p>
        </w:tc>
        <w:tc>
          <w:tcPr>
            <w:tcW w:w="1560" w:type="dxa"/>
            <w:vAlign w:val="center"/>
          </w:tcPr>
          <w:p w14:paraId="69CE8017" w14:textId="67E8CE72" w:rsidR="00103F6E" w:rsidRPr="00077E1F" w:rsidRDefault="00774BD9" w:rsidP="007C0A36">
            <w:pPr>
              <w:pStyle w:val="Bang"/>
            </w:pPr>
            <w:r>
              <w:t>Estimate</w:t>
            </w:r>
          </w:p>
        </w:tc>
        <w:tc>
          <w:tcPr>
            <w:tcW w:w="456" w:type="dxa"/>
            <w:vAlign w:val="center"/>
          </w:tcPr>
          <w:p w14:paraId="3214EE10" w14:textId="6955DA79" w:rsidR="00103F6E" w:rsidRPr="00077E1F" w:rsidRDefault="00774BD9" w:rsidP="007C0A36">
            <w:pPr>
              <w:pStyle w:val="Bang"/>
            </w:pPr>
            <w:r>
              <w:t>M</w:t>
            </w:r>
          </w:p>
        </w:tc>
        <w:tc>
          <w:tcPr>
            <w:tcW w:w="2070" w:type="dxa"/>
            <w:vAlign w:val="center"/>
          </w:tcPr>
          <w:p w14:paraId="67FDB161" w14:textId="1DAB4A92" w:rsidR="00103F6E" w:rsidRPr="00077E1F" w:rsidRDefault="00774BD9" w:rsidP="007C0A36">
            <w:pPr>
              <w:pStyle w:val="Bang"/>
            </w:pPr>
            <w:r>
              <w:t>Estimate project</w:t>
            </w:r>
          </w:p>
        </w:tc>
        <w:tc>
          <w:tcPr>
            <w:tcW w:w="1890" w:type="dxa"/>
          </w:tcPr>
          <w:p w14:paraId="0A8AC0B7" w14:textId="6944D3F0" w:rsidR="00103F6E" w:rsidRPr="00077E1F" w:rsidRDefault="00774BD9" w:rsidP="007C0A36">
            <w:pPr>
              <w:pStyle w:val="Bang"/>
            </w:pPr>
            <w:r>
              <w:t>Estimate project</w:t>
            </w:r>
          </w:p>
        </w:tc>
        <w:tc>
          <w:tcPr>
            <w:tcW w:w="1090" w:type="dxa"/>
            <w:vAlign w:val="center"/>
          </w:tcPr>
          <w:p w14:paraId="080FE43B" w14:textId="309B6417" w:rsidR="00103F6E" w:rsidRPr="00077E1F" w:rsidRDefault="00774BD9" w:rsidP="007C0A36">
            <w:pPr>
              <w:pStyle w:val="Bang"/>
            </w:pPr>
            <w:r>
              <w:t>V1.2</w:t>
            </w:r>
          </w:p>
        </w:tc>
      </w:tr>
      <w:tr w:rsidR="00DE4065" w:rsidRPr="00077E1F" w14:paraId="58D97FFB" w14:textId="77777777" w:rsidTr="00A54436">
        <w:trPr>
          <w:gridAfter w:val="1"/>
          <w:wAfter w:w="22" w:type="dxa"/>
          <w:trHeight w:val="363"/>
          <w:jc w:val="center"/>
        </w:trPr>
        <w:tc>
          <w:tcPr>
            <w:tcW w:w="1214" w:type="dxa"/>
            <w:vAlign w:val="center"/>
          </w:tcPr>
          <w:p w14:paraId="511BD901" w14:textId="77777777" w:rsidR="00DE4065" w:rsidRPr="00077E1F" w:rsidRDefault="00DE4065" w:rsidP="007C0A36">
            <w:pPr>
              <w:pStyle w:val="Bang"/>
            </w:pPr>
          </w:p>
        </w:tc>
        <w:tc>
          <w:tcPr>
            <w:tcW w:w="1560" w:type="dxa"/>
            <w:vAlign w:val="center"/>
          </w:tcPr>
          <w:p w14:paraId="3460DEF2" w14:textId="77777777" w:rsidR="00DE4065" w:rsidRPr="00077E1F" w:rsidRDefault="00DE4065" w:rsidP="007C0A36">
            <w:pPr>
              <w:pStyle w:val="Bang"/>
            </w:pPr>
          </w:p>
        </w:tc>
        <w:tc>
          <w:tcPr>
            <w:tcW w:w="456" w:type="dxa"/>
            <w:vAlign w:val="center"/>
          </w:tcPr>
          <w:p w14:paraId="0355ACC1" w14:textId="77777777" w:rsidR="00DE4065" w:rsidRPr="00077E1F" w:rsidRDefault="00DE4065" w:rsidP="007C0A36">
            <w:pPr>
              <w:pStyle w:val="Bang"/>
            </w:pPr>
          </w:p>
        </w:tc>
        <w:tc>
          <w:tcPr>
            <w:tcW w:w="2070" w:type="dxa"/>
            <w:vAlign w:val="center"/>
          </w:tcPr>
          <w:p w14:paraId="08D11C7E" w14:textId="77777777" w:rsidR="00DE4065" w:rsidRPr="00077E1F" w:rsidRDefault="00DE4065" w:rsidP="007C0A36">
            <w:pPr>
              <w:pStyle w:val="Bang"/>
            </w:pPr>
          </w:p>
        </w:tc>
        <w:tc>
          <w:tcPr>
            <w:tcW w:w="1890" w:type="dxa"/>
          </w:tcPr>
          <w:p w14:paraId="593EBFF9" w14:textId="77777777" w:rsidR="00DE4065" w:rsidRPr="00077E1F" w:rsidRDefault="00DE4065" w:rsidP="007C0A36">
            <w:pPr>
              <w:pStyle w:val="Bang"/>
            </w:pPr>
          </w:p>
        </w:tc>
        <w:tc>
          <w:tcPr>
            <w:tcW w:w="1090" w:type="dxa"/>
            <w:vAlign w:val="center"/>
          </w:tcPr>
          <w:p w14:paraId="5757A81F" w14:textId="77777777" w:rsidR="00DE4065" w:rsidRPr="00077E1F" w:rsidRDefault="00DE4065" w:rsidP="007C0A36">
            <w:pPr>
              <w:pStyle w:val="Bang"/>
            </w:pPr>
          </w:p>
        </w:tc>
      </w:tr>
      <w:tr w:rsidR="00DE4065" w:rsidRPr="00077E1F" w14:paraId="20A81CFF" w14:textId="77777777" w:rsidTr="00A54436">
        <w:trPr>
          <w:gridAfter w:val="1"/>
          <w:wAfter w:w="22" w:type="dxa"/>
          <w:trHeight w:val="378"/>
          <w:jc w:val="center"/>
        </w:trPr>
        <w:tc>
          <w:tcPr>
            <w:tcW w:w="1214" w:type="dxa"/>
            <w:vAlign w:val="center"/>
          </w:tcPr>
          <w:p w14:paraId="2B0FAE68" w14:textId="77777777" w:rsidR="00DE4065" w:rsidRPr="00077E1F" w:rsidRDefault="00DE4065" w:rsidP="007C0A36">
            <w:pPr>
              <w:pStyle w:val="Bang"/>
            </w:pPr>
          </w:p>
        </w:tc>
        <w:tc>
          <w:tcPr>
            <w:tcW w:w="1560" w:type="dxa"/>
            <w:vAlign w:val="center"/>
          </w:tcPr>
          <w:p w14:paraId="13A286AE" w14:textId="77777777" w:rsidR="00DE4065" w:rsidRPr="00077E1F" w:rsidRDefault="00DE4065" w:rsidP="007C0A36">
            <w:pPr>
              <w:pStyle w:val="Bang"/>
            </w:pPr>
          </w:p>
        </w:tc>
        <w:tc>
          <w:tcPr>
            <w:tcW w:w="456" w:type="dxa"/>
            <w:vAlign w:val="center"/>
          </w:tcPr>
          <w:p w14:paraId="5D156BD8" w14:textId="77777777" w:rsidR="00DE4065" w:rsidRPr="00077E1F" w:rsidRDefault="00DE4065" w:rsidP="007C0A36">
            <w:pPr>
              <w:pStyle w:val="Bang"/>
            </w:pPr>
          </w:p>
        </w:tc>
        <w:tc>
          <w:tcPr>
            <w:tcW w:w="2070" w:type="dxa"/>
            <w:vAlign w:val="center"/>
          </w:tcPr>
          <w:p w14:paraId="19D724DF" w14:textId="77777777" w:rsidR="00DE4065" w:rsidRPr="00077E1F" w:rsidRDefault="00DE4065" w:rsidP="007C0A36">
            <w:pPr>
              <w:pStyle w:val="Bang"/>
            </w:pPr>
          </w:p>
        </w:tc>
        <w:tc>
          <w:tcPr>
            <w:tcW w:w="1890" w:type="dxa"/>
          </w:tcPr>
          <w:p w14:paraId="6DAE4BF6" w14:textId="77777777" w:rsidR="00DE4065" w:rsidRPr="00077E1F" w:rsidRDefault="00DE4065" w:rsidP="007C0A36">
            <w:pPr>
              <w:pStyle w:val="Bang"/>
            </w:pPr>
          </w:p>
        </w:tc>
        <w:tc>
          <w:tcPr>
            <w:tcW w:w="1090" w:type="dxa"/>
            <w:vAlign w:val="center"/>
          </w:tcPr>
          <w:p w14:paraId="52A50B1C" w14:textId="77777777" w:rsidR="00DE4065" w:rsidRPr="00077E1F" w:rsidRDefault="00DE4065" w:rsidP="007C0A36">
            <w:pPr>
              <w:pStyle w:val="Bang"/>
            </w:pPr>
          </w:p>
        </w:tc>
      </w:tr>
      <w:tr w:rsidR="00DE4065" w:rsidRPr="00077E1F" w14:paraId="44F1F691" w14:textId="77777777" w:rsidTr="00A54436">
        <w:trPr>
          <w:gridAfter w:val="1"/>
          <w:wAfter w:w="22" w:type="dxa"/>
          <w:trHeight w:val="363"/>
          <w:jc w:val="center"/>
        </w:trPr>
        <w:tc>
          <w:tcPr>
            <w:tcW w:w="1214" w:type="dxa"/>
            <w:vAlign w:val="center"/>
          </w:tcPr>
          <w:p w14:paraId="6C6D24B9" w14:textId="77777777" w:rsidR="00DE4065" w:rsidRPr="00077E1F" w:rsidRDefault="00DE4065" w:rsidP="007C0A36">
            <w:pPr>
              <w:pStyle w:val="Bang"/>
            </w:pPr>
          </w:p>
        </w:tc>
        <w:tc>
          <w:tcPr>
            <w:tcW w:w="1560" w:type="dxa"/>
            <w:vAlign w:val="center"/>
          </w:tcPr>
          <w:p w14:paraId="3226AEFD" w14:textId="77777777" w:rsidR="00DE4065" w:rsidRPr="00077E1F" w:rsidRDefault="00DE4065" w:rsidP="007C0A36">
            <w:pPr>
              <w:pStyle w:val="Bang"/>
            </w:pPr>
          </w:p>
        </w:tc>
        <w:tc>
          <w:tcPr>
            <w:tcW w:w="456" w:type="dxa"/>
            <w:vAlign w:val="center"/>
          </w:tcPr>
          <w:p w14:paraId="1113FB67" w14:textId="77777777" w:rsidR="00DE4065" w:rsidRPr="00077E1F" w:rsidRDefault="00DE4065" w:rsidP="007C0A36">
            <w:pPr>
              <w:pStyle w:val="Bang"/>
            </w:pPr>
          </w:p>
        </w:tc>
        <w:tc>
          <w:tcPr>
            <w:tcW w:w="2070" w:type="dxa"/>
            <w:vAlign w:val="center"/>
          </w:tcPr>
          <w:p w14:paraId="46A04994" w14:textId="77777777" w:rsidR="00DE4065" w:rsidRPr="00077E1F" w:rsidRDefault="00DE4065" w:rsidP="007C0A36">
            <w:pPr>
              <w:pStyle w:val="Bang"/>
            </w:pPr>
          </w:p>
        </w:tc>
        <w:tc>
          <w:tcPr>
            <w:tcW w:w="1890" w:type="dxa"/>
          </w:tcPr>
          <w:p w14:paraId="0E337E39" w14:textId="77777777" w:rsidR="00DE4065" w:rsidRPr="00077E1F" w:rsidRDefault="00DE4065" w:rsidP="007C0A36">
            <w:pPr>
              <w:pStyle w:val="Bang"/>
            </w:pPr>
          </w:p>
        </w:tc>
        <w:tc>
          <w:tcPr>
            <w:tcW w:w="1090" w:type="dxa"/>
            <w:vAlign w:val="center"/>
          </w:tcPr>
          <w:p w14:paraId="687E00CF" w14:textId="77777777" w:rsidR="00DE4065" w:rsidRPr="00077E1F" w:rsidRDefault="00DE4065" w:rsidP="007C0A36">
            <w:pPr>
              <w:pStyle w:val="Bang"/>
            </w:pPr>
          </w:p>
        </w:tc>
      </w:tr>
      <w:tr w:rsidR="00DE4065" w:rsidRPr="00077E1F" w14:paraId="441C12F9" w14:textId="77777777" w:rsidTr="00A54436">
        <w:trPr>
          <w:gridAfter w:val="1"/>
          <w:wAfter w:w="22" w:type="dxa"/>
          <w:trHeight w:val="378"/>
          <w:jc w:val="center"/>
        </w:trPr>
        <w:tc>
          <w:tcPr>
            <w:tcW w:w="1214" w:type="dxa"/>
            <w:vAlign w:val="center"/>
          </w:tcPr>
          <w:p w14:paraId="118CEBB3" w14:textId="77777777" w:rsidR="00DE4065" w:rsidRPr="00077E1F" w:rsidRDefault="00DE4065" w:rsidP="007C0A36">
            <w:pPr>
              <w:pStyle w:val="Bang"/>
            </w:pPr>
          </w:p>
        </w:tc>
        <w:tc>
          <w:tcPr>
            <w:tcW w:w="1560" w:type="dxa"/>
            <w:vAlign w:val="center"/>
          </w:tcPr>
          <w:p w14:paraId="663AEF64" w14:textId="77777777" w:rsidR="00DE4065" w:rsidRPr="00077E1F" w:rsidRDefault="00DE4065" w:rsidP="007C0A36">
            <w:pPr>
              <w:pStyle w:val="Bang"/>
            </w:pPr>
          </w:p>
        </w:tc>
        <w:tc>
          <w:tcPr>
            <w:tcW w:w="456" w:type="dxa"/>
            <w:vAlign w:val="center"/>
          </w:tcPr>
          <w:p w14:paraId="7DFEC676" w14:textId="77777777" w:rsidR="00DE4065" w:rsidRPr="00077E1F" w:rsidRDefault="00DE4065" w:rsidP="007C0A36">
            <w:pPr>
              <w:pStyle w:val="Bang"/>
            </w:pPr>
          </w:p>
        </w:tc>
        <w:tc>
          <w:tcPr>
            <w:tcW w:w="2070" w:type="dxa"/>
            <w:vAlign w:val="center"/>
          </w:tcPr>
          <w:p w14:paraId="321095BA" w14:textId="77777777" w:rsidR="00DE4065" w:rsidRPr="00077E1F" w:rsidRDefault="00DE4065" w:rsidP="007C0A36">
            <w:pPr>
              <w:pStyle w:val="Bang"/>
            </w:pPr>
          </w:p>
        </w:tc>
        <w:tc>
          <w:tcPr>
            <w:tcW w:w="1890" w:type="dxa"/>
          </w:tcPr>
          <w:p w14:paraId="414CD9F6" w14:textId="77777777" w:rsidR="00DE4065" w:rsidRPr="00077E1F" w:rsidRDefault="00DE4065" w:rsidP="007C0A36">
            <w:pPr>
              <w:pStyle w:val="Bang"/>
            </w:pPr>
          </w:p>
        </w:tc>
        <w:tc>
          <w:tcPr>
            <w:tcW w:w="1090" w:type="dxa"/>
            <w:vAlign w:val="center"/>
          </w:tcPr>
          <w:p w14:paraId="3C528098" w14:textId="77777777" w:rsidR="00DE4065" w:rsidRPr="00077E1F" w:rsidRDefault="00DE4065" w:rsidP="007C0A36">
            <w:pPr>
              <w:pStyle w:val="Bang"/>
            </w:pPr>
          </w:p>
        </w:tc>
      </w:tr>
      <w:tr w:rsidR="00DE4065" w:rsidRPr="00077E1F" w14:paraId="6D6F8717" w14:textId="77777777" w:rsidTr="00A54436">
        <w:trPr>
          <w:gridAfter w:val="1"/>
          <w:wAfter w:w="22" w:type="dxa"/>
          <w:trHeight w:val="363"/>
          <w:jc w:val="center"/>
        </w:trPr>
        <w:tc>
          <w:tcPr>
            <w:tcW w:w="1214" w:type="dxa"/>
            <w:vAlign w:val="center"/>
          </w:tcPr>
          <w:p w14:paraId="0410A670" w14:textId="77777777" w:rsidR="00DE4065" w:rsidRPr="00077E1F" w:rsidRDefault="00DE4065" w:rsidP="007C0A36">
            <w:pPr>
              <w:pStyle w:val="Bang"/>
            </w:pPr>
          </w:p>
        </w:tc>
        <w:tc>
          <w:tcPr>
            <w:tcW w:w="1560" w:type="dxa"/>
            <w:vAlign w:val="center"/>
          </w:tcPr>
          <w:p w14:paraId="0DCDD136" w14:textId="77777777" w:rsidR="00DE4065" w:rsidRPr="00077E1F" w:rsidRDefault="00DE4065" w:rsidP="007C0A36">
            <w:pPr>
              <w:pStyle w:val="Bang"/>
            </w:pPr>
          </w:p>
        </w:tc>
        <w:tc>
          <w:tcPr>
            <w:tcW w:w="456" w:type="dxa"/>
            <w:vAlign w:val="center"/>
          </w:tcPr>
          <w:p w14:paraId="2BDFB2C6" w14:textId="77777777" w:rsidR="00DE4065" w:rsidRPr="00077E1F" w:rsidRDefault="00DE4065" w:rsidP="007C0A36">
            <w:pPr>
              <w:pStyle w:val="Bang"/>
            </w:pPr>
          </w:p>
        </w:tc>
        <w:tc>
          <w:tcPr>
            <w:tcW w:w="2070" w:type="dxa"/>
            <w:vAlign w:val="center"/>
          </w:tcPr>
          <w:p w14:paraId="3FDA2B93" w14:textId="77777777" w:rsidR="00DE4065" w:rsidRPr="00077E1F" w:rsidRDefault="00DE4065" w:rsidP="007C0A36">
            <w:pPr>
              <w:pStyle w:val="Bang"/>
            </w:pPr>
          </w:p>
        </w:tc>
        <w:tc>
          <w:tcPr>
            <w:tcW w:w="1890" w:type="dxa"/>
          </w:tcPr>
          <w:p w14:paraId="2FC6717B" w14:textId="77777777" w:rsidR="00DE4065" w:rsidRPr="00077E1F" w:rsidRDefault="00DE4065" w:rsidP="007C0A36">
            <w:pPr>
              <w:pStyle w:val="Bang"/>
            </w:pPr>
          </w:p>
        </w:tc>
        <w:tc>
          <w:tcPr>
            <w:tcW w:w="1090" w:type="dxa"/>
            <w:vAlign w:val="center"/>
          </w:tcPr>
          <w:p w14:paraId="6AFC55AC" w14:textId="77777777" w:rsidR="00DE4065" w:rsidRPr="00077E1F" w:rsidRDefault="00DE4065" w:rsidP="007C0A36">
            <w:pPr>
              <w:pStyle w:val="Bang"/>
            </w:pPr>
          </w:p>
        </w:tc>
      </w:tr>
      <w:tr w:rsidR="00DE4065" w:rsidRPr="00077E1F" w14:paraId="0D9BAC34" w14:textId="77777777" w:rsidTr="00A54436">
        <w:trPr>
          <w:gridAfter w:val="1"/>
          <w:wAfter w:w="22" w:type="dxa"/>
          <w:trHeight w:val="378"/>
          <w:jc w:val="center"/>
        </w:trPr>
        <w:tc>
          <w:tcPr>
            <w:tcW w:w="1214" w:type="dxa"/>
            <w:vAlign w:val="center"/>
          </w:tcPr>
          <w:p w14:paraId="6A9E74DD" w14:textId="77777777" w:rsidR="00DE4065" w:rsidRPr="00077E1F" w:rsidRDefault="00DE4065" w:rsidP="007C0A36">
            <w:pPr>
              <w:pStyle w:val="Bang"/>
            </w:pPr>
          </w:p>
        </w:tc>
        <w:tc>
          <w:tcPr>
            <w:tcW w:w="1560" w:type="dxa"/>
            <w:vAlign w:val="center"/>
          </w:tcPr>
          <w:p w14:paraId="5BF637B2" w14:textId="77777777" w:rsidR="00DE4065" w:rsidRPr="00077E1F" w:rsidRDefault="00DE4065" w:rsidP="007C0A36">
            <w:pPr>
              <w:pStyle w:val="Bang"/>
            </w:pPr>
          </w:p>
        </w:tc>
        <w:tc>
          <w:tcPr>
            <w:tcW w:w="456" w:type="dxa"/>
            <w:vAlign w:val="center"/>
          </w:tcPr>
          <w:p w14:paraId="0FC399B5" w14:textId="77777777" w:rsidR="00DE4065" w:rsidRPr="00077E1F" w:rsidRDefault="00DE4065" w:rsidP="007C0A36">
            <w:pPr>
              <w:pStyle w:val="Bang"/>
            </w:pPr>
          </w:p>
        </w:tc>
        <w:tc>
          <w:tcPr>
            <w:tcW w:w="2070" w:type="dxa"/>
            <w:vAlign w:val="center"/>
          </w:tcPr>
          <w:p w14:paraId="5DEC79C3" w14:textId="77777777" w:rsidR="00DE4065" w:rsidRPr="00077E1F" w:rsidRDefault="00DE4065" w:rsidP="007C0A36">
            <w:pPr>
              <w:pStyle w:val="Bang"/>
            </w:pPr>
          </w:p>
        </w:tc>
        <w:tc>
          <w:tcPr>
            <w:tcW w:w="1890" w:type="dxa"/>
          </w:tcPr>
          <w:p w14:paraId="540812D8" w14:textId="77777777" w:rsidR="00DE4065" w:rsidRPr="00077E1F" w:rsidRDefault="00DE4065" w:rsidP="007C0A36">
            <w:pPr>
              <w:pStyle w:val="Bang"/>
            </w:pPr>
          </w:p>
        </w:tc>
        <w:tc>
          <w:tcPr>
            <w:tcW w:w="1090" w:type="dxa"/>
            <w:vAlign w:val="center"/>
          </w:tcPr>
          <w:p w14:paraId="54C7BC9D" w14:textId="77777777" w:rsidR="00DE4065" w:rsidRPr="00077E1F" w:rsidRDefault="00DE4065" w:rsidP="007C0A36">
            <w:pPr>
              <w:pStyle w:val="Bang"/>
            </w:pPr>
          </w:p>
        </w:tc>
      </w:tr>
      <w:tr w:rsidR="00DE4065" w:rsidRPr="00077E1F" w14:paraId="31CDB7AD" w14:textId="77777777" w:rsidTr="00A54436">
        <w:trPr>
          <w:gridAfter w:val="1"/>
          <w:wAfter w:w="22" w:type="dxa"/>
          <w:trHeight w:val="363"/>
          <w:jc w:val="center"/>
        </w:trPr>
        <w:tc>
          <w:tcPr>
            <w:tcW w:w="1214" w:type="dxa"/>
            <w:vAlign w:val="center"/>
          </w:tcPr>
          <w:p w14:paraId="282A0036" w14:textId="77777777" w:rsidR="00DE4065" w:rsidRPr="00077E1F" w:rsidRDefault="00DE4065" w:rsidP="007C0A36">
            <w:pPr>
              <w:pStyle w:val="Bang"/>
            </w:pPr>
          </w:p>
        </w:tc>
        <w:tc>
          <w:tcPr>
            <w:tcW w:w="1560" w:type="dxa"/>
            <w:vAlign w:val="center"/>
          </w:tcPr>
          <w:p w14:paraId="6E56EFBB" w14:textId="77777777" w:rsidR="00DE4065" w:rsidRPr="00077E1F" w:rsidRDefault="00DE4065" w:rsidP="007C0A36">
            <w:pPr>
              <w:pStyle w:val="Bang"/>
            </w:pPr>
          </w:p>
        </w:tc>
        <w:tc>
          <w:tcPr>
            <w:tcW w:w="456" w:type="dxa"/>
            <w:vAlign w:val="center"/>
          </w:tcPr>
          <w:p w14:paraId="1837CA27" w14:textId="77777777" w:rsidR="00DE4065" w:rsidRPr="00077E1F" w:rsidRDefault="00DE4065" w:rsidP="007C0A36">
            <w:pPr>
              <w:pStyle w:val="Bang"/>
            </w:pPr>
          </w:p>
        </w:tc>
        <w:tc>
          <w:tcPr>
            <w:tcW w:w="2070" w:type="dxa"/>
            <w:vAlign w:val="center"/>
          </w:tcPr>
          <w:p w14:paraId="2F52FF54" w14:textId="77777777" w:rsidR="00DE4065" w:rsidRPr="00077E1F" w:rsidRDefault="00DE4065" w:rsidP="007C0A36">
            <w:pPr>
              <w:pStyle w:val="Bang"/>
            </w:pPr>
          </w:p>
        </w:tc>
        <w:tc>
          <w:tcPr>
            <w:tcW w:w="1890" w:type="dxa"/>
          </w:tcPr>
          <w:p w14:paraId="1E1A0618" w14:textId="77777777" w:rsidR="00DE4065" w:rsidRPr="00077E1F" w:rsidRDefault="00DE4065" w:rsidP="007C0A36">
            <w:pPr>
              <w:pStyle w:val="Bang"/>
            </w:pPr>
          </w:p>
        </w:tc>
        <w:tc>
          <w:tcPr>
            <w:tcW w:w="1090" w:type="dxa"/>
            <w:vAlign w:val="center"/>
          </w:tcPr>
          <w:p w14:paraId="6768929E" w14:textId="77777777" w:rsidR="00DE4065" w:rsidRPr="00077E1F" w:rsidRDefault="00DE4065" w:rsidP="007C0A36">
            <w:pPr>
              <w:pStyle w:val="Bang"/>
            </w:pPr>
          </w:p>
        </w:tc>
      </w:tr>
      <w:tr w:rsidR="00DE4065" w:rsidRPr="00077E1F" w14:paraId="2D886FF7" w14:textId="77777777" w:rsidTr="00A54436">
        <w:trPr>
          <w:gridAfter w:val="1"/>
          <w:wAfter w:w="22" w:type="dxa"/>
          <w:trHeight w:val="363"/>
          <w:jc w:val="center"/>
        </w:trPr>
        <w:tc>
          <w:tcPr>
            <w:tcW w:w="1214" w:type="dxa"/>
            <w:vAlign w:val="center"/>
          </w:tcPr>
          <w:p w14:paraId="3C0C407D" w14:textId="77777777" w:rsidR="00DE4065" w:rsidRPr="00077E1F" w:rsidRDefault="00DE4065" w:rsidP="007C0A36">
            <w:pPr>
              <w:pStyle w:val="Bang"/>
            </w:pPr>
          </w:p>
        </w:tc>
        <w:tc>
          <w:tcPr>
            <w:tcW w:w="1560" w:type="dxa"/>
            <w:vAlign w:val="center"/>
          </w:tcPr>
          <w:p w14:paraId="3D12D0AE" w14:textId="77777777" w:rsidR="00DE4065" w:rsidRPr="00077E1F" w:rsidRDefault="00DE4065" w:rsidP="007C0A36">
            <w:pPr>
              <w:pStyle w:val="Bang"/>
            </w:pPr>
          </w:p>
        </w:tc>
        <w:tc>
          <w:tcPr>
            <w:tcW w:w="456" w:type="dxa"/>
            <w:vAlign w:val="center"/>
          </w:tcPr>
          <w:p w14:paraId="15DC71D0" w14:textId="77777777" w:rsidR="00DE4065" w:rsidRPr="00077E1F" w:rsidRDefault="00DE4065" w:rsidP="007C0A36">
            <w:pPr>
              <w:pStyle w:val="Bang"/>
            </w:pPr>
          </w:p>
        </w:tc>
        <w:tc>
          <w:tcPr>
            <w:tcW w:w="2070" w:type="dxa"/>
            <w:vAlign w:val="center"/>
          </w:tcPr>
          <w:p w14:paraId="450700CB" w14:textId="77777777" w:rsidR="00DE4065" w:rsidRPr="00077E1F" w:rsidRDefault="00DE4065" w:rsidP="007C0A36">
            <w:pPr>
              <w:pStyle w:val="Bang"/>
            </w:pPr>
          </w:p>
        </w:tc>
        <w:tc>
          <w:tcPr>
            <w:tcW w:w="1890" w:type="dxa"/>
          </w:tcPr>
          <w:p w14:paraId="38B6497B" w14:textId="77777777" w:rsidR="00DE4065" w:rsidRPr="00077E1F" w:rsidRDefault="00DE4065" w:rsidP="007C0A36">
            <w:pPr>
              <w:pStyle w:val="Bang"/>
            </w:pPr>
          </w:p>
        </w:tc>
        <w:tc>
          <w:tcPr>
            <w:tcW w:w="1090" w:type="dxa"/>
            <w:vAlign w:val="center"/>
          </w:tcPr>
          <w:p w14:paraId="442DD670" w14:textId="77777777" w:rsidR="00DE4065" w:rsidRPr="00077E1F" w:rsidRDefault="00DE4065" w:rsidP="007C0A36">
            <w:pPr>
              <w:pStyle w:val="Bang"/>
            </w:pPr>
          </w:p>
        </w:tc>
      </w:tr>
      <w:tr w:rsidR="00DE4065" w:rsidRPr="00077E1F" w14:paraId="7506E7A3" w14:textId="77777777" w:rsidTr="00A54436">
        <w:trPr>
          <w:gridAfter w:val="1"/>
          <w:wAfter w:w="22" w:type="dxa"/>
          <w:trHeight w:val="393"/>
          <w:jc w:val="center"/>
        </w:trPr>
        <w:tc>
          <w:tcPr>
            <w:tcW w:w="1214" w:type="dxa"/>
            <w:vAlign w:val="center"/>
          </w:tcPr>
          <w:p w14:paraId="663C1212" w14:textId="77777777" w:rsidR="00DE4065" w:rsidRPr="00077E1F" w:rsidRDefault="00DE4065" w:rsidP="007C0A36">
            <w:pPr>
              <w:pStyle w:val="Bang"/>
            </w:pPr>
          </w:p>
        </w:tc>
        <w:tc>
          <w:tcPr>
            <w:tcW w:w="1560" w:type="dxa"/>
            <w:vAlign w:val="center"/>
          </w:tcPr>
          <w:p w14:paraId="298E3759" w14:textId="77777777" w:rsidR="00DE4065" w:rsidRPr="00077E1F" w:rsidRDefault="00DE4065" w:rsidP="007C0A36">
            <w:pPr>
              <w:pStyle w:val="Bang"/>
            </w:pPr>
          </w:p>
        </w:tc>
        <w:tc>
          <w:tcPr>
            <w:tcW w:w="456" w:type="dxa"/>
            <w:vAlign w:val="center"/>
          </w:tcPr>
          <w:p w14:paraId="4FEE2002" w14:textId="77777777" w:rsidR="00DE4065" w:rsidRPr="00077E1F" w:rsidRDefault="00DE4065" w:rsidP="007C0A36">
            <w:pPr>
              <w:pStyle w:val="Bang"/>
            </w:pPr>
          </w:p>
        </w:tc>
        <w:tc>
          <w:tcPr>
            <w:tcW w:w="2070" w:type="dxa"/>
            <w:vAlign w:val="center"/>
          </w:tcPr>
          <w:p w14:paraId="7D4EBBEC" w14:textId="77777777" w:rsidR="00DE4065" w:rsidRPr="00077E1F" w:rsidRDefault="00DE4065" w:rsidP="007C0A36">
            <w:pPr>
              <w:pStyle w:val="Bang"/>
            </w:pPr>
          </w:p>
        </w:tc>
        <w:tc>
          <w:tcPr>
            <w:tcW w:w="1890" w:type="dxa"/>
          </w:tcPr>
          <w:p w14:paraId="508C4CB6" w14:textId="77777777" w:rsidR="00DE4065" w:rsidRPr="00077E1F" w:rsidRDefault="00DE4065" w:rsidP="007C0A36">
            <w:pPr>
              <w:pStyle w:val="Bang"/>
            </w:pPr>
          </w:p>
        </w:tc>
        <w:tc>
          <w:tcPr>
            <w:tcW w:w="1090" w:type="dxa"/>
            <w:vAlign w:val="center"/>
          </w:tcPr>
          <w:p w14:paraId="3167C540" w14:textId="77777777" w:rsidR="00DE4065" w:rsidRPr="00077E1F" w:rsidRDefault="00DE4065" w:rsidP="007C0A36">
            <w:pPr>
              <w:pStyle w:val="Bang"/>
            </w:pPr>
          </w:p>
        </w:tc>
      </w:tr>
    </w:tbl>
    <w:p w14:paraId="24F14BAE" w14:textId="77777777" w:rsidR="00CD2C5F" w:rsidRPr="00077E1F" w:rsidRDefault="00CD2C5F" w:rsidP="007C0A36">
      <w:pPr>
        <w:pStyle w:val="NormalH"/>
      </w:pPr>
      <w:r w:rsidRPr="00077E1F">
        <w:lastRenderedPageBreak/>
        <w:t>TABLE OF CONTENTS</w:t>
      </w:r>
    </w:p>
    <w:p w14:paraId="1DA3AA67" w14:textId="77777777" w:rsidR="00C422DF"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457635397" w:history="1">
        <w:r w:rsidR="00C422DF" w:rsidRPr="00F4422F">
          <w:rPr>
            <w:rStyle w:val="Hyperlink"/>
          </w:rPr>
          <w:t>1.</w:t>
        </w:r>
        <w:r w:rsidR="00C422DF">
          <w:rPr>
            <w:rFonts w:asciiTheme="minorHAnsi" w:hAnsiTheme="minorHAnsi" w:cstheme="minorBidi"/>
            <w:b w:val="0"/>
            <w:bCs w:val="0"/>
            <w:iCs w:val="0"/>
            <w:caps w:val="0"/>
          </w:rPr>
          <w:tab/>
        </w:r>
        <w:r w:rsidR="00C422DF" w:rsidRPr="00F4422F">
          <w:rPr>
            <w:rStyle w:val="Hyperlink"/>
          </w:rPr>
          <w:t>Project Overview</w:t>
        </w:r>
        <w:r w:rsidR="00C422DF">
          <w:rPr>
            <w:webHidden/>
          </w:rPr>
          <w:tab/>
        </w:r>
        <w:r w:rsidR="00C422DF">
          <w:rPr>
            <w:webHidden/>
          </w:rPr>
          <w:fldChar w:fldCharType="begin"/>
        </w:r>
        <w:r w:rsidR="00C422DF">
          <w:rPr>
            <w:webHidden/>
          </w:rPr>
          <w:instrText xml:space="preserve"> PAGEREF _Toc457635397 \h </w:instrText>
        </w:r>
        <w:r w:rsidR="00C422DF">
          <w:rPr>
            <w:webHidden/>
          </w:rPr>
        </w:r>
        <w:r w:rsidR="00C422DF">
          <w:rPr>
            <w:webHidden/>
          </w:rPr>
          <w:fldChar w:fldCharType="separate"/>
        </w:r>
        <w:r w:rsidR="00C422DF">
          <w:rPr>
            <w:webHidden/>
          </w:rPr>
          <w:t>6</w:t>
        </w:r>
        <w:r w:rsidR="00C422DF">
          <w:rPr>
            <w:webHidden/>
          </w:rPr>
          <w:fldChar w:fldCharType="end"/>
        </w:r>
      </w:hyperlink>
    </w:p>
    <w:p w14:paraId="2ACCF35B" w14:textId="77777777" w:rsidR="00C422DF" w:rsidRDefault="008A5407">
      <w:pPr>
        <w:pStyle w:val="TOC2"/>
        <w:rPr>
          <w:rFonts w:asciiTheme="minorHAnsi" w:hAnsiTheme="minorHAnsi" w:cstheme="minorBidi"/>
          <w:iCs w:val="0"/>
          <w:sz w:val="22"/>
          <w:szCs w:val="22"/>
        </w:rPr>
      </w:pPr>
      <w:hyperlink w:anchor="_Toc457635398" w:history="1">
        <w:r w:rsidR="00C422DF" w:rsidRPr="00F4422F">
          <w:rPr>
            <w:rStyle w:val="Hyperlink"/>
          </w:rPr>
          <w:t>1.1.</w:t>
        </w:r>
        <w:r w:rsidR="00C422DF">
          <w:rPr>
            <w:rFonts w:asciiTheme="minorHAnsi" w:hAnsiTheme="minorHAnsi" w:cstheme="minorBidi"/>
            <w:iCs w:val="0"/>
            <w:sz w:val="22"/>
            <w:szCs w:val="22"/>
          </w:rPr>
          <w:tab/>
        </w:r>
        <w:r w:rsidR="00C422DF" w:rsidRPr="00F4422F">
          <w:rPr>
            <w:rStyle w:val="Hyperlink"/>
          </w:rPr>
          <w:t>Project Description</w:t>
        </w:r>
        <w:r w:rsidR="00C422DF">
          <w:rPr>
            <w:webHidden/>
          </w:rPr>
          <w:tab/>
        </w:r>
        <w:r w:rsidR="00C422DF">
          <w:rPr>
            <w:webHidden/>
          </w:rPr>
          <w:fldChar w:fldCharType="begin"/>
        </w:r>
        <w:r w:rsidR="00C422DF">
          <w:rPr>
            <w:webHidden/>
          </w:rPr>
          <w:instrText xml:space="preserve"> PAGEREF _Toc457635398 \h </w:instrText>
        </w:r>
        <w:r w:rsidR="00C422DF">
          <w:rPr>
            <w:webHidden/>
          </w:rPr>
        </w:r>
        <w:r w:rsidR="00C422DF">
          <w:rPr>
            <w:webHidden/>
          </w:rPr>
          <w:fldChar w:fldCharType="separate"/>
        </w:r>
        <w:r w:rsidR="00C422DF">
          <w:rPr>
            <w:webHidden/>
          </w:rPr>
          <w:t>6</w:t>
        </w:r>
        <w:r w:rsidR="00C422DF">
          <w:rPr>
            <w:webHidden/>
          </w:rPr>
          <w:fldChar w:fldCharType="end"/>
        </w:r>
      </w:hyperlink>
    </w:p>
    <w:p w14:paraId="13A0BDE8" w14:textId="77777777" w:rsidR="00C422DF" w:rsidRDefault="008A5407">
      <w:pPr>
        <w:pStyle w:val="TOC2"/>
        <w:rPr>
          <w:rFonts w:asciiTheme="minorHAnsi" w:hAnsiTheme="minorHAnsi" w:cstheme="minorBidi"/>
          <w:iCs w:val="0"/>
          <w:sz w:val="22"/>
          <w:szCs w:val="22"/>
        </w:rPr>
      </w:pPr>
      <w:hyperlink w:anchor="_Toc457635399" w:history="1">
        <w:r w:rsidR="00C422DF" w:rsidRPr="00F4422F">
          <w:rPr>
            <w:rStyle w:val="Hyperlink"/>
          </w:rPr>
          <w:t>1.2.</w:t>
        </w:r>
        <w:r w:rsidR="00C422DF">
          <w:rPr>
            <w:rFonts w:asciiTheme="minorHAnsi" w:hAnsiTheme="minorHAnsi" w:cstheme="minorBidi"/>
            <w:iCs w:val="0"/>
            <w:sz w:val="22"/>
            <w:szCs w:val="22"/>
          </w:rPr>
          <w:tab/>
        </w:r>
        <w:r w:rsidR="00C422DF" w:rsidRPr="00F4422F">
          <w:rPr>
            <w:rStyle w:val="Hyperlink"/>
          </w:rPr>
          <w:t>Scope and Purpose</w:t>
        </w:r>
        <w:r w:rsidR="00C422DF">
          <w:rPr>
            <w:webHidden/>
          </w:rPr>
          <w:tab/>
        </w:r>
        <w:r w:rsidR="00C422DF">
          <w:rPr>
            <w:webHidden/>
          </w:rPr>
          <w:fldChar w:fldCharType="begin"/>
        </w:r>
        <w:r w:rsidR="00C422DF">
          <w:rPr>
            <w:webHidden/>
          </w:rPr>
          <w:instrText xml:space="preserve"> PAGEREF _Toc457635399 \h </w:instrText>
        </w:r>
        <w:r w:rsidR="00C422DF">
          <w:rPr>
            <w:webHidden/>
          </w:rPr>
        </w:r>
        <w:r w:rsidR="00C422DF">
          <w:rPr>
            <w:webHidden/>
          </w:rPr>
          <w:fldChar w:fldCharType="separate"/>
        </w:r>
        <w:r w:rsidR="00C422DF">
          <w:rPr>
            <w:webHidden/>
          </w:rPr>
          <w:t>6</w:t>
        </w:r>
        <w:r w:rsidR="00C422DF">
          <w:rPr>
            <w:webHidden/>
          </w:rPr>
          <w:fldChar w:fldCharType="end"/>
        </w:r>
      </w:hyperlink>
    </w:p>
    <w:p w14:paraId="18A22A93" w14:textId="77777777" w:rsidR="00C422DF" w:rsidRDefault="008A5407">
      <w:pPr>
        <w:pStyle w:val="TOC2"/>
        <w:rPr>
          <w:rFonts w:asciiTheme="minorHAnsi" w:hAnsiTheme="minorHAnsi" w:cstheme="minorBidi"/>
          <w:iCs w:val="0"/>
          <w:sz w:val="22"/>
          <w:szCs w:val="22"/>
        </w:rPr>
      </w:pPr>
      <w:hyperlink w:anchor="_Toc457635400" w:history="1">
        <w:r w:rsidR="00C422DF" w:rsidRPr="00F4422F">
          <w:rPr>
            <w:rStyle w:val="Hyperlink"/>
          </w:rPr>
          <w:t>1.3.</w:t>
        </w:r>
        <w:r w:rsidR="00C422DF">
          <w:rPr>
            <w:rFonts w:asciiTheme="minorHAnsi" w:hAnsiTheme="minorHAnsi" w:cstheme="minorBidi"/>
            <w:iCs w:val="0"/>
            <w:sz w:val="22"/>
            <w:szCs w:val="22"/>
          </w:rPr>
          <w:tab/>
        </w:r>
        <w:r w:rsidR="00C422DF" w:rsidRPr="00F4422F">
          <w:rPr>
            <w:rStyle w:val="Hyperlink"/>
          </w:rPr>
          <w:t>Assumptions and Constraints</w:t>
        </w:r>
        <w:r w:rsidR="00C422DF">
          <w:rPr>
            <w:webHidden/>
          </w:rPr>
          <w:tab/>
        </w:r>
        <w:r w:rsidR="00C422DF">
          <w:rPr>
            <w:webHidden/>
          </w:rPr>
          <w:fldChar w:fldCharType="begin"/>
        </w:r>
        <w:r w:rsidR="00C422DF">
          <w:rPr>
            <w:webHidden/>
          </w:rPr>
          <w:instrText xml:space="preserve"> PAGEREF _Toc457635400 \h </w:instrText>
        </w:r>
        <w:r w:rsidR="00C422DF">
          <w:rPr>
            <w:webHidden/>
          </w:rPr>
        </w:r>
        <w:r w:rsidR="00C422DF">
          <w:rPr>
            <w:webHidden/>
          </w:rPr>
          <w:fldChar w:fldCharType="separate"/>
        </w:r>
        <w:r w:rsidR="00C422DF">
          <w:rPr>
            <w:webHidden/>
          </w:rPr>
          <w:t>7</w:t>
        </w:r>
        <w:r w:rsidR="00C422DF">
          <w:rPr>
            <w:webHidden/>
          </w:rPr>
          <w:fldChar w:fldCharType="end"/>
        </w:r>
      </w:hyperlink>
    </w:p>
    <w:p w14:paraId="20481335" w14:textId="77777777" w:rsidR="00C422DF" w:rsidRDefault="008A5407">
      <w:pPr>
        <w:pStyle w:val="TOC2"/>
        <w:rPr>
          <w:rFonts w:asciiTheme="minorHAnsi" w:hAnsiTheme="minorHAnsi" w:cstheme="minorBidi"/>
          <w:iCs w:val="0"/>
          <w:sz w:val="22"/>
          <w:szCs w:val="22"/>
        </w:rPr>
      </w:pPr>
      <w:hyperlink w:anchor="_Toc457635401" w:history="1">
        <w:r w:rsidR="00C422DF" w:rsidRPr="00F4422F">
          <w:rPr>
            <w:rStyle w:val="Hyperlink"/>
          </w:rPr>
          <w:t>1.4.</w:t>
        </w:r>
        <w:r w:rsidR="00C422DF">
          <w:rPr>
            <w:rFonts w:asciiTheme="minorHAnsi" w:hAnsiTheme="minorHAnsi" w:cstheme="minorBidi"/>
            <w:iCs w:val="0"/>
            <w:sz w:val="22"/>
            <w:szCs w:val="22"/>
          </w:rPr>
          <w:tab/>
        </w:r>
        <w:r w:rsidR="00C422DF" w:rsidRPr="00F4422F">
          <w:rPr>
            <w:rStyle w:val="Hyperlink"/>
          </w:rPr>
          <w:t>Project Objectives</w:t>
        </w:r>
        <w:r w:rsidR="00C422DF">
          <w:rPr>
            <w:webHidden/>
          </w:rPr>
          <w:tab/>
        </w:r>
        <w:r w:rsidR="00C422DF">
          <w:rPr>
            <w:webHidden/>
          </w:rPr>
          <w:fldChar w:fldCharType="begin"/>
        </w:r>
        <w:r w:rsidR="00C422DF">
          <w:rPr>
            <w:webHidden/>
          </w:rPr>
          <w:instrText xml:space="preserve"> PAGEREF _Toc457635401 \h </w:instrText>
        </w:r>
        <w:r w:rsidR="00C422DF">
          <w:rPr>
            <w:webHidden/>
          </w:rPr>
        </w:r>
        <w:r w:rsidR="00C422DF">
          <w:rPr>
            <w:webHidden/>
          </w:rPr>
          <w:fldChar w:fldCharType="separate"/>
        </w:r>
        <w:r w:rsidR="00C422DF">
          <w:rPr>
            <w:webHidden/>
          </w:rPr>
          <w:t>8</w:t>
        </w:r>
        <w:r w:rsidR="00C422DF">
          <w:rPr>
            <w:webHidden/>
          </w:rPr>
          <w:fldChar w:fldCharType="end"/>
        </w:r>
      </w:hyperlink>
    </w:p>
    <w:p w14:paraId="0815AEE0" w14:textId="77777777" w:rsidR="00C422DF" w:rsidRDefault="008A5407">
      <w:pPr>
        <w:pStyle w:val="TOC2"/>
        <w:rPr>
          <w:rFonts w:asciiTheme="minorHAnsi" w:hAnsiTheme="minorHAnsi" w:cstheme="minorBidi"/>
          <w:iCs w:val="0"/>
          <w:sz w:val="22"/>
          <w:szCs w:val="22"/>
        </w:rPr>
      </w:pPr>
      <w:hyperlink w:anchor="_Toc457635402" w:history="1">
        <w:r w:rsidR="00C422DF" w:rsidRPr="00F4422F">
          <w:rPr>
            <w:rStyle w:val="Hyperlink"/>
          </w:rPr>
          <w:t>1.5.</w:t>
        </w:r>
        <w:r w:rsidR="00C422DF">
          <w:rPr>
            <w:rFonts w:asciiTheme="minorHAnsi" w:hAnsiTheme="minorHAnsi" w:cstheme="minorBidi"/>
            <w:iCs w:val="0"/>
            <w:sz w:val="22"/>
            <w:szCs w:val="22"/>
          </w:rPr>
          <w:tab/>
        </w:r>
        <w:r w:rsidR="00C422DF" w:rsidRPr="00F4422F">
          <w:rPr>
            <w:rStyle w:val="Hyperlink"/>
          </w:rPr>
          <w:t>Critical Dependencies</w:t>
        </w:r>
        <w:r w:rsidR="00C422DF">
          <w:rPr>
            <w:webHidden/>
          </w:rPr>
          <w:tab/>
        </w:r>
        <w:r w:rsidR="00C422DF">
          <w:rPr>
            <w:webHidden/>
          </w:rPr>
          <w:fldChar w:fldCharType="begin"/>
        </w:r>
        <w:r w:rsidR="00C422DF">
          <w:rPr>
            <w:webHidden/>
          </w:rPr>
          <w:instrText xml:space="preserve"> PAGEREF _Toc457635402 \h </w:instrText>
        </w:r>
        <w:r w:rsidR="00C422DF">
          <w:rPr>
            <w:webHidden/>
          </w:rPr>
        </w:r>
        <w:r w:rsidR="00C422DF">
          <w:rPr>
            <w:webHidden/>
          </w:rPr>
          <w:fldChar w:fldCharType="separate"/>
        </w:r>
        <w:r w:rsidR="00C422DF">
          <w:rPr>
            <w:webHidden/>
          </w:rPr>
          <w:t>9</w:t>
        </w:r>
        <w:r w:rsidR="00C422DF">
          <w:rPr>
            <w:webHidden/>
          </w:rPr>
          <w:fldChar w:fldCharType="end"/>
        </w:r>
      </w:hyperlink>
    </w:p>
    <w:p w14:paraId="42E279F4" w14:textId="77777777" w:rsidR="00C422DF" w:rsidRDefault="008A5407">
      <w:pPr>
        <w:pStyle w:val="TOC2"/>
        <w:rPr>
          <w:rFonts w:asciiTheme="minorHAnsi" w:hAnsiTheme="minorHAnsi" w:cstheme="minorBidi"/>
          <w:iCs w:val="0"/>
          <w:sz w:val="22"/>
          <w:szCs w:val="22"/>
        </w:rPr>
      </w:pPr>
      <w:hyperlink w:anchor="_Toc457635403" w:history="1">
        <w:r w:rsidR="00C422DF" w:rsidRPr="00F4422F">
          <w:rPr>
            <w:rStyle w:val="Hyperlink"/>
          </w:rPr>
          <w:t>1.6.</w:t>
        </w:r>
        <w:r w:rsidR="00C422DF">
          <w:rPr>
            <w:rFonts w:asciiTheme="minorHAnsi" w:hAnsiTheme="minorHAnsi" w:cstheme="minorBidi"/>
            <w:iCs w:val="0"/>
            <w:sz w:val="22"/>
            <w:szCs w:val="22"/>
          </w:rPr>
          <w:tab/>
        </w:r>
        <w:r w:rsidR="00C422DF" w:rsidRPr="00F4422F">
          <w:rPr>
            <w:rStyle w:val="Hyperlink"/>
          </w:rPr>
          <w:t>Project Risk</w:t>
        </w:r>
        <w:r w:rsidR="00C422DF">
          <w:rPr>
            <w:webHidden/>
          </w:rPr>
          <w:tab/>
        </w:r>
        <w:r w:rsidR="00C422DF">
          <w:rPr>
            <w:webHidden/>
          </w:rPr>
          <w:fldChar w:fldCharType="begin"/>
        </w:r>
        <w:r w:rsidR="00C422DF">
          <w:rPr>
            <w:webHidden/>
          </w:rPr>
          <w:instrText xml:space="preserve"> PAGEREF _Toc457635403 \h </w:instrText>
        </w:r>
        <w:r w:rsidR="00C422DF">
          <w:rPr>
            <w:webHidden/>
          </w:rPr>
        </w:r>
        <w:r w:rsidR="00C422DF">
          <w:rPr>
            <w:webHidden/>
          </w:rPr>
          <w:fldChar w:fldCharType="separate"/>
        </w:r>
        <w:r w:rsidR="00C422DF">
          <w:rPr>
            <w:webHidden/>
          </w:rPr>
          <w:t>10</w:t>
        </w:r>
        <w:r w:rsidR="00C422DF">
          <w:rPr>
            <w:webHidden/>
          </w:rPr>
          <w:fldChar w:fldCharType="end"/>
        </w:r>
      </w:hyperlink>
    </w:p>
    <w:p w14:paraId="056D506C" w14:textId="77777777" w:rsidR="00C422DF" w:rsidRDefault="008A5407">
      <w:pPr>
        <w:pStyle w:val="TOC1"/>
        <w:rPr>
          <w:rFonts w:asciiTheme="minorHAnsi" w:hAnsiTheme="minorHAnsi" w:cstheme="minorBidi"/>
          <w:b w:val="0"/>
          <w:bCs w:val="0"/>
          <w:iCs w:val="0"/>
          <w:caps w:val="0"/>
        </w:rPr>
      </w:pPr>
      <w:hyperlink w:anchor="_Toc457635404" w:history="1">
        <w:r w:rsidR="00C422DF" w:rsidRPr="00F4422F">
          <w:rPr>
            <w:rStyle w:val="Hyperlink"/>
          </w:rPr>
          <w:t>2.</w:t>
        </w:r>
        <w:r w:rsidR="00C422DF">
          <w:rPr>
            <w:rFonts w:asciiTheme="minorHAnsi" w:hAnsiTheme="minorHAnsi" w:cstheme="minorBidi"/>
            <w:b w:val="0"/>
            <w:bCs w:val="0"/>
            <w:iCs w:val="0"/>
            <w:caps w:val="0"/>
          </w:rPr>
          <w:tab/>
        </w:r>
        <w:r w:rsidR="00C422DF" w:rsidRPr="00F4422F">
          <w:rPr>
            <w:rStyle w:val="Hyperlink"/>
          </w:rPr>
          <w:t>Project Development Approach</w:t>
        </w:r>
        <w:r w:rsidR="00C422DF">
          <w:rPr>
            <w:webHidden/>
          </w:rPr>
          <w:tab/>
        </w:r>
        <w:r w:rsidR="00C422DF">
          <w:rPr>
            <w:webHidden/>
          </w:rPr>
          <w:fldChar w:fldCharType="begin"/>
        </w:r>
        <w:r w:rsidR="00C422DF">
          <w:rPr>
            <w:webHidden/>
          </w:rPr>
          <w:instrText xml:space="preserve"> PAGEREF _Toc457635404 \h </w:instrText>
        </w:r>
        <w:r w:rsidR="00C422DF">
          <w:rPr>
            <w:webHidden/>
          </w:rPr>
        </w:r>
        <w:r w:rsidR="00C422DF">
          <w:rPr>
            <w:webHidden/>
          </w:rPr>
          <w:fldChar w:fldCharType="separate"/>
        </w:r>
        <w:r w:rsidR="00C422DF">
          <w:rPr>
            <w:webHidden/>
          </w:rPr>
          <w:t>11</w:t>
        </w:r>
        <w:r w:rsidR="00C422DF">
          <w:rPr>
            <w:webHidden/>
          </w:rPr>
          <w:fldChar w:fldCharType="end"/>
        </w:r>
      </w:hyperlink>
    </w:p>
    <w:p w14:paraId="4DB2FD59" w14:textId="77777777" w:rsidR="00C422DF" w:rsidRDefault="008A5407">
      <w:pPr>
        <w:pStyle w:val="TOC2"/>
        <w:rPr>
          <w:rFonts w:asciiTheme="minorHAnsi" w:hAnsiTheme="minorHAnsi" w:cstheme="minorBidi"/>
          <w:iCs w:val="0"/>
          <w:sz w:val="22"/>
          <w:szCs w:val="22"/>
        </w:rPr>
      </w:pPr>
      <w:hyperlink w:anchor="_Toc457635405" w:history="1">
        <w:r w:rsidR="00C422DF" w:rsidRPr="00F4422F">
          <w:rPr>
            <w:rStyle w:val="Hyperlink"/>
          </w:rPr>
          <w:t>2.1.</w:t>
        </w:r>
        <w:r w:rsidR="00C422DF">
          <w:rPr>
            <w:rFonts w:asciiTheme="minorHAnsi" w:hAnsiTheme="minorHAnsi" w:cstheme="minorBidi"/>
            <w:iCs w:val="0"/>
            <w:sz w:val="22"/>
            <w:szCs w:val="22"/>
          </w:rPr>
          <w:tab/>
        </w:r>
        <w:r w:rsidR="00C422DF" w:rsidRPr="00F4422F">
          <w:rPr>
            <w:rStyle w:val="Hyperlink"/>
          </w:rPr>
          <w:t>Project Process</w:t>
        </w:r>
        <w:r w:rsidR="00C422DF">
          <w:rPr>
            <w:webHidden/>
          </w:rPr>
          <w:tab/>
        </w:r>
        <w:r w:rsidR="00C422DF">
          <w:rPr>
            <w:webHidden/>
          </w:rPr>
          <w:fldChar w:fldCharType="begin"/>
        </w:r>
        <w:r w:rsidR="00C422DF">
          <w:rPr>
            <w:webHidden/>
          </w:rPr>
          <w:instrText xml:space="preserve"> PAGEREF _Toc457635405 \h </w:instrText>
        </w:r>
        <w:r w:rsidR="00C422DF">
          <w:rPr>
            <w:webHidden/>
          </w:rPr>
        </w:r>
        <w:r w:rsidR="00C422DF">
          <w:rPr>
            <w:webHidden/>
          </w:rPr>
          <w:fldChar w:fldCharType="separate"/>
        </w:r>
        <w:r w:rsidR="00C422DF">
          <w:rPr>
            <w:webHidden/>
          </w:rPr>
          <w:t>11</w:t>
        </w:r>
        <w:r w:rsidR="00C422DF">
          <w:rPr>
            <w:webHidden/>
          </w:rPr>
          <w:fldChar w:fldCharType="end"/>
        </w:r>
      </w:hyperlink>
    </w:p>
    <w:p w14:paraId="66AE2F6C" w14:textId="77777777" w:rsidR="00C422DF" w:rsidRDefault="008A5407">
      <w:pPr>
        <w:pStyle w:val="TOC2"/>
        <w:rPr>
          <w:rFonts w:asciiTheme="minorHAnsi" w:hAnsiTheme="minorHAnsi" w:cstheme="minorBidi"/>
          <w:iCs w:val="0"/>
          <w:sz w:val="22"/>
          <w:szCs w:val="22"/>
        </w:rPr>
      </w:pPr>
      <w:hyperlink w:anchor="_Toc457635406" w:history="1">
        <w:r w:rsidR="00C422DF" w:rsidRPr="00F4422F">
          <w:rPr>
            <w:rStyle w:val="Hyperlink"/>
          </w:rPr>
          <w:t>2.2.</w:t>
        </w:r>
        <w:r w:rsidR="00C422DF">
          <w:rPr>
            <w:rFonts w:asciiTheme="minorHAnsi" w:hAnsiTheme="minorHAnsi" w:cstheme="minorBidi"/>
            <w:iCs w:val="0"/>
            <w:sz w:val="22"/>
            <w:szCs w:val="22"/>
          </w:rPr>
          <w:tab/>
        </w:r>
        <w:r w:rsidR="00C422DF" w:rsidRPr="00F4422F">
          <w:rPr>
            <w:rStyle w:val="Hyperlink"/>
          </w:rPr>
          <w:t>Requirement Change Management</w:t>
        </w:r>
        <w:r w:rsidR="00C422DF">
          <w:rPr>
            <w:webHidden/>
          </w:rPr>
          <w:tab/>
        </w:r>
        <w:r w:rsidR="00C422DF">
          <w:rPr>
            <w:webHidden/>
          </w:rPr>
          <w:fldChar w:fldCharType="begin"/>
        </w:r>
        <w:r w:rsidR="00C422DF">
          <w:rPr>
            <w:webHidden/>
          </w:rPr>
          <w:instrText xml:space="preserve"> PAGEREF _Toc457635406 \h </w:instrText>
        </w:r>
        <w:r w:rsidR="00C422DF">
          <w:rPr>
            <w:webHidden/>
          </w:rPr>
        </w:r>
        <w:r w:rsidR="00C422DF">
          <w:rPr>
            <w:webHidden/>
          </w:rPr>
          <w:fldChar w:fldCharType="separate"/>
        </w:r>
        <w:r w:rsidR="00C422DF">
          <w:rPr>
            <w:webHidden/>
          </w:rPr>
          <w:t>13</w:t>
        </w:r>
        <w:r w:rsidR="00C422DF">
          <w:rPr>
            <w:webHidden/>
          </w:rPr>
          <w:fldChar w:fldCharType="end"/>
        </w:r>
      </w:hyperlink>
    </w:p>
    <w:p w14:paraId="435E383F" w14:textId="77777777" w:rsidR="00C422DF" w:rsidRDefault="008A5407">
      <w:pPr>
        <w:pStyle w:val="TOC2"/>
        <w:rPr>
          <w:rFonts w:asciiTheme="minorHAnsi" w:hAnsiTheme="minorHAnsi" w:cstheme="minorBidi"/>
          <w:iCs w:val="0"/>
          <w:sz w:val="22"/>
          <w:szCs w:val="22"/>
        </w:rPr>
      </w:pPr>
      <w:hyperlink w:anchor="_Toc457635407" w:history="1">
        <w:r w:rsidR="00C422DF" w:rsidRPr="00F4422F">
          <w:rPr>
            <w:rStyle w:val="Hyperlink"/>
          </w:rPr>
          <w:t>2.3.</w:t>
        </w:r>
        <w:r w:rsidR="00C422DF">
          <w:rPr>
            <w:rFonts w:asciiTheme="minorHAnsi" w:hAnsiTheme="minorHAnsi" w:cstheme="minorBidi"/>
            <w:iCs w:val="0"/>
            <w:sz w:val="22"/>
            <w:szCs w:val="22"/>
          </w:rPr>
          <w:tab/>
        </w:r>
        <w:r w:rsidR="00C422DF" w:rsidRPr="00F4422F">
          <w:rPr>
            <w:rStyle w:val="Hyperlink"/>
          </w:rPr>
          <w:t>Quality Management</w:t>
        </w:r>
        <w:r w:rsidR="00C422DF">
          <w:rPr>
            <w:webHidden/>
          </w:rPr>
          <w:tab/>
        </w:r>
        <w:r w:rsidR="00C422DF">
          <w:rPr>
            <w:webHidden/>
          </w:rPr>
          <w:fldChar w:fldCharType="begin"/>
        </w:r>
        <w:r w:rsidR="00C422DF">
          <w:rPr>
            <w:webHidden/>
          </w:rPr>
          <w:instrText xml:space="preserve"> PAGEREF _Toc457635407 \h </w:instrText>
        </w:r>
        <w:r w:rsidR="00C422DF">
          <w:rPr>
            <w:webHidden/>
          </w:rPr>
        </w:r>
        <w:r w:rsidR="00C422DF">
          <w:rPr>
            <w:webHidden/>
          </w:rPr>
          <w:fldChar w:fldCharType="separate"/>
        </w:r>
        <w:r w:rsidR="00C422DF">
          <w:rPr>
            <w:webHidden/>
          </w:rPr>
          <w:t>13</w:t>
        </w:r>
        <w:r w:rsidR="00C422DF">
          <w:rPr>
            <w:webHidden/>
          </w:rPr>
          <w:fldChar w:fldCharType="end"/>
        </w:r>
      </w:hyperlink>
    </w:p>
    <w:p w14:paraId="10A0A5F3" w14:textId="77777777" w:rsidR="00C422DF" w:rsidRDefault="008A5407">
      <w:pPr>
        <w:pStyle w:val="TOC1"/>
        <w:rPr>
          <w:rFonts w:asciiTheme="minorHAnsi" w:hAnsiTheme="minorHAnsi" w:cstheme="minorBidi"/>
          <w:b w:val="0"/>
          <w:bCs w:val="0"/>
          <w:iCs w:val="0"/>
          <w:caps w:val="0"/>
        </w:rPr>
      </w:pPr>
      <w:hyperlink w:anchor="_Toc457635408" w:history="1">
        <w:r w:rsidR="00C422DF" w:rsidRPr="00F4422F">
          <w:rPr>
            <w:rStyle w:val="Hyperlink"/>
          </w:rPr>
          <w:t>3.</w:t>
        </w:r>
        <w:r w:rsidR="00C422DF">
          <w:rPr>
            <w:rFonts w:asciiTheme="minorHAnsi" w:hAnsiTheme="minorHAnsi" w:cstheme="minorBidi"/>
            <w:b w:val="0"/>
            <w:bCs w:val="0"/>
            <w:iCs w:val="0"/>
            <w:caps w:val="0"/>
          </w:rPr>
          <w:tab/>
        </w:r>
        <w:r w:rsidR="00C422DF" w:rsidRPr="00F4422F">
          <w:rPr>
            <w:rStyle w:val="Hyperlink"/>
          </w:rPr>
          <w:t>Estimate</w:t>
        </w:r>
        <w:r w:rsidR="00C422DF">
          <w:rPr>
            <w:webHidden/>
          </w:rPr>
          <w:tab/>
        </w:r>
        <w:r w:rsidR="00C422DF">
          <w:rPr>
            <w:webHidden/>
          </w:rPr>
          <w:fldChar w:fldCharType="begin"/>
        </w:r>
        <w:r w:rsidR="00C422DF">
          <w:rPr>
            <w:webHidden/>
          </w:rPr>
          <w:instrText xml:space="preserve"> PAGEREF _Toc457635408 \h </w:instrText>
        </w:r>
        <w:r w:rsidR="00C422DF">
          <w:rPr>
            <w:webHidden/>
          </w:rPr>
        </w:r>
        <w:r w:rsidR="00C422DF">
          <w:rPr>
            <w:webHidden/>
          </w:rPr>
          <w:fldChar w:fldCharType="separate"/>
        </w:r>
        <w:r w:rsidR="00C422DF">
          <w:rPr>
            <w:webHidden/>
          </w:rPr>
          <w:t>17</w:t>
        </w:r>
        <w:r w:rsidR="00C422DF">
          <w:rPr>
            <w:webHidden/>
          </w:rPr>
          <w:fldChar w:fldCharType="end"/>
        </w:r>
      </w:hyperlink>
    </w:p>
    <w:p w14:paraId="7E0B25AD" w14:textId="77777777" w:rsidR="00C422DF" w:rsidRDefault="008A5407">
      <w:pPr>
        <w:pStyle w:val="TOC2"/>
        <w:rPr>
          <w:rFonts w:asciiTheme="minorHAnsi" w:hAnsiTheme="minorHAnsi" w:cstheme="minorBidi"/>
          <w:iCs w:val="0"/>
          <w:sz w:val="22"/>
          <w:szCs w:val="22"/>
        </w:rPr>
      </w:pPr>
      <w:hyperlink w:anchor="_Toc457635409" w:history="1">
        <w:r w:rsidR="00C422DF" w:rsidRPr="00F4422F">
          <w:rPr>
            <w:rStyle w:val="Hyperlink"/>
          </w:rPr>
          <w:t>3.1.</w:t>
        </w:r>
        <w:r w:rsidR="00C422DF">
          <w:rPr>
            <w:rFonts w:asciiTheme="minorHAnsi" w:hAnsiTheme="minorHAnsi" w:cstheme="minorBidi"/>
            <w:iCs w:val="0"/>
            <w:sz w:val="22"/>
            <w:szCs w:val="22"/>
          </w:rPr>
          <w:tab/>
        </w:r>
        <w:r w:rsidR="00C422DF" w:rsidRPr="00F4422F">
          <w:rPr>
            <w:rStyle w:val="Hyperlink"/>
          </w:rPr>
          <w:t>Size</w:t>
        </w:r>
        <w:r w:rsidR="00C422DF">
          <w:rPr>
            <w:webHidden/>
          </w:rPr>
          <w:tab/>
        </w:r>
        <w:r w:rsidR="00C422DF">
          <w:rPr>
            <w:webHidden/>
          </w:rPr>
          <w:fldChar w:fldCharType="begin"/>
        </w:r>
        <w:r w:rsidR="00C422DF">
          <w:rPr>
            <w:webHidden/>
          </w:rPr>
          <w:instrText xml:space="preserve"> PAGEREF _Toc457635409 \h </w:instrText>
        </w:r>
        <w:r w:rsidR="00C422DF">
          <w:rPr>
            <w:webHidden/>
          </w:rPr>
        </w:r>
        <w:r w:rsidR="00C422DF">
          <w:rPr>
            <w:webHidden/>
          </w:rPr>
          <w:fldChar w:fldCharType="separate"/>
        </w:r>
        <w:r w:rsidR="00C422DF">
          <w:rPr>
            <w:webHidden/>
          </w:rPr>
          <w:t>17</w:t>
        </w:r>
        <w:r w:rsidR="00C422DF">
          <w:rPr>
            <w:webHidden/>
          </w:rPr>
          <w:fldChar w:fldCharType="end"/>
        </w:r>
      </w:hyperlink>
    </w:p>
    <w:p w14:paraId="0CB16C37" w14:textId="77777777" w:rsidR="00C422DF" w:rsidRDefault="008A5407">
      <w:pPr>
        <w:pStyle w:val="TOC2"/>
        <w:rPr>
          <w:rFonts w:asciiTheme="minorHAnsi" w:hAnsiTheme="minorHAnsi" w:cstheme="minorBidi"/>
          <w:iCs w:val="0"/>
          <w:sz w:val="22"/>
          <w:szCs w:val="22"/>
        </w:rPr>
      </w:pPr>
      <w:hyperlink w:anchor="_Toc457635410" w:history="1">
        <w:r w:rsidR="00C422DF" w:rsidRPr="00F4422F">
          <w:rPr>
            <w:rStyle w:val="Hyperlink"/>
          </w:rPr>
          <w:t>3.2.</w:t>
        </w:r>
        <w:r w:rsidR="00C422DF">
          <w:rPr>
            <w:rFonts w:asciiTheme="minorHAnsi" w:hAnsiTheme="minorHAnsi" w:cstheme="minorBidi"/>
            <w:iCs w:val="0"/>
            <w:sz w:val="22"/>
            <w:szCs w:val="22"/>
          </w:rPr>
          <w:tab/>
        </w:r>
        <w:r w:rsidR="00C422DF" w:rsidRPr="00F4422F">
          <w:rPr>
            <w:rStyle w:val="Hyperlink"/>
          </w:rPr>
          <w:t>Effort</w:t>
        </w:r>
        <w:r w:rsidR="00C422DF">
          <w:rPr>
            <w:webHidden/>
          </w:rPr>
          <w:tab/>
        </w:r>
        <w:r w:rsidR="00C422DF">
          <w:rPr>
            <w:webHidden/>
          </w:rPr>
          <w:fldChar w:fldCharType="begin"/>
        </w:r>
        <w:r w:rsidR="00C422DF">
          <w:rPr>
            <w:webHidden/>
          </w:rPr>
          <w:instrText xml:space="preserve"> PAGEREF _Toc457635410 \h </w:instrText>
        </w:r>
        <w:r w:rsidR="00C422DF">
          <w:rPr>
            <w:webHidden/>
          </w:rPr>
        </w:r>
        <w:r w:rsidR="00C422DF">
          <w:rPr>
            <w:webHidden/>
          </w:rPr>
          <w:fldChar w:fldCharType="separate"/>
        </w:r>
        <w:r w:rsidR="00C422DF">
          <w:rPr>
            <w:webHidden/>
          </w:rPr>
          <w:t>17</w:t>
        </w:r>
        <w:r w:rsidR="00C422DF">
          <w:rPr>
            <w:webHidden/>
          </w:rPr>
          <w:fldChar w:fldCharType="end"/>
        </w:r>
      </w:hyperlink>
    </w:p>
    <w:p w14:paraId="0D9131F5" w14:textId="77777777" w:rsidR="00C422DF" w:rsidRDefault="008A5407">
      <w:pPr>
        <w:pStyle w:val="TOC2"/>
        <w:rPr>
          <w:rFonts w:asciiTheme="minorHAnsi" w:hAnsiTheme="minorHAnsi" w:cstheme="minorBidi"/>
          <w:iCs w:val="0"/>
          <w:sz w:val="22"/>
          <w:szCs w:val="22"/>
        </w:rPr>
      </w:pPr>
      <w:hyperlink w:anchor="_Toc457635411" w:history="1">
        <w:r w:rsidR="00C422DF" w:rsidRPr="00F4422F">
          <w:rPr>
            <w:rStyle w:val="Hyperlink"/>
          </w:rPr>
          <w:t>3.3.</w:t>
        </w:r>
        <w:r w:rsidR="00C422DF">
          <w:rPr>
            <w:rFonts w:asciiTheme="minorHAnsi" w:hAnsiTheme="minorHAnsi" w:cstheme="minorBidi"/>
            <w:iCs w:val="0"/>
            <w:sz w:val="22"/>
            <w:szCs w:val="22"/>
          </w:rPr>
          <w:tab/>
        </w:r>
        <w:r w:rsidR="00C422DF" w:rsidRPr="00F4422F">
          <w:rPr>
            <w:rStyle w:val="Hyperlink"/>
          </w:rPr>
          <w:t>Schedule</w:t>
        </w:r>
        <w:r w:rsidR="00C422DF">
          <w:rPr>
            <w:webHidden/>
          </w:rPr>
          <w:tab/>
        </w:r>
        <w:r w:rsidR="00C422DF">
          <w:rPr>
            <w:webHidden/>
          </w:rPr>
          <w:fldChar w:fldCharType="begin"/>
        </w:r>
        <w:r w:rsidR="00C422DF">
          <w:rPr>
            <w:webHidden/>
          </w:rPr>
          <w:instrText xml:space="preserve"> PAGEREF _Toc457635411 \h </w:instrText>
        </w:r>
        <w:r w:rsidR="00C422DF">
          <w:rPr>
            <w:webHidden/>
          </w:rPr>
        </w:r>
        <w:r w:rsidR="00C422DF">
          <w:rPr>
            <w:webHidden/>
          </w:rPr>
          <w:fldChar w:fldCharType="separate"/>
        </w:r>
        <w:r w:rsidR="00C422DF">
          <w:rPr>
            <w:webHidden/>
          </w:rPr>
          <w:t>17</w:t>
        </w:r>
        <w:r w:rsidR="00C422DF">
          <w:rPr>
            <w:webHidden/>
          </w:rPr>
          <w:fldChar w:fldCharType="end"/>
        </w:r>
      </w:hyperlink>
    </w:p>
    <w:p w14:paraId="16362B6B" w14:textId="77777777" w:rsidR="00C422DF" w:rsidRDefault="008A5407">
      <w:pPr>
        <w:pStyle w:val="TOC2"/>
        <w:rPr>
          <w:rFonts w:asciiTheme="minorHAnsi" w:hAnsiTheme="minorHAnsi" w:cstheme="minorBidi"/>
          <w:iCs w:val="0"/>
          <w:sz w:val="22"/>
          <w:szCs w:val="22"/>
        </w:rPr>
      </w:pPr>
      <w:hyperlink w:anchor="_Toc457635412" w:history="1">
        <w:r w:rsidR="00C422DF" w:rsidRPr="00F4422F">
          <w:rPr>
            <w:rStyle w:val="Hyperlink"/>
          </w:rPr>
          <w:t>3.4.</w:t>
        </w:r>
        <w:r w:rsidR="00C422DF">
          <w:rPr>
            <w:rFonts w:asciiTheme="minorHAnsi" w:hAnsiTheme="minorHAnsi" w:cstheme="minorBidi"/>
            <w:iCs w:val="0"/>
            <w:sz w:val="22"/>
            <w:szCs w:val="22"/>
          </w:rPr>
          <w:tab/>
        </w:r>
        <w:r w:rsidR="00C422DF" w:rsidRPr="00F4422F">
          <w:rPr>
            <w:rStyle w:val="Hyperlink"/>
          </w:rPr>
          <w:t>Resource</w:t>
        </w:r>
        <w:r w:rsidR="00C422DF">
          <w:rPr>
            <w:webHidden/>
          </w:rPr>
          <w:tab/>
        </w:r>
        <w:r w:rsidR="00C422DF">
          <w:rPr>
            <w:webHidden/>
          </w:rPr>
          <w:fldChar w:fldCharType="begin"/>
        </w:r>
        <w:r w:rsidR="00C422DF">
          <w:rPr>
            <w:webHidden/>
          </w:rPr>
          <w:instrText xml:space="preserve"> PAGEREF _Toc457635412 \h </w:instrText>
        </w:r>
        <w:r w:rsidR="00C422DF">
          <w:rPr>
            <w:webHidden/>
          </w:rPr>
        </w:r>
        <w:r w:rsidR="00C422DF">
          <w:rPr>
            <w:webHidden/>
          </w:rPr>
          <w:fldChar w:fldCharType="separate"/>
        </w:r>
        <w:r w:rsidR="00C422DF">
          <w:rPr>
            <w:webHidden/>
          </w:rPr>
          <w:t>20</w:t>
        </w:r>
        <w:r w:rsidR="00C422DF">
          <w:rPr>
            <w:webHidden/>
          </w:rPr>
          <w:fldChar w:fldCharType="end"/>
        </w:r>
      </w:hyperlink>
    </w:p>
    <w:p w14:paraId="372C702E" w14:textId="77777777" w:rsidR="00C422DF" w:rsidRDefault="008A5407">
      <w:pPr>
        <w:pStyle w:val="TOC2"/>
        <w:rPr>
          <w:rFonts w:asciiTheme="minorHAnsi" w:hAnsiTheme="minorHAnsi" w:cstheme="minorBidi"/>
          <w:iCs w:val="0"/>
          <w:sz w:val="22"/>
          <w:szCs w:val="22"/>
        </w:rPr>
      </w:pPr>
      <w:hyperlink w:anchor="_Toc457635413" w:history="1">
        <w:r w:rsidR="00C422DF" w:rsidRPr="00F4422F">
          <w:rPr>
            <w:rStyle w:val="Hyperlink"/>
          </w:rPr>
          <w:t>3.5.</w:t>
        </w:r>
        <w:r w:rsidR="00C422DF">
          <w:rPr>
            <w:rFonts w:asciiTheme="minorHAnsi" w:hAnsiTheme="minorHAnsi" w:cstheme="minorBidi"/>
            <w:iCs w:val="0"/>
            <w:sz w:val="22"/>
            <w:szCs w:val="22"/>
          </w:rPr>
          <w:tab/>
        </w:r>
        <w:r w:rsidR="00C422DF" w:rsidRPr="00F4422F">
          <w:rPr>
            <w:rStyle w:val="Hyperlink"/>
          </w:rPr>
          <w:t>Infrastructure</w:t>
        </w:r>
        <w:r w:rsidR="00C422DF">
          <w:rPr>
            <w:webHidden/>
          </w:rPr>
          <w:tab/>
        </w:r>
        <w:r w:rsidR="00C422DF">
          <w:rPr>
            <w:webHidden/>
          </w:rPr>
          <w:fldChar w:fldCharType="begin"/>
        </w:r>
        <w:r w:rsidR="00C422DF">
          <w:rPr>
            <w:webHidden/>
          </w:rPr>
          <w:instrText xml:space="preserve"> PAGEREF _Toc457635413 \h </w:instrText>
        </w:r>
        <w:r w:rsidR="00C422DF">
          <w:rPr>
            <w:webHidden/>
          </w:rPr>
        </w:r>
        <w:r w:rsidR="00C422DF">
          <w:rPr>
            <w:webHidden/>
          </w:rPr>
          <w:fldChar w:fldCharType="separate"/>
        </w:r>
        <w:r w:rsidR="00C422DF">
          <w:rPr>
            <w:webHidden/>
          </w:rPr>
          <w:t>20</w:t>
        </w:r>
        <w:r w:rsidR="00C422DF">
          <w:rPr>
            <w:webHidden/>
          </w:rPr>
          <w:fldChar w:fldCharType="end"/>
        </w:r>
      </w:hyperlink>
    </w:p>
    <w:p w14:paraId="3ED8530D" w14:textId="77777777" w:rsidR="00C422DF" w:rsidRDefault="008A5407">
      <w:pPr>
        <w:pStyle w:val="TOC2"/>
        <w:rPr>
          <w:rFonts w:asciiTheme="minorHAnsi" w:hAnsiTheme="minorHAnsi" w:cstheme="minorBidi"/>
          <w:iCs w:val="0"/>
          <w:sz w:val="22"/>
          <w:szCs w:val="22"/>
        </w:rPr>
      </w:pPr>
      <w:hyperlink w:anchor="_Toc457635414" w:history="1">
        <w:r w:rsidR="00C422DF" w:rsidRPr="00F4422F">
          <w:rPr>
            <w:rStyle w:val="Hyperlink"/>
          </w:rPr>
          <w:t>3.6.</w:t>
        </w:r>
        <w:r w:rsidR="00C422DF">
          <w:rPr>
            <w:rFonts w:asciiTheme="minorHAnsi" w:hAnsiTheme="minorHAnsi" w:cstheme="minorBidi"/>
            <w:iCs w:val="0"/>
            <w:sz w:val="22"/>
            <w:szCs w:val="22"/>
          </w:rPr>
          <w:tab/>
        </w:r>
        <w:r w:rsidR="00C422DF" w:rsidRPr="00F4422F">
          <w:rPr>
            <w:rStyle w:val="Hyperlink"/>
          </w:rPr>
          <w:t>Training Plan</w:t>
        </w:r>
        <w:r w:rsidR="00C422DF">
          <w:rPr>
            <w:webHidden/>
          </w:rPr>
          <w:tab/>
        </w:r>
        <w:r w:rsidR="00C422DF">
          <w:rPr>
            <w:webHidden/>
          </w:rPr>
          <w:fldChar w:fldCharType="begin"/>
        </w:r>
        <w:r w:rsidR="00C422DF">
          <w:rPr>
            <w:webHidden/>
          </w:rPr>
          <w:instrText xml:space="preserve"> PAGEREF _Toc457635414 \h </w:instrText>
        </w:r>
        <w:r w:rsidR="00C422DF">
          <w:rPr>
            <w:webHidden/>
          </w:rPr>
        </w:r>
        <w:r w:rsidR="00C422DF">
          <w:rPr>
            <w:webHidden/>
          </w:rPr>
          <w:fldChar w:fldCharType="separate"/>
        </w:r>
        <w:r w:rsidR="00C422DF">
          <w:rPr>
            <w:webHidden/>
          </w:rPr>
          <w:t>21</w:t>
        </w:r>
        <w:r w:rsidR="00C422DF">
          <w:rPr>
            <w:webHidden/>
          </w:rPr>
          <w:fldChar w:fldCharType="end"/>
        </w:r>
      </w:hyperlink>
    </w:p>
    <w:p w14:paraId="0BF6F85C" w14:textId="77777777" w:rsidR="00C422DF" w:rsidRDefault="008A5407">
      <w:pPr>
        <w:pStyle w:val="TOC2"/>
        <w:rPr>
          <w:rFonts w:asciiTheme="minorHAnsi" w:hAnsiTheme="minorHAnsi" w:cstheme="minorBidi"/>
          <w:iCs w:val="0"/>
          <w:sz w:val="22"/>
          <w:szCs w:val="22"/>
        </w:rPr>
      </w:pPr>
      <w:hyperlink w:anchor="_Toc457635415" w:history="1">
        <w:r w:rsidR="00C422DF" w:rsidRPr="00F4422F">
          <w:rPr>
            <w:rStyle w:val="Hyperlink"/>
          </w:rPr>
          <w:t>3.7.</w:t>
        </w:r>
        <w:r w:rsidR="00C422DF">
          <w:rPr>
            <w:rFonts w:asciiTheme="minorHAnsi" w:hAnsiTheme="minorHAnsi" w:cstheme="minorBidi"/>
            <w:iCs w:val="0"/>
            <w:sz w:val="22"/>
            <w:szCs w:val="22"/>
          </w:rPr>
          <w:tab/>
        </w:r>
        <w:r w:rsidR="00C422DF" w:rsidRPr="00F4422F">
          <w:rPr>
            <w:rStyle w:val="Hyperlink"/>
          </w:rPr>
          <w:t>Finance</w:t>
        </w:r>
        <w:r w:rsidR="00C422DF">
          <w:rPr>
            <w:webHidden/>
          </w:rPr>
          <w:tab/>
        </w:r>
        <w:r w:rsidR="00C422DF">
          <w:rPr>
            <w:webHidden/>
          </w:rPr>
          <w:fldChar w:fldCharType="begin"/>
        </w:r>
        <w:r w:rsidR="00C422DF">
          <w:rPr>
            <w:webHidden/>
          </w:rPr>
          <w:instrText xml:space="preserve"> PAGEREF _Toc457635415 \h </w:instrText>
        </w:r>
        <w:r w:rsidR="00C422DF">
          <w:rPr>
            <w:webHidden/>
          </w:rPr>
        </w:r>
        <w:r w:rsidR="00C422DF">
          <w:rPr>
            <w:webHidden/>
          </w:rPr>
          <w:fldChar w:fldCharType="separate"/>
        </w:r>
        <w:r w:rsidR="00C422DF">
          <w:rPr>
            <w:webHidden/>
          </w:rPr>
          <w:t>21</w:t>
        </w:r>
        <w:r w:rsidR="00C422DF">
          <w:rPr>
            <w:webHidden/>
          </w:rPr>
          <w:fldChar w:fldCharType="end"/>
        </w:r>
      </w:hyperlink>
    </w:p>
    <w:p w14:paraId="1CA2A4B6" w14:textId="77777777" w:rsidR="00C422DF" w:rsidRDefault="008A5407">
      <w:pPr>
        <w:pStyle w:val="TOC1"/>
        <w:rPr>
          <w:rFonts w:asciiTheme="minorHAnsi" w:hAnsiTheme="minorHAnsi" w:cstheme="minorBidi"/>
          <w:b w:val="0"/>
          <w:bCs w:val="0"/>
          <w:iCs w:val="0"/>
          <w:caps w:val="0"/>
        </w:rPr>
      </w:pPr>
      <w:hyperlink w:anchor="_Toc457635416" w:history="1">
        <w:r w:rsidR="00C422DF" w:rsidRPr="00F4422F">
          <w:rPr>
            <w:rStyle w:val="Hyperlink"/>
          </w:rPr>
          <w:t>4.</w:t>
        </w:r>
        <w:r w:rsidR="00C422DF">
          <w:rPr>
            <w:rFonts w:asciiTheme="minorHAnsi" w:hAnsiTheme="minorHAnsi" w:cstheme="minorBidi"/>
            <w:b w:val="0"/>
            <w:bCs w:val="0"/>
            <w:iCs w:val="0"/>
            <w:caps w:val="0"/>
          </w:rPr>
          <w:tab/>
        </w:r>
        <w:r w:rsidR="00C422DF" w:rsidRPr="00F4422F">
          <w:rPr>
            <w:rStyle w:val="Hyperlink"/>
          </w:rPr>
          <w:t>Project Organization</w:t>
        </w:r>
        <w:r w:rsidR="00C422DF">
          <w:rPr>
            <w:webHidden/>
          </w:rPr>
          <w:tab/>
        </w:r>
        <w:r w:rsidR="00C422DF">
          <w:rPr>
            <w:webHidden/>
          </w:rPr>
          <w:fldChar w:fldCharType="begin"/>
        </w:r>
        <w:r w:rsidR="00C422DF">
          <w:rPr>
            <w:webHidden/>
          </w:rPr>
          <w:instrText xml:space="preserve"> PAGEREF _Toc457635416 \h </w:instrText>
        </w:r>
        <w:r w:rsidR="00C422DF">
          <w:rPr>
            <w:webHidden/>
          </w:rPr>
        </w:r>
        <w:r w:rsidR="00C422DF">
          <w:rPr>
            <w:webHidden/>
          </w:rPr>
          <w:fldChar w:fldCharType="separate"/>
        </w:r>
        <w:r w:rsidR="00C422DF">
          <w:rPr>
            <w:webHidden/>
          </w:rPr>
          <w:t>22</w:t>
        </w:r>
        <w:r w:rsidR="00C422DF">
          <w:rPr>
            <w:webHidden/>
          </w:rPr>
          <w:fldChar w:fldCharType="end"/>
        </w:r>
      </w:hyperlink>
    </w:p>
    <w:p w14:paraId="269591F1" w14:textId="77777777" w:rsidR="00C422DF" w:rsidRDefault="008A5407">
      <w:pPr>
        <w:pStyle w:val="TOC2"/>
        <w:rPr>
          <w:rFonts w:asciiTheme="minorHAnsi" w:hAnsiTheme="minorHAnsi" w:cstheme="minorBidi"/>
          <w:iCs w:val="0"/>
          <w:sz w:val="22"/>
          <w:szCs w:val="22"/>
        </w:rPr>
      </w:pPr>
      <w:hyperlink w:anchor="_Toc457635417" w:history="1">
        <w:r w:rsidR="00C422DF" w:rsidRPr="00F4422F">
          <w:rPr>
            <w:rStyle w:val="Hyperlink"/>
          </w:rPr>
          <w:t>4.1.</w:t>
        </w:r>
        <w:r w:rsidR="00C422DF">
          <w:rPr>
            <w:rFonts w:asciiTheme="minorHAnsi" w:hAnsiTheme="minorHAnsi" w:cstheme="minorBidi"/>
            <w:iCs w:val="0"/>
            <w:sz w:val="22"/>
            <w:szCs w:val="22"/>
          </w:rPr>
          <w:tab/>
        </w:r>
        <w:r w:rsidR="00C422DF" w:rsidRPr="00F4422F">
          <w:rPr>
            <w:rStyle w:val="Hyperlink"/>
          </w:rPr>
          <w:t>Organization Structure</w:t>
        </w:r>
        <w:r w:rsidR="00C422DF">
          <w:rPr>
            <w:webHidden/>
          </w:rPr>
          <w:tab/>
        </w:r>
        <w:r w:rsidR="00C422DF">
          <w:rPr>
            <w:webHidden/>
          </w:rPr>
          <w:fldChar w:fldCharType="begin"/>
        </w:r>
        <w:r w:rsidR="00C422DF">
          <w:rPr>
            <w:webHidden/>
          </w:rPr>
          <w:instrText xml:space="preserve"> PAGEREF _Toc457635417 \h </w:instrText>
        </w:r>
        <w:r w:rsidR="00C422DF">
          <w:rPr>
            <w:webHidden/>
          </w:rPr>
        </w:r>
        <w:r w:rsidR="00C422DF">
          <w:rPr>
            <w:webHidden/>
          </w:rPr>
          <w:fldChar w:fldCharType="separate"/>
        </w:r>
        <w:r w:rsidR="00C422DF">
          <w:rPr>
            <w:webHidden/>
          </w:rPr>
          <w:t>22</w:t>
        </w:r>
        <w:r w:rsidR="00C422DF">
          <w:rPr>
            <w:webHidden/>
          </w:rPr>
          <w:fldChar w:fldCharType="end"/>
        </w:r>
      </w:hyperlink>
    </w:p>
    <w:p w14:paraId="530C8A64" w14:textId="77777777" w:rsidR="00C422DF" w:rsidRDefault="008A5407">
      <w:pPr>
        <w:pStyle w:val="TOC2"/>
        <w:rPr>
          <w:rFonts w:asciiTheme="minorHAnsi" w:hAnsiTheme="minorHAnsi" w:cstheme="minorBidi"/>
          <w:iCs w:val="0"/>
          <w:sz w:val="22"/>
          <w:szCs w:val="22"/>
        </w:rPr>
      </w:pPr>
      <w:hyperlink w:anchor="_Toc457635418" w:history="1">
        <w:r w:rsidR="00C422DF" w:rsidRPr="00F4422F">
          <w:rPr>
            <w:rStyle w:val="Hyperlink"/>
          </w:rPr>
          <w:t>4.2.</w:t>
        </w:r>
        <w:r w:rsidR="00C422DF">
          <w:rPr>
            <w:rFonts w:asciiTheme="minorHAnsi" w:hAnsiTheme="minorHAnsi" w:cstheme="minorBidi"/>
            <w:iCs w:val="0"/>
            <w:sz w:val="22"/>
            <w:szCs w:val="22"/>
          </w:rPr>
          <w:tab/>
        </w:r>
        <w:r w:rsidR="00C422DF" w:rsidRPr="00F4422F">
          <w:rPr>
            <w:rStyle w:val="Hyperlink"/>
          </w:rPr>
          <w:t>Project Team</w:t>
        </w:r>
        <w:r w:rsidR="00C422DF">
          <w:rPr>
            <w:webHidden/>
          </w:rPr>
          <w:tab/>
        </w:r>
        <w:r w:rsidR="00C422DF">
          <w:rPr>
            <w:webHidden/>
          </w:rPr>
          <w:fldChar w:fldCharType="begin"/>
        </w:r>
        <w:r w:rsidR="00C422DF">
          <w:rPr>
            <w:webHidden/>
          </w:rPr>
          <w:instrText xml:space="preserve"> PAGEREF _Toc457635418 \h </w:instrText>
        </w:r>
        <w:r w:rsidR="00C422DF">
          <w:rPr>
            <w:webHidden/>
          </w:rPr>
        </w:r>
        <w:r w:rsidR="00C422DF">
          <w:rPr>
            <w:webHidden/>
          </w:rPr>
          <w:fldChar w:fldCharType="separate"/>
        </w:r>
        <w:r w:rsidR="00C422DF">
          <w:rPr>
            <w:webHidden/>
          </w:rPr>
          <w:t>22</w:t>
        </w:r>
        <w:r w:rsidR="00C422DF">
          <w:rPr>
            <w:webHidden/>
          </w:rPr>
          <w:fldChar w:fldCharType="end"/>
        </w:r>
      </w:hyperlink>
    </w:p>
    <w:p w14:paraId="2325EEE1" w14:textId="77777777" w:rsidR="00C422DF" w:rsidRDefault="008A5407">
      <w:pPr>
        <w:pStyle w:val="TOC2"/>
        <w:rPr>
          <w:rFonts w:asciiTheme="minorHAnsi" w:hAnsiTheme="minorHAnsi" w:cstheme="minorBidi"/>
          <w:iCs w:val="0"/>
          <w:sz w:val="22"/>
          <w:szCs w:val="22"/>
        </w:rPr>
      </w:pPr>
      <w:hyperlink w:anchor="_Toc457635419" w:history="1">
        <w:r w:rsidR="00C422DF" w:rsidRPr="00F4422F">
          <w:rPr>
            <w:rStyle w:val="Hyperlink"/>
          </w:rPr>
          <w:t>4.3.</w:t>
        </w:r>
        <w:r w:rsidR="00C422DF">
          <w:rPr>
            <w:rFonts w:asciiTheme="minorHAnsi" w:hAnsiTheme="minorHAnsi" w:cstheme="minorBidi"/>
            <w:iCs w:val="0"/>
            <w:sz w:val="22"/>
            <w:szCs w:val="22"/>
          </w:rPr>
          <w:tab/>
        </w:r>
        <w:r w:rsidR="00C422DF" w:rsidRPr="00F4422F">
          <w:rPr>
            <w:rStyle w:val="Hyperlink"/>
          </w:rPr>
          <w:t>External Interfaces</w:t>
        </w:r>
        <w:r w:rsidR="00C422DF">
          <w:rPr>
            <w:webHidden/>
          </w:rPr>
          <w:tab/>
        </w:r>
        <w:r w:rsidR="00C422DF">
          <w:rPr>
            <w:webHidden/>
          </w:rPr>
          <w:fldChar w:fldCharType="begin"/>
        </w:r>
        <w:r w:rsidR="00C422DF">
          <w:rPr>
            <w:webHidden/>
          </w:rPr>
          <w:instrText xml:space="preserve"> PAGEREF _Toc457635419 \h </w:instrText>
        </w:r>
        <w:r w:rsidR="00C422DF">
          <w:rPr>
            <w:webHidden/>
          </w:rPr>
        </w:r>
        <w:r w:rsidR="00C422DF">
          <w:rPr>
            <w:webHidden/>
          </w:rPr>
          <w:fldChar w:fldCharType="separate"/>
        </w:r>
        <w:r w:rsidR="00C422DF">
          <w:rPr>
            <w:webHidden/>
          </w:rPr>
          <w:t>25</w:t>
        </w:r>
        <w:r w:rsidR="00C422DF">
          <w:rPr>
            <w:webHidden/>
          </w:rPr>
          <w:fldChar w:fldCharType="end"/>
        </w:r>
      </w:hyperlink>
    </w:p>
    <w:p w14:paraId="0149EB55" w14:textId="77777777" w:rsidR="00C422DF" w:rsidRDefault="008A5407">
      <w:pPr>
        <w:pStyle w:val="TOC1"/>
        <w:rPr>
          <w:rFonts w:asciiTheme="minorHAnsi" w:hAnsiTheme="minorHAnsi" w:cstheme="minorBidi"/>
          <w:b w:val="0"/>
          <w:bCs w:val="0"/>
          <w:iCs w:val="0"/>
          <w:caps w:val="0"/>
        </w:rPr>
      </w:pPr>
      <w:hyperlink w:anchor="_Toc457635420" w:history="1">
        <w:r w:rsidR="00C422DF" w:rsidRPr="00F4422F">
          <w:rPr>
            <w:rStyle w:val="Hyperlink"/>
          </w:rPr>
          <w:t>5.</w:t>
        </w:r>
        <w:r w:rsidR="00C422DF">
          <w:rPr>
            <w:rFonts w:asciiTheme="minorHAnsi" w:hAnsiTheme="minorHAnsi" w:cstheme="minorBidi"/>
            <w:b w:val="0"/>
            <w:bCs w:val="0"/>
            <w:iCs w:val="0"/>
            <w:caps w:val="0"/>
          </w:rPr>
          <w:tab/>
        </w:r>
        <w:r w:rsidR="00C422DF" w:rsidRPr="00F4422F">
          <w:rPr>
            <w:rStyle w:val="Hyperlink"/>
          </w:rPr>
          <w:t>Communication &amp; Reporting</w:t>
        </w:r>
        <w:r w:rsidR="00C422DF">
          <w:rPr>
            <w:webHidden/>
          </w:rPr>
          <w:tab/>
        </w:r>
        <w:r w:rsidR="00C422DF">
          <w:rPr>
            <w:webHidden/>
          </w:rPr>
          <w:fldChar w:fldCharType="begin"/>
        </w:r>
        <w:r w:rsidR="00C422DF">
          <w:rPr>
            <w:webHidden/>
          </w:rPr>
          <w:instrText xml:space="preserve"> PAGEREF _Toc457635420 \h </w:instrText>
        </w:r>
        <w:r w:rsidR="00C422DF">
          <w:rPr>
            <w:webHidden/>
          </w:rPr>
        </w:r>
        <w:r w:rsidR="00C422DF">
          <w:rPr>
            <w:webHidden/>
          </w:rPr>
          <w:fldChar w:fldCharType="separate"/>
        </w:r>
        <w:r w:rsidR="00C422DF">
          <w:rPr>
            <w:webHidden/>
          </w:rPr>
          <w:t>26</w:t>
        </w:r>
        <w:r w:rsidR="00C422DF">
          <w:rPr>
            <w:webHidden/>
          </w:rPr>
          <w:fldChar w:fldCharType="end"/>
        </w:r>
      </w:hyperlink>
    </w:p>
    <w:p w14:paraId="0BD5DB32" w14:textId="77777777" w:rsidR="00C422DF" w:rsidRDefault="008A5407">
      <w:pPr>
        <w:pStyle w:val="TOC1"/>
        <w:rPr>
          <w:rFonts w:asciiTheme="minorHAnsi" w:hAnsiTheme="minorHAnsi" w:cstheme="minorBidi"/>
          <w:b w:val="0"/>
          <w:bCs w:val="0"/>
          <w:iCs w:val="0"/>
          <w:caps w:val="0"/>
        </w:rPr>
      </w:pPr>
      <w:hyperlink w:anchor="_Toc457635421" w:history="1">
        <w:r w:rsidR="00C422DF" w:rsidRPr="00F4422F">
          <w:rPr>
            <w:rStyle w:val="Hyperlink"/>
          </w:rPr>
          <w:t>6.</w:t>
        </w:r>
        <w:r w:rsidR="00C422DF">
          <w:rPr>
            <w:rFonts w:asciiTheme="minorHAnsi" w:hAnsiTheme="minorHAnsi" w:cstheme="minorBidi"/>
            <w:b w:val="0"/>
            <w:bCs w:val="0"/>
            <w:iCs w:val="0"/>
            <w:caps w:val="0"/>
          </w:rPr>
          <w:tab/>
        </w:r>
        <w:r w:rsidR="00C422DF" w:rsidRPr="00F4422F">
          <w:rPr>
            <w:rStyle w:val="Hyperlink"/>
          </w:rPr>
          <w:t>Configuration Management</w:t>
        </w:r>
        <w:r w:rsidR="00C422DF">
          <w:rPr>
            <w:webHidden/>
          </w:rPr>
          <w:tab/>
        </w:r>
        <w:r w:rsidR="00C422DF">
          <w:rPr>
            <w:webHidden/>
          </w:rPr>
          <w:fldChar w:fldCharType="begin"/>
        </w:r>
        <w:r w:rsidR="00C422DF">
          <w:rPr>
            <w:webHidden/>
          </w:rPr>
          <w:instrText xml:space="preserve"> PAGEREF _Toc457635421 \h </w:instrText>
        </w:r>
        <w:r w:rsidR="00C422DF">
          <w:rPr>
            <w:webHidden/>
          </w:rPr>
        </w:r>
        <w:r w:rsidR="00C422DF">
          <w:rPr>
            <w:webHidden/>
          </w:rPr>
          <w:fldChar w:fldCharType="separate"/>
        </w:r>
        <w:r w:rsidR="00C422DF">
          <w:rPr>
            <w:webHidden/>
          </w:rPr>
          <w:t>29</w:t>
        </w:r>
        <w:r w:rsidR="00C422DF">
          <w:rPr>
            <w:webHidden/>
          </w:rPr>
          <w:fldChar w:fldCharType="end"/>
        </w:r>
      </w:hyperlink>
    </w:p>
    <w:p w14:paraId="0A5A8C00" w14:textId="77777777" w:rsidR="00CD2C5F" w:rsidRPr="00077E1F" w:rsidRDefault="009B3241" w:rsidP="007C0A36">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14:paraId="79315414" w14:textId="77777777" w:rsidTr="00CF332A">
        <w:trPr>
          <w:trHeight w:val="435"/>
          <w:tblHeader/>
        </w:trPr>
        <w:tc>
          <w:tcPr>
            <w:tcW w:w="1547" w:type="dxa"/>
            <w:shd w:val="clear" w:color="auto" w:fill="92D050"/>
            <w:vAlign w:val="center"/>
          </w:tcPr>
          <w:p w14:paraId="4EB981D7" w14:textId="77777777" w:rsidR="00CD2C5F" w:rsidRPr="0094456A" w:rsidRDefault="00CD2C5F" w:rsidP="00151D53">
            <w:pPr>
              <w:pStyle w:val="Bangheader"/>
              <w:framePr w:wrap="around"/>
            </w:pPr>
            <w:r w:rsidRPr="0094456A">
              <w:t>Acronym</w:t>
            </w:r>
          </w:p>
        </w:tc>
        <w:tc>
          <w:tcPr>
            <w:tcW w:w="4090" w:type="dxa"/>
            <w:shd w:val="clear" w:color="auto" w:fill="92D050"/>
            <w:vAlign w:val="center"/>
          </w:tcPr>
          <w:p w14:paraId="3DB6E488" w14:textId="77777777" w:rsidR="00CD2C5F" w:rsidRPr="0094456A" w:rsidRDefault="00CD2C5F" w:rsidP="00151D53">
            <w:pPr>
              <w:pStyle w:val="Bangheader"/>
              <w:framePr w:wrap="around"/>
            </w:pPr>
            <w:r w:rsidRPr="0094456A">
              <w:t>Definition</w:t>
            </w:r>
          </w:p>
        </w:tc>
        <w:tc>
          <w:tcPr>
            <w:tcW w:w="2648" w:type="dxa"/>
            <w:shd w:val="clear" w:color="auto" w:fill="92D050"/>
            <w:vAlign w:val="center"/>
          </w:tcPr>
          <w:p w14:paraId="2C69FD90" w14:textId="77777777" w:rsidR="00CD2C5F" w:rsidRPr="0094456A" w:rsidRDefault="00CD2C5F" w:rsidP="00151D53">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14:paraId="6A93F22B" w14:textId="77777777" w:rsidTr="00CF332A">
        <w:trPr>
          <w:jc w:val="center"/>
        </w:trPr>
        <w:tc>
          <w:tcPr>
            <w:tcW w:w="1526" w:type="dxa"/>
            <w:tcBorders>
              <w:bottom w:val="dotted" w:sz="4" w:space="0" w:color="808080"/>
            </w:tcBorders>
          </w:tcPr>
          <w:p w14:paraId="74736A24" w14:textId="77777777" w:rsidR="00485D7C" w:rsidRPr="0094456A" w:rsidRDefault="00485D7C" w:rsidP="007C0A36">
            <w:pPr>
              <w:pStyle w:val="Bang"/>
            </w:pPr>
            <w:r w:rsidRPr="0094456A">
              <w:t>BA</w:t>
            </w:r>
          </w:p>
        </w:tc>
        <w:tc>
          <w:tcPr>
            <w:tcW w:w="4111" w:type="dxa"/>
            <w:tcBorders>
              <w:bottom w:val="dotted" w:sz="4" w:space="0" w:color="808080"/>
            </w:tcBorders>
          </w:tcPr>
          <w:p w14:paraId="0ABBD00E" w14:textId="77777777" w:rsidR="00485D7C" w:rsidRPr="0094456A" w:rsidRDefault="00485D7C" w:rsidP="007C0A36">
            <w:pPr>
              <w:pStyle w:val="Bang"/>
            </w:pPr>
            <w:r w:rsidRPr="0094456A">
              <w:t>Business Analyst</w:t>
            </w:r>
          </w:p>
        </w:tc>
        <w:tc>
          <w:tcPr>
            <w:tcW w:w="2613" w:type="dxa"/>
            <w:tcBorders>
              <w:bottom w:val="dotted" w:sz="4" w:space="0" w:color="808080"/>
            </w:tcBorders>
          </w:tcPr>
          <w:p w14:paraId="62296EFE" w14:textId="77777777" w:rsidR="00485D7C" w:rsidRPr="0094456A" w:rsidRDefault="00485D7C" w:rsidP="007C0A36">
            <w:pPr>
              <w:pStyle w:val="Bang"/>
            </w:pPr>
          </w:p>
        </w:tc>
      </w:tr>
      <w:tr w:rsidR="00CB0F42" w:rsidRPr="00077E1F" w14:paraId="29C4B14E" w14:textId="77777777" w:rsidTr="00CF332A">
        <w:trPr>
          <w:jc w:val="center"/>
        </w:trPr>
        <w:tc>
          <w:tcPr>
            <w:tcW w:w="1526" w:type="dxa"/>
          </w:tcPr>
          <w:p w14:paraId="48BE4B0A" w14:textId="77777777" w:rsidR="00CB0F42" w:rsidRPr="0094456A" w:rsidRDefault="00CB0F42" w:rsidP="007C0A36">
            <w:pPr>
              <w:pStyle w:val="Bang"/>
            </w:pPr>
            <w:r w:rsidRPr="0094456A">
              <w:t>BU</w:t>
            </w:r>
          </w:p>
        </w:tc>
        <w:tc>
          <w:tcPr>
            <w:tcW w:w="4111" w:type="dxa"/>
          </w:tcPr>
          <w:p w14:paraId="47519C4B" w14:textId="77777777" w:rsidR="00CB0F42" w:rsidRPr="0094456A" w:rsidRDefault="00CB0F42" w:rsidP="007C0A36">
            <w:pPr>
              <w:pStyle w:val="Bang"/>
            </w:pPr>
            <w:r w:rsidRPr="0094456A">
              <w:t>Business Unit</w:t>
            </w:r>
          </w:p>
        </w:tc>
        <w:tc>
          <w:tcPr>
            <w:tcW w:w="2613" w:type="dxa"/>
          </w:tcPr>
          <w:p w14:paraId="20E5C509" w14:textId="77777777" w:rsidR="00CB0F42" w:rsidRPr="0094456A" w:rsidRDefault="00CB0F42" w:rsidP="007C0A36">
            <w:pPr>
              <w:pStyle w:val="Bang"/>
            </w:pPr>
          </w:p>
        </w:tc>
      </w:tr>
      <w:tr w:rsidR="006B2706" w:rsidRPr="00077E1F" w14:paraId="16B243AF" w14:textId="77777777" w:rsidTr="00CF332A">
        <w:trPr>
          <w:jc w:val="center"/>
        </w:trPr>
        <w:tc>
          <w:tcPr>
            <w:tcW w:w="1526" w:type="dxa"/>
          </w:tcPr>
          <w:p w14:paraId="79D2B84D" w14:textId="77777777" w:rsidR="006B2706" w:rsidRPr="0094456A" w:rsidRDefault="006B2706" w:rsidP="007C0A36">
            <w:pPr>
              <w:pStyle w:val="Bang"/>
            </w:pPr>
            <w:r w:rsidRPr="0094456A">
              <w:t>CC</w:t>
            </w:r>
          </w:p>
        </w:tc>
        <w:tc>
          <w:tcPr>
            <w:tcW w:w="4111" w:type="dxa"/>
          </w:tcPr>
          <w:p w14:paraId="23F5604E" w14:textId="77777777" w:rsidR="006B2706" w:rsidRPr="0094456A" w:rsidRDefault="006B2706" w:rsidP="007C0A36">
            <w:pPr>
              <w:pStyle w:val="Bang"/>
            </w:pPr>
            <w:r w:rsidRPr="0094456A">
              <w:t>Infrastructure Configuration Controller</w:t>
            </w:r>
          </w:p>
        </w:tc>
        <w:tc>
          <w:tcPr>
            <w:tcW w:w="2613" w:type="dxa"/>
          </w:tcPr>
          <w:p w14:paraId="177C4D68" w14:textId="77777777" w:rsidR="006B2706" w:rsidRPr="0094456A" w:rsidRDefault="006B2706" w:rsidP="007C0A36">
            <w:pPr>
              <w:pStyle w:val="Bang"/>
            </w:pPr>
          </w:p>
        </w:tc>
      </w:tr>
      <w:tr w:rsidR="006B2706" w:rsidRPr="00077E1F" w14:paraId="77B4F097" w14:textId="77777777" w:rsidTr="00CF332A">
        <w:trPr>
          <w:trHeight w:val="399"/>
          <w:jc w:val="center"/>
        </w:trPr>
        <w:tc>
          <w:tcPr>
            <w:tcW w:w="1526" w:type="dxa"/>
          </w:tcPr>
          <w:p w14:paraId="4FDB4D31" w14:textId="77777777" w:rsidR="006B2706" w:rsidRPr="0094456A" w:rsidRDefault="006B2706" w:rsidP="007C0A36">
            <w:pPr>
              <w:pStyle w:val="Bang"/>
            </w:pPr>
            <w:r w:rsidRPr="0094456A">
              <w:t>CM</w:t>
            </w:r>
          </w:p>
        </w:tc>
        <w:tc>
          <w:tcPr>
            <w:tcW w:w="4111" w:type="dxa"/>
          </w:tcPr>
          <w:p w14:paraId="2B2D289E" w14:textId="77777777" w:rsidR="006B2706" w:rsidRPr="0094456A" w:rsidRDefault="006B2706" w:rsidP="007C0A36">
            <w:pPr>
              <w:pStyle w:val="Bang"/>
            </w:pPr>
            <w:r w:rsidRPr="0094456A">
              <w:t xml:space="preserve">Configuration </w:t>
            </w:r>
            <w:r w:rsidR="00CB0F42" w:rsidRPr="0094456A">
              <w:t xml:space="preserve"> </w:t>
            </w:r>
            <w:r w:rsidRPr="0094456A">
              <w:t>Management</w:t>
            </w:r>
          </w:p>
        </w:tc>
        <w:tc>
          <w:tcPr>
            <w:tcW w:w="2613" w:type="dxa"/>
          </w:tcPr>
          <w:p w14:paraId="7E7C0ABD" w14:textId="77777777" w:rsidR="006B2706" w:rsidRPr="0094456A" w:rsidRDefault="006B2706" w:rsidP="007C0A36">
            <w:pPr>
              <w:pStyle w:val="Bang"/>
            </w:pPr>
          </w:p>
        </w:tc>
      </w:tr>
      <w:tr w:rsidR="006B2706" w:rsidRPr="00077E1F" w14:paraId="66C71841" w14:textId="77777777" w:rsidTr="00CF332A">
        <w:trPr>
          <w:jc w:val="center"/>
        </w:trPr>
        <w:tc>
          <w:tcPr>
            <w:tcW w:w="1526" w:type="dxa"/>
          </w:tcPr>
          <w:p w14:paraId="737EBB7A" w14:textId="77777777" w:rsidR="006B2706" w:rsidRPr="0094456A" w:rsidRDefault="006B2706" w:rsidP="007C0A36">
            <w:pPr>
              <w:pStyle w:val="Bang"/>
            </w:pPr>
            <w:r w:rsidRPr="0094456A">
              <w:t>DEV</w:t>
            </w:r>
          </w:p>
        </w:tc>
        <w:tc>
          <w:tcPr>
            <w:tcW w:w="4111" w:type="dxa"/>
          </w:tcPr>
          <w:p w14:paraId="5FEB2371" w14:textId="77777777" w:rsidR="006B2706" w:rsidRPr="0094456A" w:rsidRDefault="006B2706" w:rsidP="007C0A36">
            <w:pPr>
              <w:pStyle w:val="Bang"/>
            </w:pPr>
            <w:r w:rsidRPr="0094456A">
              <w:t>Developer</w:t>
            </w:r>
          </w:p>
        </w:tc>
        <w:tc>
          <w:tcPr>
            <w:tcW w:w="2613" w:type="dxa"/>
          </w:tcPr>
          <w:p w14:paraId="5ABB8416" w14:textId="77777777" w:rsidR="006B2706" w:rsidRPr="0094456A" w:rsidRDefault="006B2706" w:rsidP="007C0A36">
            <w:pPr>
              <w:pStyle w:val="Bang"/>
            </w:pPr>
          </w:p>
        </w:tc>
      </w:tr>
      <w:tr w:rsidR="00485D7C" w:rsidRPr="00077E1F" w14:paraId="36336DD8" w14:textId="77777777" w:rsidTr="00CF332A">
        <w:trPr>
          <w:jc w:val="center"/>
        </w:trPr>
        <w:tc>
          <w:tcPr>
            <w:tcW w:w="1526" w:type="dxa"/>
          </w:tcPr>
          <w:p w14:paraId="7EFA74C3" w14:textId="77777777" w:rsidR="00485D7C" w:rsidRPr="0094456A" w:rsidRDefault="00485D7C" w:rsidP="007C0A36">
            <w:pPr>
              <w:pStyle w:val="Bang"/>
            </w:pPr>
            <w:r w:rsidRPr="0094456A">
              <w:t>PIC</w:t>
            </w:r>
          </w:p>
        </w:tc>
        <w:tc>
          <w:tcPr>
            <w:tcW w:w="4111" w:type="dxa"/>
          </w:tcPr>
          <w:p w14:paraId="695E6668" w14:textId="77777777" w:rsidR="00485D7C" w:rsidRPr="0094456A" w:rsidRDefault="00485D7C" w:rsidP="007C0A36">
            <w:pPr>
              <w:pStyle w:val="Bang"/>
            </w:pPr>
            <w:r w:rsidRPr="0094456A">
              <w:t>Person in charge</w:t>
            </w:r>
          </w:p>
        </w:tc>
        <w:tc>
          <w:tcPr>
            <w:tcW w:w="2613" w:type="dxa"/>
          </w:tcPr>
          <w:p w14:paraId="658B9080" w14:textId="77777777" w:rsidR="00485D7C" w:rsidRPr="0094456A" w:rsidRDefault="00485D7C" w:rsidP="007C0A36">
            <w:pPr>
              <w:pStyle w:val="Bang"/>
            </w:pPr>
          </w:p>
        </w:tc>
      </w:tr>
      <w:tr w:rsidR="00CD2C5F" w:rsidRPr="00077E1F" w14:paraId="557BE1A0" w14:textId="77777777" w:rsidTr="00CF332A">
        <w:trPr>
          <w:jc w:val="center"/>
        </w:trPr>
        <w:tc>
          <w:tcPr>
            <w:tcW w:w="1526" w:type="dxa"/>
          </w:tcPr>
          <w:p w14:paraId="6E09CE29" w14:textId="77777777" w:rsidR="00CD2C5F" w:rsidRPr="0094456A" w:rsidRDefault="00CD2C5F" w:rsidP="007C0A36">
            <w:pPr>
              <w:pStyle w:val="Bang"/>
            </w:pPr>
            <w:r w:rsidRPr="0094456A">
              <w:t>PM</w:t>
            </w:r>
          </w:p>
        </w:tc>
        <w:tc>
          <w:tcPr>
            <w:tcW w:w="4111" w:type="dxa"/>
          </w:tcPr>
          <w:p w14:paraId="0936DACE" w14:textId="77777777" w:rsidR="00CD2C5F" w:rsidRPr="0094456A" w:rsidRDefault="00CD2C5F" w:rsidP="007C0A36">
            <w:pPr>
              <w:pStyle w:val="Bang"/>
            </w:pPr>
            <w:r w:rsidRPr="0094456A">
              <w:t>Project Manager</w:t>
            </w:r>
          </w:p>
        </w:tc>
        <w:tc>
          <w:tcPr>
            <w:tcW w:w="2613" w:type="dxa"/>
          </w:tcPr>
          <w:p w14:paraId="1874D77F" w14:textId="77777777" w:rsidR="00CD2C5F" w:rsidRPr="0094456A" w:rsidRDefault="00CD2C5F" w:rsidP="007C0A36">
            <w:pPr>
              <w:pStyle w:val="Bang"/>
            </w:pPr>
          </w:p>
        </w:tc>
      </w:tr>
      <w:tr w:rsidR="00CD2C5F" w:rsidRPr="00077E1F" w14:paraId="66435B1D" w14:textId="77777777" w:rsidTr="00CF332A">
        <w:trPr>
          <w:jc w:val="center"/>
        </w:trPr>
        <w:tc>
          <w:tcPr>
            <w:tcW w:w="1526" w:type="dxa"/>
            <w:vAlign w:val="center"/>
          </w:tcPr>
          <w:p w14:paraId="0C8BA3B3" w14:textId="77777777" w:rsidR="00CD2C5F" w:rsidRPr="0094456A" w:rsidRDefault="00CD2C5F" w:rsidP="007C0A36">
            <w:pPr>
              <w:pStyle w:val="Bang"/>
            </w:pPr>
            <w:r w:rsidRPr="0094456A">
              <w:t>PTL</w:t>
            </w:r>
          </w:p>
        </w:tc>
        <w:tc>
          <w:tcPr>
            <w:tcW w:w="4111" w:type="dxa"/>
          </w:tcPr>
          <w:p w14:paraId="6413C512" w14:textId="77777777" w:rsidR="00CD2C5F" w:rsidRPr="0094456A" w:rsidRDefault="00CD2C5F" w:rsidP="007C0A36">
            <w:pPr>
              <w:pStyle w:val="Bang"/>
            </w:pPr>
            <w:r w:rsidRPr="0094456A">
              <w:t>Project Technical Leader</w:t>
            </w:r>
          </w:p>
        </w:tc>
        <w:tc>
          <w:tcPr>
            <w:tcW w:w="2613" w:type="dxa"/>
          </w:tcPr>
          <w:p w14:paraId="657C2279" w14:textId="77777777" w:rsidR="00CD2C5F" w:rsidRPr="0094456A" w:rsidRDefault="00CD2C5F" w:rsidP="007C0A36">
            <w:pPr>
              <w:pStyle w:val="Bang"/>
            </w:pPr>
          </w:p>
        </w:tc>
      </w:tr>
      <w:tr w:rsidR="00CD2C5F" w:rsidRPr="00077E1F" w14:paraId="4AEE2985" w14:textId="77777777" w:rsidTr="00CF332A">
        <w:trPr>
          <w:jc w:val="center"/>
        </w:trPr>
        <w:tc>
          <w:tcPr>
            <w:tcW w:w="1526" w:type="dxa"/>
          </w:tcPr>
          <w:p w14:paraId="410B5B99" w14:textId="77777777" w:rsidR="00CD2C5F" w:rsidRPr="0094456A" w:rsidRDefault="00CD2C5F" w:rsidP="007C0A36">
            <w:pPr>
              <w:pStyle w:val="Bang"/>
            </w:pPr>
            <w:r w:rsidRPr="0094456A">
              <w:t>QA</w:t>
            </w:r>
          </w:p>
        </w:tc>
        <w:tc>
          <w:tcPr>
            <w:tcW w:w="4111" w:type="dxa"/>
          </w:tcPr>
          <w:p w14:paraId="6BC5E448" w14:textId="77777777" w:rsidR="00CD2C5F" w:rsidRPr="0094456A" w:rsidRDefault="00CD2C5F" w:rsidP="007C0A36">
            <w:pPr>
              <w:pStyle w:val="Bang"/>
            </w:pPr>
            <w:r w:rsidRPr="0094456A">
              <w:t>Quality Assurance Officer</w:t>
            </w:r>
          </w:p>
        </w:tc>
        <w:tc>
          <w:tcPr>
            <w:tcW w:w="2613" w:type="dxa"/>
          </w:tcPr>
          <w:p w14:paraId="21D386FC" w14:textId="77777777" w:rsidR="00CD2C5F" w:rsidRPr="0094456A" w:rsidRDefault="00CD2C5F" w:rsidP="007C0A36">
            <w:pPr>
              <w:pStyle w:val="Bang"/>
            </w:pPr>
          </w:p>
        </w:tc>
      </w:tr>
      <w:tr w:rsidR="006B2706" w:rsidRPr="00077E1F" w14:paraId="5F186CBC" w14:textId="77777777" w:rsidTr="00CF332A">
        <w:trPr>
          <w:jc w:val="center"/>
        </w:trPr>
        <w:tc>
          <w:tcPr>
            <w:tcW w:w="1526" w:type="dxa"/>
            <w:tcBorders>
              <w:bottom w:val="dotted" w:sz="4" w:space="0" w:color="808080"/>
            </w:tcBorders>
          </w:tcPr>
          <w:p w14:paraId="2DBBA118" w14:textId="77777777" w:rsidR="006B2706" w:rsidRPr="0094456A" w:rsidRDefault="006B2706" w:rsidP="007C0A36">
            <w:pPr>
              <w:pStyle w:val="Bang"/>
            </w:pPr>
            <w:r w:rsidRPr="0094456A">
              <w:t>SRS</w:t>
            </w:r>
          </w:p>
        </w:tc>
        <w:tc>
          <w:tcPr>
            <w:tcW w:w="4111" w:type="dxa"/>
            <w:tcBorders>
              <w:bottom w:val="dotted" w:sz="4" w:space="0" w:color="808080"/>
            </w:tcBorders>
          </w:tcPr>
          <w:p w14:paraId="121FDE07" w14:textId="77777777" w:rsidR="006B2706" w:rsidRPr="0094456A" w:rsidRDefault="006B2706" w:rsidP="007C0A36">
            <w:pPr>
              <w:pStyle w:val="Bang"/>
            </w:pPr>
            <w:r w:rsidRPr="0094456A">
              <w:t>Software Requirement Specification</w:t>
            </w:r>
          </w:p>
        </w:tc>
        <w:tc>
          <w:tcPr>
            <w:tcW w:w="2613" w:type="dxa"/>
            <w:tcBorders>
              <w:bottom w:val="dotted" w:sz="4" w:space="0" w:color="808080"/>
            </w:tcBorders>
          </w:tcPr>
          <w:p w14:paraId="6B9570E2" w14:textId="77777777" w:rsidR="006B2706" w:rsidRPr="0094456A" w:rsidRDefault="006B2706" w:rsidP="007C0A36">
            <w:pPr>
              <w:pStyle w:val="Bang"/>
            </w:pPr>
          </w:p>
        </w:tc>
      </w:tr>
      <w:tr w:rsidR="00CD2C5F" w:rsidRPr="00077E1F" w14:paraId="4F354945" w14:textId="77777777" w:rsidTr="00CF332A">
        <w:trPr>
          <w:jc w:val="center"/>
        </w:trPr>
        <w:tc>
          <w:tcPr>
            <w:tcW w:w="1526" w:type="dxa"/>
          </w:tcPr>
          <w:p w14:paraId="47105205" w14:textId="77777777" w:rsidR="00CD2C5F" w:rsidRPr="0094456A" w:rsidRDefault="00CD2C5F" w:rsidP="007C0A36">
            <w:pPr>
              <w:pStyle w:val="Bang"/>
            </w:pPr>
            <w:r w:rsidRPr="0094456A">
              <w:t>TC</w:t>
            </w:r>
          </w:p>
        </w:tc>
        <w:tc>
          <w:tcPr>
            <w:tcW w:w="4111" w:type="dxa"/>
          </w:tcPr>
          <w:p w14:paraId="58276EF8" w14:textId="77777777" w:rsidR="00CD2C5F" w:rsidRPr="0094456A" w:rsidRDefault="00CD2C5F" w:rsidP="007C0A36">
            <w:pPr>
              <w:pStyle w:val="Bang"/>
            </w:pPr>
            <w:r w:rsidRPr="0094456A">
              <w:t>Test Case</w:t>
            </w:r>
          </w:p>
        </w:tc>
        <w:tc>
          <w:tcPr>
            <w:tcW w:w="2613" w:type="dxa"/>
          </w:tcPr>
          <w:p w14:paraId="7BD9022C" w14:textId="77777777" w:rsidR="00CD2C5F" w:rsidRPr="0094456A" w:rsidRDefault="00CD2C5F" w:rsidP="007C0A36">
            <w:pPr>
              <w:pStyle w:val="Bang"/>
            </w:pPr>
          </w:p>
        </w:tc>
      </w:tr>
      <w:tr w:rsidR="0049531B" w:rsidRPr="00077E1F" w14:paraId="08299AFB" w14:textId="77777777" w:rsidTr="00CF332A">
        <w:trPr>
          <w:jc w:val="center"/>
        </w:trPr>
        <w:tc>
          <w:tcPr>
            <w:tcW w:w="1526" w:type="dxa"/>
          </w:tcPr>
          <w:p w14:paraId="4A48BC80" w14:textId="77777777" w:rsidR="0049531B" w:rsidRPr="0094456A" w:rsidRDefault="0049531B" w:rsidP="007C0A36">
            <w:pPr>
              <w:pStyle w:val="Bang"/>
            </w:pPr>
            <w:r w:rsidRPr="0094456A">
              <w:t>PCB</w:t>
            </w:r>
          </w:p>
        </w:tc>
        <w:tc>
          <w:tcPr>
            <w:tcW w:w="4111" w:type="dxa"/>
          </w:tcPr>
          <w:p w14:paraId="63744B92" w14:textId="77777777" w:rsidR="0049531B" w:rsidRPr="0094456A" w:rsidRDefault="0049531B" w:rsidP="007C0A36">
            <w:pPr>
              <w:pStyle w:val="Bang"/>
            </w:pPr>
            <w:r w:rsidRPr="0094456A">
              <w:t>Process Capability Baseline</w:t>
            </w:r>
          </w:p>
        </w:tc>
        <w:tc>
          <w:tcPr>
            <w:tcW w:w="2613" w:type="dxa"/>
          </w:tcPr>
          <w:p w14:paraId="7F840E68" w14:textId="77777777" w:rsidR="0049531B" w:rsidRPr="0094456A" w:rsidRDefault="0049531B" w:rsidP="007C0A36">
            <w:pPr>
              <w:pStyle w:val="Bang"/>
            </w:pPr>
          </w:p>
        </w:tc>
      </w:tr>
      <w:tr w:rsidR="002F74F6" w:rsidRPr="00077E1F" w14:paraId="4B6D22BF" w14:textId="77777777" w:rsidTr="00CF332A">
        <w:trPr>
          <w:jc w:val="center"/>
        </w:trPr>
        <w:tc>
          <w:tcPr>
            <w:tcW w:w="1526" w:type="dxa"/>
          </w:tcPr>
          <w:p w14:paraId="3F2B3193" w14:textId="405E9E7F" w:rsidR="002F74F6" w:rsidRPr="0094456A" w:rsidRDefault="00DA7730" w:rsidP="007C0A36">
            <w:pPr>
              <w:pStyle w:val="Bang"/>
            </w:pPr>
            <w:r>
              <w:t>V</w:t>
            </w:r>
            <w:r w:rsidR="00F92B39">
              <w:t>eazy</w:t>
            </w:r>
          </w:p>
        </w:tc>
        <w:tc>
          <w:tcPr>
            <w:tcW w:w="4111" w:type="dxa"/>
          </w:tcPr>
          <w:p w14:paraId="7719BC8D" w14:textId="146EA562" w:rsidR="002F74F6" w:rsidRPr="0094456A" w:rsidRDefault="00376DB2" w:rsidP="007C0A36">
            <w:pPr>
              <w:pStyle w:val="Bang"/>
            </w:pPr>
            <w:r>
              <w:t>Vietnamese Study System for Japanese</w:t>
            </w:r>
          </w:p>
        </w:tc>
        <w:tc>
          <w:tcPr>
            <w:tcW w:w="2613" w:type="dxa"/>
          </w:tcPr>
          <w:p w14:paraId="3163597F" w14:textId="77777777" w:rsidR="002F74F6" w:rsidRPr="0094456A" w:rsidRDefault="002F74F6" w:rsidP="007C0A36">
            <w:pPr>
              <w:pStyle w:val="Bang"/>
            </w:pPr>
          </w:p>
        </w:tc>
      </w:tr>
      <w:tr w:rsidR="006B2706" w:rsidRPr="00077E1F" w14:paraId="350CEA3D" w14:textId="77777777"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14:paraId="61E8E1B6" w14:textId="77777777" w:rsidR="006B2706" w:rsidRPr="00077E1F" w:rsidRDefault="006B2706" w:rsidP="007C0A36">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14:paraId="3E27DCF5" w14:textId="77777777" w:rsidR="006B2706" w:rsidRPr="00077E1F" w:rsidRDefault="006B2706" w:rsidP="007C0A36">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14:paraId="1A5474AE" w14:textId="77777777" w:rsidR="006B2706" w:rsidRPr="00077E1F" w:rsidRDefault="006B2706" w:rsidP="007C0A36">
            <w:pPr>
              <w:pStyle w:val="Bang"/>
            </w:pPr>
          </w:p>
        </w:tc>
      </w:tr>
    </w:tbl>
    <w:p w14:paraId="4B82F463" w14:textId="6A038A7F" w:rsidR="00D25A64" w:rsidRPr="00077E1F" w:rsidRDefault="00D25A64" w:rsidP="007C0A36">
      <w:pPr>
        <w:pStyle w:val="Heading1"/>
      </w:pPr>
      <w:bookmarkStart w:id="1" w:name="_Toc452446886"/>
      <w:bookmarkStart w:id="2" w:name="_Toc457635397"/>
      <w:r w:rsidRPr="00077E1F">
        <w:lastRenderedPageBreak/>
        <w:t>Project Overview</w:t>
      </w:r>
      <w:bookmarkEnd w:id="1"/>
      <w:bookmarkEnd w:id="2"/>
    </w:p>
    <w:p w14:paraId="79E645B7" w14:textId="3F83F363" w:rsidR="00A3683E" w:rsidRPr="00077E1F" w:rsidRDefault="00E031FE" w:rsidP="007C0A36">
      <w:pPr>
        <w:pStyle w:val="Heading2"/>
      </w:pPr>
      <w:bookmarkStart w:id="3" w:name="_Toc457635398"/>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908"/>
        <w:gridCol w:w="2340"/>
        <w:gridCol w:w="1890"/>
        <w:gridCol w:w="2112"/>
      </w:tblGrid>
      <w:tr w:rsidR="00077E1F" w:rsidRPr="00077E1F" w14:paraId="7CA650C8" w14:textId="77777777" w:rsidTr="005F0FD7">
        <w:trPr>
          <w:trHeight w:val="455"/>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20D6FD3" w14:textId="77777777" w:rsidR="00077E1F" w:rsidRPr="00077E1F" w:rsidRDefault="00077E1F" w:rsidP="00151D53">
            <w:pPr>
              <w:pStyle w:val="bangcategory"/>
              <w:framePr w:hSpace="0" w:wrap="auto" w:vAnchor="margin" w:xAlign="left" w:yAlign="inline"/>
              <w:suppressOverlap w:val="0"/>
            </w:pPr>
            <w:r w:rsidRPr="00077E1F">
              <w:t>Project Code</w:t>
            </w:r>
          </w:p>
        </w:tc>
        <w:tc>
          <w:tcPr>
            <w:tcW w:w="2340" w:type="dxa"/>
            <w:tcBorders>
              <w:top w:val="dotted" w:sz="4" w:space="0" w:color="808080"/>
              <w:left w:val="nil"/>
              <w:bottom w:val="dotted" w:sz="4" w:space="0" w:color="808080"/>
              <w:right w:val="nil"/>
            </w:tcBorders>
            <w:vAlign w:val="center"/>
            <w:hideMark/>
          </w:tcPr>
          <w:p w14:paraId="2887AC53" w14:textId="4A4B6E89" w:rsidR="00077E1F" w:rsidRPr="00077E1F" w:rsidRDefault="00E211CE" w:rsidP="007C0A36">
            <w:r>
              <w:t>V</w:t>
            </w:r>
            <w:r w:rsidR="005C21AF">
              <w:t>eazy</w:t>
            </w:r>
          </w:p>
        </w:tc>
        <w:tc>
          <w:tcPr>
            <w:tcW w:w="1890" w:type="dxa"/>
            <w:tcBorders>
              <w:top w:val="dotted" w:sz="4" w:space="0" w:color="808080"/>
              <w:left w:val="nil"/>
              <w:bottom w:val="dotted" w:sz="4" w:space="0" w:color="808080"/>
              <w:right w:val="nil"/>
            </w:tcBorders>
            <w:shd w:val="clear" w:color="auto" w:fill="D9D9D9"/>
            <w:vAlign w:val="center"/>
            <w:hideMark/>
          </w:tcPr>
          <w:p w14:paraId="77EAA83E" w14:textId="77777777" w:rsidR="00077E1F" w:rsidRPr="00077E1F" w:rsidRDefault="00077E1F" w:rsidP="00151D53">
            <w:pPr>
              <w:pStyle w:val="bangcategory"/>
              <w:framePr w:hSpace="0" w:wrap="auto" w:vAnchor="margin" w:xAlign="left" w:yAlign="inline"/>
              <w:suppressOverlap w:val="0"/>
            </w:pPr>
            <w:r w:rsidRPr="00077E1F">
              <w:t>Contract Type</w:t>
            </w:r>
          </w:p>
        </w:tc>
        <w:tc>
          <w:tcPr>
            <w:tcW w:w="2112" w:type="dxa"/>
            <w:tcBorders>
              <w:top w:val="dotted" w:sz="4" w:space="0" w:color="808080"/>
              <w:left w:val="nil"/>
              <w:bottom w:val="dotted" w:sz="4" w:space="0" w:color="808080"/>
              <w:right w:val="dotted" w:sz="4" w:space="0" w:color="808080"/>
            </w:tcBorders>
            <w:vAlign w:val="center"/>
            <w:hideMark/>
          </w:tcPr>
          <w:p w14:paraId="0045464B" w14:textId="77777777" w:rsidR="00077E1F" w:rsidRPr="00077E1F" w:rsidRDefault="00077E1F" w:rsidP="007C0A36">
            <w:r w:rsidRPr="00077E1F">
              <w:t>None</w:t>
            </w:r>
          </w:p>
        </w:tc>
      </w:tr>
      <w:tr w:rsidR="00077E1F" w:rsidRPr="00077E1F" w14:paraId="2A9F0C9C" w14:textId="77777777" w:rsidTr="005F0FD7">
        <w:trPr>
          <w:trHeight w:val="455"/>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37608F0" w14:textId="77777777" w:rsidR="00077E1F" w:rsidRPr="00077E1F" w:rsidRDefault="00077E1F" w:rsidP="00151D53">
            <w:pPr>
              <w:pStyle w:val="bangcategory"/>
              <w:framePr w:hSpace="0" w:wrap="auto" w:vAnchor="margin" w:xAlign="left" w:yAlign="inline"/>
              <w:suppressOverlap w:val="0"/>
            </w:pPr>
            <w:r w:rsidRPr="00077E1F">
              <w:t>Customer</w:t>
            </w:r>
          </w:p>
        </w:tc>
        <w:tc>
          <w:tcPr>
            <w:tcW w:w="2340" w:type="dxa"/>
            <w:tcBorders>
              <w:top w:val="dotted" w:sz="4" w:space="0" w:color="808080"/>
              <w:left w:val="nil"/>
              <w:bottom w:val="dotted" w:sz="4" w:space="0" w:color="808080"/>
              <w:right w:val="nil"/>
            </w:tcBorders>
            <w:vAlign w:val="center"/>
            <w:hideMark/>
          </w:tcPr>
          <w:p w14:paraId="32419FDA" w14:textId="77777777" w:rsidR="00077E1F" w:rsidRPr="00077E1F" w:rsidRDefault="00077E1F" w:rsidP="007C0A36">
            <w:r w:rsidRPr="00077E1F">
              <w:t>FPT University</w:t>
            </w:r>
          </w:p>
        </w:tc>
        <w:tc>
          <w:tcPr>
            <w:tcW w:w="1890" w:type="dxa"/>
            <w:tcBorders>
              <w:top w:val="dotted" w:sz="4" w:space="0" w:color="808080"/>
              <w:left w:val="nil"/>
              <w:bottom w:val="dotted" w:sz="4" w:space="0" w:color="808080"/>
              <w:right w:val="nil"/>
            </w:tcBorders>
            <w:shd w:val="clear" w:color="auto" w:fill="D9D9D9"/>
            <w:vAlign w:val="center"/>
            <w:hideMark/>
          </w:tcPr>
          <w:p w14:paraId="1A9E3EAC" w14:textId="77777777" w:rsidR="00077E1F" w:rsidRPr="00077E1F" w:rsidRDefault="00077E1F" w:rsidP="00151D53">
            <w:pPr>
              <w:pStyle w:val="bangcategory"/>
              <w:framePr w:hSpace="0" w:wrap="auto" w:vAnchor="margin" w:xAlign="left" w:yAlign="inline"/>
              <w:suppressOverlap w:val="0"/>
            </w:pPr>
            <w:r w:rsidRPr="00077E1F">
              <w:t>2nd Customer</w:t>
            </w:r>
          </w:p>
        </w:tc>
        <w:tc>
          <w:tcPr>
            <w:tcW w:w="2112" w:type="dxa"/>
            <w:tcBorders>
              <w:top w:val="dotted" w:sz="4" w:space="0" w:color="808080"/>
              <w:left w:val="nil"/>
              <w:bottom w:val="dotted" w:sz="4" w:space="0" w:color="808080"/>
              <w:right w:val="dotted" w:sz="4" w:space="0" w:color="808080"/>
            </w:tcBorders>
            <w:vAlign w:val="center"/>
            <w:hideMark/>
          </w:tcPr>
          <w:p w14:paraId="43D7031B" w14:textId="77777777" w:rsidR="00077E1F" w:rsidRPr="00077E1F" w:rsidRDefault="00077E1F" w:rsidP="007C0A36">
            <w:r w:rsidRPr="00077E1F">
              <w:t>None</w:t>
            </w:r>
          </w:p>
        </w:tc>
      </w:tr>
      <w:tr w:rsidR="00077E1F" w:rsidRPr="00077E1F" w14:paraId="2FFF6DC2" w14:textId="77777777" w:rsidTr="005F0FD7">
        <w:trPr>
          <w:trHeight w:val="440"/>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32B3826E" w14:textId="77777777" w:rsidR="00077E1F" w:rsidRPr="00077E1F" w:rsidRDefault="00077E1F" w:rsidP="00151D53">
            <w:pPr>
              <w:pStyle w:val="bangcategory"/>
              <w:framePr w:hSpace="0" w:wrap="auto" w:vAnchor="margin" w:xAlign="left" w:yAlign="inline"/>
              <w:suppressOverlap w:val="0"/>
            </w:pPr>
            <w:r w:rsidRPr="00077E1F">
              <w:t>Project Level</w:t>
            </w:r>
          </w:p>
        </w:tc>
        <w:tc>
          <w:tcPr>
            <w:tcW w:w="2340" w:type="dxa"/>
            <w:tcBorders>
              <w:top w:val="dotted" w:sz="4" w:space="0" w:color="808080"/>
              <w:left w:val="nil"/>
              <w:bottom w:val="dotted" w:sz="4" w:space="0" w:color="808080"/>
              <w:right w:val="nil"/>
            </w:tcBorders>
            <w:vAlign w:val="center"/>
            <w:hideMark/>
          </w:tcPr>
          <w:p w14:paraId="2B9F93EC" w14:textId="77777777" w:rsidR="00077E1F" w:rsidRPr="00077E1F" w:rsidRDefault="00077E1F" w:rsidP="007C0A36">
            <w:r w:rsidRPr="00077E1F">
              <w:t>Group</w:t>
            </w:r>
          </w:p>
        </w:tc>
        <w:tc>
          <w:tcPr>
            <w:tcW w:w="1890" w:type="dxa"/>
            <w:tcBorders>
              <w:top w:val="dotted" w:sz="4" w:space="0" w:color="808080"/>
              <w:left w:val="nil"/>
              <w:bottom w:val="dotted" w:sz="4" w:space="0" w:color="808080"/>
              <w:right w:val="nil"/>
            </w:tcBorders>
            <w:shd w:val="clear" w:color="auto" w:fill="D9D9D9"/>
            <w:vAlign w:val="center"/>
            <w:hideMark/>
          </w:tcPr>
          <w:p w14:paraId="23FA9609" w14:textId="77777777" w:rsidR="00077E1F" w:rsidRPr="00077E1F" w:rsidRDefault="00077E1F" w:rsidP="00151D53">
            <w:pPr>
              <w:pStyle w:val="bangcategory"/>
              <w:framePr w:hSpace="0" w:wrap="auto" w:vAnchor="margin" w:xAlign="left" w:yAlign="inline"/>
              <w:suppressOverlap w:val="0"/>
            </w:pPr>
            <w:r w:rsidRPr="00077E1F">
              <w:t>Project Rank</w:t>
            </w:r>
          </w:p>
        </w:tc>
        <w:tc>
          <w:tcPr>
            <w:tcW w:w="2112" w:type="dxa"/>
            <w:tcBorders>
              <w:top w:val="dotted" w:sz="4" w:space="0" w:color="808080"/>
              <w:left w:val="nil"/>
              <w:bottom w:val="dotted" w:sz="4" w:space="0" w:color="808080"/>
              <w:right w:val="dotted" w:sz="4" w:space="0" w:color="808080"/>
            </w:tcBorders>
            <w:vAlign w:val="center"/>
            <w:hideMark/>
          </w:tcPr>
          <w:p w14:paraId="5F5A8DD1" w14:textId="77777777" w:rsidR="00077E1F" w:rsidRPr="00077E1F" w:rsidRDefault="00077E1F" w:rsidP="007C0A36">
            <w:r w:rsidRPr="00077E1F">
              <w:t>None</w:t>
            </w:r>
          </w:p>
        </w:tc>
      </w:tr>
      <w:tr w:rsidR="00077E1F" w:rsidRPr="00077E1F" w14:paraId="7A39F51E" w14:textId="77777777" w:rsidTr="005F0FD7">
        <w:trPr>
          <w:trHeight w:val="743"/>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7522755A" w14:textId="77777777" w:rsidR="00077E1F" w:rsidRPr="00077E1F" w:rsidRDefault="00077E1F" w:rsidP="00151D53">
            <w:pPr>
              <w:pStyle w:val="bangcategory"/>
              <w:framePr w:hSpace="0" w:wrap="auto" w:vAnchor="margin" w:xAlign="left" w:yAlign="inline"/>
              <w:suppressOverlap w:val="0"/>
            </w:pPr>
            <w:r w:rsidRPr="00077E1F">
              <w:t>Application Type</w:t>
            </w:r>
          </w:p>
        </w:tc>
        <w:tc>
          <w:tcPr>
            <w:tcW w:w="2340" w:type="dxa"/>
            <w:tcBorders>
              <w:top w:val="dotted" w:sz="4" w:space="0" w:color="808080"/>
              <w:left w:val="nil"/>
              <w:bottom w:val="dotted" w:sz="4" w:space="0" w:color="808080"/>
              <w:right w:val="nil"/>
            </w:tcBorders>
            <w:vAlign w:val="center"/>
            <w:hideMark/>
          </w:tcPr>
          <w:p w14:paraId="45FD01A5" w14:textId="77777777" w:rsidR="00077E1F" w:rsidRPr="00077E1F" w:rsidRDefault="00077E1F" w:rsidP="007C0A36">
            <w:r w:rsidRPr="00077E1F">
              <w:t>Website</w:t>
            </w:r>
          </w:p>
        </w:tc>
        <w:tc>
          <w:tcPr>
            <w:tcW w:w="1890" w:type="dxa"/>
            <w:tcBorders>
              <w:top w:val="dotted" w:sz="4" w:space="0" w:color="808080"/>
              <w:left w:val="nil"/>
              <w:bottom w:val="dotted" w:sz="4" w:space="0" w:color="808080"/>
              <w:right w:val="nil"/>
            </w:tcBorders>
            <w:shd w:val="clear" w:color="auto" w:fill="D9D9D9"/>
            <w:vAlign w:val="center"/>
            <w:hideMark/>
          </w:tcPr>
          <w:p w14:paraId="1634EBD7" w14:textId="77777777" w:rsidR="00077E1F" w:rsidRPr="00077E1F" w:rsidRDefault="00077E1F" w:rsidP="00151D53">
            <w:pPr>
              <w:pStyle w:val="bangcategory"/>
              <w:framePr w:hSpace="0" w:wrap="auto" w:vAnchor="margin" w:xAlign="left" w:yAlign="inline"/>
              <w:suppressOverlap w:val="0"/>
            </w:pPr>
            <w:r w:rsidRPr="00077E1F">
              <w:t>Project Manager</w:t>
            </w:r>
          </w:p>
        </w:tc>
        <w:tc>
          <w:tcPr>
            <w:tcW w:w="2112" w:type="dxa"/>
            <w:tcBorders>
              <w:top w:val="dotted" w:sz="4" w:space="0" w:color="808080"/>
              <w:left w:val="nil"/>
              <w:bottom w:val="dotted" w:sz="4" w:space="0" w:color="808080"/>
              <w:right w:val="dotted" w:sz="4" w:space="0" w:color="808080"/>
            </w:tcBorders>
            <w:vAlign w:val="center"/>
            <w:hideMark/>
          </w:tcPr>
          <w:p w14:paraId="074842DE" w14:textId="471DAF69" w:rsidR="00077E1F" w:rsidRPr="00077E1F" w:rsidRDefault="00635AA7" w:rsidP="007C0A36">
            <w:r>
              <w:t>Nguyen Ngoc Minh</w:t>
            </w:r>
          </w:p>
        </w:tc>
      </w:tr>
      <w:tr w:rsidR="00077E1F" w:rsidRPr="00077E1F" w14:paraId="1B23B14C" w14:textId="77777777" w:rsidTr="005F0FD7">
        <w:trPr>
          <w:trHeight w:val="758"/>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C7D8220" w14:textId="77777777" w:rsidR="00077E1F" w:rsidRPr="00077E1F" w:rsidRDefault="00077E1F" w:rsidP="00151D53">
            <w:pPr>
              <w:pStyle w:val="bangcategory"/>
              <w:framePr w:hSpace="0" w:wrap="auto" w:vAnchor="margin" w:xAlign="left" w:yAlign="inline"/>
              <w:suppressOverlap w:val="0"/>
            </w:pPr>
            <w:r w:rsidRPr="00077E1F">
              <w:t>Project Category</w:t>
            </w:r>
          </w:p>
        </w:tc>
        <w:tc>
          <w:tcPr>
            <w:tcW w:w="2340" w:type="dxa"/>
            <w:tcBorders>
              <w:top w:val="dotted" w:sz="4" w:space="0" w:color="808080"/>
              <w:left w:val="nil"/>
              <w:bottom w:val="dotted" w:sz="4" w:space="0" w:color="808080"/>
              <w:right w:val="nil"/>
            </w:tcBorders>
            <w:vAlign w:val="center"/>
            <w:hideMark/>
          </w:tcPr>
          <w:p w14:paraId="15F5D3C7" w14:textId="77777777" w:rsidR="00077E1F" w:rsidRPr="00077E1F" w:rsidRDefault="00077E1F" w:rsidP="007C0A36">
            <w:r w:rsidRPr="00077E1F">
              <w:t>Development</w:t>
            </w:r>
          </w:p>
        </w:tc>
        <w:tc>
          <w:tcPr>
            <w:tcW w:w="1890" w:type="dxa"/>
            <w:tcBorders>
              <w:top w:val="dotted" w:sz="4" w:space="0" w:color="808080"/>
              <w:left w:val="nil"/>
              <w:bottom w:val="dotted" w:sz="4" w:space="0" w:color="808080"/>
              <w:right w:val="nil"/>
            </w:tcBorders>
            <w:shd w:val="clear" w:color="auto" w:fill="D9D9D9"/>
            <w:vAlign w:val="center"/>
            <w:hideMark/>
          </w:tcPr>
          <w:p w14:paraId="12CA3E15" w14:textId="77777777" w:rsidR="00077E1F" w:rsidRPr="00077E1F" w:rsidRDefault="00077E1F" w:rsidP="00151D53">
            <w:pPr>
              <w:pStyle w:val="bangcategory"/>
              <w:framePr w:hSpace="0" w:wrap="auto" w:vAnchor="margin" w:xAlign="left" w:yAlign="inline"/>
              <w:suppressOverlap w:val="0"/>
            </w:pPr>
            <w:r w:rsidRPr="00077E1F">
              <w:t>Business Domain</w:t>
            </w:r>
          </w:p>
        </w:tc>
        <w:tc>
          <w:tcPr>
            <w:tcW w:w="2112" w:type="dxa"/>
            <w:tcBorders>
              <w:top w:val="dotted" w:sz="4" w:space="0" w:color="808080"/>
              <w:left w:val="nil"/>
              <w:bottom w:val="dotted" w:sz="4" w:space="0" w:color="808080"/>
              <w:right w:val="dotted" w:sz="4" w:space="0" w:color="808080"/>
            </w:tcBorders>
            <w:vAlign w:val="center"/>
            <w:hideMark/>
          </w:tcPr>
          <w:p w14:paraId="73BC555C" w14:textId="77777777" w:rsidR="00077E1F" w:rsidRPr="00077E1F" w:rsidRDefault="00077E1F" w:rsidP="007C0A36">
            <w:r w:rsidRPr="00077E1F">
              <w:t>Education</w:t>
            </w:r>
          </w:p>
        </w:tc>
      </w:tr>
    </w:tbl>
    <w:p w14:paraId="43556249" w14:textId="77777777" w:rsidR="00E03826" w:rsidRPr="00077E1F" w:rsidRDefault="00E03826" w:rsidP="005F0FD7">
      <w:pPr>
        <w:pStyle w:val="NormalIndent"/>
        <w:framePr w:wrap="around"/>
      </w:pPr>
    </w:p>
    <w:p w14:paraId="3DA874C5" w14:textId="77777777" w:rsidR="00E03826" w:rsidRDefault="00EA211E" w:rsidP="005F0FD7">
      <w:pPr>
        <w:pStyle w:val="NormalIndent"/>
        <w:framePr w:wrap="around"/>
      </w:pPr>
      <w:r>
        <w:tab/>
      </w:r>
      <w:r>
        <w:tab/>
      </w:r>
      <w:r>
        <w:tab/>
      </w:r>
      <w:r w:rsidR="00AC680D" w:rsidRPr="00077E1F">
        <w:rPr>
          <w:b/>
        </w:rPr>
        <w:t>Table 1.1</w:t>
      </w:r>
      <w:r w:rsidR="00AC680D" w:rsidRPr="00077E1F">
        <w:t>. Project Description</w:t>
      </w:r>
    </w:p>
    <w:p w14:paraId="4B9B8508" w14:textId="77777777" w:rsidR="00891769" w:rsidRPr="00077E1F" w:rsidRDefault="00891769" w:rsidP="005F0FD7">
      <w:pPr>
        <w:pStyle w:val="NormalIndent"/>
        <w:framePr w:wrap="around"/>
      </w:pPr>
    </w:p>
    <w:p w14:paraId="029472C7" w14:textId="134DF314" w:rsidR="002F181C" w:rsidRPr="00077E1F" w:rsidRDefault="0058670F" w:rsidP="007C0A36">
      <w:pPr>
        <w:pStyle w:val="Heading2"/>
      </w:pPr>
      <w:bookmarkStart w:id="4" w:name="_Toc457635399"/>
      <w:r w:rsidRPr="00077E1F">
        <w:t>Scope</w:t>
      </w:r>
      <w:r w:rsidR="00CF2821" w:rsidRPr="00077E1F">
        <w:t xml:space="preserve"> and Purpose</w:t>
      </w:r>
      <w:bookmarkEnd w:id="4"/>
    </w:p>
    <w:p w14:paraId="1403DB2B" w14:textId="77777777" w:rsidR="002F181C" w:rsidRDefault="007B338B" w:rsidP="007C0A36">
      <w:pPr>
        <w:pStyle w:val="Heading3"/>
      </w:pPr>
      <w:r w:rsidRPr="00077E1F">
        <w:t>Purpose of Project</w:t>
      </w:r>
      <w:r w:rsidR="00B67632" w:rsidRPr="00077E1F">
        <w:t xml:space="preserve"> </w:t>
      </w:r>
    </w:p>
    <w:p w14:paraId="7782C9AE" w14:textId="6E1A0DB7" w:rsidR="003D4ABA" w:rsidRDefault="003D4ABA" w:rsidP="007C0A36">
      <w:r w:rsidRPr="003D4ABA">
        <w:t>This</w:t>
      </w:r>
      <w:r>
        <w:t xml:space="preserve"> project is a capstone project of our group at FPT University. By releasing this project, we want</w:t>
      </w:r>
      <w:r w:rsidR="008B501D">
        <w:t xml:space="preserve"> to</w:t>
      </w:r>
      <w:r>
        <w:t xml:space="preserve"> not only </w:t>
      </w:r>
      <w:r w:rsidR="008B501D">
        <w:t>pass the capstone challenge but build a website that helps Japanese people, who are interested in Viet</w:t>
      </w:r>
      <w:r w:rsidR="00920042">
        <w:t>nam, study about Vietnam</w:t>
      </w:r>
      <w:r w:rsidR="008B501D">
        <w:t xml:space="preserve"> as well. </w:t>
      </w:r>
      <w:r w:rsidR="00920042">
        <w:t>After analyzing the business specifications, we found out that there is too few useful resources which can help foreigners, especially Japanese people, study about Vietnamese language and culture.</w:t>
      </w:r>
      <w:r w:rsidR="00630608">
        <w:t xml:space="preserve"> Even both Japanese and Vietnamese are affected by Chinese culture, but</w:t>
      </w:r>
      <w:r w:rsidR="008C50F9">
        <w:t xml:space="preserve"> it is still quite difficult to </w:t>
      </w:r>
      <w:r w:rsidR="00630608">
        <w:t>understand</w:t>
      </w:r>
      <w:r w:rsidR="00F1234D">
        <w:t xml:space="preserve"> each other.</w:t>
      </w:r>
      <w:r w:rsidR="00B8615B">
        <w:t xml:space="preserve"> Thus, </w:t>
      </w:r>
      <w:r w:rsidR="00220CC6">
        <w:t>our product is on purpose to provide a system to help Japanese people study about Vietnam in a way that is as natural as possible.</w:t>
      </w:r>
    </w:p>
    <w:p w14:paraId="72FBADCD" w14:textId="1AC75A70" w:rsidR="00E03826" w:rsidRDefault="00220CC6" w:rsidP="007C0A36">
      <w:r>
        <w:t xml:space="preserve">On the other hand, </w:t>
      </w:r>
      <w:r w:rsidR="0041377A">
        <w:t>through 4 months of this project, we hope that every member can gain more experience</w:t>
      </w:r>
      <w:r w:rsidR="008161C9">
        <w:t xml:space="preserve"> and knowledge</w:t>
      </w:r>
      <w:r w:rsidR="0041377A">
        <w:t xml:space="preserve"> about software development, improve personal and group working skills.</w:t>
      </w:r>
    </w:p>
    <w:p w14:paraId="5FBF1984" w14:textId="77777777" w:rsidR="00891769" w:rsidRPr="003D4ABA" w:rsidRDefault="00891769" w:rsidP="007C0A36"/>
    <w:p w14:paraId="3C47969F" w14:textId="77777777" w:rsidR="002F181C" w:rsidRPr="00077E1F" w:rsidRDefault="002F181C" w:rsidP="007C0A36">
      <w:pPr>
        <w:pStyle w:val="Heading3"/>
      </w:pPr>
      <w:r w:rsidRPr="00077E1F">
        <w:t xml:space="preserve">Scope of </w:t>
      </w:r>
      <w:r w:rsidR="003E01FA" w:rsidRPr="00077E1F">
        <w:t>Project</w:t>
      </w:r>
    </w:p>
    <w:p w14:paraId="216A2310" w14:textId="383ACA7E" w:rsidR="00E03826" w:rsidRPr="00077E1F" w:rsidRDefault="00E03826" w:rsidP="007C0A36">
      <w:r w:rsidRPr="00077E1F">
        <w:t>The scope of this project contains: Requirement Analysis, Design, Coding and Testing</w:t>
      </w:r>
      <w:r w:rsidR="003E01FA" w:rsidRPr="00077E1F">
        <w:t xml:space="preserve"> (</w:t>
      </w:r>
      <w:r w:rsidR="001047BC" w:rsidRPr="00077E1F">
        <w:t xml:space="preserve">Unit Test, Integration Test, </w:t>
      </w:r>
      <w:r w:rsidR="00D53DBC">
        <w:t>and System</w:t>
      </w:r>
      <w:r w:rsidR="008161C9">
        <w:t xml:space="preserve"> </w:t>
      </w:r>
      <w:r w:rsidR="001047BC" w:rsidRPr="00077E1F">
        <w:t>Test)</w:t>
      </w:r>
      <w:r w:rsidRPr="00077E1F">
        <w:t>.</w:t>
      </w:r>
    </w:p>
    <w:p w14:paraId="21371BF5" w14:textId="53E20F95" w:rsidR="00D13EFE" w:rsidRPr="00D13EFE" w:rsidRDefault="002F181C" w:rsidP="00397F79">
      <w:pPr>
        <w:pStyle w:val="Heading3"/>
      </w:pPr>
      <w:r w:rsidRPr="00077E1F">
        <w:lastRenderedPageBreak/>
        <w:t>The function</w:t>
      </w:r>
      <w:r w:rsidR="007D06FB" w:rsidRPr="00077E1F">
        <w:t>s of Project</w:t>
      </w:r>
      <w:r w:rsidR="00B67632" w:rsidRPr="00077E1F">
        <w:t xml:space="preserve"> </w:t>
      </w:r>
    </w:p>
    <w:p w14:paraId="40DF6F8E" w14:textId="29247CCE" w:rsidR="00D939A8" w:rsidRPr="00D939A8" w:rsidRDefault="00D939A8" w:rsidP="00D13EFE">
      <w:pPr>
        <w:pStyle w:val="ListParagraph"/>
        <w:numPr>
          <w:ilvl w:val="0"/>
          <w:numId w:val="15"/>
        </w:numPr>
      </w:pPr>
      <w:r w:rsidRPr="00A35550">
        <w:rPr>
          <w:b/>
        </w:rPr>
        <w:t>User account</w:t>
      </w:r>
      <w:r w:rsidRPr="00D939A8">
        <w:t xml:space="preserve">: </w:t>
      </w:r>
      <w:r w:rsidR="00D13EFE" w:rsidRPr="00D13EFE">
        <w:t>Allows users register new accounts in order to log into the system and provide features of updating and viewing profiles.</w:t>
      </w:r>
    </w:p>
    <w:p w14:paraId="39F8CBBB" w14:textId="5DAA5524" w:rsidR="00D939A8" w:rsidRPr="00D939A8" w:rsidRDefault="00D939A8" w:rsidP="005F0FD7">
      <w:pPr>
        <w:pStyle w:val="ListParagraph"/>
        <w:numPr>
          <w:ilvl w:val="0"/>
          <w:numId w:val="15"/>
        </w:numPr>
      </w:pPr>
      <w:r w:rsidRPr="00A35550">
        <w:rPr>
          <w:b/>
        </w:rPr>
        <w:t>E-learning system</w:t>
      </w:r>
      <w:r>
        <w:t xml:space="preserve">: </w:t>
      </w:r>
      <w:r w:rsidR="00D13EFE" w:rsidRPr="00D13EFE">
        <w:t>Provides a well-organized lessons system divided based on level of difficulty.</w:t>
      </w:r>
    </w:p>
    <w:p w14:paraId="00C7A600" w14:textId="79920F0A" w:rsidR="00891769" w:rsidRPr="00077E1F" w:rsidRDefault="005F0FD7" w:rsidP="005F0FD7">
      <w:pPr>
        <w:pStyle w:val="ListParagraph"/>
        <w:numPr>
          <w:ilvl w:val="0"/>
          <w:numId w:val="15"/>
        </w:numPr>
      </w:pPr>
      <w:r w:rsidRPr="005F0FD7">
        <w:rPr>
          <w:b/>
        </w:rPr>
        <w:t>Taking test</w:t>
      </w:r>
      <w:r w:rsidR="008938B1">
        <w:t xml:space="preserve">: </w:t>
      </w:r>
      <w:r w:rsidR="00D13EFE" w:rsidRPr="00D13EFE">
        <w:t>Allow users to take after setting up as well as viewing the test result.</w:t>
      </w:r>
    </w:p>
    <w:p w14:paraId="2CFD838F" w14:textId="7BA9EF94" w:rsidR="002856B0" w:rsidRPr="00077E1F" w:rsidRDefault="00E031FE" w:rsidP="007C0A36">
      <w:pPr>
        <w:pStyle w:val="Heading2"/>
      </w:pPr>
      <w:bookmarkStart w:id="5" w:name="_Toc457635400"/>
      <w:r w:rsidRPr="00077E1F">
        <w:t>Assumptions and C</w:t>
      </w:r>
      <w:r w:rsidR="00885BFA" w:rsidRPr="00077E1F">
        <w:t>onstraints</w:t>
      </w:r>
      <w:bookmarkEnd w:id="5"/>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58"/>
        <w:gridCol w:w="6480"/>
        <w:gridCol w:w="1212"/>
      </w:tblGrid>
      <w:tr w:rsidR="00674727" w:rsidRPr="001F2483" w14:paraId="05148794" w14:textId="77777777" w:rsidTr="001F2483">
        <w:trPr>
          <w:trHeight w:val="260"/>
          <w:jc w:val="center"/>
        </w:trPr>
        <w:tc>
          <w:tcPr>
            <w:tcW w:w="558" w:type="dxa"/>
            <w:shd w:val="clear" w:color="auto" w:fill="92D050"/>
          </w:tcPr>
          <w:p w14:paraId="14ACDF8A" w14:textId="3287D382" w:rsidR="00674727" w:rsidRPr="001F2483" w:rsidRDefault="005F0FD7" w:rsidP="005F0FD7">
            <w:pPr>
              <w:pStyle w:val="NormalIndent"/>
              <w:framePr w:hSpace="0" w:wrap="auto" w:vAnchor="margin" w:xAlign="left" w:yAlign="inline"/>
              <w:suppressOverlap w:val="0"/>
              <w:rPr>
                <w:sz w:val="20"/>
                <w:szCs w:val="20"/>
              </w:rPr>
            </w:pPr>
            <w:r w:rsidRPr="001F2483">
              <w:rPr>
                <w:sz w:val="20"/>
                <w:szCs w:val="20"/>
              </w:rPr>
              <w:t>No</w:t>
            </w:r>
          </w:p>
        </w:tc>
        <w:tc>
          <w:tcPr>
            <w:tcW w:w="6480" w:type="dxa"/>
            <w:shd w:val="clear" w:color="auto" w:fill="92D050"/>
          </w:tcPr>
          <w:p w14:paraId="47087BC3"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Description</w:t>
            </w:r>
          </w:p>
        </w:tc>
        <w:tc>
          <w:tcPr>
            <w:tcW w:w="1212" w:type="dxa"/>
            <w:shd w:val="clear" w:color="auto" w:fill="92D050"/>
          </w:tcPr>
          <w:p w14:paraId="2B80BE62"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Note</w:t>
            </w:r>
          </w:p>
        </w:tc>
      </w:tr>
      <w:tr w:rsidR="0026209A" w:rsidRPr="001F2483" w14:paraId="004D2B15" w14:textId="77777777" w:rsidTr="0094456A">
        <w:trPr>
          <w:jc w:val="center"/>
        </w:trPr>
        <w:tc>
          <w:tcPr>
            <w:tcW w:w="8250" w:type="dxa"/>
            <w:gridSpan w:val="3"/>
            <w:shd w:val="clear" w:color="auto" w:fill="FFFFFF" w:themeFill="background1"/>
          </w:tcPr>
          <w:p w14:paraId="7FA1E14C" w14:textId="7AB6FE85"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Assumptions</w:t>
            </w:r>
          </w:p>
        </w:tc>
      </w:tr>
      <w:tr w:rsidR="00674727" w:rsidRPr="001F2483" w14:paraId="77BAF13B" w14:textId="77777777" w:rsidTr="005F0FD7">
        <w:trPr>
          <w:jc w:val="center"/>
        </w:trPr>
        <w:tc>
          <w:tcPr>
            <w:tcW w:w="558" w:type="dxa"/>
          </w:tcPr>
          <w:p w14:paraId="2B7A6B85" w14:textId="3D227C7E" w:rsidR="005F0FD7" w:rsidRPr="001F2483" w:rsidRDefault="0026209A" w:rsidP="005F0FD7">
            <w:pPr>
              <w:pStyle w:val="NormalIndent"/>
              <w:framePr w:hSpace="0" w:wrap="auto" w:vAnchor="margin" w:xAlign="left" w:yAlign="inline"/>
              <w:suppressOverlap w:val="0"/>
              <w:rPr>
                <w:sz w:val="20"/>
                <w:szCs w:val="20"/>
              </w:rPr>
            </w:pPr>
            <w:r w:rsidRPr="001F2483">
              <w:rPr>
                <w:sz w:val="20"/>
                <w:szCs w:val="20"/>
              </w:rPr>
              <w:t>1</w:t>
            </w:r>
          </w:p>
          <w:p w14:paraId="6F0EC9EF" w14:textId="77777777" w:rsidR="00674727" w:rsidRPr="001F2483" w:rsidRDefault="00674727" w:rsidP="005F0FD7">
            <w:pPr>
              <w:rPr>
                <w:sz w:val="20"/>
                <w:szCs w:val="20"/>
              </w:rPr>
            </w:pPr>
          </w:p>
        </w:tc>
        <w:tc>
          <w:tcPr>
            <w:tcW w:w="6480" w:type="dxa"/>
          </w:tcPr>
          <w:p w14:paraId="127B8B36" w14:textId="77777777" w:rsidR="00674727" w:rsidRPr="001F2483" w:rsidRDefault="00DD5CA0" w:rsidP="005F0FD7">
            <w:pPr>
              <w:pStyle w:val="NormalIndent"/>
              <w:framePr w:hSpace="0" w:wrap="auto" w:vAnchor="margin" w:xAlign="left" w:yAlign="inline"/>
              <w:suppressOverlap w:val="0"/>
              <w:rPr>
                <w:sz w:val="20"/>
                <w:szCs w:val="20"/>
              </w:rPr>
            </w:pPr>
            <w:r w:rsidRPr="001F2483">
              <w:rPr>
                <w:sz w:val="20"/>
                <w:szCs w:val="20"/>
              </w:rPr>
              <w:t>Japanese Teacher will support for the team in reviewing Japanese language of documents and interface of website</w:t>
            </w:r>
          </w:p>
        </w:tc>
        <w:tc>
          <w:tcPr>
            <w:tcW w:w="1212" w:type="dxa"/>
          </w:tcPr>
          <w:p w14:paraId="289859D4"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Resource</w:t>
            </w:r>
          </w:p>
        </w:tc>
      </w:tr>
      <w:tr w:rsidR="00674727" w:rsidRPr="001F2483" w14:paraId="0F3B7979" w14:textId="77777777" w:rsidTr="005F0FD7">
        <w:trPr>
          <w:jc w:val="center"/>
        </w:trPr>
        <w:tc>
          <w:tcPr>
            <w:tcW w:w="558" w:type="dxa"/>
          </w:tcPr>
          <w:p w14:paraId="59C54EC1"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2</w:t>
            </w:r>
          </w:p>
        </w:tc>
        <w:tc>
          <w:tcPr>
            <w:tcW w:w="6480" w:type="dxa"/>
          </w:tcPr>
          <w:p w14:paraId="016B38BB"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Customer reviewers will get seven days to approve a milestone document. If no comments are received within this time period, it will be considered as approved.</w:t>
            </w:r>
          </w:p>
        </w:tc>
        <w:tc>
          <w:tcPr>
            <w:tcW w:w="1212" w:type="dxa"/>
          </w:tcPr>
          <w:p w14:paraId="096BFFA8"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External Interfaces</w:t>
            </w:r>
          </w:p>
        </w:tc>
      </w:tr>
      <w:tr w:rsidR="0026209A" w:rsidRPr="001F2483" w14:paraId="2C8196BF" w14:textId="77777777" w:rsidTr="0094456A">
        <w:trPr>
          <w:jc w:val="center"/>
        </w:trPr>
        <w:tc>
          <w:tcPr>
            <w:tcW w:w="8250" w:type="dxa"/>
            <w:gridSpan w:val="3"/>
            <w:shd w:val="clear" w:color="auto" w:fill="FFFFFF" w:themeFill="background1"/>
          </w:tcPr>
          <w:p w14:paraId="77AFC0B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Constraints</w:t>
            </w:r>
          </w:p>
        </w:tc>
      </w:tr>
      <w:tr w:rsidR="0026209A" w:rsidRPr="001F2483" w14:paraId="2F6D98B1" w14:textId="77777777" w:rsidTr="005F0FD7">
        <w:trPr>
          <w:jc w:val="center"/>
        </w:trPr>
        <w:tc>
          <w:tcPr>
            <w:tcW w:w="558" w:type="dxa"/>
          </w:tcPr>
          <w:p w14:paraId="0280E04D"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1</w:t>
            </w:r>
          </w:p>
        </w:tc>
        <w:tc>
          <w:tcPr>
            <w:tcW w:w="6480" w:type="dxa"/>
          </w:tcPr>
          <w:p w14:paraId="2529A551" w14:textId="3621AF17" w:rsidR="0026209A" w:rsidRPr="001F2483" w:rsidRDefault="0026209A" w:rsidP="006E53B2">
            <w:pPr>
              <w:pStyle w:val="NormalIndent"/>
              <w:framePr w:hSpace="0" w:wrap="auto" w:vAnchor="margin" w:xAlign="left" w:yAlign="inline"/>
              <w:suppressOverlap w:val="0"/>
              <w:rPr>
                <w:sz w:val="20"/>
                <w:szCs w:val="20"/>
              </w:rPr>
            </w:pPr>
            <w:r w:rsidRPr="001F2483">
              <w:rPr>
                <w:sz w:val="20"/>
                <w:szCs w:val="20"/>
              </w:rPr>
              <w:t xml:space="preserve">This project must be completed and delivered before </w:t>
            </w:r>
            <w:r w:rsidR="006E53B2">
              <w:rPr>
                <w:sz w:val="20"/>
                <w:szCs w:val="20"/>
              </w:rPr>
              <w:t>24</w:t>
            </w:r>
            <w:r w:rsidR="001548E6" w:rsidRPr="001F2483">
              <w:rPr>
                <w:sz w:val="20"/>
                <w:szCs w:val="20"/>
              </w:rPr>
              <w:t>/08/201</w:t>
            </w:r>
            <w:r w:rsidR="00EF6644" w:rsidRPr="001F2483">
              <w:rPr>
                <w:sz w:val="20"/>
                <w:szCs w:val="20"/>
              </w:rPr>
              <w:t>6</w:t>
            </w:r>
          </w:p>
        </w:tc>
        <w:tc>
          <w:tcPr>
            <w:tcW w:w="1212" w:type="dxa"/>
          </w:tcPr>
          <w:p w14:paraId="49B7E8DF"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7BF4EEF9" w14:textId="77777777" w:rsidTr="005F0FD7">
        <w:trPr>
          <w:jc w:val="center"/>
        </w:trPr>
        <w:tc>
          <w:tcPr>
            <w:tcW w:w="558" w:type="dxa"/>
          </w:tcPr>
          <w:p w14:paraId="1A87847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2</w:t>
            </w:r>
          </w:p>
        </w:tc>
        <w:tc>
          <w:tcPr>
            <w:tcW w:w="6480" w:type="dxa"/>
          </w:tcPr>
          <w:p w14:paraId="5BF070C3" w14:textId="49C62766"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In doing project processing, PM must submit report (include 6 reports) on certain date.</w:t>
            </w:r>
          </w:p>
        </w:tc>
        <w:tc>
          <w:tcPr>
            <w:tcW w:w="1212" w:type="dxa"/>
          </w:tcPr>
          <w:p w14:paraId="3222CBE5"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D0A2821" w14:textId="77777777" w:rsidTr="005F0FD7">
        <w:trPr>
          <w:jc w:val="center"/>
        </w:trPr>
        <w:tc>
          <w:tcPr>
            <w:tcW w:w="558" w:type="dxa"/>
          </w:tcPr>
          <w:p w14:paraId="7E80BE0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3</w:t>
            </w:r>
          </w:p>
        </w:tc>
        <w:tc>
          <w:tcPr>
            <w:tcW w:w="6480" w:type="dxa"/>
          </w:tcPr>
          <w:p w14:paraId="2C0781F1" w14:textId="01CF3C70" w:rsidR="0026209A" w:rsidRPr="001F2483" w:rsidRDefault="0042427C" w:rsidP="005F0FD7">
            <w:pPr>
              <w:pStyle w:val="NormalIndent"/>
              <w:framePr w:hSpace="0" w:wrap="auto" w:vAnchor="margin" w:xAlign="left" w:yAlign="inline"/>
              <w:suppressOverlap w:val="0"/>
              <w:rPr>
                <w:sz w:val="20"/>
                <w:szCs w:val="20"/>
              </w:rPr>
            </w:pPr>
            <w:r>
              <w:rPr>
                <w:sz w:val="20"/>
                <w:szCs w:val="20"/>
              </w:rPr>
              <w:t xml:space="preserve">Complete </w:t>
            </w:r>
            <w:r w:rsidR="0026209A" w:rsidRPr="001F2483">
              <w:rPr>
                <w:sz w:val="20"/>
                <w:szCs w:val="20"/>
              </w:rPr>
              <w:t>Software Requirement Specification Document</w:t>
            </w:r>
            <w:r>
              <w:rPr>
                <w:sz w:val="20"/>
                <w:szCs w:val="20"/>
              </w:rPr>
              <w:t>.</w:t>
            </w:r>
          </w:p>
          <w:p w14:paraId="3710BB37" w14:textId="0E1DDB69" w:rsidR="0026209A" w:rsidRPr="001F2483" w:rsidRDefault="00F07157" w:rsidP="00C279D4">
            <w:pPr>
              <w:pStyle w:val="NormalIndent"/>
              <w:framePr w:hSpace="0" w:wrap="auto" w:vAnchor="margin" w:xAlign="left" w:yAlign="inline"/>
              <w:suppressOverlap w:val="0"/>
              <w:rPr>
                <w:sz w:val="20"/>
                <w:szCs w:val="20"/>
              </w:rPr>
            </w:pPr>
            <w:r w:rsidRPr="001F2483">
              <w:rPr>
                <w:i/>
                <w:sz w:val="20"/>
                <w:szCs w:val="20"/>
              </w:rPr>
              <w:t>D</w:t>
            </w:r>
            <w:r w:rsidR="00B76C9F" w:rsidRPr="001F2483">
              <w:rPr>
                <w:i/>
                <w:sz w:val="20"/>
                <w:szCs w:val="20"/>
              </w:rPr>
              <w:t>eadlin</w:t>
            </w:r>
            <w:r w:rsidR="00DA27D7" w:rsidRPr="001F2483">
              <w:rPr>
                <w:i/>
                <w:sz w:val="20"/>
                <w:szCs w:val="20"/>
              </w:rPr>
              <w:t>e</w:t>
            </w:r>
            <w:r w:rsidR="00B76C9F" w:rsidRPr="001F2483">
              <w:rPr>
                <w:sz w:val="20"/>
                <w:szCs w:val="20"/>
              </w:rPr>
              <w:t xml:space="preserve">: </w:t>
            </w:r>
            <w:r w:rsidR="00C279D4">
              <w:rPr>
                <w:sz w:val="20"/>
                <w:szCs w:val="20"/>
              </w:rPr>
              <w:t>01</w:t>
            </w:r>
            <w:r w:rsidR="00B76C9F" w:rsidRPr="001F2483">
              <w:rPr>
                <w:sz w:val="20"/>
                <w:szCs w:val="20"/>
              </w:rPr>
              <w:t>/06</w:t>
            </w:r>
            <w:r w:rsidR="001548E6" w:rsidRPr="001F2483">
              <w:rPr>
                <w:sz w:val="20"/>
                <w:szCs w:val="20"/>
              </w:rPr>
              <w:t>/201</w:t>
            </w:r>
            <w:r w:rsidR="00EF6644" w:rsidRPr="001F2483">
              <w:rPr>
                <w:sz w:val="20"/>
                <w:szCs w:val="20"/>
              </w:rPr>
              <w:t>6</w:t>
            </w:r>
          </w:p>
        </w:tc>
        <w:tc>
          <w:tcPr>
            <w:tcW w:w="1212" w:type="dxa"/>
          </w:tcPr>
          <w:p w14:paraId="17EAFD75"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F8FE97D" w14:textId="77777777" w:rsidTr="005F0FD7">
        <w:trPr>
          <w:jc w:val="center"/>
        </w:trPr>
        <w:tc>
          <w:tcPr>
            <w:tcW w:w="558" w:type="dxa"/>
          </w:tcPr>
          <w:p w14:paraId="79B23D6C"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4</w:t>
            </w:r>
          </w:p>
        </w:tc>
        <w:tc>
          <w:tcPr>
            <w:tcW w:w="6480" w:type="dxa"/>
          </w:tcPr>
          <w:p w14:paraId="45EB445B" w14:textId="0480E172" w:rsidR="0026209A" w:rsidRPr="001F2483" w:rsidRDefault="0042427C" w:rsidP="005F0FD7">
            <w:pPr>
              <w:pStyle w:val="NormalIndent"/>
              <w:framePr w:hSpace="0" w:wrap="auto" w:vAnchor="margin" w:xAlign="left" w:yAlign="inline"/>
              <w:suppressOverlap w:val="0"/>
              <w:rPr>
                <w:sz w:val="20"/>
                <w:szCs w:val="20"/>
              </w:rPr>
            </w:pPr>
            <w:r>
              <w:rPr>
                <w:sz w:val="20"/>
                <w:szCs w:val="20"/>
              </w:rPr>
              <w:t xml:space="preserve">Complete </w:t>
            </w:r>
            <w:r w:rsidR="0026209A" w:rsidRPr="001F2483">
              <w:rPr>
                <w:sz w:val="20"/>
                <w:szCs w:val="20"/>
              </w:rPr>
              <w:t>Design Document (include Architecture design, screen design, database des</w:t>
            </w:r>
            <w:r w:rsidR="00EF6644" w:rsidRPr="001F2483">
              <w:rPr>
                <w:sz w:val="20"/>
                <w:szCs w:val="20"/>
              </w:rPr>
              <w:t>ign)</w:t>
            </w:r>
            <w:r>
              <w:rPr>
                <w:sz w:val="20"/>
                <w:szCs w:val="20"/>
              </w:rPr>
              <w:t>.</w:t>
            </w:r>
          </w:p>
          <w:p w14:paraId="6DAA3517" w14:textId="0B0AA6C6"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430F26" w:rsidRPr="001F2483">
              <w:rPr>
                <w:sz w:val="20"/>
                <w:szCs w:val="20"/>
              </w:rPr>
              <w:t>0</w:t>
            </w:r>
            <w:r w:rsidR="00777ED9">
              <w:rPr>
                <w:sz w:val="20"/>
                <w:szCs w:val="20"/>
              </w:rPr>
              <w:t>8</w:t>
            </w:r>
            <w:r w:rsidR="00F07157" w:rsidRPr="001F2483">
              <w:rPr>
                <w:sz w:val="20"/>
                <w:szCs w:val="20"/>
              </w:rPr>
              <w:t>/06</w:t>
            </w:r>
            <w:r w:rsidR="00F52CF5" w:rsidRPr="001F2483">
              <w:rPr>
                <w:sz w:val="20"/>
                <w:szCs w:val="20"/>
              </w:rPr>
              <w:t>/201</w:t>
            </w:r>
            <w:r w:rsidR="00EF6644" w:rsidRPr="001F2483">
              <w:rPr>
                <w:sz w:val="20"/>
                <w:szCs w:val="20"/>
              </w:rPr>
              <w:t>6</w:t>
            </w:r>
          </w:p>
        </w:tc>
        <w:tc>
          <w:tcPr>
            <w:tcW w:w="1212" w:type="dxa"/>
          </w:tcPr>
          <w:p w14:paraId="35C3B1FC"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33783C8" w14:textId="77777777" w:rsidTr="005F0FD7">
        <w:trPr>
          <w:jc w:val="center"/>
        </w:trPr>
        <w:tc>
          <w:tcPr>
            <w:tcW w:w="558" w:type="dxa"/>
          </w:tcPr>
          <w:p w14:paraId="3EFD2B3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5</w:t>
            </w:r>
          </w:p>
        </w:tc>
        <w:tc>
          <w:tcPr>
            <w:tcW w:w="6480" w:type="dxa"/>
          </w:tcPr>
          <w:p w14:paraId="116EB4EB" w14:textId="6D320635" w:rsidR="0026209A" w:rsidRPr="001F2483" w:rsidRDefault="0042427C" w:rsidP="005F0FD7">
            <w:pPr>
              <w:pStyle w:val="NormalIndent"/>
              <w:framePr w:hSpace="0" w:wrap="auto" w:vAnchor="margin" w:xAlign="left" w:yAlign="inline"/>
              <w:suppressOverlap w:val="0"/>
              <w:rPr>
                <w:sz w:val="20"/>
                <w:szCs w:val="20"/>
              </w:rPr>
            </w:pPr>
            <w:r>
              <w:rPr>
                <w:sz w:val="20"/>
                <w:szCs w:val="20"/>
              </w:rPr>
              <w:t xml:space="preserve">Complete </w:t>
            </w:r>
            <w:r w:rsidR="0026209A" w:rsidRPr="001F2483">
              <w:rPr>
                <w:sz w:val="20"/>
                <w:szCs w:val="20"/>
              </w:rPr>
              <w:t>Integration Test</w:t>
            </w:r>
            <w:r w:rsidR="00DA27D7" w:rsidRPr="001F2483">
              <w:rPr>
                <w:sz w:val="20"/>
                <w:szCs w:val="20"/>
              </w:rPr>
              <w:t xml:space="preserve"> &amp; System Test</w:t>
            </w:r>
            <w:r w:rsidR="0026209A" w:rsidRPr="001F2483">
              <w:rPr>
                <w:sz w:val="20"/>
                <w:szCs w:val="20"/>
              </w:rPr>
              <w:t xml:space="preserve"> (include test plan and test case…)</w:t>
            </w:r>
            <w:r>
              <w:rPr>
                <w:sz w:val="20"/>
                <w:szCs w:val="20"/>
              </w:rPr>
              <w:t>.</w:t>
            </w:r>
          </w:p>
          <w:p w14:paraId="5F1F6519" w14:textId="24B649C4"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DA27D7" w:rsidRPr="001F2483">
              <w:rPr>
                <w:sz w:val="20"/>
                <w:szCs w:val="20"/>
              </w:rPr>
              <w:t>0</w:t>
            </w:r>
            <w:r w:rsidR="00777ED9">
              <w:rPr>
                <w:sz w:val="20"/>
                <w:szCs w:val="20"/>
              </w:rPr>
              <w:t>7</w:t>
            </w:r>
            <w:r w:rsidR="00DA27D7" w:rsidRPr="001F2483">
              <w:rPr>
                <w:sz w:val="20"/>
                <w:szCs w:val="20"/>
              </w:rPr>
              <w:t>/07</w:t>
            </w:r>
            <w:r w:rsidR="00DD5CA0" w:rsidRPr="001F2483">
              <w:rPr>
                <w:sz w:val="20"/>
                <w:szCs w:val="20"/>
              </w:rPr>
              <w:t>/201</w:t>
            </w:r>
            <w:r w:rsidR="00C54747" w:rsidRPr="001F2483">
              <w:rPr>
                <w:sz w:val="20"/>
                <w:szCs w:val="20"/>
              </w:rPr>
              <w:t>6</w:t>
            </w:r>
          </w:p>
        </w:tc>
        <w:tc>
          <w:tcPr>
            <w:tcW w:w="1212" w:type="dxa"/>
          </w:tcPr>
          <w:p w14:paraId="52766618"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13863A5F" w14:textId="77777777" w:rsidTr="005F0FD7">
        <w:trPr>
          <w:jc w:val="center"/>
        </w:trPr>
        <w:tc>
          <w:tcPr>
            <w:tcW w:w="558" w:type="dxa"/>
          </w:tcPr>
          <w:p w14:paraId="23C75A1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6</w:t>
            </w:r>
          </w:p>
        </w:tc>
        <w:tc>
          <w:tcPr>
            <w:tcW w:w="6480" w:type="dxa"/>
          </w:tcPr>
          <w:p w14:paraId="31D6D973" w14:textId="33250528"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Completed coding activity and</w:t>
            </w:r>
            <w:r w:rsidR="00B97C05" w:rsidRPr="001F2483">
              <w:rPr>
                <w:sz w:val="20"/>
                <w:szCs w:val="20"/>
              </w:rPr>
              <w:t xml:space="preserve"> have unit test</w:t>
            </w:r>
            <w:r w:rsidR="00777ED9" w:rsidRPr="001F2483">
              <w:rPr>
                <w:sz w:val="20"/>
                <w:szCs w:val="20"/>
              </w:rPr>
              <w:t>.</w:t>
            </w:r>
          </w:p>
          <w:p w14:paraId="1A60EF1D" w14:textId="2076AC5E"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w:t>
            </w:r>
            <w:r w:rsidR="00161AF3" w:rsidRPr="001F2483">
              <w:rPr>
                <w:sz w:val="20"/>
                <w:szCs w:val="20"/>
              </w:rPr>
              <w:t xml:space="preserve"> 0</w:t>
            </w:r>
            <w:r w:rsidR="00777ED9">
              <w:rPr>
                <w:sz w:val="20"/>
                <w:szCs w:val="20"/>
              </w:rPr>
              <w:t>1</w:t>
            </w:r>
            <w:r w:rsidR="00161AF3" w:rsidRPr="001F2483">
              <w:rPr>
                <w:sz w:val="20"/>
                <w:szCs w:val="20"/>
              </w:rPr>
              <w:t>/08</w:t>
            </w:r>
            <w:r w:rsidR="001051CF" w:rsidRPr="001F2483">
              <w:rPr>
                <w:sz w:val="20"/>
                <w:szCs w:val="20"/>
              </w:rPr>
              <w:t>/201</w:t>
            </w:r>
            <w:r w:rsidR="00D01E38" w:rsidRPr="001F2483">
              <w:rPr>
                <w:sz w:val="20"/>
                <w:szCs w:val="20"/>
              </w:rPr>
              <w:t>6</w:t>
            </w:r>
          </w:p>
        </w:tc>
        <w:tc>
          <w:tcPr>
            <w:tcW w:w="1212" w:type="dxa"/>
          </w:tcPr>
          <w:p w14:paraId="13C1F95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0F6B5C2" w14:textId="77777777" w:rsidTr="005F0FD7">
        <w:trPr>
          <w:jc w:val="center"/>
        </w:trPr>
        <w:tc>
          <w:tcPr>
            <w:tcW w:w="558" w:type="dxa"/>
          </w:tcPr>
          <w:p w14:paraId="1F7A0CDB"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8</w:t>
            </w:r>
          </w:p>
        </w:tc>
        <w:tc>
          <w:tcPr>
            <w:tcW w:w="6480" w:type="dxa"/>
          </w:tcPr>
          <w:p w14:paraId="284BE5D5" w14:textId="714D7EC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Deliver report about User manual, software pack</w:t>
            </w:r>
            <w:r w:rsidR="0042427C">
              <w:rPr>
                <w:sz w:val="20"/>
                <w:szCs w:val="20"/>
              </w:rPr>
              <w:t>age and installation guide</w:t>
            </w:r>
          </w:p>
          <w:p w14:paraId="02BCDFAB" w14:textId="5A47D019" w:rsidR="0026209A" w:rsidRPr="001F2483" w:rsidRDefault="0026209A" w:rsidP="005F0FD7">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777ED9">
              <w:rPr>
                <w:sz w:val="20"/>
                <w:szCs w:val="20"/>
              </w:rPr>
              <w:t>17</w:t>
            </w:r>
            <w:r w:rsidR="00F96EB8" w:rsidRPr="001F2483">
              <w:rPr>
                <w:sz w:val="20"/>
                <w:szCs w:val="20"/>
              </w:rPr>
              <w:t>/08/2016</w:t>
            </w:r>
          </w:p>
        </w:tc>
        <w:tc>
          <w:tcPr>
            <w:tcW w:w="1212" w:type="dxa"/>
          </w:tcPr>
          <w:p w14:paraId="22DD5AF2"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408AD379" w14:textId="77777777" w:rsidTr="005F0FD7">
        <w:trPr>
          <w:jc w:val="center"/>
        </w:trPr>
        <w:tc>
          <w:tcPr>
            <w:tcW w:w="558" w:type="dxa"/>
          </w:tcPr>
          <w:p w14:paraId="33A794A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9</w:t>
            </w:r>
          </w:p>
        </w:tc>
        <w:tc>
          <w:tcPr>
            <w:tcW w:w="6480" w:type="dxa"/>
          </w:tcPr>
          <w:p w14:paraId="3EFF18A5" w14:textId="585859C9" w:rsidR="0026209A" w:rsidRPr="001F2483" w:rsidRDefault="0026209A" w:rsidP="00777ED9">
            <w:pPr>
              <w:pStyle w:val="NormalIndent"/>
              <w:framePr w:hSpace="0" w:wrap="auto" w:vAnchor="margin" w:xAlign="left" w:yAlign="inline"/>
              <w:suppressOverlap w:val="0"/>
              <w:rPr>
                <w:sz w:val="20"/>
                <w:szCs w:val="20"/>
              </w:rPr>
            </w:pPr>
            <w:r w:rsidRPr="001F2483">
              <w:rPr>
                <w:sz w:val="20"/>
                <w:szCs w:val="20"/>
              </w:rPr>
              <w:t>Complete all of document and application bef</w:t>
            </w:r>
            <w:r w:rsidR="00C37C86" w:rsidRPr="001F2483">
              <w:rPr>
                <w:sz w:val="20"/>
                <w:szCs w:val="20"/>
              </w:rPr>
              <w:t>ore finish pr</w:t>
            </w:r>
            <w:r w:rsidR="00B747BB" w:rsidRPr="001F2483">
              <w:rPr>
                <w:sz w:val="20"/>
                <w:szCs w:val="20"/>
              </w:rPr>
              <w:t xml:space="preserve">oject on </w:t>
            </w:r>
            <w:r w:rsidR="00777ED9">
              <w:rPr>
                <w:sz w:val="20"/>
                <w:szCs w:val="20"/>
              </w:rPr>
              <w:t>24</w:t>
            </w:r>
            <w:r w:rsidR="008E7186" w:rsidRPr="001F2483">
              <w:rPr>
                <w:sz w:val="20"/>
                <w:szCs w:val="20"/>
              </w:rPr>
              <w:t>/08/201</w:t>
            </w:r>
            <w:r w:rsidR="00C37C86" w:rsidRPr="001F2483">
              <w:rPr>
                <w:sz w:val="20"/>
                <w:szCs w:val="20"/>
              </w:rPr>
              <w:t>6</w:t>
            </w:r>
          </w:p>
        </w:tc>
        <w:tc>
          <w:tcPr>
            <w:tcW w:w="1212" w:type="dxa"/>
          </w:tcPr>
          <w:p w14:paraId="5B615871"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bl>
    <w:p w14:paraId="28DF9C6E" w14:textId="77777777" w:rsidR="009636AD" w:rsidRDefault="009636AD" w:rsidP="005F0FD7">
      <w:pPr>
        <w:pStyle w:val="NormalIndent"/>
        <w:framePr w:wrap="around"/>
      </w:pPr>
    </w:p>
    <w:p w14:paraId="009EAE61" w14:textId="77777777" w:rsidR="00891769" w:rsidRPr="00077E1F" w:rsidRDefault="00891769" w:rsidP="005F0FD7">
      <w:pPr>
        <w:pStyle w:val="NormalIndent"/>
        <w:framePr w:wrap="around"/>
      </w:pPr>
    </w:p>
    <w:p w14:paraId="2580E8C7" w14:textId="07430EC4" w:rsidR="00CF2821" w:rsidRPr="00077E1F" w:rsidRDefault="00E031FE" w:rsidP="007C0A36">
      <w:pPr>
        <w:pStyle w:val="Heading2"/>
      </w:pPr>
      <w:bookmarkStart w:id="6" w:name="_Project_Objectives"/>
      <w:bookmarkStart w:id="7" w:name="_Toc457635401"/>
      <w:bookmarkEnd w:id="6"/>
      <w:r w:rsidRPr="00077E1F">
        <w:lastRenderedPageBreak/>
        <w:t>Project O</w:t>
      </w:r>
      <w:r w:rsidR="00CF2821" w:rsidRPr="00077E1F">
        <w:t>bjectives</w:t>
      </w:r>
      <w:bookmarkEnd w:id="7"/>
    </w:p>
    <w:p w14:paraId="5D6ED256" w14:textId="77777777" w:rsidR="00545A26" w:rsidRDefault="00644A0C" w:rsidP="007C0A36">
      <w:pPr>
        <w:pStyle w:val="Heading3"/>
      </w:pPr>
      <w:r w:rsidRPr="00077E1F">
        <w:t xml:space="preserve">Standard </w:t>
      </w:r>
      <w:r w:rsidR="00E031FE" w:rsidRPr="00077E1F">
        <w:t>O</w:t>
      </w:r>
      <w:r w:rsidR="00195915" w:rsidRPr="00077E1F">
        <w:t>bjectives</w:t>
      </w:r>
    </w:p>
    <w:p w14:paraId="7F882859" w14:textId="77777777" w:rsidR="00AA59A5" w:rsidRPr="00AA59A5" w:rsidRDefault="00AA59A5"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1269"/>
        <w:gridCol w:w="1260"/>
        <w:gridCol w:w="1620"/>
        <w:gridCol w:w="2292"/>
      </w:tblGrid>
      <w:tr w:rsidR="00E03826" w:rsidRPr="00077E1F" w14:paraId="1504BC9E"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14:paraId="2580C8E2" w14:textId="77777777" w:rsidR="00E03826" w:rsidRPr="0094456A" w:rsidRDefault="00E03826" w:rsidP="00151D53">
            <w:pPr>
              <w:pStyle w:val="Bangheader"/>
              <w:framePr w:hSpace="0" w:wrap="auto" w:vAnchor="margin" w:xAlign="left" w:yAlign="inline"/>
              <w:suppressOverlap w:val="0"/>
            </w:pPr>
            <w:r w:rsidRPr="0094456A">
              <w:t>Metrics</w:t>
            </w:r>
          </w:p>
        </w:tc>
        <w:tc>
          <w:tcPr>
            <w:tcW w:w="1269" w:type="dxa"/>
            <w:tcBorders>
              <w:top w:val="dotted" w:sz="4" w:space="0" w:color="808080"/>
              <w:left w:val="dotted" w:sz="4" w:space="0" w:color="808080"/>
              <w:bottom w:val="dotted" w:sz="4" w:space="0" w:color="808080"/>
              <w:right w:val="dotted" w:sz="4" w:space="0" w:color="808080"/>
            </w:tcBorders>
            <w:shd w:val="clear" w:color="auto" w:fill="92D050"/>
            <w:hideMark/>
          </w:tcPr>
          <w:p w14:paraId="58A744F7" w14:textId="77777777" w:rsidR="00E03826" w:rsidRPr="0094456A" w:rsidRDefault="00E03826" w:rsidP="00151D53">
            <w:pPr>
              <w:pStyle w:val="Bangheader"/>
              <w:framePr w:hSpace="0" w:wrap="auto" w:vAnchor="margin" w:xAlign="left" w:yAlign="inline"/>
              <w:suppressOverlap w:val="0"/>
            </w:pPr>
            <w:r w:rsidRPr="0094456A">
              <w:t>Unit</w:t>
            </w:r>
          </w:p>
        </w:tc>
        <w:tc>
          <w:tcPr>
            <w:tcW w:w="1260" w:type="dxa"/>
            <w:tcBorders>
              <w:top w:val="dotted" w:sz="4" w:space="0" w:color="808080"/>
              <w:left w:val="dotted" w:sz="4" w:space="0" w:color="808080"/>
              <w:bottom w:val="dotted" w:sz="4" w:space="0" w:color="808080"/>
              <w:right w:val="dotted" w:sz="4" w:space="0" w:color="808080"/>
            </w:tcBorders>
            <w:shd w:val="clear" w:color="auto" w:fill="92D050"/>
            <w:hideMark/>
          </w:tcPr>
          <w:p w14:paraId="240DA0C8" w14:textId="77777777" w:rsidR="00E03826" w:rsidRPr="0094456A" w:rsidRDefault="00E03826" w:rsidP="00151D53">
            <w:pPr>
              <w:pStyle w:val="Bangheader"/>
              <w:framePr w:hSpace="0" w:wrap="auto" w:vAnchor="margin" w:xAlign="left" w:yAlign="inline"/>
              <w:suppressOverlap w:val="0"/>
            </w:pPr>
            <w:r w:rsidRPr="0094456A">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92D050"/>
            <w:hideMark/>
          </w:tcPr>
          <w:p w14:paraId="39DDE575" w14:textId="77777777" w:rsidR="00E03826" w:rsidRPr="0094456A" w:rsidRDefault="00E03826" w:rsidP="00151D53">
            <w:pPr>
              <w:pStyle w:val="Bangheader"/>
              <w:framePr w:hSpace="0" w:wrap="auto" w:vAnchor="margin" w:xAlign="left" w:yAlign="inline"/>
              <w:suppressOverlap w:val="0"/>
            </w:pPr>
            <w:r w:rsidRPr="0094456A">
              <w:t>Re-committed</w:t>
            </w:r>
          </w:p>
        </w:tc>
        <w:tc>
          <w:tcPr>
            <w:tcW w:w="2292" w:type="dxa"/>
            <w:tcBorders>
              <w:top w:val="dotted" w:sz="4" w:space="0" w:color="808080"/>
              <w:left w:val="dotted" w:sz="4" w:space="0" w:color="808080"/>
              <w:bottom w:val="dotted" w:sz="4" w:space="0" w:color="808080"/>
              <w:right w:val="dotted" w:sz="4" w:space="0" w:color="808080"/>
            </w:tcBorders>
            <w:shd w:val="clear" w:color="auto" w:fill="92D050"/>
            <w:hideMark/>
          </w:tcPr>
          <w:p w14:paraId="10B89A51" w14:textId="77777777" w:rsidR="00E03826" w:rsidRPr="0094456A" w:rsidRDefault="00E03826" w:rsidP="00151D53">
            <w:pPr>
              <w:pStyle w:val="Bangheader"/>
              <w:framePr w:hSpace="0" w:wrap="auto" w:vAnchor="margin" w:xAlign="left" w:yAlign="inline"/>
              <w:suppressOverlap w:val="0"/>
            </w:pPr>
            <w:r w:rsidRPr="0094456A">
              <w:t>Note</w:t>
            </w:r>
          </w:p>
        </w:tc>
      </w:tr>
      <w:tr w:rsidR="00A152B0" w:rsidRPr="00077E1F" w14:paraId="3A8A8DAD"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1C4ACCC" w14:textId="77777777" w:rsidR="00A152B0" w:rsidRPr="008215FF" w:rsidRDefault="00A152B0" w:rsidP="00D9223D">
            <w:pPr>
              <w:pStyle w:val="bang0"/>
              <w:framePr w:hSpace="0" w:wrap="auto" w:vAnchor="margin" w:xAlign="left" w:yAlign="inline"/>
              <w:suppressOverlap w:val="0"/>
            </w:pPr>
            <w:r w:rsidRPr="008215FF">
              <w:t>Start Date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125FF2E" w14:textId="77777777" w:rsidR="00A152B0" w:rsidRPr="008215FF" w:rsidRDefault="00A152B0" w:rsidP="00D9223D">
            <w:pPr>
              <w:pStyle w:val="bang0"/>
              <w:framePr w:hSpace="0" w:wrap="auto" w:vAnchor="margin" w:xAlign="left" w:yAlign="inline"/>
              <w:suppressOverlap w:val="0"/>
            </w:pP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9BB3EEF" w14:textId="51396961" w:rsidR="00A152B0" w:rsidRPr="008215FF" w:rsidRDefault="00C129C5" w:rsidP="00D9223D">
            <w:pPr>
              <w:pStyle w:val="bang0"/>
              <w:framePr w:hSpace="0" w:wrap="auto" w:vAnchor="margin" w:xAlign="left" w:yAlign="inline"/>
              <w:suppressOverlap w:val="0"/>
            </w:pPr>
            <w:r>
              <w:t>09-05-2016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F6A2BA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7192419" w14:textId="77777777" w:rsidR="00A152B0" w:rsidRPr="008215FF" w:rsidRDefault="00A152B0" w:rsidP="00D9223D">
            <w:pPr>
              <w:pStyle w:val="bang0"/>
              <w:framePr w:hSpace="0" w:wrap="auto" w:vAnchor="margin" w:xAlign="left" w:yAlign="inline"/>
              <w:suppressOverlap w:val="0"/>
            </w:pPr>
          </w:p>
        </w:tc>
      </w:tr>
      <w:tr w:rsidR="00A152B0" w:rsidRPr="00077E1F" w14:paraId="79ACAAE1"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6A0155" w14:textId="77777777" w:rsidR="00A152B0" w:rsidRPr="008215FF" w:rsidRDefault="00A152B0" w:rsidP="00D9223D">
            <w:pPr>
              <w:pStyle w:val="bang0"/>
              <w:framePr w:hSpace="0" w:wrap="auto" w:vAnchor="margin" w:xAlign="left" w:yAlign="inline"/>
              <w:suppressOverlap w:val="0"/>
            </w:pPr>
            <w:r w:rsidRPr="008215FF">
              <w:t>End Date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DC211C4" w14:textId="77777777" w:rsidR="00A152B0" w:rsidRPr="008215FF" w:rsidRDefault="00A152B0" w:rsidP="00D9223D">
            <w:pPr>
              <w:pStyle w:val="bang0"/>
              <w:framePr w:hSpace="0" w:wrap="auto" w:vAnchor="margin" w:xAlign="left" w:yAlign="inline"/>
              <w:suppressOverlap w:val="0"/>
            </w:pP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3057A9" w14:textId="6282CCD7" w:rsidR="00A152B0" w:rsidRPr="008215FF" w:rsidRDefault="001F2483" w:rsidP="006E53B2">
            <w:pPr>
              <w:pStyle w:val="bang0"/>
              <w:framePr w:hSpace="0" w:wrap="auto" w:vAnchor="margin" w:xAlign="left" w:yAlign="inline"/>
              <w:suppressOverlap w:val="0"/>
            </w:pPr>
            <w:r>
              <w:t>2</w:t>
            </w:r>
            <w:r w:rsidR="006E53B2">
              <w:t>4</w:t>
            </w:r>
            <w:r w:rsidR="00C129C5">
              <w:t>-08-2016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E9F9E80"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6C905F80" w14:textId="77777777" w:rsidR="00A152B0" w:rsidRPr="008215FF" w:rsidRDefault="00A152B0" w:rsidP="00D9223D">
            <w:pPr>
              <w:pStyle w:val="bang0"/>
              <w:framePr w:hSpace="0" w:wrap="auto" w:vAnchor="margin" w:xAlign="left" w:yAlign="inline"/>
              <w:suppressOverlap w:val="0"/>
            </w:pPr>
          </w:p>
        </w:tc>
      </w:tr>
      <w:tr w:rsidR="00A152B0" w:rsidRPr="00077E1F" w14:paraId="6A237C6A"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2483D4" w14:textId="77777777" w:rsidR="00A152B0" w:rsidRPr="008215FF" w:rsidRDefault="00A152B0" w:rsidP="00D9223D">
            <w:pPr>
              <w:pStyle w:val="bang0"/>
              <w:framePr w:hSpace="0" w:wrap="auto" w:vAnchor="margin" w:xAlign="left" w:yAlign="inline"/>
              <w:suppressOverlap w:val="0"/>
            </w:pPr>
            <w:r w:rsidRPr="008215FF">
              <w:t>Duration</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3E2533A" w14:textId="2F41A540" w:rsidR="00A152B0" w:rsidRPr="008215FF" w:rsidRDefault="00DB358F" w:rsidP="00D9223D">
            <w:pPr>
              <w:pStyle w:val="bang0"/>
              <w:framePr w:hSpace="0" w:wrap="auto" w:vAnchor="margin" w:xAlign="left" w:yAlign="inline"/>
              <w:suppressOverlap w:val="0"/>
            </w:pPr>
            <w:r>
              <w:t>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C9FB19C" w14:textId="4B92663E" w:rsidR="00A152B0" w:rsidRPr="008215FF" w:rsidRDefault="0039718C" w:rsidP="00D9223D">
            <w:pPr>
              <w:pStyle w:val="bang0"/>
              <w:framePr w:hSpace="0" w:wrap="auto" w:vAnchor="margin" w:xAlign="left" w:yAlign="inline"/>
              <w:suppressOverlap w:val="0"/>
            </w:pPr>
            <w:r>
              <w:t>75</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56D89D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64D9A42" w14:textId="77777777" w:rsidR="00A152B0" w:rsidRPr="008215FF" w:rsidRDefault="00A152B0" w:rsidP="00D9223D">
            <w:pPr>
              <w:pStyle w:val="bang0"/>
              <w:framePr w:hSpace="0" w:wrap="auto" w:vAnchor="margin" w:xAlign="left" w:yAlign="inline"/>
              <w:suppressOverlap w:val="0"/>
            </w:pPr>
          </w:p>
        </w:tc>
      </w:tr>
      <w:tr w:rsidR="00A152B0" w:rsidRPr="00077E1F" w14:paraId="1D6F69E7"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E68CF50" w14:textId="77777777" w:rsidR="00A152B0" w:rsidRPr="008215FF" w:rsidRDefault="00A152B0" w:rsidP="00D9223D">
            <w:pPr>
              <w:pStyle w:val="bang0"/>
              <w:framePr w:hSpace="0" w:wrap="auto" w:vAnchor="margin" w:xAlign="left" w:yAlign="inline"/>
              <w:suppressOverlap w:val="0"/>
            </w:pPr>
            <w:r w:rsidRPr="008215FF">
              <w:t>Team Size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5E623FA" w14:textId="046D66D0" w:rsidR="00A152B0" w:rsidRPr="008215FF" w:rsidRDefault="00DB358F" w:rsidP="00D9223D">
            <w:pPr>
              <w:pStyle w:val="bang0"/>
              <w:framePr w:hSpace="0" w:wrap="auto" w:vAnchor="margin" w:xAlign="left" w:yAlign="inline"/>
              <w:suppressOverlap w:val="0"/>
            </w:pPr>
            <w:r>
              <w:t>Person</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8FF07A9" w14:textId="54CE407E" w:rsidR="00A152B0" w:rsidRPr="008215FF" w:rsidRDefault="00C129C5" w:rsidP="00D9223D">
            <w:pPr>
              <w:pStyle w:val="bang0"/>
              <w:framePr w:hSpace="0" w:wrap="auto" w:vAnchor="margin" w:xAlign="left" w:yAlign="inline"/>
              <w:suppressOverlap w:val="0"/>
            </w:pPr>
            <w:r>
              <w:t>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AD5B011"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2D05590" w14:textId="77777777" w:rsidR="00A152B0" w:rsidRPr="008215FF" w:rsidRDefault="00A152B0" w:rsidP="00D9223D">
            <w:pPr>
              <w:pStyle w:val="bang0"/>
              <w:framePr w:hSpace="0" w:wrap="auto" w:vAnchor="margin" w:xAlign="left" w:yAlign="inline"/>
              <w:suppressOverlap w:val="0"/>
            </w:pPr>
          </w:p>
        </w:tc>
      </w:tr>
      <w:tr w:rsidR="00A152B0" w:rsidRPr="00077E1F" w14:paraId="53346A32"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63E8EAB" w14:textId="77777777" w:rsidR="00A152B0" w:rsidRPr="008215FF" w:rsidRDefault="00A152B0" w:rsidP="00D9223D">
            <w:pPr>
              <w:pStyle w:val="bang0"/>
              <w:framePr w:hSpace="0" w:wrap="auto" w:vAnchor="margin" w:xAlign="left" w:yAlign="inline"/>
              <w:suppressOverlap w:val="0"/>
            </w:pPr>
            <w:r w:rsidRPr="008215FF">
              <w:t>Billable Effort</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38F42876" w14:textId="75720D0A" w:rsidR="00A152B0" w:rsidRPr="008215FF" w:rsidRDefault="00DB358F" w:rsidP="00D9223D">
            <w:pPr>
              <w:pStyle w:val="bang0"/>
              <w:framePr w:hSpace="0" w:wrap="auto" w:vAnchor="margin" w:xAlign="left" w:yAlign="inline"/>
              <w:suppressOverlap w:val="0"/>
            </w:pPr>
            <w:r>
              <w:t>Person-day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C117C1" w14:textId="4B4A14B4" w:rsidR="00A152B0" w:rsidRPr="008215FF" w:rsidRDefault="0039718C" w:rsidP="00D9223D">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FB8F54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05A62DB7" w14:textId="5FD887D7"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r w:rsidR="00A152B0" w:rsidRPr="00077E1F" w14:paraId="4A8B09BE"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1CDADA28" w14:textId="77777777" w:rsidR="00A152B0" w:rsidRPr="008215FF" w:rsidRDefault="00A152B0" w:rsidP="00D9223D">
            <w:pPr>
              <w:pStyle w:val="bang0"/>
              <w:framePr w:hSpace="0" w:wrap="auto" w:vAnchor="margin" w:xAlign="left" w:yAlign="inline"/>
              <w:suppressOverlap w:val="0"/>
            </w:pPr>
            <w:r w:rsidRPr="008215FF">
              <w:t>Calendar effort</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2EFE9C8" w14:textId="67C13DF4" w:rsidR="00A152B0" w:rsidRPr="008215FF" w:rsidRDefault="00DB358F" w:rsidP="00D9223D">
            <w:pPr>
              <w:pStyle w:val="bang0"/>
              <w:framePr w:hSpace="0" w:wrap="auto" w:vAnchor="margin" w:xAlign="left" w:yAlign="inline"/>
              <w:suppressOverlap w:val="0"/>
            </w:pPr>
            <w:r>
              <w:t>Person-day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8E84871" w14:textId="4ECDA748" w:rsidR="00A152B0" w:rsidRPr="008215FF" w:rsidRDefault="0039718C" w:rsidP="00D9223D">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22FE607"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2985F41" w14:textId="017B3950"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r w:rsidR="00A152B0" w:rsidRPr="00077E1F" w14:paraId="71CF4757"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301A2A7" w14:textId="77777777" w:rsidR="00A152B0" w:rsidRPr="008215FF" w:rsidRDefault="00A152B0" w:rsidP="00D9223D">
            <w:pPr>
              <w:pStyle w:val="bang0"/>
              <w:framePr w:hSpace="0" w:wrap="auto" w:vAnchor="margin" w:xAlign="left" w:yAlign="inline"/>
              <w:suppressOverlap w:val="0"/>
            </w:pPr>
            <w:r w:rsidRPr="008215FF">
              <w:t>Effort Usage (%)</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0C9B857" w14:textId="7B72BA97" w:rsidR="00A152B0" w:rsidRPr="008215FF" w:rsidRDefault="00DB358F" w:rsidP="00D9223D">
            <w:pPr>
              <w:pStyle w:val="bang0"/>
              <w:framePr w:hSpace="0" w:wrap="auto" w:vAnchor="margin" w:xAlign="left" w:yAlign="inline"/>
              <w:suppressOverlap w:val="0"/>
            </w:pPr>
            <w:r>
              <w:t>%</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5B182A6" w14:textId="55ABF6B2" w:rsidR="00A152B0" w:rsidRPr="008215FF" w:rsidRDefault="00D9223D" w:rsidP="00D9223D">
            <w:pPr>
              <w:pStyle w:val="bang0"/>
              <w:framePr w:hSpace="0" w:wrap="auto" w:vAnchor="margin" w:xAlign="left" w:yAlign="inline"/>
              <w:suppressOverlap w:val="0"/>
            </w:pPr>
            <w:r>
              <w:t>100</w:t>
            </w:r>
            <w:r w:rsidR="00A152B0" w:rsidRPr="008215FF">
              <w:t>%</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5EDF81E"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55465B9" w14:textId="47B4E94E"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bl>
    <w:p w14:paraId="49697BDC" w14:textId="4AA82BD8" w:rsidR="00891769" w:rsidRDefault="00426906" w:rsidP="007C0A36">
      <w:r>
        <w:tab/>
      </w:r>
      <w:r>
        <w:tab/>
      </w:r>
      <w:r>
        <w:tab/>
      </w:r>
      <w:r>
        <w:tab/>
      </w:r>
      <w:r w:rsidR="00AC680D" w:rsidRPr="00077E1F">
        <w:t>Table 1.3. Standard Objectives</w:t>
      </w:r>
    </w:p>
    <w:p w14:paraId="5FF5329F" w14:textId="77777777" w:rsidR="00891769" w:rsidRPr="00077E1F" w:rsidRDefault="00891769" w:rsidP="007C0A36"/>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078"/>
        <w:gridCol w:w="2070"/>
        <w:gridCol w:w="3102"/>
      </w:tblGrid>
      <w:tr w:rsidR="00A20D82" w:rsidRPr="00077E1F" w14:paraId="348AE467" w14:textId="77777777" w:rsidTr="006E53B2">
        <w:trPr>
          <w:tblHeader/>
          <w:jc w:val="center"/>
        </w:trPr>
        <w:tc>
          <w:tcPr>
            <w:tcW w:w="3078" w:type="dxa"/>
            <w:vMerge w:val="restart"/>
            <w:shd w:val="clear" w:color="auto" w:fill="92D050"/>
            <w:vAlign w:val="center"/>
          </w:tcPr>
          <w:p w14:paraId="2BDC09A3" w14:textId="77777777" w:rsidR="00A20D82" w:rsidRPr="0094456A" w:rsidRDefault="00EB0FE2" w:rsidP="00151D53">
            <w:pPr>
              <w:pStyle w:val="Bangheader"/>
              <w:framePr w:hSpace="0" w:wrap="auto" w:vAnchor="margin" w:xAlign="left" w:yAlign="inline"/>
              <w:suppressOverlap w:val="0"/>
            </w:pPr>
            <w:r w:rsidRPr="0094456A">
              <w:t xml:space="preserve">       </w:t>
            </w:r>
            <w:r w:rsidR="00A20D82" w:rsidRPr="0094456A">
              <w:t>Metrics</w:t>
            </w:r>
          </w:p>
        </w:tc>
        <w:tc>
          <w:tcPr>
            <w:tcW w:w="2070" w:type="dxa"/>
            <w:vMerge w:val="restart"/>
            <w:shd w:val="clear" w:color="auto" w:fill="92D050"/>
            <w:vAlign w:val="center"/>
          </w:tcPr>
          <w:p w14:paraId="336A7880" w14:textId="77777777" w:rsidR="00A20D82" w:rsidRPr="0094456A" w:rsidRDefault="00A20D82" w:rsidP="00151D53">
            <w:pPr>
              <w:pStyle w:val="Bangheader"/>
              <w:framePr w:hSpace="0" w:wrap="auto" w:vAnchor="margin" w:xAlign="left" w:yAlign="inline"/>
              <w:suppressOverlap w:val="0"/>
            </w:pPr>
            <w:r w:rsidRPr="0094456A">
              <w:t>Unit</w:t>
            </w:r>
          </w:p>
        </w:tc>
        <w:tc>
          <w:tcPr>
            <w:tcW w:w="3102" w:type="dxa"/>
            <w:shd w:val="clear" w:color="auto" w:fill="92D050"/>
            <w:vAlign w:val="center"/>
          </w:tcPr>
          <w:p w14:paraId="169D8884" w14:textId="77777777" w:rsidR="00A20D82" w:rsidRPr="0094456A" w:rsidRDefault="0094456A" w:rsidP="00151D53">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14:paraId="32242D4D" w14:textId="77777777" w:rsidTr="006E53B2">
        <w:trPr>
          <w:tblHeader/>
          <w:jc w:val="center"/>
        </w:trPr>
        <w:tc>
          <w:tcPr>
            <w:tcW w:w="3078" w:type="dxa"/>
            <w:vMerge/>
            <w:tcBorders>
              <w:bottom w:val="dotted" w:sz="2" w:space="0" w:color="808080"/>
            </w:tcBorders>
            <w:shd w:val="clear" w:color="auto" w:fill="92D050"/>
          </w:tcPr>
          <w:p w14:paraId="4F6922F3" w14:textId="77777777" w:rsidR="00A20D82" w:rsidRPr="0094456A" w:rsidRDefault="00A20D82" w:rsidP="00151D53">
            <w:pPr>
              <w:pStyle w:val="Bangheader"/>
              <w:framePr w:hSpace="0" w:wrap="auto" w:vAnchor="margin" w:xAlign="left" w:yAlign="inline"/>
              <w:suppressOverlap w:val="0"/>
            </w:pPr>
          </w:p>
        </w:tc>
        <w:tc>
          <w:tcPr>
            <w:tcW w:w="2070" w:type="dxa"/>
            <w:vMerge/>
            <w:tcBorders>
              <w:bottom w:val="dotted" w:sz="2" w:space="0" w:color="808080"/>
            </w:tcBorders>
            <w:shd w:val="clear" w:color="auto" w:fill="92D050"/>
          </w:tcPr>
          <w:p w14:paraId="0F6EB4D3" w14:textId="77777777" w:rsidR="00A20D82" w:rsidRPr="0094456A" w:rsidRDefault="00A20D82" w:rsidP="00151D53">
            <w:pPr>
              <w:pStyle w:val="Bangheader"/>
              <w:framePr w:hSpace="0" w:wrap="auto" w:vAnchor="margin" w:xAlign="left" w:yAlign="inline"/>
              <w:suppressOverlap w:val="0"/>
            </w:pPr>
          </w:p>
        </w:tc>
        <w:tc>
          <w:tcPr>
            <w:tcW w:w="3102" w:type="dxa"/>
            <w:tcBorders>
              <w:bottom w:val="dotted" w:sz="2" w:space="0" w:color="808080"/>
            </w:tcBorders>
            <w:shd w:val="clear" w:color="auto" w:fill="92D050"/>
          </w:tcPr>
          <w:p w14:paraId="251BAF63" w14:textId="77777777" w:rsidR="00A20D82" w:rsidRPr="0094456A" w:rsidRDefault="00A20D82" w:rsidP="00151D53">
            <w:pPr>
              <w:pStyle w:val="Bangheader"/>
              <w:framePr w:hSpace="0" w:wrap="auto" w:vAnchor="margin" w:xAlign="left" w:yAlign="inline"/>
              <w:suppressOverlap w:val="0"/>
            </w:pPr>
            <w:r w:rsidRPr="0094456A">
              <w:t>Average</w:t>
            </w:r>
          </w:p>
        </w:tc>
      </w:tr>
      <w:tr w:rsidR="00A20D82" w:rsidRPr="00077E1F" w14:paraId="493E47FA" w14:textId="77777777" w:rsidTr="006E53B2">
        <w:trPr>
          <w:jc w:val="center"/>
        </w:trPr>
        <w:tc>
          <w:tcPr>
            <w:tcW w:w="3078" w:type="dxa"/>
            <w:vAlign w:val="center"/>
          </w:tcPr>
          <w:p w14:paraId="30EAAFA0" w14:textId="77777777" w:rsidR="00A20D82" w:rsidRPr="008215FF" w:rsidRDefault="00A20D82" w:rsidP="00D9223D">
            <w:pPr>
              <w:pStyle w:val="StylebangLatinArialBefore5ptAfter5pt"/>
              <w:framePr w:hSpace="0" w:wrap="auto" w:vAnchor="margin" w:xAlign="left" w:yAlign="inline"/>
              <w:suppressOverlap w:val="0"/>
            </w:pPr>
            <w:r w:rsidRPr="008215FF">
              <w:t>Customer Satisfaction</w:t>
            </w:r>
          </w:p>
        </w:tc>
        <w:tc>
          <w:tcPr>
            <w:tcW w:w="2070" w:type="dxa"/>
            <w:vAlign w:val="center"/>
          </w:tcPr>
          <w:p w14:paraId="36605FFF" w14:textId="77777777" w:rsidR="00A20D82" w:rsidRPr="008215FF" w:rsidRDefault="00A20D82" w:rsidP="00D9223D">
            <w:pPr>
              <w:pStyle w:val="StylebangLatinArialBefore5ptAfter5pt"/>
              <w:framePr w:hSpace="0" w:wrap="auto" w:vAnchor="margin" w:xAlign="left" w:yAlign="inline"/>
              <w:suppressOverlap w:val="0"/>
            </w:pPr>
            <w:r w:rsidRPr="008215FF">
              <w:t>Point</w:t>
            </w:r>
          </w:p>
        </w:tc>
        <w:tc>
          <w:tcPr>
            <w:tcW w:w="3102" w:type="dxa"/>
          </w:tcPr>
          <w:p w14:paraId="2A4F8F6E" w14:textId="39526B89" w:rsidR="00A20D82" w:rsidRPr="008215FF" w:rsidRDefault="00A20D82" w:rsidP="00D9223D">
            <w:pPr>
              <w:pStyle w:val="bang0"/>
              <w:framePr w:hSpace="0" w:wrap="auto" w:vAnchor="margin" w:xAlign="left" w:yAlign="inline"/>
              <w:suppressOverlap w:val="0"/>
            </w:pPr>
            <w:r w:rsidRPr="008215FF">
              <w:t>9</w:t>
            </w:r>
            <w:r w:rsidR="004004A7">
              <w:t>.5</w:t>
            </w:r>
          </w:p>
        </w:tc>
      </w:tr>
      <w:tr w:rsidR="00A20D82" w:rsidRPr="00077E1F" w14:paraId="6AB4B7BE" w14:textId="77777777" w:rsidTr="006E53B2">
        <w:trPr>
          <w:jc w:val="center"/>
        </w:trPr>
        <w:tc>
          <w:tcPr>
            <w:tcW w:w="3078" w:type="dxa"/>
            <w:vAlign w:val="center"/>
          </w:tcPr>
          <w:p w14:paraId="755C1390" w14:textId="77777777" w:rsidR="00A20D82" w:rsidRPr="008215FF" w:rsidRDefault="00A20D82" w:rsidP="00D9223D">
            <w:pPr>
              <w:pStyle w:val="StylebangLatinArialBefore5ptAfter5pt"/>
              <w:framePr w:hSpace="0" w:wrap="auto" w:vAnchor="margin" w:xAlign="left" w:yAlign="inline"/>
              <w:suppressOverlap w:val="0"/>
            </w:pPr>
            <w:r w:rsidRPr="008215FF">
              <w:t>Leakage</w:t>
            </w:r>
          </w:p>
        </w:tc>
        <w:tc>
          <w:tcPr>
            <w:tcW w:w="2070" w:type="dxa"/>
            <w:vAlign w:val="center"/>
          </w:tcPr>
          <w:p w14:paraId="68678208" w14:textId="77777777" w:rsidR="00A20D82" w:rsidRPr="008215FF" w:rsidRDefault="00A20D82" w:rsidP="00D9223D">
            <w:pPr>
              <w:pStyle w:val="StylebangLatinArialBefore5ptAfter5pt"/>
              <w:framePr w:hSpace="0" w:wrap="auto" w:vAnchor="margin" w:xAlign="left" w:yAlign="inline"/>
              <w:suppressOverlap w:val="0"/>
            </w:pPr>
            <w:r w:rsidRPr="008215FF">
              <w:t>Wdef/mm</w:t>
            </w:r>
          </w:p>
        </w:tc>
        <w:tc>
          <w:tcPr>
            <w:tcW w:w="3102" w:type="dxa"/>
          </w:tcPr>
          <w:p w14:paraId="65F45D85" w14:textId="77777777" w:rsidR="00A20D82" w:rsidRPr="008215FF" w:rsidRDefault="00A20D82" w:rsidP="00D9223D">
            <w:pPr>
              <w:pStyle w:val="bang0"/>
              <w:framePr w:hSpace="0" w:wrap="auto" w:vAnchor="margin" w:xAlign="left" w:yAlign="inline"/>
              <w:suppressOverlap w:val="0"/>
            </w:pPr>
            <w:r w:rsidRPr="008215FF">
              <w:t>5</w:t>
            </w:r>
          </w:p>
        </w:tc>
      </w:tr>
      <w:tr w:rsidR="00A20D82" w:rsidRPr="00077E1F" w14:paraId="32B72B63" w14:textId="77777777" w:rsidTr="006E53B2">
        <w:trPr>
          <w:jc w:val="center"/>
        </w:trPr>
        <w:tc>
          <w:tcPr>
            <w:tcW w:w="3078" w:type="dxa"/>
            <w:vAlign w:val="center"/>
          </w:tcPr>
          <w:p w14:paraId="31F9DA9A" w14:textId="77777777" w:rsidR="00A20D82" w:rsidRPr="008215FF" w:rsidRDefault="00A20D82" w:rsidP="00D9223D">
            <w:pPr>
              <w:pStyle w:val="StylebangLatinArialBefore5ptAfter5pt"/>
              <w:framePr w:hSpace="0" w:wrap="auto" w:vAnchor="margin" w:xAlign="left" w:yAlign="inline"/>
              <w:suppressOverlap w:val="0"/>
            </w:pPr>
            <w:r w:rsidRPr="008215FF">
              <w:t>Effort Efficiency</w:t>
            </w:r>
          </w:p>
        </w:tc>
        <w:tc>
          <w:tcPr>
            <w:tcW w:w="2070" w:type="dxa"/>
            <w:vAlign w:val="center"/>
          </w:tcPr>
          <w:p w14:paraId="594412F8" w14:textId="77777777" w:rsidR="00A20D82" w:rsidRPr="008215FF" w:rsidRDefault="00A20D82" w:rsidP="00D9223D">
            <w:pPr>
              <w:pStyle w:val="StylebangLatinArialBefore5ptAfter5pt"/>
              <w:framePr w:hSpace="0" w:wrap="auto" w:vAnchor="margin" w:xAlign="left" w:yAlign="inline"/>
              <w:suppressOverlap w:val="0"/>
            </w:pPr>
            <w:r w:rsidRPr="008215FF">
              <w:t>%</w:t>
            </w:r>
          </w:p>
        </w:tc>
        <w:tc>
          <w:tcPr>
            <w:tcW w:w="3102" w:type="dxa"/>
          </w:tcPr>
          <w:p w14:paraId="2398A9CF" w14:textId="77777777" w:rsidR="00A20D82" w:rsidRPr="008215FF" w:rsidRDefault="00A20D82" w:rsidP="00D9223D">
            <w:pPr>
              <w:pStyle w:val="bang0"/>
              <w:framePr w:hSpace="0" w:wrap="auto" w:vAnchor="margin" w:xAlign="left" w:yAlign="inline"/>
              <w:suppressOverlap w:val="0"/>
            </w:pPr>
            <w:r w:rsidRPr="008215FF">
              <w:t>95</w:t>
            </w:r>
          </w:p>
        </w:tc>
      </w:tr>
      <w:tr w:rsidR="00A20D82" w:rsidRPr="00077E1F" w14:paraId="35DE1877" w14:textId="77777777" w:rsidTr="006E53B2">
        <w:trPr>
          <w:trHeight w:val="404"/>
          <w:jc w:val="center"/>
        </w:trPr>
        <w:tc>
          <w:tcPr>
            <w:tcW w:w="3078" w:type="dxa"/>
            <w:vAlign w:val="center"/>
          </w:tcPr>
          <w:p w14:paraId="38084FDB" w14:textId="4BDFDF24" w:rsidR="00A20D82" w:rsidRPr="008215FF" w:rsidRDefault="00AF413E" w:rsidP="00D9223D">
            <w:pPr>
              <w:pStyle w:val="StylebangLatinArialBefore5ptAfter5pt"/>
              <w:framePr w:hSpace="0" w:wrap="auto" w:vAnchor="margin" w:xAlign="left" w:yAlign="inline"/>
              <w:suppressOverlap w:val="0"/>
            </w:pPr>
            <w:r>
              <w:t>Timelines</w:t>
            </w:r>
          </w:p>
        </w:tc>
        <w:tc>
          <w:tcPr>
            <w:tcW w:w="2070" w:type="dxa"/>
            <w:vAlign w:val="center"/>
          </w:tcPr>
          <w:p w14:paraId="31EC44B3" w14:textId="77777777" w:rsidR="00A20D82" w:rsidRPr="008215FF" w:rsidRDefault="00A20D82" w:rsidP="00D9223D">
            <w:pPr>
              <w:pStyle w:val="StylebangLatinArialBefore5ptAfter5pt"/>
              <w:framePr w:hSpace="0" w:wrap="auto" w:vAnchor="margin" w:xAlign="left" w:yAlign="inline"/>
              <w:suppressOverlap w:val="0"/>
            </w:pPr>
            <w:r w:rsidRPr="008215FF">
              <w:t>%</w:t>
            </w:r>
          </w:p>
        </w:tc>
        <w:tc>
          <w:tcPr>
            <w:tcW w:w="3102" w:type="dxa"/>
          </w:tcPr>
          <w:p w14:paraId="50144D16" w14:textId="77777777" w:rsidR="00A20D82" w:rsidRPr="008215FF" w:rsidRDefault="00A20D82" w:rsidP="00D9223D">
            <w:pPr>
              <w:pStyle w:val="bang0"/>
              <w:framePr w:hSpace="0" w:wrap="auto" w:vAnchor="margin" w:xAlign="left" w:yAlign="inline"/>
              <w:suppressOverlap w:val="0"/>
            </w:pPr>
            <w:r w:rsidRPr="008215FF">
              <w:t>100</w:t>
            </w:r>
          </w:p>
        </w:tc>
      </w:tr>
    </w:tbl>
    <w:p w14:paraId="245D4E0C" w14:textId="77777777" w:rsidR="00A20D82" w:rsidRPr="00077E1F" w:rsidRDefault="00F75AFA" w:rsidP="007C0A36">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14:paraId="5A74B526" w14:textId="77777777" w:rsidTr="00EB0FE2">
        <w:trPr>
          <w:tblHeader/>
        </w:trPr>
        <w:tc>
          <w:tcPr>
            <w:tcW w:w="3969" w:type="dxa"/>
            <w:vMerge w:val="restart"/>
            <w:shd w:val="clear" w:color="auto" w:fill="92D050"/>
            <w:vAlign w:val="center"/>
          </w:tcPr>
          <w:p w14:paraId="2A87DA68" w14:textId="77777777" w:rsidR="00A20D82" w:rsidRPr="0094456A" w:rsidRDefault="0094456A" w:rsidP="00151D53">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14:paraId="38D29C87" w14:textId="77777777" w:rsidR="00A20D82" w:rsidRPr="0094456A" w:rsidRDefault="00A20D82" w:rsidP="00151D53">
            <w:pPr>
              <w:pStyle w:val="Bangheader"/>
              <w:framePr w:wrap="around"/>
            </w:pPr>
            <w:r w:rsidRPr="0094456A">
              <w:t>Unit</w:t>
            </w:r>
          </w:p>
        </w:tc>
        <w:tc>
          <w:tcPr>
            <w:tcW w:w="3215" w:type="dxa"/>
            <w:gridSpan w:val="2"/>
            <w:shd w:val="clear" w:color="auto" w:fill="92D050"/>
            <w:vAlign w:val="center"/>
          </w:tcPr>
          <w:p w14:paraId="02CBAB3B" w14:textId="77777777" w:rsidR="00A20D82" w:rsidRPr="0094456A" w:rsidRDefault="00A20D82" w:rsidP="00151D53">
            <w:pPr>
              <w:pStyle w:val="Bangheader"/>
              <w:framePr w:wrap="around"/>
            </w:pPr>
            <w:r w:rsidRPr="0094456A">
              <w:t>Basic for setting Goals</w:t>
            </w:r>
          </w:p>
        </w:tc>
      </w:tr>
      <w:tr w:rsidR="005E797F" w:rsidRPr="00077E1F" w14:paraId="4DF49FCC" w14:textId="77777777" w:rsidTr="00EB0FE2">
        <w:trPr>
          <w:tblHeader/>
        </w:trPr>
        <w:tc>
          <w:tcPr>
            <w:tcW w:w="3969" w:type="dxa"/>
            <w:vMerge/>
            <w:tcBorders>
              <w:bottom w:val="dotted" w:sz="2" w:space="0" w:color="808080"/>
            </w:tcBorders>
            <w:shd w:val="clear" w:color="auto" w:fill="92D050"/>
          </w:tcPr>
          <w:p w14:paraId="4A564DEB" w14:textId="77777777" w:rsidR="005E797F" w:rsidRPr="0094456A" w:rsidRDefault="005E797F" w:rsidP="00151D53">
            <w:pPr>
              <w:pStyle w:val="Bangheader"/>
              <w:framePr w:wrap="around"/>
            </w:pPr>
          </w:p>
        </w:tc>
        <w:tc>
          <w:tcPr>
            <w:tcW w:w="1276" w:type="dxa"/>
            <w:vMerge/>
            <w:tcBorders>
              <w:bottom w:val="dotted" w:sz="2" w:space="0" w:color="808080"/>
            </w:tcBorders>
            <w:shd w:val="clear" w:color="auto" w:fill="92D050"/>
          </w:tcPr>
          <w:p w14:paraId="6BF81C6A" w14:textId="77777777" w:rsidR="005E797F" w:rsidRPr="0094456A" w:rsidRDefault="005E797F" w:rsidP="00151D53">
            <w:pPr>
              <w:pStyle w:val="Bangheader"/>
              <w:framePr w:wrap="around"/>
            </w:pPr>
          </w:p>
        </w:tc>
        <w:tc>
          <w:tcPr>
            <w:tcW w:w="1559" w:type="dxa"/>
            <w:tcBorders>
              <w:bottom w:val="dotted" w:sz="2" w:space="0" w:color="808080"/>
            </w:tcBorders>
            <w:shd w:val="clear" w:color="auto" w:fill="92D050"/>
          </w:tcPr>
          <w:p w14:paraId="28670BDD" w14:textId="77777777" w:rsidR="005E797F" w:rsidRPr="0094456A" w:rsidRDefault="005E797F" w:rsidP="00151D53">
            <w:pPr>
              <w:pStyle w:val="Bangheader"/>
              <w:framePr w:wrap="around"/>
            </w:pPr>
            <w:r w:rsidRPr="0094456A">
              <w:t>Plan</w:t>
            </w:r>
          </w:p>
        </w:tc>
        <w:tc>
          <w:tcPr>
            <w:tcW w:w="1656" w:type="dxa"/>
            <w:tcBorders>
              <w:bottom w:val="dotted" w:sz="2" w:space="0" w:color="808080"/>
            </w:tcBorders>
            <w:shd w:val="clear" w:color="auto" w:fill="92D050"/>
          </w:tcPr>
          <w:p w14:paraId="143EF2C8" w14:textId="77777777" w:rsidR="005E797F" w:rsidRPr="0094456A" w:rsidRDefault="0094456A" w:rsidP="00151D53">
            <w:pPr>
              <w:pStyle w:val="Bangheader"/>
              <w:framePr w:wrap="around"/>
            </w:pPr>
            <w:r w:rsidRPr="0094456A">
              <w:t xml:space="preserve">       </w:t>
            </w:r>
            <w:r w:rsidR="00EB0FE2" w:rsidRPr="0094456A">
              <w:t xml:space="preserve"> </w:t>
            </w:r>
            <w:r w:rsidR="005E797F" w:rsidRPr="0094456A">
              <w:t>Actual</w:t>
            </w:r>
          </w:p>
        </w:tc>
      </w:tr>
      <w:tr w:rsidR="005E797F" w:rsidRPr="00077E1F" w14:paraId="4FAFA169" w14:textId="77777777" w:rsidTr="00EB0FE2">
        <w:tc>
          <w:tcPr>
            <w:tcW w:w="3969" w:type="dxa"/>
            <w:vAlign w:val="center"/>
          </w:tcPr>
          <w:p w14:paraId="3CA33757" w14:textId="4409D7BC" w:rsidR="005E797F" w:rsidRPr="0094456A" w:rsidRDefault="005E797F" w:rsidP="00D9223D">
            <w:pPr>
              <w:pStyle w:val="StylebangLatinArialBefore5ptAfter5pt"/>
              <w:framePr w:wrap="around"/>
            </w:pPr>
            <w:r w:rsidRPr="0094456A">
              <w:t xml:space="preserve">Training </w:t>
            </w:r>
            <w:r w:rsidR="00396089">
              <w:t>techn</w:t>
            </w:r>
            <w:r w:rsidR="009D4D5B">
              <w:t>ique</w:t>
            </w:r>
            <w:r w:rsidR="002042CF">
              <w:t xml:space="preserve">: Spring MVC, Hibernate, </w:t>
            </w:r>
            <w:r w:rsidR="00396089">
              <w:t>Bootstrap, jQuery</w:t>
            </w:r>
            <w:r w:rsidR="002042CF">
              <w:t>. AngularJS</w:t>
            </w:r>
          </w:p>
        </w:tc>
        <w:tc>
          <w:tcPr>
            <w:tcW w:w="1276" w:type="dxa"/>
            <w:vAlign w:val="center"/>
          </w:tcPr>
          <w:p w14:paraId="5C8EE377" w14:textId="77777777" w:rsidR="005E797F" w:rsidRPr="00947EC7" w:rsidRDefault="005E797F" w:rsidP="007C0A36">
            <w:r w:rsidRPr="00947EC7">
              <w:t>Person-day</w:t>
            </w:r>
          </w:p>
        </w:tc>
        <w:tc>
          <w:tcPr>
            <w:tcW w:w="1559" w:type="dxa"/>
          </w:tcPr>
          <w:p w14:paraId="70B9246B" w14:textId="10CD070C" w:rsidR="005E797F" w:rsidRPr="00947EC7" w:rsidRDefault="002042CF" w:rsidP="00D9223D">
            <w:pPr>
              <w:pStyle w:val="bang0"/>
              <w:framePr w:wrap="around"/>
            </w:pPr>
            <w:r>
              <w:t>84</w:t>
            </w:r>
          </w:p>
        </w:tc>
        <w:tc>
          <w:tcPr>
            <w:tcW w:w="1656" w:type="dxa"/>
          </w:tcPr>
          <w:p w14:paraId="09B7150F" w14:textId="07D65758" w:rsidR="005E797F" w:rsidRPr="00947EC7" w:rsidRDefault="002042CF" w:rsidP="00D9223D">
            <w:pPr>
              <w:pStyle w:val="bang0"/>
              <w:framePr w:wrap="around"/>
            </w:pPr>
            <w:r>
              <w:t>84</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14:paraId="3386FE93" w14:textId="77777777" w:rsidTr="00EB0FE2">
        <w:tc>
          <w:tcPr>
            <w:tcW w:w="3969" w:type="dxa"/>
            <w:vAlign w:val="center"/>
          </w:tcPr>
          <w:p w14:paraId="1FD0257E" w14:textId="77777777" w:rsidR="005E797F" w:rsidRPr="00947EC7" w:rsidRDefault="005E797F" w:rsidP="007C0A36">
            <w:r w:rsidRPr="00947EC7">
              <w:t>Execute group review</w:t>
            </w:r>
          </w:p>
        </w:tc>
        <w:tc>
          <w:tcPr>
            <w:tcW w:w="1276" w:type="dxa"/>
            <w:vAlign w:val="center"/>
          </w:tcPr>
          <w:p w14:paraId="0F3B1F47" w14:textId="77777777" w:rsidR="005E797F" w:rsidRPr="00947EC7" w:rsidRDefault="005E797F" w:rsidP="007C0A36">
            <w:r w:rsidRPr="00947EC7">
              <w:t>Person-day</w:t>
            </w:r>
          </w:p>
        </w:tc>
        <w:tc>
          <w:tcPr>
            <w:tcW w:w="1559" w:type="dxa"/>
          </w:tcPr>
          <w:p w14:paraId="6A2BABBA" w14:textId="57F6C78C" w:rsidR="005E797F" w:rsidRPr="00947EC7" w:rsidRDefault="00AC1C9F" w:rsidP="00D9223D">
            <w:pPr>
              <w:pStyle w:val="bang0"/>
              <w:framePr w:wrap="around"/>
            </w:pPr>
            <w:r>
              <w:t>6</w:t>
            </w:r>
          </w:p>
        </w:tc>
        <w:tc>
          <w:tcPr>
            <w:tcW w:w="1656" w:type="dxa"/>
          </w:tcPr>
          <w:p w14:paraId="2867DC9B" w14:textId="36C7C580" w:rsidR="005E797F" w:rsidRPr="00947EC7" w:rsidRDefault="00AC1C9F" w:rsidP="00D9223D">
            <w:pPr>
              <w:pStyle w:val="bang0"/>
              <w:framePr w:wrap="around"/>
            </w:pPr>
            <w:r>
              <w:t>6</w:t>
            </w:r>
          </w:p>
        </w:tc>
      </w:tr>
      <w:tr w:rsidR="005E797F" w:rsidRPr="00077E1F" w14:paraId="04E3834E" w14:textId="77777777" w:rsidTr="00EB0FE2">
        <w:tc>
          <w:tcPr>
            <w:tcW w:w="3969" w:type="dxa"/>
            <w:vAlign w:val="center"/>
          </w:tcPr>
          <w:p w14:paraId="5CE12631" w14:textId="77777777" w:rsidR="005E797F" w:rsidRPr="00947EC7" w:rsidRDefault="005E797F" w:rsidP="007C0A36">
            <w:r w:rsidRPr="00947EC7">
              <w:t>Training requirements, process before coding</w:t>
            </w:r>
          </w:p>
        </w:tc>
        <w:tc>
          <w:tcPr>
            <w:tcW w:w="1276" w:type="dxa"/>
            <w:vAlign w:val="center"/>
          </w:tcPr>
          <w:p w14:paraId="44830902" w14:textId="77777777" w:rsidR="005E797F" w:rsidRPr="00947EC7" w:rsidRDefault="005E797F" w:rsidP="007C0A36">
            <w:r w:rsidRPr="00947EC7">
              <w:t>Person-day</w:t>
            </w:r>
          </w:p>
        </w:tc>
        <w:tc>
          <w:tcPr>
            <w:tcW w:w="1559" w:type="dxa"/>
          </w:tcPr>
          <w:p w14:paraId="71FD5815" w14:textId="3226058B" w:rsidR="005E797F" w:rsidRPr="00947EC7" w:rsidRDefault="00AC1C9F" w:rsidP="00D9223D">
            <w:pPr>
              <w:pStyle w:val="bang0"/>
              <w:framePr w:wrap="around"/>
            </w:pPr>
            <w:r>
              <w:t>6</w:t>
            </w:r>
          </w:p>
        </w:tc>
        <w:tc>
          <w:tcPr>
            <w:tcW w:w="1656" w:type="dxa"/>
          </w:tcPr>
          <w:p w14:paraId="1F290CFA" w14:textId="231F3322" w:rsidR="005E797F" w:rsidRPr="00947EC7" w:rsidRDefault="00AC1C9F" w:rsidP="00D9223D">
            <w:pPr>
              <w:pStyle w:val="bang0"/>
              <w:framePr w:wrap="around"/>
            </w:pPr>
            <w:r>
              <w:t>6</w:t>
            </w:r>
          </w:p>
        </w:tc>
      </w:tr>
    </w:tbl>
    <w:p w14:paraId="7CDF0A9A" w14:textId="3565071B" w:rsidR="002A540A" w:rsidRPr="00077E1F" w:rsidRDefault="00885BFA" w:rsidP="007C0A36">
      <w:pPr>
        <w:pStyle w:val="Heading2"/>
      </w:pPr>
      <w:bookmarkStart w:id="8" w:name="_Toc457635402"/>
      <w:r w:rsidRPr="00077E1F">
        <w:lastRenderedPageBreak/>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58"/>
        <w:gridCol w:w="4284"/>
        <w:gridCol w:w="2212"/>
        <w:gridCol w:w="1196"/>
      </w:tblGrid>
      <w:tr w:rsidR="00885BFA" w:rsidRPr="008215FF" w14:paraId="6C28DD58" w14:textId="77777777" w:rsidTr="00D9223D">
        <w:trPr>
          <w:tblHeader/>
          <w:jc w:val="center"/>
        </w:trPr>
        <w:tc>
          <w:tcPr>
            <w:tcW w:w="558" w:type="dxa"/>
            <w:tcBorders>
              <w:bottom w:val="dotted" w:sz="2" w:space="0" w:color="808080"/>
            </w:tcBorders>
            <w:shd w:val="clear" w:color="auto" w:fill="92D050"/>
          </w:tcPr>
          <w:p w14:paraId="13A6C284" w14:textId="77777777" w:rsidR="00885BFA" w:rsidRPr="00AA59A5" w:rsidRDefault="00885BFA" w:rsidP="00151D53">
            <w:pPr>
              <w:pStyle w:val="Bangheader"/>
              <w:framePr w:hSpace="0" w:wrap="auto" w:vAnchor="margin" w:xAlign="left" w:yAlign="inline"/>
              <w:suppressOverlap w:val="0"/>
            </w:pPr>
            <w:r w:rsidRPr="00AA59A5">
              <w:t>No</w:t>
            </w:r>
          </w:p>
        </w:tc>
        <w:tc>
          <w:tcPr>
            <w:tcW w:w="4284" w:type="dxa"/>
            <w:tcBorders>
              <w:bottom w:val="dotted" w:sz="2" w:space="0" w:color="808080"/>
            </w:tcBorders>
            <w:shd w:val="clear" w:color="auto" w:fill="92D050"/>
          </w:tcPr>
          <w:p w14:paraId="7F80EC22" w14:textId="77777777" w:rsidR="00885BFA" w:rsidRPr="00AA59A5" w:rsidRDefault="00885BFA" w:rsidP="00151D53">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14:paraId="0FEFDEAC" w14:textId="77777777" w:rsidR="00885BFA" w:rsidRPr="00AA59A5" w:rsidRDefault="00885BFA" w:rsidP="00151D53">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14:paraId="003E2BF4" w14:textId="77777777" w:rsidR="00885BFA" w:rsidRPr="00AA59A5" w:rsidRDefault="008215FF" w:rsidP="00151D53">
            <w:pPr>
              <w:pStyle w:val="Bangheader"/>
              <w:framePr w:hSpace="0" w:wrap="auto" w:vAnchor="margin" w:xAlign="left" w:yAlign="inline"/>
              <w:suppressOverlap w:val="0"/>
            </w:pPr>
            <w:r w:rsidRPr="00AA59A5">
              <w:t>Note</w:t>
            </w:r>
          </w:p>
        </w:tc>
      </w:tr>
      <w:tr w:rsidR="00885BFA" w:rsidRPr="008215FF" w14:paraId="26710103" w14:textId="77777777" w:rsidTr="00D9223D">
        <w:trPr>
          <w:jc w:val="center"/>
        </w:trPr>
        <w:tc>
          <w:tcPr>
            <w:tcW w:w="558" w:type="dxa"/>
            <w:vAlign w:val="center"/>
          </w:tcPr>
          <w:p w14:paraId="76C07187" w14:textId="77777777" w:rsidR="00885BFA" w:rsidRPr="008215FF" w:rsidRDefault="008215FF" w:rsidP="00D9223D">
            <w:pPr>
              <w:pStyle w:val="bang0"/>
              <w:framePr w:hSpace="0" w:wrap="auto" w:vAnchor="margin" w:xAlign="left" w:yAlign="inline"/>
              <w:suppressOverlap w:val="0"/>
            </w:pPr>
            <w:r>
              <w:t xml:space="preserve">   </w:t>
            </w:r>
            <w:r w:rsidR="00885BFA" w:rsidRPr="008215FF">
              <w:t>1</w:t>
            </w:r>
          </w:p>
        </w:tc>
        <w:tc>
          <w:tcPr>
            <w:tcW w:w="4284" w:type="dxa"/>
            <w:vAlign w:val="center"/>
          </w:tcPr>
          <w:p w14:paraId="4FD03A4F" w14:textId="77777777" w:rsidR="00885BFA" w:rsidRPr="008215FF" w:rsidRDefault="00D97F43" w:rsidP="00D9223D">
            <w:pPr>
              <w:pStyle w:val="bang0"/>
              <w:framePr w:hSpace="0" w:wrap="auto" w:vAnchor="margin" w:xAlign="left" w:yAlign="inline"/>
              <w:suppressOverlap w:val="0"/>
            </w:pPr>
            <w:r w:rsidRPr="008215FF">
              <w:t>This project must be completed and delivered to FPT University.</w:t>
            </w:r>
          </w:p>
        </w:tc>
        <w:tc>
          <w:tcPr>
            <w:tcW w:w="2212" w:type="dxa"/>
          </w:tcPr>
          <w:p w14:paraId="0259C2B1" w14:textId="0B303D60" w:rsidR="00885BFA" w:rsidRPr="008215FF" w:rsidRDefault="00235A7A" w:rsidP="006E53B2">
            <w:pPr>
              <w:pStyle w:val="bang0"/>
              <w:framePr w:hSpace="0" w:wrap="auto" w:vAnchor="margin" w:xAlign="left" w:yAlign="inline"/>
              <w:suppressOverlap w:val="0"/>
            </w:pPr>
            <w:r>
              <w:t>2</w:t>
            </w:r>
            <w:r w:rsidR="006E53B2">
              <w:t>4</w:t>
            </w:r>
            <w:r w:rsidR="00D97F43" w:rsidRPr="008215FF">
              <w:t>/08/201</w:t>
            </w:r>
            <w:r>
              <w:t>6</w:t>
            </w:r>
          </w:p>
        </w:tc>
        <w:tc>
          <w:tcPr>
            <w:tcW w:w="1196" w:type="dxa"/>
            <w:vAlign w:val="center"/>
          </w:tcPr>
          <w:p w14:paraId="488EB98C" w14:textId="77777777" w:rsidR="00885BFA" w:rsidRPr="008215FF" w:rsidRDefault="00885BFA" w:rsidP="00D9223D">
            <w:pPr>
              <w:pStyle w:val="bang0"/>
              <w:framePr w:hSpace="0" w:wrap="auto" w:vAnchor="margin" w:xAlign="left" w:yAlign="inline"/>
              <w:suppressOverlap w:val="0"/>
            </w:pPr>
          </w:p>
        </w:tc>
      </w:tr>
      <w:tr w:rsidR="00885BFA" w:rsidRPr="008215FF" w14:paraId="265758DB" w14:textId="77777777" w:rsidTr="00D9223D">
        <w:trPr>
          <w:jc w:val="center"/>
        </w:trPr>
        <w:tc>
          <w:tcPr>
            <w:tcW w:w="558" w:type="dxa"/>
            <w:vAlign w:val="center"/>
          </w:tcPr>
          <w:p w14:paraId="58408FB4" w14:textId="77777777" w:rsidR="00885BFA" w:rsidRPr="008215FF" w:rsidRDefault="008215FF" w:rsidP="00D9223D">
            <w:pPr>
              <w:pStyle w:val="bang0"/>
              <w:framePr w:hSpace="0" w:wrap="auto" w:vAnchor="margin" w:xAlign="left" w:yAlign="inline"/>
              <w:suppressOverlap w:val="0"/>
            </w:pPr>
            <w:r>
              <w:t xml:space="preserve">   </w:t>
            </w:r>
            <w:r w:rsidR="00885BFA" w:rsidRPr="008215FF">
              <w:t>2</w:t>
            </w:r>
          </w:p>
        </w:tc>
        <w:tc>
          <w:tcPr>
            <w:tcW w:w="4284" w:type="dxa"/>
            <w:vAlign w:val="center"/>
          </w:tcPr>
          <w:p w14:paraId="3FD5CE66" w14:textId="445837FF" w:rsidR="00885BFA" w:rsidRPr="008215FF" w:rsidRDefault="00D97F43" w:rsidP="00D9223D">
            <w:pPr>
              <w:pStyle w:val="bang0"/>
              <w:framePr w:hSpace="0" w:wrap="auto" w:vAnchor="margin" w:xAlign="left" w:yAlign="inline"/>
              <w:suppressOverlap w:val="0"/>
            </w:pPr>
            <w:r w:rsidRPr="008215FF">
              <w:t>All Team Memb</w:t>
            </w:r>
            <w:r w:rsidR="00732391">
              <w:t xml:space="preserve">er have Summer’s Holiday from </w:t>
            </w:r>
            <w:r w:rsidR="002042CF">
              <w:t>12/06</w:t>
            </w:r>
            <w:r w:rsidR="005E797F" w:rsidRPr="008215FF">
              <w:t>/</w:t>
            </w:r>
            <w:r w:rsidRPr="008215FF">
              <w:t>201</w:t>
            </w:r>
            <w:r w:rsidR="00CD09B2">
              <w:t>6</w:t>
            </w:r>
          </w:p>
        </w:tc>
        <w:tc>
          <w:tcPr>
            <w:tcW w:w="2212" w:type="dxa"/>
          </w:tcPr>
          <w:p w14:paraId="085BE903" w14:textId="0CFFBA1F" w:rsidR="00885BFA" w:rsidRPr="008215FF" w:rsidRDefault="002042CF" w:rsidP="00D9223D">
            <w:pPr>
              <w:pStyle w:val="bang0"/>
              <w:framePr w:hSpace="0" w:wrap="auto" w:vAnchor="margin" w:xAlign="left" w:yAlign="inline"/>
              <w:suppressOverlap w:val="0"/>
            </w:pPr>
            <w:r>
              <w:t>19/06</w:t>
            </w:r>
            <w:r w:rsidR="00D97F43" w:rsidRPr="008215FF">
              <w:t>/201</w:t>
            </w:r>
            <w:r w:rsidR="00CD09B2">
              <w:t>6</w:t>
            </w:r>
          </w:p>
        </w:tc>
        <w:tc>
          <w:tcPr>
            <w:tcW w:w="1196" w:type="dxa"/>
            <w:vAlign w:val="center"/>
          </w:tcPr>
          <w:p w14:paraId="4906D648" w14:textId="77777777" w:rsidR="00885BFA" w:rsidRPr="008215FF" w:rsidRDefault="00885BFA" w:rsidP="00D9223D">
            <w:pPr>
              <w:pStyle w:val="bang0"/>
              <w:framePr w:hSpace="0" w:wrap="auto" w:vAnchor="margin" w:xAlign="left" w:yAlign="inline"/>
              <w:suppressOverlap w:val="0"/>
            </w:pPr>
          </w:p>
        </w:tc>
      </w:tr>
      <w:tr w:rsidR="00D97F43" w:rsidRPr="008215FF" w14:paraId="50185941" w14:textId="77777777" w:rsidTr="00D9223D">
        <w:trPr>
          <w:trHeight w:val="797"/>
          <w:jc w:val="center"/>
        </w:trPr>
        <w:tc>
          <w:tcPr>
            <w:tcW w:w="558" w:type="dxa"/>
            <w:vAlign w:val="center"/>
          </w:tcPr>
          <w:p w14:paraId="7FF89515" w14:textId="77777777" w:rsidR="00D97F43" w:rsidRPr="008215FF" w:rsidRDefault="008215FF" w:rsidP="00D9223D">
            <w:pPr>
              <w:pStyle w:val="bang0"/>
              <w:framePr w:hSpace="0" w:wrap="auto" w:vAnchor="margin" w:xAlign="left" w:yAlign="inline"/>
              <w:suppressOverlap w:val="0"/>
            </w:pPr>
            <w:r>
              <w:t xml:space="preserve">   </w:t>
            </w:r>
            <w:r w:rsidR="00D97F43" w:rsidRPr="008215FF">
              <w:t>3</w:t>
            </w:r>
          </w:p>
        </w:tc>
        <w:tc>
          <w:tcPr>
            <w:tcW w:w="4284" w:type="dxa"/>
            <w:vAlign w:val="center"/>
          </w:tcPr>
          <w:p w14:paraId="7E7C4A6D" w14:textId="77777777" w:rsidR="00D97F43" w:rsidRPr="008215FF" w:rsidRDefault="00D97F43" w:rsidP="00D9223D">
            <w:pPr>
              <w:pStyle w:val="bang0"/>
              <w:framePr w:hSpace="0" w:wrap="auto" w:vAnchor="margin" w:xAlign="left" w:yAlign="inline"/>
              <w:suppressOverlap w:val="0"/>
            </w:pPr>
            <w:r w:rsidRPr="008215FF">
              <w:t xml:space="preserve">Project Plan and SRS must be completed and delivered to Supervisor.  </w:t>
            </w:r>
          </w:p>
        </w:tc>
        <w:tc>
          <w:tcPr>
            <w:tcW w:w="2212" w:type="dxa"/>
          </w:tcPr>
          <w:p w14:paraId="014024EC" w14:textId="0E96F405" w:rsidR="00D97F43" w:rsidRPr="008215FF" w:rsidRDefault="00BD2986" w:rsidP="00D9223D">
            <w:pPr>
              <w:pStyle w:val="bang0"/>
              <w:framePr w:hSpace="0" w:wrap="auto" w:vAnchor="margin" w:xAlign="left" w:yAlign="inline"/>
              <w:suppressOverlap w:val="0"/>
            </w:pPr>
            <w:r>
              <w:t>01</w:t>
            </w:r>
            <w:r w:rsidR="00641472">
              <w:t>/0</w:t>
            </w:r>
            <w:r w:rsidR="002042CF">
              <w:t>6</w:t>
            </w:r>
            <w:r w:rsidR="00F173F7">
              <w:t>/2016</w:t>
            </w:r>
          </w:p>
        </w:tc>
        <w:tc>
          <w:tcPr>
            <w:tcW w:w="1196" w:type="dxa"/>
            <w:vAlign w:val="center"/>
          </w:tcPr>
          <w:p w14:paraId="14D525D0" w14:textId="77777777" w:rsidR="00D97F43" w:rsidRPr="008215FF" w:rsidRDefault="00D97F43" w:rsidP="00D9223D">
            <w:pPr>
              <w:pStyle w:val="bang0"/>
              <w:framePr w:hSpace="0" w:wrap="auto" w:vAnchor="margin" w:xAlign="left" w:yAlign="inline"/>
              <w:suppressOverlap w:val="0"/>
            </w:pPr>
          </w:p>
        </w:tc>
      </w:tr>
      <w:tr w:rsidR="00D97F43" w:rsidRPr="008215FF" w14:paraId="53AAD6FF" w14:textId="77777777" w:rsidTr="00D9223D">
        <w:trPr>
          <w:jc w:val="center"/>
        </w:trPr>
        <w:tc>
          <w:tcPr>
            <w:tcW w:w="558" w:type="dxa"/>
            <w:vAlign w:val="center"/>
          </w:tcPr>
          <w:p w14:paraId="5124FCE6" w14:textId="77777777" w:rsidR="00D97F43" w:rsidRPr="008215FF" w:rsidRDefault="008215FF" w:rsidP="00D9223D">
            <w:pPr>
              <w:pStyle w:val="bang0"/>
              <w:framePr w:hSpace="0" w:wrap="auto" w:vAnchor="margin" w:xAlign="left" w:yAlign="inline"/>
              <w:suppressOverlap w:val="0"/>
            </w:pPr>
            <w:r>
              <w:t xml:space="preserve">   </w:t>
            </w:r>
            <w:r w:rsidR="008B6098" w:rsidRPr="008215FF">
              <w:t>4</w:t>
            </w:r>
          </w:p>
        </w:tc>
        <w:tc>
          <w:tcPr>
            <w:tcW w:w="4284" w:type="dxa"/>
            <w:vAlign w:val="center"/>
          </w:tcPr>
          <w:p w14:paraId="1306E377" w14:textId="77777777" w:rsidR="00D97F43" w:rsidRPr="008215FF" w:rsidRDefault="00D97F43" w:rsidP="00D9223D">
            <w:pPr>
              <w:pStyle w:val="bang0"/>
              <w:framePr w:hSpace="0" w:wrap="auto" w:vAnchor="margin" w:xAlign="left" w:yAlign="inline"/>
              <w:suppressOverlap w:val="0"/>
            </w:pPr>
            <w:r w:rsidRPr="008215FF">
              <w:t>User manual, Software Package and Installation Guide must be completed and delivered to Supervisor and FPT University.</w:t>
            </w:r>
          </w:p>
        </w:tc>
        <w:tc>
          <w:tcPr>
            <w:tcW w:w="2212" w:type="dxa"/>
          </w:tcPr>
          <w:p w14:paraId="0A5112E4" w14:textId="47DD7BB1" w:rsidR="00D97F43" w:rsidRPr="008215FF" w:rsidRDefault="00BD2986" w:rsidP="00BD2986">
            <w:pPr>
              <w:pStyle w:val="bang0"/>
              <w:framePr w:hSpace="0" w:wrap="auto" w:vAnchor="margin" w:xAlign="left" w:yAlign="inline"/>
              <w:suppressOverlap w:val="0"/>
            </w:pPr>
            <w:r>
              <w:t>24</w:t>
            </w:r>
            <w:r w:rsidR="008B6098" w:rsidRPr="008215FF">
              <w:t>/08/201</w:t>
            </w:r>
            <w:r w:rsidR="00F173F7">
              <w:t>6</w:t>
            </w:r>
          </w:p>
        </w:tc>
        <w:tc>
          <w:tcPr>
            <w:tcW w:w="1196" w:type="dxa"/>
            <w:vAlign w:val="center"/>
          </w:tcPr>
          <w:p w14:paraId="634E7351" w14:textId="77777777" w:rsidR="00D97F43" w:rsidRPr="008215FF" w:rsidRDefault="00D97F43" w:rsidP="00D9223D">
            <w:pPr>
              <w:pStyle w:val="bang0"/>
              <w:framePr w:hSpace="0" w:wrap="auto" w:vAnchor="margin" w:xAlign="left" w:yAlign="inline"/>
              <w:suppressOverlap w:val="0"/>
            </w:pPr>
          </w:p>
        </w:tc>
      </w:tr>
      <w:tr w:rsidR="008B6098" w:rsidRPr="008215FF" w14:paraId="18AAEE92" w14:textId="77777777" w:rsidTr="00D9223D">
        <w:trPr>
          <w:jc w:val="center"/>
        </w:trPr>
        <w:tc>
          <w:tcPr>
            <w:tcW w:w="558" w:type="dxa"/>
            <w:tcBorders>
              <w:bottom w:val="dotted" w:sz="2" w:space="0" w:color="808080"/>
            </w:tcBorders>
            <w:vAlign w:val="center"/>
          </w:tcPr>
          <w:p w14:paraId="5C06D60B" w14:textId="77777777" w:rsidR="008B6098" w:rsidRPr="008215FF" w:rsidRDefault="008215FF" w:rsidP="00D9223D">
            <w:pPr>
              <w:pStyle w:val="bang0"/>
              <w:framePr w:hSpace="0" w:wrap="auto" w:vAnchor="margin" w:xAlign="left" w:yAlign="inline"/>
              <w:suppressOverlap w:val="0"/>
            </w:pPr>
            <w:r>
              <w:t xml:space="preserve">   </w:t>
            </w:r>
            <w:r w:rsidR="008B6098" w:rsidRPr="008215FF">
              <w:t>5</w:t>
            </w:r>
          </w:p>
        </w:tc>
        <w:tc>
          <w:tcPr>
            <w:tcW w:w="4284" w:type="dxa"/>
            <w:tcBorders>
              <w:bottom w:val="dotted" w:sz="2" w:space="0" w:color="808080"/>
            </w:tcBorders>
            <w:vAlign w:val="center"/>
          </w:tcPr>
          <w:p w14:paraId="0D4E42EF" w14:textId="49822ADC" w:rsidR="008B6098" w:rsidRPr="008215FF" w:rsidRDefault="008B6098" w:rsidP="00D9223D">
            <w:pPr>
              <w:pStyle w:val="bang0"/>
              <w:framePr w:hSpace="0" w:wrap="auto" w:vAnchor="margin" w:xAlign="left" w:yAlign="inline"/>
              <w:suppressOverlap w:val="0"/>
            </w:pPr>
            <w:r w:rsidRPr="008215FF">
              <w:t xml:space="preserve">Team Member must join study Japanese </w:t>
            </w:r>
            <w:r w:rsidR="00096F36">
              <w:t xml:space="preserve">Intermediate Course </w:t>
            </w:r>
            <w:r w:rsidRPr="008215FF">
              <w:t xml:space="preserve">and </w:t>
            </w:r>
            <w:r w:rsidR="00096F36">
              <w:t>Japanese IT Course</w:t>
            </w:r>
            <w:r w:rsidRPr="008215FF">
              <w:t>.</w:t>
            </w:r>
          </w:p>
        </w:tc>
        <w:tc>
          <w:tcPr>
            <w:tcW w:w="2212" w:type="dxa"/>
            <w:tcBorders>
              <w:bottom w:val="dotted" w:sz="2" w:space="0" w:color="808080"/>
            </w:tcBorders>
          </w:tcPr>
          <w:p w14:paraId="0E6A83A0" w14:textId="4782ECD5" w:rsidR="008B6098" w:rsidRPr="008215FF" w:rsidRDefault="00BD2986" w:rsidP="00D9223D">
            <w:pPr>
              <w:pStyle w:val="bang0"/>
              <w:framePr w:hSpace="0" w:wrap="auto" w:vAnchor="margin" w:xAlign="left" w:yAlign="inline"/>
              <w:suppressOverlap w:val="0"/>
            </w:pPr>
            <w:r>
              <w:t>22</w:t>
            </w:r>
            <w:r w:rsidR="00096F36">
              <w:t>/08</w:t>
            </w:r>
            <w:r w:rsidR="008B6098" w:rsidRPr="008215FF">
              <w:t>/201</w:t>
            </w:r>
            <w:r w:rsidR="00096F36">
              <w:t>6</w:t>
            </w:r>
          </w:p>
        </w:tc>
        <w:tc>
          <w:tcPr>
            <w:tcW w:w="1196" w:type="dxa"/>
            <w:tcBorders>
              <w:bottom w:val="dotted" w:sz="2" w:space="0" w:color="808080"/>
            </w:tcBorders>
            <w:vAlign w:val="center"/>
          </w:tcPr>
          <w:p w14:paraId="27483877" w14:textId="77777777" w:rsidR="008B6098" w:rsidRPr="008215FF" w:rsidRDefault="008B6098" w:rsidP="00D9223D">
            <w:pPr>
              <w:pStyle w:val="bang0"/>
              <w:framePr w:hSpace="0" w:wrap="auto" w:vAnchor="margin" w:xAlign="left" w:yAlign="inline"/>
              <w:suppressOverlap w:val="0"/>
            </w:pPr>
          </w:p>
        </w:tc>
      </w:tr>
    </w:tbl>
    <w:p w14:paraId="708F197F" w14:textId="317AD9B2" w:rsidR="00885BFA" w:rsidRPr="00077E1F" w:rsidRDefault="00885BFA" w:rsidP="007C0A36">
      <w:pPr>
        <w:pStyle w:val="Heading2"/>
      </w:pPr>
      <w:bookmarkStart w:id="9" w:name="_Toc457635403"/>
      <w:r w:rsidRPr="00077E1F">
        <w:t>Project Risk</w:t>
      </w:r>
      <w:bookmarkEnd w:id="9"/>
    </w:p>
    <w:p w14:paraId="3CD221C3" w14:textId="77777777" w:rsidR="00E54BBA" w:rsidRPr="00077E1F" w:rsidRDefault="002F181C" w:rsidP="007C0A36">
      <w:pPr>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14:paraId="6465FCCC" w14:textId="2E78E665" w:rsidR="00E54BBA" w:rsidRPr="00077E1F" w:rsidRDefault="00E54BBA" w:rsidP="007C0A36">
      <w:pPr>
        <w:rPr>
          <w:lang w:eastAsia="de-DE"/>
        </w:rPr>
      </w:pPr>
      <w:r w:rsidRPr="00077E1F">
        <w:rPr>
          <w:lang w:eastAsia="de-DE"/>
        </w:rPr>
        <w:t xml:space="preserve">Reference to </w:t>
      </w:r>
      <w:r w:rsidR="00F66F82" w:rsidRPr="0039134A">
        <w:rPr>
          <w:b/>
          <w:i/>
          <w:lang w:eastAsia="de-DE"/>
        </w:rPr>
        <w:t>Veazy</w:t>
      </w:r>
      <w:r w:rsidR="002042CF">
        <w:rPr>
          <w:b/>
          <w:i/>
          <w:lang w:eastAsia="de-DE"/>
        </w:rPr>
        <w:t xml:space="preserve">_Risk </w:t>
      </w:r>
      <w:r w:rsidRPr="0039134A">
        <w:rPr>
          <w:b/>
          <w:i/>
          <w:lang w:eastAsia="de-DE"/>
        </w:rPr>
        <w:t>Management</w:t>
      </w:r>
      <w:r w:rsidR="008B14AC" w:rsidRPr="0039134A">
        <w:rPr>
          <w:b/>
          <w:i/>
          <w:lang w:eastAsia="de-DE"/>
        </w:rPr>
        <w:t>_EN</w:t>
      </w:r>
      <w:r w:rsidRPr="0039134A">
        <w:rPr>
          <w:b/>
          <w:i/>
          <w:lang w:eastAsia="de-DE"/>
        </w:rPr>
        <w:t>.xls</w:t>
      </w:r>
      <w:r w:rsidR="00A865A5" w:rsidRPr="0039134A">
        <w:rPr>
          <w:b/>
          <w:i/>
          <w:lang w:eastAsia="de-DE"/>
        </w:rPr>
        <w:t>x</w:t>
      </w:r>
    </w:p>
    <w:p w14:paraId="379FF879" w14:textId="77777777" w:rsidR="00C1099A" w:rsidRPr="00077E1F" w:rsidRDefault="00C1099A" w:rsidP="007C0A36">
      <w:pPr>
        <w:rPr>
          <w:lang w:eastAsia="de-DE"/>
        </w:rPr>
      </w:pPr>
    </w:p>
    <w:p w14:paraId="3E621CC4" w14:textId="77777777" w:rsidR="003A38F1" w:rsidRPr="00077E1F" w:rsidRDefault="003A38F1" w:rsidP="005F0FD7">
      <w:pPr>
        <w:pStyle w:val="NormalIndent"/>
        <w:framePr w:wrap="around"/>
      </w:pPr>
    </w:p>
    <w:p w14:paraId="54F664AB" w14:textId="7109BDC9" w:rsidR="00301C59" w:rsidRPr="00077E1F" w:rsidRDefault="00885BFA" w:rsidP="007C0A36">
      <w:pPr>
        <w:pStyle w:val="Heading1"/>
      </w:pPr>
      <w:bookmarkStart w:id="10" w:name="_Toc457635404"/>
      <w:r w:rsidRPr="00077E1F">
        <w:lastRenderedPageBreak/>
        <w:t xml:space="preserve">Project </w:t>
      </w:r>
      <w:r w:rsidR="00E031FE" w:rsidRPr="00077E1F">
        <w:t>D</w:t>
      </w:r>
      <w:r w:rsidR="00301C59" w:rsidRPr="00077E1F">
        <w:t xml:space="preserve">evelopment </w:t>
      </w:r>
      <w:r w:rsidR="0031743F" w:rsidRPr="00077E1F">
        <w:t>Approach</w:t>
      </w:r>
      <w:bookmarkEnd w:id="10"/>
    </w:p>
    <w:p w14:paraId="0B80C951" w14:textId="21010547" w:rsidR="00082FF9" w:rsidRPr="00077E1F" w:rsidRDefault="00380E56" w:rsidP="007C0A36">
      <w:pPr>
        <w:pStyle w:val="Heading2"/>
      </w:pPr>
      <w:bookmarkStart w:id="11" w:name="_Toc457635405"/>
      <w:r w:rsidRPr="00077E1F">
        <w:t>Project Process</w:t>
      </w:r>
      <w:bookmarkEnd w:id="11"/>
    </w:p>
    <w:p w14:paraId="66B7F00E" w14:textId="77777777" w:rsidR="00125DAB" w:rsidRPr="00077E1F" w:rsidRDefault="008440EA" w:rsidP="007C0A36">
      <w:pPr>
        <w:pStyle w:val="HelpText"/>
      </w:pPr>
      <w:r w:rsidRPr="00077E1F">
        <w:t>Process of this project is performed follow to Software Development Process of Fsoft</w:t>
      </w:r>
      <w:r w:rsidR="006B05F7" w:rsidRPr="00077E1F">
        <w:t>.</w:t>
      </w:r>
    </w:p>
    <w:p w14:paraId="39813BCD" w14:textId="77777777" w:rsidR="00CE4A4D" w:rsidRPr="00077E1F" w:rsidRDefault="003D64E3" w:rsidP="007C0A36">
      <w:pPr>
        <w:pStyle w:val="Heading3"/>
      </w:pPr>
      <w:r w:rsidRPr="00077E1F">
        <w:t>Fsoft Process Model</w:t>
      </w:r>
    </w:p>
    <w:p w14:paraId="2DE004D6" w14:textId="77777777" w:rsidR="00CE4A4D" w:rsidRPr="00077E1F" w:rsidRDefault="003D64E3" w:rsidP="007C0A36">
      <w:r w:rsidRPr="00077E1F">
        <w:rPr>
          <w:noProof/>
        </w:rPr>
        <w:drawing>
          <wp:inline distT="0" distB="0" distL="0" distR="0" wp14:anchorId="1E9F45A8" wp14:editId="5F401253">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14:paraId="062645A9" w14:textId="1CFB9EF3" w:rsidR="003D64E3" w:rsidRPr="00077E1F" w:rsidRDefault="003D64E3" w:rsidP="003E60C6">
      <w:pPr>
        <w:jc w:val="center"/>
      </w:pPr>
      <w:r w:rsidRPr="00077E1F">
        <w:t>Figure 1.1. Fsoft process model</w:t>
      </w:r>
    </w:p>
    <w:p w14:paraId="054B158D" w14:textId="77777777" w:rsidR="003D64E3" w:rsidRPr="00077E1F" w:rsidRDefault="003D64E3" w:rsidP="007C0A36"/>
    <w:p w14:paraId="2C867BB2" w14:textId="77777777" w:rsidR="003D64E3" w:rsidRPr="00077E1F" w:rsidRDefault="003D64E3" w:rsidP="007C0A36">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14:paraId="3E441B5B" w14:textId="77777777" w:rsidR="003D64E3" w:rsidRPr="00077E1F" w:rsidRDefault="003D64E3" w:rsidP="007C0A36">
      <w:pPr>
        <w:pStyle w:val="ListParagraph"/>
        <w:numPr>
          <w:ilvl w:val="0"/>
          <w:numId w:val="13"/>
        </w:numPr>
      </w:pPr>
      <w:r w:rsidRPr="00077E1F">
        <w:t>Initiation phase</w:t>
      </w:r>
    </w:p>
    <w:p w14:paraId="55DA34AB" w14:textId="77777777" w:rsidR="003D64E3" w:rsidRPr="00077E1F" w:rsidRDefault="003D64E3" w:rsidP="007C0A36">
      <w:pPr>
        <w:pStyle w:val="ListParagraph"/>
        <w:numPr>
          <w:ilvl w:val="0"/>
          <w:numId w:val="13"/>
        </w:numPr>
      </w:pPr>
      <w:r w:rsidRPr="00077E1F">
        <w:t>Definition phase</w:t>
      </w:r>
    </w:p>
    <w:p w14:paraId="2F237052" w14:textId="77777777" w:rsidR="003D64E3" w:rsidRPr="00077E1F" w:rsidRDefault="003D64E3" w:rsidP="007C0A36">
      <w:pPr>
        <w:pStyle w:val="ListParagraph"/>
        <w:numPr>
          <w:ilvl w:val="0"/>
          <w:numId w:val="13"/>
        </w:numPr>
      </w:pPr>
      <w:r w:rsidRPr="00077E1F">
        <w:t>Solution phase</w:t>
      </w:r>
    </w:p>
    <w:p w14:paraId="7D98B85A" w14:textId="77777777" w:rsidR="003D64E3" w:rsidRPr="00077E1F" w:rsidRDefault="003D64E3" w:rsidP="007C0A36">
      <w:pPr>
        <w:pStyle w:val="ListParagraph"/>
        <w:numPr>
          <w:ilvl w:val="0"/>
          <w:numId w:val="13"/>
        </w:numPr>
      </w:pPr>
      <w:r w:rsidRPr="00077E1F">
        <w:t>Construction phase</w:t>
      </w:r>
    </w:p>
    <w:p w14:paraId="66E5483C" w14:textId="77777777" w:rsidR="003D64E3" w:rsidRPr="00077E1F" w:rsidRDefault="003D64E3" w:rsidP="007C0A36">
      <w:pPr>
        <w:pStyle w:val="ListParagraph"/>
        <w:numPr>
          <w:ilvl w:val="0"/>
          <w:numId w:val="13"/>
        </w:numPr>
      </w:pPr>
      <w:r w:rsidRPr="00077E1F">
        <w:t>Transition</w:t>
      </w:r>
    </w:p>
    <w:p w14:paraId="0511033D" w14:textId="77777777" w:rsidR="003D64E3" w:rsidRPr="00077E1F" w:rsidRDefault="003D64E3" w:rsidP="007C0A36">
      <w:pPr>
        <w:pStyle w:val="ListParagraph"/>
        <w:numPr>
          <w:ilvl w:val="0"/>
          <w:numId w:val="13"/>
        </w:numPr>
      </w:pPr>
      <w:r w:rsidRPr="00077E1F">
        <w:t>Termination</w:t>
      </w:r>
    </w:p>
    <w:p w14:paraId="78B5DBAD" w14:textId="77777777" w:rsidR="003D64E3" w:rsidRPr="00077E1F" w:rsidRDefault="003D64E3" w:rsidP="007C0A36"/>
    <w:p w14:paraId="73B9759A" w14:textId="77777777" w:rsidR="00CE4A4D" w:rsidRPr="00077E1F" w:rsidRDefault="00CE4A4D" w:rsidP="007C0A36"/>
    <w:p w14:paraId="2CE19B98" w14:textId="77777777" w:rsidR="00CE4A4D" w:rsidRPr="00077E1F" w:rsidRDefault="00CE4A4D" w:rsidP="007C0A36">
      <w:pPr>
        <w:pStyle w:val="Heading3"/>
      </w:pPr>
      <w:r w:rsidRPr="00077E1F">
        <w:t>Project Life Cycle</w:t>
      </w:r>
    </w:p>
    <w:p w14:paraId="661AD96D" w14:textId="75BBF944" w:rsidR="003D64E3" w:rsidRPr="00077E1F" w:rsidRDefault="003D64E3" w:rsidP="007C0A36">
      <w:r w:rsidRPr="00077E1F">
        <w:t>Basing on Fsoft process and real-world project, we decided to divide the project into 4 phases: Init</w:t>
      </w:r>
      <w:r w:rsidR="0093616F">
        <w:t xml:space="preserve">iation, Solution, Construction, </w:t>
      </w:r>
      <w:r w:rsidR="0093616F" w:rsidRPr="00077E1F">
        <w:t>and Termination</w:t>
      </w:r>
      <w:r w:rsidRPr="00077E1F">
        <w:t xml:space="preserve">:  </w:t>
      </w:r>
    </w:p>
    <w:p w14:paraId="2F14282E" w14:textId="0F6C9C15" w:rsidR="00CE4A4D" w:rsidRPr="00077E1F" w:rsidRDefault="00CE4A4D" w:rsidP="00D446E7">
      <w:pPr>
        <w:pStyle w:val="ListParagraph"/>
        <w:numPr>
          <w:ilvl w:val="2"/>
          <w:numId w:val="12"/>
        </w:numPr>
        <w:ind w:left="720" w:hanging="180"/>
      </w:pPr>
      <w:r w:rsidRPr="00D446E7">
        <w:rPr>
          <w:b/>
        </w:rPr>
        <w:lastRenderedPageBreak/>
        <w:t>Initiation Phase</w:t>
      </w:r>
      <w:r w:rsidRPr="00D446E7">
        <w:t>:</w:t>
      </w:r>
      <w:r w:rsidRPr="00D446E7">
        <w:rPr>
          <w:b/>
        </w:rPr>
        <w:t xml:space="preserv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D446E7">
        <w:rPr>
          <w:color w:val="252525"/>
          <w:shd w:val="clear" w:color="auto" w:fill="FFFFFF"/>
        </w:rPr>
        <w:t>After these are completed, the project is checked against the following criteria:</w:t>
      </w:r>
    </w:p>
    <w:p w14:paraId="335630AC" w14:textId="77777777" w:rsidR="00CE4A4D" w:rsidRPr="00077E1F" w:rsidRDefault="00CE4A4D" w:rsidP="00D446E7">
      <w:pPr>
        <w:pStyle w:val="ListParagraph"/>
        <w:numPr>
          <w:ilvl w:val="1"/>
          <w:numId w:val="12"/>
        </w:numPr>
        <w:ind w:left="1350" w:hanging="270"/>
      </w:pPr>
      <w:r w:rsidRPr="00077E1F">
        <w:t>Identify business functions of the system</w:t>
      </w:r>
    </w:p>
    <w:p w14:paraId="0C9606A9" w14:textId="77777777" w:rsidR="00CE4A4D" w:rsidRPr="00077E1F" w:rsidRDefault="00CE4A4D" w:rsidP="00D446E7">
      <w:pPr>
        <w:pStyle w:val="ListParagraph"/>
        <w:numPr>
          <w:ilvl w:val="1"/>
          <w:numId w:val="12"/>
        </w:numPr>
        <w:ind w:left="1350" w:hanging="270"/>
      </w:pPr>
      <w:r w:rsidRPr="00077E1F">
        <w:t>Determining the scope, conditions and limitations of the project</w:t>
      </w:r>
    </w:p>
    <w:p w14:paraId="728A4281" w14:textId="77777777" w:rsidR="00CE4A4D" w:rsidRPr="00077E1F" w:rsidRDefault="00CE4A4D" w:rsidP="00D446E7">
      <w:pPr>
        <w:pStyle w:val="ListParagraph"/>
        <w:numPr>
          <w:ilvl w:val="1"/>
          <w:numId w:val="12"/>
        </w:numPr>
        <w:ind w:left="1350" w:hanging="270"/>
      </w:pPr>
      <w:r w:rsidRPr="00077E1F">
        <w:t>List the main functions of the system</w:t>
      </w:r>
    </w:p>
    <w:p w14:paraId="3D264926" w14:textId="77777777" w:rsidR="00CE4A4D" w:rsidRPr="00077E1F" w:rsidRDefault="00CE4A4D" w:rsidP="00D446E7">
      <w:pPr>
        <w:pStyle w:val="ListParagraph"/>
        <w:numPr>
          <w:ilvl w:val="1"/>
          <w:numId w:val="12"/>
        </w:numPr>
        <w:ind w:left="1350" w:hanging="270"/>
      </w:pPr>
      <w:r w:rsidRPr="00077E1F">
        <w:t>List one or more suitable architecture for the system</w:t>
      </w:r>
    </w:p>
    <w:p w14:paraId="00D0FB12" w14:textId="77777777" w:rsidR="00CE4A4D" w:rsidRPr="00077E1F" w:rsidRDefault="00CE4A4D" w:rsidP="00D446E7">
      <w:pPr>
        <w:pStyle w:val="ListParagraph"/>
        <w:numPr>
          <w:ilvl w:val="1"/>
          <w:numId w:val="12"/>
        </w:numPr>
        <w:ind w:left="1350" w:hanging="270"/>
      </w:pPr>
      <w:r w:rsidRPr="00077E1F">
        <w:t>Identify project risks</w:t>
      </w:r>
    </w:p>
    <w:p w14:paraId="6C3C80DB" w14:textId="64DA1E4C" w:rsidR="00CE4A4D" w:rsidRPr="00077E1F" w:rsidRDefault="00CE4A4D" w:rsidP="00D446E7">
      <w:pPr>
        <w:pStyle w:val="ListParagraph"/>
        <w:numPr>
          <w:ilvl w:val="1"/>
          <w:numId w:val="12"/>
        </w:numPr>
        <w:ind w:left="1350" w:hanging="270"/>
      </w:pPr>
      <w:r w:rsidRPr="00077E1F">
        <w:t>C</w:t>
      </w:r>
      <w:r w:rsidR="003E60C6">
        <w:t>omplete Report #1</w:t>
      </w:r>
    </w:p>
    <w:p w14:paraId="68284EEA" w14:textId="212404FE" w:rsidR="00CE4A4D" w:rsidRPr="00077E1F" w:rsidRDefault="00CE4A4D" w:rsidP="00D446E7">
      <w:pPr>
        <w:pStyle w:val="ListParagraph"/>
        <w:numPr>
          <w:ilvl w:val="2"/>
          <w:numId w:val="12"/>
        </w:numPr>
        <w:ind w:left="720" w:hanging="180"/>
      </w:pPr>
      <w:r w:rsidRPr="00D446E7">
        <w:rPr>
          <w:b/>
        </w:rPr>
        <w:t>Solution Phase</w:t>
      </w:r>
      <w:r w:rsidRPr="00077E1F">
        <w:t>:</w:t>
      </w:r>
    </w:p>
    <w:p w14:paraId="6D68480A" w14:textId="77777777" w:rsidR="003D64E3" w:rsidRPr="00077E1F" w:rsidRDefault="003D64E3" w:rsidP="00D446E7">
      <w:pPr>
        <w:pStyle w:val="ListParagraph"/>
        <w:numPr>
          <w:ilvl w:val="1"/>
          <w:numId w:val="12"/>
        </w:numPr>
        <w:ind w:left="1350" w:hanging="270"/>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14:paraId="54A08A16" w14:textId="77777777" w:rsidR="00CE4A4D" w:rsidRPr="00077E1F" w:rsidRDefault="00CE4A4D" w:rsidP="00D446E7">
      <w:pPr>
        <w:pStyle w:val="ListParagraph"/>
        <w:numPr>
          <w:ilvl w:val="1"/>
          <w:numId w:val="12"/>
        </w:numPr>
        <w:ind w:left="1350" w:hanging="270"/>
      </w:pPr>
      <w:r w:rsidRPr="00077E1F">
        <w:t>Finally, the plan must provide (including estimates of cost and time) for the construction phase. The plan must ensure proper and accurate based on experience.</w:t>
      </w:r>
    </w:p>
    <w:p w14:paraId="2DDE61E8" w14:textId="28EE2972" w:rsidR="00CE4A4D" w:rsidRPr="00077E1F" w:rsidRDefault="00CE4A4D" w:rsidP="00D446E7">
      <w:pPr>
        <w:pStyle w:val="ListParagraph"/>
        <w:numPr>
          <w:ilvl w:val="1"/>
          <w:numId w:val="12"/>
        </w:numPr>
        <w:ind w:left="1350" w:hanging="270"/>
      </w:pPr>
      <w:r w:rsidRPr="00077E1F">
        <w:t xml:space="preserve">Complete </w:t>
      </w:r>
      <w:r w:rsidR="003E60C6" w:rsidRPr="00077E1F">
        <w:t>Report #2</w:t>
      </w:r>
      <w:r w:rsidR="00D446E7">
        <w:t xml:space="preserve"> and</w:t>
      </w:r>
      <w:r w:rsidR="003E60C6">
        <w:t xml:space="preserve"> </w:t>
      </w:r>
      <w:r w:rsidR="00D446E7">
        <w:t>Report #3</w:t>
      </w:r>
    </w:p>
    <w:p w14:paraId="475EDB0C" w14:textId="32AB2CDE" w:rsidR="00CE4A4D" w:rsidRPr="00077E1F" w:rsidRDefault="00CE4A4D" w:rsidP="00D446E7">
      <w:pPr>
        <w:pStyle w:val="ListParagraph"/>
        <w:numPr>
          <w:ilvl w:val="2"/>
          <w:numId w:val="12"/>
        </w:numPr>
        <w:ind w:left="720" w:hanging="180"/>
      </w:pPr>
      <w:r w:rsidRPr="00D446E7">
        <w:rPr>
          <w:b/>
        </w:rPr>
        <w:t>Construction Phase</w:t>
      </w:r>
      <w:r w:rsidRPr="00077E1F">
        <w:t xml:space="preserve">: </w:t>
      </w:r>
    </w:p>
    <w:p w14:paraId="1D062611" w14:textId="77777777" w:rsidR="00CE4A4D" w:rsidRPr="00077E1F" w:rsidRDefault="00CE4A4D" w:rsidP="00D446E7">
      <w:pPr>
        <w:pStyle w:val="ListParagraph"/>
        <w:numPr>
          <w:ilvl w:val="1"/>
          <w:numId w:val="12"/>
        </w:numPr>
        <w:ind w:left="1350" w:hanging="270"/>
      </w:pPr>
      <w:r w:rsidRPr="00077E1F">
        <w:t>This is the longest phase of a project life cycle.</w:t>
      </w:r>
    </w:p>
    <w:p w14:paraId="0FEF1154" w14:textId="77777777" w:rsidR="00CE4A4D" w:rsidRPr="00077E1F" w:rsidRDefault="00CE4A4D" w:rsidP="00D446E7">
      <w:pPr>
        <w:pStyle w:val="ListParagraph"/>
        <w:numPr>
          <w:ilvl w:val="1"/>
          <w:numId w:val="12"/>
        </w:numPr>
        <w:ind w:left="1350" w:hanging="270"/>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14:paraId="61786B00" w14:textId="77777777" w:rsidR="00CE4A4D" w:rsidRPr="00077E1F" w:rsidRDefault="00CE4A4D" w:rsidP="00D446E7">
      <w:pPr>
        <w:pStyle w:val="ListParagraph"/>
        <w:numPr>
          <w:ilvl w:val="1"/>
          <w:numId w:val="12"/>
        </w:numPr>
        <w:ind w:left="1350" w:hanging="270"/>
      </w:pPr>
      <w:r w:rsidRPr="00077E1F">
        <w:t>Construction and improvement of products until the final product is ready to deliver to the user. During this phase, all the components and other features of the application is developed and integrated into the product.</w:t>
      </w:r>
    </w:p>
    <w:p w14:paraId="63ADD4A3" w14:textId="77777777" w:rsidR="00CE4A4D" w:rsidRPr="00077E1F" w:rsidRDefault="00CE4A4D" w:rsidP="00D446E7">
      <w:pPr>
        <w:pStyle w:val="ListParagraph"/>
        <w:numPr>
          <w:ilvl w:val="1"/>
          <w:numId w:val="12"/>
        </w:numPr>
        <w:ind w:left="1350" w:hanging="270"/>
      </w:pPr>
      <w:r w:rsidRPr="00077E1F">
        <w:t>This phase emphasizes the resource management and control operations to optimize cost, time and quality.</w:t>
      </w:r>
    </w:p>
    <w:p w14:paraId="1EC351CD" w14:textId="15822843" w:rsidR="00CE4A4D" w:rsidRPr="00077E1F" w:rsidRDefault="00CE4A4D" w:rsidP="00D446E7">
      <w:pPr>
        <w:pStyle w:val="ListParagraph"/>
        <w:numPr>
          <w:ilvl w:val="1"/>
          <w:numId w:val="12"/>
        </w:numPr>
        <w:ind w:left="1350" w:hanging="270"/>
      </w:pPr>
      <w:r w:rsidRPr="00077E1F">
        <w:t xml:space="preserve">Complete software packages and </w:t>
      </w:r>
      <w:r w:rsidR="00D446E7">
        <w:t xml:space="preserve">Report #4, </w:t>
      </w:r>
      <w:r w:rsidRPr="00077E1F">
        <w:t>Report #5, Report #6</w:t>
      </w:r>
    </w:p>
    <w:p w14:paraId="4625DE1E" w14:textId="2393C366" w:rsidR="00CE4A4D" w:rsidRPr="00077E1F" w:rsidRDefault="003D64E3" w:rsidP="00D446E7">
      <w:pPr>
        <w:pStyle w:val="ListParagraph"/>
        <w:numPr>
          <w:ilvl w:val="2"/>
          <w:numId w:val="12"/>
        </w:numPr>
        <w:ind w:left="720" w:hanging="180"/>
      </w:pPr>
      <w:r w:rsidRPr="00D446E7">
        <w:rPr>
          <w:b/>
        </w:rPr>
        <w:t>Termination</w:t>
      </w:r>
      <w:r w:rsidR="00CE4A4D" w:rsidRPr="00D446E7">
        <w:rPr>
          <w:b/>
        </w:rPr>
        <w:t xml:space="preserve"> Phase</w:t>
      </w:r>
      <w:r w:rsidR="00CE4A4D" w:rsidRPr="00077E1F">
        <w:t xml:space="preserve">: </w:t>
      </w:r>
    </w:p>
    <w:p w14:paraId="35C70B07" w14:textId="77777777" w:rsidR="00CE4A4D" w:rsidRPr="00077E1F" w:rsidRDefault="00CE4A4D" w:rsidP="00D446E7">
      <w:pPr>
        <w:pStyle w:val="ListParagraph"/>
        <w:numPr>
          <w:ilvl w:val="1"/>
          <w:numId w:val="12"/>
        </w:numPr>
        <w:ind w:left="1350" w:hanging="270"/>
      </w:pPr>
      <w:r w:rsidRPr="00077E1F">
        <w:t>This is the final phase in the life cycle of a project.</w:t>
      </w:r>
    </w:p>
    <w:p w14:paraId="2FFED520" w14:textId="77777777" w:rsidR="00CE4A4D" w:rsidRPr="00077E1F" w:rsidRDefault="00CE4A4D" w:rsidP="00D446E7">
      <w:pPr>
        <w:pStyle w:val="ListParagraph"/>
        <w:numPr>
          <w:ilvl w:val="1"/>
          <w:numId w:val="12"/>
        </w:numPr>
        <w:ind w:left="1350" w:hanging="270"/>
      </w:pPr>
      <w:r w:rsidRPr="00077E1F">
        <w:t>Their products will be deployed to the client. The feedback received during the transfer process will be recorded and put on the new functional requirements or functionality enhancements in the next version of the product.</w:t>
      </w:r>
    </w:p>
    <w:p w14:paraId="5E42EE56" w14:textId="77777777" w:rsidR="00CE4A4D" w:rsidRPr="00077E1F" w:rsidRDefault="00CE4A4D" w:rsidP="00D446E7">
      <w:pPr>
        <w:pStyle w:val="ListParagraph"/>
        <w:numPr>
          <w:ilvl w:val="1"/>
          <w:numId w:val="12"/>
        </w:numPr>
        <w:ind w:left="1350" w:hanging="270"/>
      </w:pPr>
      <w:r w:rsidRPr="00077E1F">
        <w:t>Phase transfer switch also includes the training system and the new system for the user.</w:t>
      </w:r>
    </w:p>
    <w:p w14:paraId="48BE3E8C" w14:textId="4524DF43" w:rsidR="00C867D3" w:rsidRPr="00077E1F" w:rsidRDefault="00C867D3" w:rsidP="007C0A36">
      <w:pPr>
        <w:pStyle w:val="Heading2"/>
      </w:pPr>
      <w:bookmarkStart w:id="12" w:name="_Toc457635406"/>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14:paraId="68B79208" w14:textId="77777777" w:rsidTr="009636AD">
        <w:trPr>
          <w:jc w:val="center"/>
        </w:trPr>
        <w:tc>
          <w:tcPr>
            <w:tcW w:w="3510" w:type="dxa"/>
          </w:tcPr>
          <w:p w14:paraId="45724A84" w14:textId="77777777" w:rsidR="00CA5C2C" w:rsidRPr="00077E1F" w:rsidRDefault="00CA5C2C" w:rsidP="005F0FD7">
            <w:pPr>
              <w:pStyle w:val="NormalIndent"/>
              <w:framePr w:hSpace="0" w:wrap="auto" w:vAnchor="margin" w:xAlign="left" w:yAlign="inline"/>
              <w:suppressOverlap w:val="0"/>
            </w:pPr>
            <w:r w:rsidRPr="00077E1F">
              <w:t>Where is the change request logged?</w:t>
            </w:r>
          </w:p>
        </w:tc>
        <w:tc>
          <w:tcPr>
            <w:tcW w:w="4740" w:type="dxa"/>
          </w:tcPr>
          <w:p w14:paraId="4CA172A2" w14:textId="06572998" w:rsidR="00CA5C2C" w:rsidRPr="00D34676" w:rsidRDefault="00CC1FB3" w:rsidP="005F0FD7">
            <w:pPr>
              <w:pStyle w:val="NormalIndent"/>
              <w:framePr w:hSpace="0" w:wrap="auto" w:vAnchor="margin" w:xAlign="left" w:yAlign="inline"/>
              <w:suppressOverlap w:val="0"/>
              <w:rPr>
                <w:i/>
              </w:rPr>
            </w:pPr>
            <w:r w:rsidRPr="00D34676">
              <w:rPr>
                <w:i/>
              </w:rPr>
              <w:t>Veazy_RCM_EN</w:t>
            </w:r>
            <w:r w:rsidR="00CA5C2C" w:rsidRPr="00D34676">
              <w:rPr>
                <w:i/>
              </w:rPr>
              <w:t>.xls</w:t>
            </w:r>
            <w:r w:rsidR="00B53F9D" w:rsidRPr="00D34676">
              <w:rPr>
                <w:i/>
              </w:rPr>
              <w:t>x</w:t>
            </w:r>
          </w:p>
        </w:tc>
      </w:tr>
      <w:tr w:rsidR="00CA5C2C" w:rsidRPr="00077E1F" w14:paraId="2536ECEE" w14:textId="77777777" w:rsidTr="009636AD">
        <w:trPr>
          <w:jc w:val="center"/>
        </w:trPr>
        <w:tc>
          <w:tcPr>
            <w:tcW w:w="3510" w:type="dxa"/>
          </w:tcPr>
          <w:p w14:paraId="656A2D4C" w14:textId="77777777" w:rsidR="00CA5C2C" w:rsidRPr="00077E1F" w:rsidRDefault="00CA5C2C" w:rsidP="005F0FD7">
            <w:pPr>
              <w:pStyle w:val="NormalIndent"/>
              <w:framePr w:hSpace="0" w:wrap="auto" w:vAnchor="margin" w:xAlign="left" w:yAlign="inline"/>
              <w:suppressOverlap w:val="0"/>
            </w:pPr>
            <w:r w:rsidRPr="00077E1F">
              <w:t>Who logs the change request?</w:t>
            </w:r>
          </w:p>
        </w:tc>
        <w:tc>
          <w:tcPr>
            <w:tcW w:w="4740" w:type="dxa"/>
          </w:tcPr>
          <w:p w14:paraId="3558A822" w14:textId="77777777" w:rsidR="00CA5C2C" w:rsidRPr="00077E1F" w:rsidRDefault="00CA5C2C" w:rsidP="005F0FD7">
            <w:pPr>
              <w:pStyle w:val="NormalIndent"/>
              <w:framePr w:hSpace="0" w:wrap="auto" w:vAnchor="margin" w:xAlign="left" w:yAlign="inline"/>
              <w:suppressOverlap w:val="0"/>
            </w:pPr>
            <w:r w:rsidRPr="00077E1F">
              <w:t>Any team members</w:t>
            </w:r>
          </w:p>
        </w:tc>
      </w:tr>
      <w:tr w:rsidR="00CA5C2C" w:rsidRPr="00077E1F" w14:paraId="3E55F2AB" w14:textId="77777777" w:rsidTr="009636AD">
        <w:trPr>
          <w:jc w:val="center"/>
        </w:trPr>
        <w:tc>
          <w:tcPr>
            <w:tcW w:w="3510" w:type="dxa"/>
          </w:tcPr>
          <w:p w14:paraId="472C325D" w14:textId="77777777" w:rsidR="00CA5C2C" w:rsidRPr="00077E1F" w:rsidRDefault="00CA5C2C" w:rsidP="005F0FD7">
            <w:pPr>
              <w:pStyle w:val="NormalIndent"/>
              <w:framePr w:hSpace="0" w:wrap="auto" w:vAnchor="margin" w:xAlign="left" w:yAlign="inline"/>
              <w:suppressOverlap w:val="0"/>
            </w:pPr>
            <w:r w:rsidRPr="00077E1F">
              <w:t>Who reviews the change request?</w:t>
            </w:r>
          </w:p>
        </w:tc>
        <w:tc>
          <w:tcPr>
            <w:tcW w:w="4740" w:type="dxa"/>
          </w:tcPr>
          <w:p w14:paraId="0594F3B4" w14:textId="77777777" w:rsidR="00CA5C2C" w:rsidRPr="00077E1F" w:rsidRDefault="00CA5C2C" w:rsidP="005F0FD7">
            <w:pPr>
              <w:pStyle w:val="NormalIndent"/>
              <w:framePr w:hSpace="0" w:wrap="auto" w:vAnchor="margin" w:xAlign="left" w:yAlign="inline"/>
              <w:suppressOverlap w:val="0"/>
            </w:pPr>
            <w:r w:rsidRPr="00077E1F">
              <w:t>PM or who is PM assign</w:t>
            </w:r>
          </w:p>
        </w:tc>
      </w:tr>
      <w:tr w:rsidR="00CA5C2C" w:rsidRPr="00077E1F" w14:paraId="3FD732E3" w14:textId="77777777" w:rsidTr="009636AD">
        <w:trPr>
          <w:jc w:val="center"/>
        </w:trPr>
        <w:tc>
          <w:tcPr>
            <w:tcW w:w="3510" w:type="dxa"/>
          </w:tcPr>
          <w:p w14:paraId="024B5F65" w14:textId="77777777" w:rsidR="00CA5C2C" w:rsidRPr="00077E1F" w:rsidRDefault="00CA5C2C" w:rsidP="005F0FD7">
            <w:pPr>
              <w:pStyle w:val="NormalIndent"/>
              <w:framePr w:hSpace="0" w:wrap="auto" w:vAnchor="margin" w:xAlign="left" w:yAlign="inline"/>
              <w:suppressOverlap w:val="0"/>
            </w:pPr>
            <w:r w:rsidRPr="00077E1F">
              <w:t>Who approves the change request?</w:t>
            </w:r>
          </w:p>
        </w:tc>
        <w:tc>
          <w:tcPr>
            <w:tcW w:w="4740" w:type="dxa"/>
          </w:tcPr>
          <w:p w14:paraId="20974DEE" w14:textId="77777777" w:rsidR="00CA5C2C" w:rsidRPr="00077E1F" w:rsidRDefault="00CA5C2C" w:rsidP="005F0FD7">
            <w:pPr>
              <w:pStyle w:val="NormalIndent"/>
              <w:framePr w:hSpace="0" w:wrap="auto" w:vAnchor="margin" w:xAlign="left" w:yAlign="inline"/>
              <w:suppressOverlap w:val="0"/>
            </w:pPr>
            <w:r w:rsidRPr="00077E1F">
              <w:t>PM by default. PTL if:</w:t>
            </w:r>
          </w:p>
          <w:p w14:paraId="67956BB1" w14:textId="77777777" w:rsidR="00CA5C2C" w:rsidRPr="00077E1F" w:rsidRDefault="00CA5C2C" w:rsidP="005F0FD7">
            <w:pPr>
              <w:pStyle w:val="NormalIndent"/>
              <w:framePr w:hSpace="0" w:wrap="auto" w:vAnchor="margin" w:xAlign="left" w:yAlign="inline"/>
              <w:suppressOverlap w:val="0"/>
            </w:pPr>
            <w:r w:rsidRPr="00077E1F">
              <w:t xml:space="preserve">- Changes to project scope </w:t>
            </w:r>
          </w:p>
          <w:p w14:paraId="6A515A09" w14:textId="77777777" w:rsidR="00CA5C2C" w:rsidRPr="00077E1F" w:rsidRDefault="00CA5C2C" w:rsidP="005F0FD7">
            <w:pPr>
              <w:pStyle w:val="NormalIndent"/>
              <w:framePr w:hSpace="0" w:wrap="auto" w:vAnchor="margin" w:xAlign="left" w:yAlign="inline"/>
              <w:suppressOverlap w:val="0"/>
            </w:pPr>
            <w:r w:rsidRPr="00077E1F">
              <w:t xml:space="preserve">- Changes in delivery plan of project deliverables </w:t>
            </w:r>
          </w:p>
          <w:p w14:paraId="4DF80B52" w14:textId="77777777" w:rsidR="00CA5C2C" w:rsidRPr="00077E1F" w:rsidRDefault="00CA5C2C" w:rsidP="005F0FD7">
            <w:pPr>
              <w:pStyle w:val="NormalIndent"/>
              <w:framePr w:hSpace="0" w:wrap="auto" w:vAnchor="margin" w:xAlign="left" w:yAlign="inline"/>
              <w:suppressOverlap w:val="0"/>
            </w:pPr>
            <w:r w:rsidRPr="00077E1F">
              <w:t>- Changes to assignment for key roles (PM, PTL)</w:t>
            </w:r>
          </w:p>
        </w:tc>
      </w:tr>
    </w:tbl>
    <w:p w14:paraId="3DC81019" w14:textId="77777777" w:rsidR="00CA5C2C" w:rsidRPr="00077E1F" w:rsidRDefault="00CA5C2C" w:rsidP="00D34676">
      <w:pPr>
        <w:pStyle w:val="NormalIndent"/>
        <w:framePr w:hSpace="0" w:wrap="auto" w:vAnchor="margin" w:xAlign="left" w:yAlign="inline"/>
        <w:suppressOverlap w:val="0"/>
      </w:pPr>
    </w:p>
    <w:p w14:paraId="3F1E5C8F" w14:textId="50B5F142" w:rsidR="00C678F6" w:rsidRPr="00077E1F" w:rsidRDefault="00C678F6" w:rsidP="007C0A36">
      <w:pPr>
        <w:pStyle w:val="Heading2"/>
      </w:pPr>
      <w:bookmarkStart w:id="13" w:name="_Toc457635407"/>
      <w:r w:rsidRPr="00077E1F">
        <w:t>Quality Management</w:t>
      </w:r>
      <w:bookmarkEnd w:id="13"/>
    </w:p>
    <w:p w14:paraId="0AD1ACC0" w14:textId="77777777" w:rsidR="002A540A" w:rsidRPr="00077E1F" w:rsidRDefault="00792389" w:rsidP="007C0A36">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14:paraId="340F47ED" w14:textId="77777777" w:rsidTr="009636AD">
        <w:trPr>
          <w:jc w:val="center"/>
        </w:trPr>
        <w:tc>
          <w:tcPr>
            <w:tcW w:w="2520" w:type="dxa"/>
            <w:tcBorders>
              <w:bottom w:val="dotted" w:sz="2" w:space="0" w:color="808080"/>
            </w:tcBorders>
            <w:shd w:val="clear" w:color="auto" w:fill="92D050"/>
          </w:tcPr>
          <w:p w14:paraId="28DCEA37" w14:textId="77777777" w:rsidR="00D03CC4" w:rsidRPr="009636AD" w:rsidRDefault="00D03CC4" w:rsidP="00151D53">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14:paraId="3E11F6C1" w14:textId="77777777" w:rsidR="00D03CC4" w:rsidRPr="009636AD" w:rsidRDefault="00D03CC4" w:rsidP="00151D53">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14:paraId="52341B7C" w14:textId="77777777" w:rsidR="00D03CC4" w:rsidRPr="009636AD" w:rsidRDefault="00D03CC4" w:rsidP="00151D53">
            <w:pPr>
              <w:pStyle w:val="Bangheader"/>
              <w:framePr w:hSpace="0" w:wrap="auto" w:vAnchor="margin" w:xAlign="left" w:yAlign="inline"/>
              <w:suppressOverlap w:val="0"/>
            </w:pPr>
            <w:r w:rsidRPr="009636AD">
              <w:t>Expected Benefits</w:t>
            </w:r>
          </w:p>
        </w:tc>
      </w:tr>
      <w:tr w:rsidR="00D03CC4" w:rsidRPr="00077E1F" w14:paraId="30BCE578" w14:textId="77777777" w:rsidTr="009636AD">
        <w:trPr>
          <w:jc w:val="center"/>
        </w:trPr>
        <w:tc>
          <w:tcPr>
            <w:tcW w:w="2520" w:type="dxa"/>
          </w:tcPr>
          <w:p w14:paraId="49472DCF" w14:textId="77777777" w:rsidR="00D03CC4" w:rsidRPr="00077E1F" w:rsidRDefault="00D03CC4" w:rsidP="007C0A36">
            <w:r w:rsidRPr="00077E1F">
              <w:t>Requirement missing</w:t>
            </w:r>
          </w:p>
        </w:tc>
        <w:tc>
          <w:tcPr>
            <w:tcW w:w="2970" w:type="dxa"/>
          </w:tcPr>
          <w:p w14:paraId="4AB52874" w14:textId="77777777" w:rsidR="00D03CC4" w:rsidRPr="00077E1F" w:rsidRDefault="00125DAB" w:rsidP="007C0A36">
            <w:r w:rsidRPr="00077E1F">
              <w:t>List up all of requirement into SRS document.</w:t>
            </w:r>
          </w:p>
        </w:tc>
        <w:tc>
          <w:tcPr>
            <w:tcW w:w="2700" w:type="dxa"/>
          </w:tcPr>
          <w:p w14:paraId="22DDC435" w14:textId="77777777" w:rsidR="00D03CC4" w:rsidRPr="00077E1F" w:rsidRDefault="00D03CC4" w:rsidP="007C0A36">
            <w:r w:rsidRPr="00077E1F">
              <w:t>10–20% reduction in defect injection rate and about 2% improvement in productivity</w:t>
            </w:r>
          </w:p>
        </w:tc>
      </w:tr>
      <w:tr w:rsidR="00D03CC4" w:rsidRPr="00077E1F" w14:paraId="095C5C39" w14:textId="77777777" w:rsidTr="009636AD">
        <w:trPr>
          <w:jc w:val="center"/>
        </w:trPr>
        <w:tc>
          <w:tcPr>
            <w:tcW w:w="2520" w:type="dxa"/>
          </w:tcPr>
          <w:p w14:paraId="59BBF99E" w14:textId="77777777" w:rsidR="00D03CC4" w:rsidRPr="00077E1F" w:rsidRDefault="00D03CC4" w:rsidP="007C0A36">
            <w:r w:rsidRPr="00077E1F">
              <w:t xml:space="preserve">Careless mistake in Design </w:t>
            </w:r>
            <w:r w:rsidR="00BD19FF" w:rsidRPr="00077E1F">
              <w:t>Document Format</w:t>
            </w:r>
            <w:r w:rsidRPr="00077E1F">
              <w:t>/Template wrong</w:t>
            </w:r>
          </w:p>
        </w:tc>
        <w:tc>
          <w:tcPr>
            <w:tcW w:w="2970" w:type="dxa"/>
          </w:tcPr>
          <w:p w14:paraId="1B64181D" w14:textId="77777777" w:rsidR="00D03CC4" w:rsidRPr="00077E1F" w:rsidRDefault="00125DAB" w:rsidP="007C0A36">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14:paraId="69FDD1B8" w14:textId="77777777" w:rsidR="00125DAB" w:rsidRPr="00077E1F" w:rsidRDefault="00125DAB" w:rsidP="007C0A36"/>
        </w:tc>
        <w:tc>
          <w:tcPr>
            <w:tcW w:w="2700" w:type="dxa"/>
          </w:tcPr>
          <w:p w14:paraId="49638118" w14:textId="77777777" w:rsidR="00D03CC4" w:rsidRPr="00077E1F" w:rsidRDefault="00D03CC4" w:rsidP="007C0A36">
            <w:r w:rsidRPr="00077E1F">
              <w:t>Improvement in quality as overall defect removal efficiency will improve; some benefits in productivity as defects will be detected early</w:t>
            </w:r>
          </w:p>
        </w:tc>
      </w:tr>
      <w:tr w:rsidR="00125DAB" w:rsidRPr="00077E1F" w14:paraId="6A41F8CD" w14:textId="77777777" w:rsidTr="009636AD">
        <w:trPr>
          <w:jc w:val="center"/>
        </w:trPr>
        <w:tc>
          <w:tcPr>
            <w:tcW w:w="2520" w:type="dxa"/>
          </w:tcPr>
          <w:p w14:paraId="374ABCC4" w14:textId="77777777" w:rsidR="00125DAB" w:rsidRPr="00077E1F" w:rsidRDefault="00125DAB" w:rsidP="007C0A36">
            <w:r w:rsidRPr="00077E1F">
              <w:t>Use wrong template</w:t>
            </w:r>
          </w:p>
        </w:tc>
        <w:tc>
          <w:tcPr>
            <w:tcW w:w="2970" w:type="dxa"/>
          </w:tcPr>
          <w:p w14:paraId="49387EAC" w14:textId="77777777" w:rsidR="00125DAB" w:rsidRPr="00077E1F" w:rsidRDefault="00125DAB" w:rsidP="007C0A36">
            <w:r w:rsidRPr="00077E1F">
              <w:t>Have a meeting to disseminate</w:t>
            </w:r>
            <w:r w:rsidR="00012F8C" w:rsidRPr="00077E1F">
              <w:t xml:space="preserve"> all template that is </w:t>
            </w:r>
            <w:r w:rsidRPr="00077E1F">
              <w:t>used in this project for all member</w:t>
            </w:r>
          </w:p>
        </w:tc>
        <w:tc>
          <w:tcPr>
            <w:tcW w:w="2700" w:type="dxa"/>
          </w:tcPr>
          <w:p w14:paraId="176073AA" w14:textId="77777777" w:rsidR="00125DAB" w:rsidRPr="00077E1F" w:rsidRDefault="00125DAB" w:rsidP="007C0A36">
            <w:r w:rsidRPr="00077E1F">
              <w:t>All member will use right template when do document</w:t>
            </w:r>
          </w:p>
        </w:tc>
      </w:tr>
      <w:tr w:rsidR="00012F8C" w:rsidRPr="00077E1F" w14:paraId="4349E8EF" w14:textId="77777777" w:rsidTr="009636AD">
        <w:trPr>
          <w:jc w:val="center"/>
        </w:trPr>
        <w:tc>
          <w:tcPr>
            <w:tcW w:w="2520" w:type="dxa"/>
          </w:tcPr>
          <w:p w14:paraId="7FF2CB94" w14:textId="77777777" w:rsidR="00012F8C" w:rsidRPr="00077E1F" w:rsidRDefault="009636AD" w:rsidP="007C0A36">
            <w:r>
              <w:t xml:space="preserve">Coding application does not match with </w:t>
            </w:r>
            <w:r w:rsidR="00012F8C" w:rsidRPr="00077E1F">
              <w:t>User Requirement.</w:t>
            </w:r>
          </w:p>
        </w:tc>
        <w:tc>
          <w:tcPr>
            <w:tcW w:w="2970" w:type="dxa"/>
          </w:tcPr>
          <w:p w14:paraId="2078D751" w14:textId="77777777" w:rsidR="00012F8C" w:rsidRPr="00077E1F" w:rsidRDefault="009636AD" w:rsidP="007C0A36">
            <w:r>
              <w:t xml:space="preserve">Develop Team must study about </w:t>
            </w:r>
            <w:r w:rsidR="00012F8C" w:rsidRPr="00077E1F">
              <w:t xml:space="preserve">Requirement/Design within 1 weeks since project is assigned.  </w:t>
            </w:r>
          </w:p>
        </w:tc>
        <w:tc>
          <w:tcPr>
            <w:tcW w:w="2700" w:type="dxa"/>
          </w:tcPr>
          <w:p w14:paraId="56E8FD4A" w14:textId="77777777" w:rsidR="00012F8C" w:rsidRPr="00077E1F" w:rsidRDefault="009636AD" w:rsidP="007C0A36">
            <w:r>
              <w:t xml:space="preserve">Coding Application match </w:t>
            </w:r>
            <w:r w:rsidR="00012F8C" w:rsidRPr="00077E1F">
              <w:t>with User Requirement.</w:t>
            </w:r>
          </w:p>
        </w:tc>
      </w:tr>
    </w:tbl>
    <w:p w14:paraId="0E65456F" w14:textId="77777777" w:rsidR="00D34676" w:rsidRDefault="00D34676">
      <w:pPr>
        <w:spacing w:before="0" w:after="0" w:line="240" w:lineRule="auto"/>
        <w:rPr>
          <w:b/>
          <w:bCs/>
          <w:lang w:val="da-DK"/>
        </w:rPr>
      </w:pPr>
      <w:r>
        <w:br w:type="page"/>
      </w:r>
    </w:p>
    <w:p w14:paraId="0579E5A1" w14:textId="1E4D1682" w:rsidR="002A540A" w:rsidRDefault="00792389" w:rsidP="007C0A36">
      <w:pPr>
        <w:pStyle w:val="Heading3"/>
      </w:pPr>
      <w:r w:rsidRPr="00077E1F">
        <w:lastRenderedPageBreak/>
        <w:t>Review Strategy</w:t>
      </w:r>
    </w:p>
    <w:p w14:paraId="306B0BEF" w14:textId="77777777" w:rsidR="009636AD" w:rsidRPr="009636AD" w:rsidRDefault="009636AD"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14:paraId="67726C9F" w14:textId="77777777" w:rsidTr="0094456A">
        <w:trPr>
          <w:tblHeader/>
          <w:jc w:val="center"/>
        </w:trPr>
        <w:tc>
          <w:tcPr>
            <w:tcW w:w="2084" w:type="dxa"/>
            <w:tcBorders>
              <w:bottom w:val="dotted" w:sz="2" w:space="0" w:color="808080"/>
            </w:tcBorders>
            <w:shd w:val="clear" w:color="auto" w:fill="92D050"/>
          </w:tcPr>
          <w:p w14:paraId="15B59D61" w14:textId="77777777" w:rsidR="00CE6273" w:rsidRPr="009636AD" w:rsidRDefault="00CE6273" w:rsidP="00151D53">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14:paraId="736345A3" w14:textId="77777777" w:rsidR="00CE6273" w:rsidRPr="009636AD" w:rsidRDefault="00CE6273" w:rsidP="00151D53">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14:paraId="42736F48" w14:textId="77777777" w:rsidR="00CE6273" w:rsidRPr="009636AD" w:rsidRDefault="009636AD" w:rsidP="00151D53">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14:paraId="6180FABD" w14:textId="77777777" w:rsidR="00CE6273" w:rsidRPr="009636AD" w:rsidRDefault="0094456A" w:rsidP="00151D53">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14:paraId="2C201FD8" w14:textId="77777777" w:rsidR="00CE6273" w:rsidRPr="009636AD" w:rsidRDefault="00D03CC4" w:rsidP="00151D53">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14:paraId="697B1CCC" w14:textId="77777777" w:rsidTr="0094456A">
        <w:trPr>
          <w:jc w:val="center"/>
        </w:trPr>
        <w:tc>
          <w:tcPr>
            <w:tcW w:w="2084" w:type="dxa"/>
          </w:tcPr>
          <w:p w14:paraId="2BBDF0B8" w14:textId="77777777" w:rsidR="00CE6273" w:rsidRPr="00077E1F" w:rsidRDefault="00CE6273" w:rsidP="007C0A36">
            <w:r w:rsidRPr="00077E1F">
              <w:t>Project plan</w:t>
            </w:r>
          </w:p>
          <w:p w14:paraId="30C89E55" w14:textId="77777777" w:rsidR="00CE6273" w:rsidRPr="00077E1F" w:rsidRDefault="00CE6273" w:rsidP="007C0A36">
            <w:r w:rsidRPr="00077E1F">
              <w:t>Project schedule</w:t>
            </w:r>
          </w:p>
          <w:p w14:paraId="1B6EF467" w14:textId="77777777" w:rsidR="00CE6273" w:rsidRPr="00077E1F" w:rsidRDefault="00CE6273" w:rsidP="007C0A36">
            <w:r w:rsidRPr="00077E1F">
              <w:t>CM Plan</w:t>
            </w:r>
          </w:p>
        </w:tc>
        <w:tc>
          <w:tcPr>
            <w:tcW w:w="1632" w:type="dxa"/>
          </w:tcPr>
          <w:p w14:paraId="0AA2DEE0" w14:textId="77777777" w:rsidR="00CE6273" w:rsidRPr="00077E1F" w:rsidRDefault="00D5237B" w:rsidP="007C0A36">
            <w:r w:rsidRPr="00077E1F">
              <w:t>P</w:t>
            </w:r>
            <w:r w:rsidR="004D0F2B" w:rsidRPr="00077E1F">
              <w:t>M</w:t>
            </w:r>
            <w:r w:rsidRPr="00077E1F">
              <w:t>,QA,PTLs, Supervisor</w:t>
            </w:r>
          </w:p>
          <w:p w14:paraId="254CE77B" w14:textId="77777777" w:rsidR="00CE6273" w:rsidRPr="00077E1F" w:rsidRDefault="00CE6273" w:rsidP="007C0A36"/>
        </w:tc>
        <w:tc>
          <w:tcPr>
            <w:tcW w:w="1495" w:type="dxa"/>
          </w:tcPr>
          <w:p w14:paraId="125924B1" w14:textId="77777777" w:rsidR="00CE6273" w:rsidRPr="00077E1F" w:rsidRDefault="00CE6273" w:rsidP="007C0A36">
            <w:r w:rsidRPr="00077E1F">
              <w:t>Group review</w:t>
            </w:r>
          </w:p>
          <w:p w14:paraId="00E146F6" w14:textId="77777777" w:rsidR="00CE6273" w:rsidRPr="00077E1F" w:rsidRDefault="00CE6273" w:rsidP="007C0A36">
            <w:r w:rsidRPr="00077E1F">
              <w:t>Group review</w:t>
            </w:r>
          </w:p>
          <w:p w14:paraId="5D6C08BB" w14:textId="77777777" w:rsidR="00CE6273" w:rsidRPr="00077E1F" w:rsidRDefault="00CE6273" w:rsidP="007C0A36">
            <w:r w:rsidRPr="00077E1F">
              <w:t>One-person review</w:t>
            </w:r>
          </w:p>
        </w:tc>
        <w:tc>
          <w:tcPr>
            <w:tcW w:w="1679" w:type="dxa"/>
          </w:tcPr>
          <w:p w14:paraId="1497E513" w14:textId="77777777" w:rsidR="00CE6273" w:rsidRPr="00077E1F" w:rsidRDefault="009636AD" w:rsidP="007C0A36">
            <w:r>
              <w:t xml:space="preserve">Use checklist and </w:t>
            </w:r>
            <w:r w:rsidR="00D5237B" w:rsidRPr="00077E1F">
              <w:t>Self-review</w:t>
            </w:r>
          </w:p>
        </w:tc>
        <w:tc>
          <w:tcPr>
            <w:tcW w:w="1360" w:type="dxa"/>
          </w:tcPr>
          <w:p w14:paraId="223BC180" w14:textId="77777777" w:rsidR="00CE6273" w:rsidRPr="00077E1F" w:rsidRDefault="00CE6273" w:rsidP="007C0A36"/>
        </w:tc>
      </w:tr>
      <w:tr w:rsidR="00CE6273" w:rsidRPr="00077E1F" w14:paraId="7228AC00" w14:textId="77777777" w:rsidTr="0094456A">
        <w:trPr>
          <w:jc w:val="center"/>
        </w:trPr>
        <w:tc>
          <w:tcPr>
            <w:tcW w:w="2084" w:type="dxa"/>
          </w:tcPr>
          <w:p w14:paraId="330C9B06" w14:textId="77777777" w:rsidR="00CE6273" w:rsidRPr="00077E1F" w:rsidRDefault="00CE6273" w:rsidP="007C0A36">
            <w:r w:rsidRPr="00077E1F">
              <w:t>Business analysis and requirements specification document, Use Case catalog</w:t>
            </w:r>
          </w:p>
        </w:tc>
        <w:tc>
          <w:tcPr>
            <w:tcW w:w="1632" w:type="dxa"/>
          </w:tcPr>
          <w:p w14:paraId="05A3F1A7" w14:textId="77777777" w:rsidR="00CE6273" w:rsidRPr="00077E1F" w:rsidRDefault="00D5237B" w:rsidP="007C0A36">
            <w:r w:rsidRPr="00077E1F">
              <w:t>PM,QA, Supervisor</w:t>
            </w:r>
          </w:p>
        </w:tc>
        <w:tc>
          <w:tcPr>
            <w:tcW w:w="1495" w:type="dxa"/>
          </w:tcPr>
          <w:p w14:paraId="7D7A372E" w14:textId="77777777" w:rsidR="00CE6273" w:rsidRPr="00077E1F" w:rsidRDefault="00CE6273" w:rsidP="007C0A36">
            <w:r w:rsidRPr="00077E1F">
              <w:t>Group review</w:t>
            </w:r>
            <w:r w:rsidR="00D5237B" w:rsidRPr="00077E1F">
              <w:t xml:space="preserve"> and One-person review</w:t>
            </w:r>
          </w:p>
        </w:tc>
        <w:tc>
          <w:tcPr>
            <w:tcW w:w="1679" w:type="dxa"/>
          </w:tcPr>
          <w:p w14:paraId="54A3E3A9" w14:textId="77777777" w:rsidR="00CE6273" w:rsidRPr="00077E1F" w:rsidRDefault="00D5237B" w:rsidP="007C0A36">
            <w:r w:rsidRPr="00077E1F">
              <w:t>Use checklist</w:t>
            </w:r>
          </w:p>
        </w:tc>
        <w:tc>
          <w:tcPr>
            <w:tcW w:w="1360" w:type="dxa"/>
          </w:tcPr>
          <w:p w14:paraId="2E619F4A" w14:textId="77777777" w:rsidR="00CE6273" w:rsidRPr="00077E1F" w:rsidRDefault="00CE6273" w:rsidP="007C0A36"/>
        </w:tc>
      </w:tr>
      <w:tr w:rsidR="00CE6273" w:rsidRPr="00077E1F" w14:paraId="30376CC6" w14:textId="77777777" w:rsidTr="0094456A">
        <w:trPr>
          <w:jc w:val="center"/>
        </w:trPr>
        <w:tc>
          <w:tcPr>
            <w:tcW w:w="2084" w:type="dxa"/>
          </w:tcPr>
          <w:p w14:paraId="1D5B7F34" w14:textId="77777777" w:rsidR="00CE6273" w:rsidRPr="00077E1F" w:rsidRDefault="00CE6273" w:rsidP="007C0A36">
            <w:r w:rsidRPr="00077E1F">
              <w:t>Design document, object model</w:t>
            </w:r>
          </w:p>
        </w:tc>
        <w:tc>
          <w:tcPr>
            <w:tcW w:w="1632" w:type="dxa"/>
          </w:tcPr>
          <w:p w14:paraId="5A2BA377" w14:textId="77777777" w:rsidR="00CE6273" w:rsidRPr="00077E1F" w:rsidRDefault="00D5237B" w:rsidP="007C0A36">
            <w:r w:rsidRPr="00077E1F">
              <w:t>Self-review, PM,QA Supervisor</w:t>
            </w:r>
          </w:p>
        </w:tc>
        <w:tc>
          <w:tcPr>
            <w:tcW w:w="1495" w:type="dxa"/>
          </w:tcPr>
          <w:p w14:paraId="572AE133" w14:textId="77777777" w:rsidR="00CE6273" w:rsidRPr="00077E1F" w:rsidRDefault="00D5237B" w:rsidP="007C0A36">
            <w:r w:rsidRPr="00077E1F">
              <w:t xml:space="preserve">One-person Review </w:t>
            </w:r>
          </w:p>
        </w:tc>
        <w:tc>
          <w:tcPr>
            <w:tcW w:w="1679" w:type="dxa"/>
          </w:tcPr>
          <w:p w14:paraId="230E3A9F" w14:textId="77777777" w:rsidR="00CE6273" w:rsidRPr="00077E1F" w:rsidRDefault="00D5237B" w:rsidP="007C0A36">
            <w:r w:rsidRPr="00077E1F">
              <w:t>Use checklist</w:t>
            </w:r>
          </w:p>
        </w:tc>
        <w:tc>
          <w:tcPr>
            <w:tcW w:w="1360" w:type="dxa"/>
          </w:tcPr>
          <w:p w14:paraId="73EB981C" w14:textId="77777777" w:rsidR="00CE6273" w:rsidRPr="00077E1F" w:rsidRDefault="00CE6273" w:rsidP="007C0A36"/>
        </w:tc>
      </w:tr>
      <w:tr w:rsidR="00CE6273" w:rsidRPr="00077E1F" w14:paraId="5688B378" w14:textId="77777777" w:rsidTr="0094456A">
        <w:trPr>
          <w:jc w:val="center"/>
        </w:trPr>
        <w:tc>
          <w:tcPr>
            <w:tcW w:w="2084" w:type="dxa"/>
          </w:tcPr>
          <w:p w14:paraId="5954B27B" w14:textId="77777777" w:rsidR="00CE6273" w:rsidRPr="00077E1F" w:rsidRDefault="00CE6273" w:rsidP="007C0A36">
            <w:r w:rsidRPr="00077E1F">
              <w:t>Stage plans</w:t>
            </w:r>
          </w:p>
        </w:tc>
        <w:tc>
          <w:tcPr>
            <w:tcW w:w="1632" w:type="dxa"/>
          </w:tcPr>
          <w:p w14:paraId="21500E9F" w14:textId="77777777" w:rsidR="00CE6273" w:rsidRPr="00077E1F" w:rsidRDefault="00D5237B" w:rsidP="007C0A36">
            <w:r w:rsidRPr="00077E1F">
              <w:t>PM,QA, Supervisor</w:t>
            </w:r>
          </w:p>
        </w:tc>
        <w:tc>
          <w:tcPr>
            <w:tcW w:w="1495" w:type="dxa"/>
          </w:tcPr>
          <w:p w14:paraId="174DBFDB" w14:textId="77777777" w:rsidR="00CE6273" w:rsidRPr="00077E1F" w:rsidRDefault="00CE6273" w:rsidP="007C0A36">
            <w:r w:rsidRPr="00077E1F">
              <w:t>One-person review</w:t>
            </w:r>
          </w:p>
        </w:tc>
        <w:tc>
          <w:tcPr>
            <w:tcW w:w="1679" w:type="dxa"/>
          </w:tcPr>
          <w:p w14:paraId="1CC60316" w14:textId="77777777" w:rsidR="00CE6273" w:rsidRPr="00077E1F" w:rsidRDefault="00D5237B" w:rsidP="007C0A36">
            <w:r w:rsidRPr="00077E1F">
              <w:t>Use checklist</w:t>
            </w:r>
          </w:p>
        </w:tc>
        <w:tc>
          <w:tcPr>
            <w:tcW w:w="1360" w:type="dxa"/>
          </w:tcPr>
          <w:p w14:paraId="73712440" w14:textId="77777777" w:rsidR="00CE6273" w:rsidRPr="00077E1F" w:rsidRDefault="00CE6273" w:rsidP="007C0A36"/>
        </w:tc>
      </w:tr>
      <w:tr w:rsidR="00CE6273" w:rsidRPr="00077E1F" w14:paraId="1E7D46CE" w14:textId="77777777" w:rsidTr="0094456A">
        <w:trPr>
          <w:jc w:val="center"/>
        </w:trPr>
        <w:tc>
          <w:tcPr>
            <w:tcW w:w="2084" w:type="dxa"/>
            <w:tcBorders>
              <w:bottom w:val="dotted" w:sz="4" w:space="0" w:color="808080"/>
            </w:tcBorders>
          </w:tcPr>
          <w:p w14:paraId="5559E520" w14:textId="77777777" w:rsidR="00CE6273" w:rsidRPr="00077E1F" w:rsidRDefault="00CE6273" w:rsidP="007C0A36">
            <w:r w:rsidRPr="00077E1F">
              <w:t>Complex/first time generated program specs incl. test cases, interactive diagrams</w:t>
            </w:r>
          </w:p>
        </w:tc>
        <w:tc>
          <w:tcPr>
            <w:tcW w:w="1632" w:type="dxa"/>
            <w:tcBorders>
              <w:bottom w:val="dotted" w:sz="4" w:space="0" w:color="808080"/>
            </w:tcBorders>
          </w:tcPr>
          <w:p w14:paraId="74B7D0FE" w14:textId="77777777" w:rsidR="00CE6273" w:rsidRPr="00077E1F" w:rsidRDefault="00CE6273" w:rsidP="007C0A36"/>
        </w:tc>
        <w:tc>
          <w:tcPr>
            <w:tcW w:w="1495" w:type="dxa"/>
            <w:tcBorders>
              <w:bottom w:val="dotted" w:sz="4" w:space="0" w:color="808080"/>
            </w:tcBorders>
          </w:tcPr>
          <w:p w14:paraId="4AD98E58" w14:textId="77777777" w:rsidR="00CE6273" w:rsidRPr="00077E1F" w:rsidRDefault="00CE6273" w:rsidP="007C0A36">
            <w:r w:rsidRPr="00077E1F">
              <w:t>Group review</w:t>
            </w:r>
          </w:p>
        </w:tc>
        <w:tc>
          <w:tcPr>
            <w:tcW w:w="1679" w:type="dxa"/>
            <w:tcBorders>
              <w:bottom w:val="dotted" w:sz="4" w:space="0" w:color="808080"/>
            </w:tcBorders>
          </w:tcPr>
          <w:p w14:paraId="1736995E" w14:textId="77777777" w:rsidR="00CE6273" w:rsidRPr="00077E1F" w:rsidRDefault="00CE6273" w:rsidP="007C0A36"/>
        </w:tc>
        <w:tc>
          <w:tcPr>
            <w:tcW w:w="1360" w:type="dxa"/>
            <w:tcBorders>
              <w:bottom w:val="dotted" w:sz="4" w:space="0" w:color="808080"/>
            </w:tcBorders>
          </w:tcPr>
          <w:p w14:paraId="24A664FF" w14:textId="77777777" w:rsidR="00CE6273" w:rsidRPr="00077E1F" w:rsidRDefault="00CE6273" w:rsidP="007C0A36"/>
        </w:tc>
      </w:tr>
      <w:tr w:rsidR="00CE6273" w:rsidRPr="00077E1F" w14:paraId="0EFDBB26" w14:textId="77777777" w:rsidTr="0094456A">
        <w:trPr>
          <w:jc w:val="center"/>
        </w:trPr>
        <w:tc>
          <w:tcPr>
            <w:tcW w:w="2084" w:type="dxa"/>
            <w:tcBorders>
              <w:bottom w:val="dotted" w:sz="4" w:space="0" w:color="808080"/>
            </w:tcBorders>
          </w:tcPr>
          <w:p w14:paraId="47122135" w14:textId="77777777" w:rsidR="00CE6273" w:rsidRPr="00077E1F" w:rsidRDefault="00CE6273" w:rsidP="007C0A36">
            <w:r w:rsidRPr="00077E1F">
              <w:t>Code</w:t>
            </w:r>
          </w:p>
        </w:tc>
        <w:tc>
          <w:tcPr>
            <w:tcW w:w="1632" w:type="dxa"/>
            <w:tcBorders>
              <w:bottom w:val="dotted" w:sz="4" w:space="0" w:color="808080"/>
            </w:tcBorders>
          </w:tcPr>
          <w:p w14:paraId="1D90B5F6" w14:textId="77777777" w:rsidR="00CE6273" w:rsidRPr="00077E1F" w:rsidRDefault="00125DAB" w:rsidP="007C0A36">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14:paraId="53A171B0" w14:textId="77777777" w:rsidR="00CE6273" w:rsidRPr="00077E1F" w:rsidRDefault="00D5237B" w:rsidP="007C0A36">
            <w:r w:rsidRPr="00077E1F">
              <w:t xml:space="preserve">One-person review and </w:t>
            </w:r>
            <w:r w:rsidR="00CE6273" w:rsidRPr="00077E1F">
              <w:t>Group review</w:t>
            </w:r>
          </w:p>
        </w:tc>
        <w:tc>
          <w:tcPr>
            <w:tcW w:w="1679" w:type="dxa"/>
            <w:tcBorders>
              <w:bottom w:val="dotted" w:sz="4" w:space="0" w:color="808080"/>
            </w:tcBorders>
          </w:tcPr>
          <w:p w14:paraId="7393462D" w14:textId="77777777" w:rsidR="00CE6273" w:rsidRPr="00077E1F" w:rsidRDefault="00D5237B" w:rsidP="007C0A36">
            <w:r w:rsidRPr="00077E1F">
              <w:t>Self-review and use checklist</w:t>
            </w:r>
          </w:p>
        </w:tc>
        <w:tc>
          <w:tcPr>
            <w:tcW w:w="1360" w:type="dxa"/>
            <w:tcBorders>
              <w:bottom w:val="dotted" w:sz="4" w:space="0" w:color="808080"/>
            </w:tcBorders>
          </w:tcPr>
          <w:p w14:paraId="73F812FF" w14:textId="77777777" w:rsidR="00CE6273" w:rsidRPr="00077E1F" w:rsidRDefault="00CE6273" w:rsidP="007C0A36"/>
        </w:tc>
      </w:tr>
    </w:tbl>
    <w:p w14:paraId="370153AF" w14:textId="77777777" w:rsidR="00C70FAA" w:rsidRPr="00077E1F" w:rsidRDefault="00B51927" w:rsidP="007C0A36">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14:paraId="7030C20A" w14:textId="77777777" w:rsidTr="00E0404C">
        <w:trPr>
          <w:jc w:val="center"/>
        </w:trPr>
        <w:tc>
          <w:tcPr>
            <w:tcW w:w="1598" w:type="dxa"/>
            <w:tcBorders>
              <w:bottom w:val="dotted" w:sz="2" w:space="0" w:color="808080"/>
            </w:tcBorders>
            <w:shd w:val="clear" w:color="auto" w:fill="92D050"/>
          </w:tcPr>
          <w:p w14:paraId="48F420DD" w14:textId="77777777" w:rsidR="00FF4273" w:rsidRPr="009636AD" w:rsidRDefault="00CD2C5F" w:rsidP="00151D53">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14:paraId="589D9247" w14:textId="77777777" w:rsidR="00FF4273" w:rsidRPr="009636AD" w:rsidRDefault="00FF4273" w:rsidP="00151D53">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14:paraId="30019F63" w14:textId="77777777" w:rsidR="00FF4273" w:rsidRPr="009636AD" w:rsidRDefault="0016746B" w:rsidP="00151D53">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14:paraId="494C5A87" w14:textId="77777777" w:rsidR="00FF4273" w:rsidRPr="009636AD" w:rsidRDefault="0016746B" w:rsidP="00151D53">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14:paraId="1139C46A" w14:textId="77777777" w:rsidR="00FF4273" w:rsidRPr="009636AD" w:rsidRDefault="0016746B" w:rsidP="00151D53">
            <w:pPr>
              <w:pStyle w:val="Bangheader"/>
              <w:framePr w:hSpace="0" w:wrap="auto" w:vAnchor="margin" w:xAlign="left" w:yAlign="inline"/>
              <w:suppressOverlap w:val="0"/>
            </w:pPr>
            <w:r w:rsidRPr="009636AD">
              <w:t>Unit Test Completion Criteria</w:t>
            </w:r>
          </w:p>
        </w:tc>
      </w:tr>
      <w:tr w:rsidR="00FF4273" w:rsidRPr="00077E1F" w14:paraId="06BD7C8C" w14:textId="77777777" w:rsidTr="00E0404C">
        <w:trPr>
          <w:jc w:val="center"/>
        </w:trPr>
        <w:tc>
          <w:tcPr>
            <w:tcW w:w="1598" w:type="dxa"/>
          </w:tcPr>
          <w:p w14:paraId="1990E7EE" w14:textId="77777777" w:rsidR="00FF4273" w:rsidRPr="009636AD" w:rsidRDefault="002A540A" w:rsidP="007C0A36">
            <w:r w:rsidRPr="009636AD">
              <w:t xml:space="preserve">Source </w:t>
            </w:r>
            <w:r w:rsidR="00D5237B" w:rsidRPr="009636AD">
              <w:t>Code</w:t>
            </w:r>
          </w:p>
        </w:tc>
        <w:tc>
          <w:tcPr>
            <w:tcW w:w="1701" w:type="dxa"/>
          </w:tcPr>
          <w:p w14:paraId="671E5752" w14:textId="77777777" w:rsidR="00FF4273" w:rsidRPr="009636AD" w:rsidRDefault="00012F8C" w:rsidP="007C0A36">
            <w:r w:rsidRPr="009636AD">
              <w:t>White-Box Test</w:t>
            </w:r>
          </w:p>
        </w:tc>
        <w:tc>
          <w:tcPr>
            <w:tcW w:w="1276" w:type="dxa"/>
          </w:tcPr>
          <w:p w14:paraId="1208D808" w14:textId="77777777" w:rsidR="00FF4273" w:rsidRPr="009636AD" w:rsidRDefault="002A540A" w:rsidP="007C0A36">
            <w:r w:rsidRPr="009636AD">
              <w:t>Using</w:t>
            </w:r>
            <w:r w:rsidR="00561C07">
              <w:t xml:space="preserve"> unit </w:t>
            </w:r>
            <w:r w:rsidR="00911A86" w:rsidRPr="009636AD">
              <w:t>test case</w:t>
            </w:r>
            <w:r w:rsidR="00D5237B" w:rsidRPr="009636AD">
              <w:t xml:space="preserve"> and test script</w:t>
            </w:r>
          </w:p>
        </w:tc>
        <w:tc>
          <w:tcPr>
            <w:tcW w:w="708" w:type="dxa"/>
          </w:tcPr>
          <w:p w14:paraId="78546C51" w14:textId="77777777" w:rsidR="00FF4273" w:rsidRPr="009636AD" w:rsidRDefault="00D5237B" w:rsidP="00D9223D">
            <w:pPr>
              <w:pStyle w:val="bang0"/>
              <w:framePr w:hSpace="0" w:wrap="auto" w:vAnchor="margin" w:xAlign="left" w:yAlign="inline"/>
              <w:suppressOverlap w:val="0"/>
            </w:pPr>
            <w:r w:rsidRPr="009636AD">
              <w:t>None</w:t>
            </w:r>
          </w:p>
        </w:tc>
        <w:tc>
          <w:tcPr>
            <w:tcW w:w="2907" w:type="dxa"/>
          </w:tcPr>
          <w:p w14:paraId="59CC4F38" w14:textId="3B9B7895" w:rsidR="00FF4273" w:rsidRPr="009636AD" w:rsidRDefault="00E63C68" w:rsidP="00D9223D">
            <w:pPr>
              <w:pStyle w:val="bang0"/>
              <w:framePr w:hSpace="0" w:wrap="auto" w:vAnchor="margin" w:xAlign="left" w:yAlign="inline"/>
              <w:suppressOverlap w:val="0"/>
            </w:pPr>
            <w:r w:rsidRPr="009636AD">
              <w:t xml:space="preserve">-Number of </w:t>
            </w:r>
            <w:r w:rsidR="00172885">
              <w:t>UTC/KLOC: 31</w:t>
            </w:r>
            <w:r w:rsidR="009E0EE9" w:rsidRPr="009636AD">
              <w:t xml:space="preserve"> </w:t>
            </w:r>
            <w:r w:rsidR="00A45930" w:rsidRPr="009636AD">
              <w:t>UTC/KLOC</w:t>
            </w:r>
          </w:p>
          <w:p w14:paraId="0E07F17C" w14:textId="5CAE10C7" w:rsidR="00A45930" w:rsidRPr="009636AD" w:rsidRDefault="00E63C68" w:rsidP="00D9223D">
            <w:pPr>
              <w:pStyle w:val="bang0"/>
              <w:framePr w:hSpace="0" w:wrap="auto" w:vAnchor="margin" w:xAlign="left" w:yAlign="inline"/>
              <w:suppressOverlap w:val="0"/>
            </w:pPr>
            <w:r w:rsidRPr="009636AD">
              <w:t xml:space="preserve">-Number </w:t>
            </w:r>
            <w:r w:rsidR="00172885">
              <w:t>defects/KLOC: 2-4</w:t>
            </w:r>
            <w:r w:rsidR="00A45930" w:rsidRPr="009636AD">
              <w:t xml:space="preserve"> defects/KLOC</w:t>
            </w:r>
          </w:p>
          <w:p w14:paraId="61C7E93A" w14:textId="77777777" w:rsidR="00A45930" w:rsidRPr="009636AD" w:rsidRDefault="00A45930" w:rsidP="00D9223D">
            <w:pPr>
              <w:pStyle w:val="bang0"/>
              <w:framePr w:hSpace="0" w:wrap="auto" w:vAnchor="margin" w:xAlign="left" w:yAlign="inline"/>
              <w:suppressOverlap w:val="0"/>
            </w:pPr>
            <w:r w:rsidRPr="009636AD">
              <w:t>-</w:t>
            </w:r>
            <w:r w:rsidR="00E63C68" w:rsidRPr="009636AD">
              <w:t xml:space="preserve">Statement coverage: </w:t>
            </w:r>
            <w:r w:rsidR="009E0EE9" w:rsidRPr="009636AD">
              <w:t>97</w:t>
            </w:r>
            <w:r w:rsidRPr="009636AD">
              <w:t>%</w:t>
            </w:r>
          </w:p>
          <w:p w14:paraId="4D4B4557" w14:textId="77777777" w:rsidR="00A45930" w:rsidRPr="009636AD" w:rsidRDefault="00A45930" w:rsidP="00D9223D">
            <w:pPr>
              <w:pStyle w:val="bang0"/>
              <w:framePr w:hSpace="0" w:wrap="auto" w:vAnchor="margin" w:xAlign="left" w:yAlign="inline"/>
              <w:suppressOverlap w:val="0"/>
            </w:pPr>
            <w:r w:rsidRPr="009636AD">
              <w:t>-Branch coverage: 100%</w:t>
            </w:r>
          </w:p>
          <w:p w14:paraId="5BAFEA54" w14:textId="77777777" w:rsidR="00A45930" w:rsidRPr="009636AD" w:rsidRDefault="00A45930" w:rsidP="00D9223D">
            <w:pPr>
              <w:pStyle w:val="bang0"/>
              <w:framePr w:hSpace="0" w:wrap="auto" w:vAnchor="margin" w:xAlign="left" w:yAlign="inline"/>
              <w:suppressOverlap w:val="0"/>
            </w:pPr>
            <w:r w:rsidRPr="009636AD">
              <w:t>-Path coverage: 100%</w:t>
            </w:r>
          </w:p>
        </w:tc>
      </w:tr>
    </w:tbl>
    <w:p w14:paraId="2E5FCD25" w14:textId="77777777" w:rsidR="00012F8C" w:rsidRPr="00077E1F" w:rsidRDefault="00C867D3" w:rsidP="007C0A36">
      <w:pPr>
        <w:pStyle w:val="Heading3"/>
      </w:pPr>
      <w:r w:rsidRPr="00077E1F">
        <w:lastRenderedPageBreak/>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14:paraId="7E988169" w14:textId="77777777" w:rsidTr="00E0404C">
        <w:trPr>
          <w:tblHeader/>
          <w:jc w:val="center"/>
        </w:trPr>
        <w:tc>
          <w:tcPr>
            <w:tcW w:w="2160" w:type="dxa"/>
            <w:tcBorders>
              <w:bottom w:val="dotted" w:sz="2" w:space="0" w:color="808080"/>
            </w:tcBorders>
            <w:shd w:val="clear" w:color="auto" w:fill="92D050"/>
          </w:tcPr>
          <w:p w14:paraId="2C4DC674" w14:textId="77777777" w:rsidR="0016746B" w:rsidRPr="00561C07" w:rsidRDefault="00CD2C5F" w:rsidP="00151D53">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14:paraId="3EC32AF4" w14:textId="77777777" w:rsidR="0016746B" w:rsidRPr="00561C07" w:rsidRDefault="0016746B" w:rsidP="00151D53">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14:paraId="6053B22C" w14:textId="77777777" w:rsidR="0016746B" w:rsidRPr="00561C07" w:rsidRDefault="0016746B" w:rsidP="00151D53">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14:paraId="05E73288" w14:textId="77777777" w:rsidR="0016746B" w:rsidRPr="00561C07" w:rsidRDefault="0016746B" w:rsidP="00151D53">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14:paraId="118A3824"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13F31A11" w14:textId="77777777" w:rsidTr="00E0404C">
        <w:trPr>
          <w:jc w:val="center"/>
        </w:trPr>
        <w:tc>
          <w:tcPr>
            <w:tcW w:w="2160" w:type="dxa"/>
          </w:tcPr>
          <w:p w14:paraId="3BA98C29" w14:textId="77777777" w:rsidR="0016746B" w:rsidRPr="00561C07" w:rsidRDefault="00A45930" w:rsidP="007C0A36">
            <w:r w:rsidRPr="00561C07">
              <w:t>Do test by flow of functions and items which have concern each other</w:t>
            </w:r>
          </w:p>
        </w:tc>
        <w:tc>
          <w:tcPr>
            <w:tcW w:w="1710" w:type="dxa"/>
          </w:tcPr>
          <w:p w14:paraId="7272D3D6" w14:textId="77777777" w:rsidR="0016746B" w:rsidRPr="00561C07" w:rsidRDefault="00012F8C" w:rsidP="007C0A36">
            <w:r w:rsidRPr="00561C07">
              <w:t>Black-Box Test</w:t>
            </w:r>
          </w:p>
        </w:tc>
        <w:tc>
          <w:tcPr>
            <w:tcW w:w="1620" w:type="dxa"/>
          </w:tcPr>
          <w:p w14:paraId="3A35BBDE" w14:textId="77777777" w:rsidR="0016746B" w:rsidRPr="00561C07" w:rsidRDefault="0016746B" w:rsidP="007C0A36"/>
        </w:tc>
        <w:tc>
          <w:tcPr>
            <w:tcW w:w="1260" w:type="dxa"/>
          </w:tcPr>
          <w:p w14:paraId="3A7508B1" w14:textId="77777777" w:rsidR="0016746B" w:rsidRPr="00561C07" w:rsidRDefault="0026064E" w:rsidP="007C0A36">
            <w:r w:rsidRPr="00561C07">
              <w:t>Checklist, Boundary</w:t>
            </w:r>
          </w:p>
        </w:tc>
        <w:tc>
          <w:tcPr>
            <w:tcW w:w="1710" w:type="dxa"/>
          </w:tcPr>
          <w:p w14:paraId="36DB4E5C" w14:textId="77777777" w:rsidR="0016746B" w:rsidRPr="00561C07" w:rsidRDefault="0026064E" w:rsidP="007C0A36">
            <w:r w:rsidRPr="00561C07">
              <w:t xml:space="preserve">-Number of </w:t>
            </w:r>
            <w:r w:rsidR="009E0EE9" w:rsidRPr="00561C07">
              <w:t>UTC/KLOC: 30</w:t>
            </w:r>
            <w:r w:rsidRPr="00561C07">
              <w:t>UTC/KLOC</w:t>
            </w:r>
          </w:p>
          <w:p w14:paraId="1659F405" w14:textId="77777777" w:rsidR="0026064E" w:rsidRPr="00561C07" w:rsidRDefault="0026064E" w:rsidP="007C0A36">
            <w:r w:rsidRPr="00561C07">
              <w:t xml:space="preserve">-Number </w:t>
            </w:r>
            <w:r w:rsidR="009E0EE9" w:rsidRPr="00561C07">
              <w:t>defects/KLOC: 2-3</w:t>
            </w:r>
            <w:r w:rsidRPr="00561C07">
              <w:t xml:space="preserve"> defects/KLOC</w:t>
            </w:r>
          </w:p>
        </w:tc>
      </w:tr>
    </w:tbl>
    <w:p w14:paraId="703BC521" w14:textId="77777777" w:rsidR="00012F8C" w:rsidRPr="00077E1F" w:rsidRDefault="0016746B" w:rsidP="007C0A36">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14:paraId="1016E874" w14:textId="77777777" w:rsidTr="00E0404C">
        <w:trPr>
          <w:jc w:val="center"/>
        </w:trPr>
        <w:tc>
          <w:tcPr>
            <w:tcW w:w="1598" w:type="dxa"/>
            <w:tcBorders>
              <w:bottom w:val="dotted" w:sz="2" w:space="0" w:color="808080"/>
            </w:tcBorders>
            <w:shd w:val="clear" w:color="auto" w:fill="92D050"/>
          </w:tcPr>
          <w:p w14:paraId="400683B7" w14:textId="77777777" w:rsidR="0016746B" w:rsidRPr="00561C07" w:rsidRDefault="00713F4D" w:rsidP="00151D53">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14:paraId="54F7DFB7" w14:textId="77777777" w:rsidR="0016746B" w:rsidRPr="00561C07" w:rsidRDefault="0016746B" w:rsidP="00151D53">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14:paraId="444E6053" w14:textId="77777777" w:rsidR="0016746B" w:rsidRPr="00561C07" w:rsidRDefault="0016746B" w:rsidP="00151D53">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14:paraId="0DD218C3" w14:textId="77777777" w:rsidR="0016746B" w:rsidRPr="00561C07" w:rsidRDefault="0016746B" w:rsidP="00151D53">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14:paraId="500CA4B1"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3FF360B3" w14:textId="77777777" w:rsidTr="00E0404C">
        <w:trPr>
          <w:jc w:val="center"/>
        </w:trPr>
        <w:tc>
          <w:tcPr>
            <w:tcW w:w="1598" w:type="dxa"/>
          </w:tcPr>
          <w:p w14:paraId="59E06EEC" w14:textId="77777777" w:rsidR="0016746B" w:rsidRPr="00561C07" w:rsidRDefault="00A45930" w:rsidP="007C0A36">
            <w:r w:rsidRPr="00561C07">
              <w:t>Test whole system.</w:t>
            </w:r>
          </w:p>
        </w:tc>
        <w:tc>
          <w:tcPr>
            <w:tcW w:w="1984" w:type="dxa"/>
          </w:tcPr>
          <w:p w14:paraId="120C4A33" w14:textId="77777777" w:rsidR="0016746B" w:rsidRPr="00561C07" w:rsidRDefault="00012F8C" w:rsidP="007C0A36">
            <w:r w:rsidRPr="00561C07">
              <w:t>Black-Box Test</w:t>
            </w:r>
          </w:p>
        </w:tc>
        <w:tc>
          <w:tcPr>
            <w:tcW w:w="1701" w:type="dxa"/>
          </w:tcPr>
          <w:p w14:paraId="7C8740AB" w14:textId="77777777" w:rsidR="0016746B" w:rsidRPr="00561C07" w:rsidRDefault="0016746B" w:rsidP="007C0A36"/>
        </w:tc>
        <w:tc>
          <w:tcPr>
            <w:tcW w:w="709" w:type="dxa"/>
          </w:tcPr>
          <w:p w14:paraId="6BC8DE86" w14:textId="77777777" w:rsidR="0016746B" w:rsidRPr="00561C07" w:rsidRDefault="00A45930" w:rsidP="007C0A36">
            <w:r w:rsidRPr="00561C07">
              <w:t>None</w:t>
            </w:r>
          </w:p>
        </w:tc>
        <w:tc>
          <w:tcPr>
            <w:tcW w:w="2468" w:type="dxa"/>
          </w:tcPr>
          <w:p w14:paraId="140DA502" w14:textId="77777777" w:rsidR="0026064E" w:rsidRPr="00561C07" w:rsidRDefault="0026064E" w:rsidP="007C0A36">
            <w:r w:rsidRPr="00561C07">
              <w:t xml:space="preserve">-Number of </w:t>
            </w:r>
            <w:r w:rsidR="009E0EE9" w:rsidRPr="00561C07">
              <w:t xml:space="preserve">UTC/KLOC: 60 </w:t>
            </w:r>
            <w:r w:rsidRPr="00561C07">
              <w:t>UTC/KLOC</w:t>
            </w:r>
          </w:p>
          <w:p w14:paraId="6A7FE79C" w14:textId="77777777" w:rsidR="0026064E" w:rsidRPr="00561C07" w:rsidRDefault="0026064E" w:rsidP="007C0A36">
            <w:r w:rsidRPr="00561C07">
              <w:t>-Number defects/KLOC: 4-6 defects/KLOC</w:t>
            </w:r>
          </w:p>
          <w:p w14:paraId="47E53A1E" w14:textId="77777777" w:rsidR="0016746B" w:rsidRPr="00561C07" w:rsidRDefault="0016746B" w:rsidP="007C0A36"/>
        </w:tc>
      </w:tr>
    </w:tbl>
    <w:p w14:paraId="76D177A9" w14:textId="77777777" w:rsidR="00012F8C" w:rsidRPr="00077E1F" w:rsidRDefault="00FA22C2" w:rsidP="007C0A36">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14:paraId="57F2C035" w14:textId="77777777" w:rsidTr="00E0404C">
        <w:trPr>
          <w:tblHeader/>
          <w:jc w:val="center"/>
        </w:trPr>
        <w:tc>
          <w:tcPr>
            <w:tcW w:w="1740" w:type="dxa"/>
            <w:tcBorders>
              <w:bottom w:val="dotted" w:sz="2" w:space="0" w:color="808080"/>
            </w:tcBorders>
            <w:shd w:val="clear" w:color="auto" w:fill="92D050"/>
          </w:tcPr>
          <w:p w14:paraId="5CE876EB" w14:textId="77777777" w:rsidR="00FA22C2" w:rsidRPr="00561C07" w:rsidRDefault="00FA22C2" w:rsidP="00151D53">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14:paraId="5D26FE32" w14:textId="77777777" w:rsidR="00FA22C2" w:rsidRPr="00561C07" w:rsidRDefault="00FA22C2" w:rsidP="00151D53">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14:paraId="3BF2A26D" w14:textId="77777777" w:rsidR="00FA22C2" w:rsidRPr="00561C07" w:rsidRDefault="00FA22C2" w:rsidP="00151D53">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14:paraId="664DF667" w14:textId="77777777" w:rsidR="00FA22C2" w:rsidRPr="00561C07" w:rsidRDefault="00FA22C2" w:rsidP="00151D53">
            <w:pPr>
              <w:pStyle w:val="Bangheader"/>
              <w:framePr w:hSpace="0" w:wrap="auto" w:vAnchor="margin" w:xAlign="left" w:yAlign="inline"/>
              <w:suppressOverlap w:val="0"/>
            </w:pPr>
            <w:r w:rsidRPr="00561C07">
              <w:t>Basic for Estimation</w:t>
            </w:r>
          </w:p>
        </w:tc>
      </w:tr>
      <w:tr w:rsidR="00FA22C2" w:rsidRPr="00077E1F" w14:paraId="19B64CF4" w14:textId="77777777" w:rsidTr="00E0404C">
        <w:trPr>
          <w:jc w:val="center"/>
        </w:trPr>
        <w:tc>
          <w:tcPr>
            <w:tcW w:w="1740" w:type="dxa"/>
          </w:tcPr>
          <w:p w14:paraId="16C49596" w14:textId="77777777" w:rsidR="00FA22C2" w:rsidRPr="00561C07" w:rsidRDefault="00FA22C2" w:rsidP="007C0A36">
            <w:r w:rsidRPr="00561C07">
              <w:t>Requirements review</w:t>
            </w:r>
          </w:p>
        </w:tc>
        <w:tc>
          <w:tcPr>
            <w:tcW w:w="1417" w:type="dxa"/>
          </w:tcPr>
          <w:p w14:paraId="0EAB574A" w14:textId="77777777" w:rsidR="00FA22C2" w:rsidRPr="00561C07" w:rsidRDefault="002A540A" w:rsidP="00D9223D">
            <w:pPr>
              <w:pStyle w:val="bang0"/>
              <w:framePr w:hSpace="0" w:wrap="auto" w:vAnchor="margin" w:xAlign="left" w:yAlign="inline"/>
              <w:suppressOverlap w:val="0"/>
            </w:pPr>
            <w:r w:rsidRPr="00561C07">
              <w:t>10</w:t>
            </w:r>
          </w:p>
        </w:tc>
        <w:tc>
          <w:tcPr>
            <w:tcW w:w="1418" w:type="dxa"/>
          </w:tcPr>
          <w:p w14:paraId="5E406369" w14:textId="77777777" w:rsidR="00FA22C2" w:rsidRPr="00561C07" w:rsidRDefault="00561C07" w:rsidP="00D9223D">
            <w:pPr>
              <w:pStyle w:val="bang0"/>
              <w:framePr w:hSpace="0" w:wrap="auto" w:vAnchor="margin" w:xAlign="left" w:yAlign="inline"/>
              <w:suppressOverlap w:val="0"/>
            </w:pPr>
            <w:r>
              <w:t xml:space="preserve">      </w:t>
            </w:r>
            <w:r w:rsidR="002A540A" w:rsidRPr="00561C07">
              <w:t>7</w:t>
            </w:r>
            <w:r w:rsidR="00FA22C2" w:rsidRPr="00561C07">
              <w:t>%</w:t>
            </w:r>
          </w:p>
        </w:tc>
        <w:tc>
          <w:tcPr>
            <w:tcW w:w="3885" w:type="dxa"/>
          </w:tcPr>
          <w:p w14:paraId="67328F74" w14:textId="77777777" w:rsidR="00FA22C2" w:rsidRPr="00561C07" w:rsidRDefault="00FA22C2" w:rsidP="00D9223D">
            <w:pPr>
              <w:pStyle w:val="bang0"/>
              <w:framePr w:hSpace="0" w:wrap="auto" w:vAnchor="margin" w:xAlign="left" w:yAlign="inline"/>
              <w:suppressOverlap w:val="0"/>
            </w:pPr>
            <w:r w:rsidRPr="00561C07">
              <w:rPr>
                <w:lang w:val="en-GB"/>
              </w:rPr>
              <w:t xml:space="preserve">Referenced similar </w:t>
            </w:r>
            <w:r w:rsidR="0026064E" w:rsidRPr="00561C07">
              <w:rPr>
                <w:lang w:val="en-GB"/>
              </w:rPr>
              <w:t>project estimations (VN</w:t>
            </w:r>
            <w:r w:rsidR="00B64006" w:rsidRPr="00561C07">
              <w:rPr>
                <w:lang w:val="en-GB"/>
              </w:rPr>
              <w:t>DB</w:t>
            </w:r>
            <w:r w:rsidRPr="00561C07">
              <w:rPr>
                <w:lang w:val="en-GB"/>
              </w:rPr>
              <w:t>) and PCB</w:t>
            </w:r>
          </w:p>
        </w:tc>
      </w:tr>
      <w:tr w:rsidR="00B64006" w:rsidRPr="00077E1F" w14:paraId="425ACA40" w14:textId="77777777" w:rsidTr="00E0404C">
        <w:trPr>
          <w:jc w:val="center"/>
        </w:trPr>
        <w:tc>
          <w:tcPr>
            <w:tcW w:w="1740" w:type="dxa"/>
          </w:tcPr>
          <w:p w14:paraId="01B2F121" w14:textId="77777777" w:rsidR="00B64006" w:rsidRPr="00561C07" w:rsidRDefault="00B64006" w:rsidP="007C0A36">
            <w:r w:rsidRPr="00561C07">
              <w:t>Design review</w:t>
            </w:r>
          </w:p>
        </w:tc>
        <w:tc>
          <w:tcPr>
            <w:tcW w:w="1417" w:type="dxa"/>
          </w:tcPr>
          <w:p w14:paraId="48D93337" w14:textId="77777777" w:rsidR="00B64006" w:rsidRPr="00561C07" w:rsidRDefault="00B64006" w:rsidP="00D9223D">
            <w:pPr>
              <w:pStyle w:val="bang0"/>
              <w:framePr w:hSpace="0" w:wrap="auto" w:vAnchor="margin" w:xAlign="left" w:yAlign="inline"/>
              <w:suppressOverlap w:val="0"/>
            </w:pPr>
            <w:r w:rsidRPr="00561C07">
              <w:t>15</w:t>
            </w:r>
          </w:p>
        </w:tc>
        <w:tc>
          <w:tcPr>
            <w:tcW w:w="1418" w:type="dxa"/>
          </w:tcPr>
          <w:p w14:paraId="4F8E8F9C" w14:textId="77777777" w:rsidR="00B64006" w:rsidRPr="00561C07" w:rsidRDefault="00561C07" w:rsidP="00D9223D">
            <w:pPr>
              <w:pStyle w:val="bang0"/>
              <w:framePr w:hSpace="0" w:wrap="auto" w:vAnchor="margin" w:xAlign="left" w:yAlign="inline"/>
              <w:suppressOverlap w:val="0"/>
            </w:pPr>
            <w:r>
              <w:t xml:space="preserve">      </w:t>
            </w:r>
            <w:r w:rsidR="00B64006" w:rsidRPr="00561C07">
              <w:t>11%</w:t>
            </w:r>
          </w:p>
        </w:tc>
        <w:tc>
          <w:tcPr>
            <w:tcW w:w="3885" w:type="dxa"/>
          </w:tcPr>
          <w:p w14:paraId="2B284138" w14:textId="77777777" w:rsidR="00B64006" w:rsidRPr="00561C07" w:rsidRDefault="00B64006" w:rsidP="007C0A36">
            <w:r w:rsidRPr="00561C07">
              <w:rPr>
                <w:lang w:val="en-GB"/>
              </w:rPr>
              <w:t>Referenced similar project estimations (VNDB) and PCB</w:t>
            </w:r>
          </w:p>
        </w:tc>
      </w:tr>
      <w:tr w:rsidR="00B64006" w:rsidRPr="00077E1F" w14:paraId="031A52AA" w14:textId="77777777" w:rsidTr="00E0404C">
        <w:trPr>
          <w:jc w:val="center"/>
        </w:trPr>
        <w:tc>
          <w:tcPr>
            <w:tcW w:w="1740" w:type="dxa"/>
          </w:tcPr>
          <w:p w14:paraId="300DC8FA" w14:textId="77777777" w:rsidR="00B64006" w:rsidRPr="00561C07" w:rsidRDefault="00B64006" w:rsidP="007C0A36">
            <w:r w:rsidRPr="00561C07">
              <w:t>Code review</w:t>
            </w:r>
          </w:p>
        </w:tc>
        <w:tc>
          <w:tcPr>
            <w:tcW w:w="1417" w:type="dxa"/>
          </w:tcPr>
          <w:p w14:paraId="1BE3DC7D" w14:textId="77777777" w:rsidR="00B64006" w:rsidRPr="00561C07" w:rsidRDefault="00B64006" w:rsidP="00D9223D">
            <w:pPr>
              <w:pStyle w:val="bang0"/>
              <w:framePr w:hSpace="0" w:wrap="auto" w:vAnchor="margin" w:xAlign="left" w:yAlign="inline"/>
              <w:suppressOverlap w:val="0"/>
            </w:pPr>
            <w:r w:rsidRPr="00561C07">
              <w:t>30</w:t>
            </w:r>
          </w:p>
        </w:tc>
        <w:tc>
          <w:tcPr>
            <w:tcW w:w="1418" w:type="dxa"/>
          </w:tcPr>
          <w:p w14:paraId="0F8E6DB2" w14:textId="77777777" w:rsidR="00B64006" w:rsidRPr="00561C07" w:rsidRDefault="00561C07" w:rsidP="00D9223D">
            <w:pPr>
              <w:pStyle w:val="bang0"/>
              <w:framePr w:hSpace="0" w:wrap="auto" w:vAnchor="margin" w:xAlign="left" w:yAlign="inline"/>
              <w:suppressOverlap w:val="0"/>
            </w:pPr>
            <w:r>
              <w:t xml:space="preserve">      </w:t>
            </w:r>
            <w:r w:rsidR="00B64006" w:rsidRPr="00561C07">
              <w:t>22%</w:t>
            </w:r>
          </w:p>
        </w:tc>
        <w:tc>
          <w:tcPr>
            <w:tcW w:w="3885" w:type="dxa"/>
          </w:tcPr>
          <w:p w14:paraId="661307AD" w14:textId="77777777" w:rsidR="00B64006" w:rsidRPr="00561C07" w:rsidRDefault="00B64006" w:rsidP="007C0A36">
            <w:r w:rsidRPr="00561C07">
              <w:rPr>
                <w:lang w:val="en-GB"/>
              </w:rPr>
              <w:t>Referenced similar project estimations (VNDB) and PCB</w:t>
            </w:r>
          </w:p>
        </w:tc>
      </w:tr>
      <w:tr w:rsidR="00B64006" w:rsidRPr="00077E1F" w14:paraId="31F93729" w14:textId="77777777" w:rsidTr="00E0404C">
        <w:trPr>
          <w:jc w:val="center"/>
        </w:trPr>
        <w:tc>
          <w:tcPr>
            <w:tcW w:w="1740" w:type="dxa"/>
          </w:tcPr>
          <w:p w14:paraId="23E1FCEE" w14:textId="77777777" w:rsidR="00B64006" w:rsidRPr="00561C07" w:rsidRDefault="00B64006" w:rsidP="007C0A36">
            <w:r w:rsidRPr="00561C07">
              <w:t>Unit Test</w:t>
            </w:r>
          </w:p>
        </w:tc>
        <w:tc>
          <w:tcPr>
            <w:tcW w:w="1417" w:type="dxa"/>
          </w:tcPr>
          <w:p w14:paraId="2FB100A5" w14:textId="77777777" w:rsidR="00B64006" w:rsidRPr="00561C07" w:rsidRDefault="00B64006" w:rsidP="00D9223D">
            <w:pPr>
              <w:pStyle w:val="bang0"/>
              <w:framePr w:hSpace="0" w:wrap="auto" w:vAnchor="margin" w:xAlign="left" w:yAlign="inline"/>
              <w:suppressOverlap w:val="0"/>
            </w:pPr>
            <w:r w:rsidRPr="00561C07">
              <w:t>50</w:t>
            </w:r>
          </w:p>
        </w:tc>
        <w:tc>
          <w:tcPr>
            <w:tcW w:w="1418" w:type="dxa"/>
          </w:tcPr>
          <w:p w14:paraId="34727DAD" w14:textId="77777777" w:rsidR="00B64006" w:rsidRPr="00561C07" w:rsidRDefault="00561C07" w:rsidP="00D9223D">
            <w:pPr>
              <w:pStyle w:val="bang0"/>
              <w:framePr w:hSpace="0" w:wrap="auto" w:vAnchor="margin" w:xAlign="left" w:yAlign="inline"/>
              <w:suppressOverlap w:val="0"/>
            </w:pPr>
            <w:r>
              <w:t xml:space="preserve">      </w:t>
            </w:r>
            <w:r w:rsidR="00B64006" w:rsidRPr="00561C07">
              <w:t>38%</w:t>
            </w:r>
          </w:p>
        </w:tc>
        <w:tc>
          <w:tcPr>
            <w:tcW w:w="3885" w:type="dxa"/>
          </w:tcPr>
          <w:p w14:paraId="274C377B" w14:textId="77777777" w:rsidR="00B64006" w:rsidRPr="00561C07" w:rsidRDefault="00B64006" w:rsidP="007C0A36">
            <w:r w:rsidRPr="00561C07">
              <w:rPr>
                <w:lang w:val="en-GB"/>
              </w:rPr>
              <w:t>Referenced similar project estimations (VNDB) and PCB</w:t>
            </w:r>
          </w:p>
        </w:tc>
      </w:tr>
      <w:tr w:rsidR="00B64006" w:rsidRPr="00077E1F" w14:paraId="6FE0C07E" w14:textId="77777777" w:rsidTr="00E0404C">
        <w:trPr>
          <w:jc w:val="center"/>
        </w:trPr>
        <w:tc>
          <w:tcPr>
            <w:tcW w:w="1740" w:type="dxa"/>
          </w:tcPr>
          <w:p w14:paraId="40C5F2B1" w14:textId="77777777" w:rsidR="00B64006" w:rsidRPr="00561C07" w:rsidRDefault="00B64006" w:rsidP="007C0A36">
            <w:r w:rsidRPr="00561C07">
              <w:lastRenderedPageBreak/>
              <w:t>Integration Test</w:t>
            </w:r>
          </w:p>
        </w:tc>
        <w:tc>
          <w:tcPr>
            <w:tcW w:w="1417" w:type="dxa"/>
          </w:tcPr>
          <w:p w14:paraId="04FC3F21" w14:textId="77777777" w:rsidR="00B64006" w:rsidRPr="00561C07" w:rsidRDefault="00B64006" w:rsidP="00D9223D">
            <w:pPr>
              <w:pStyle w:val="bang0"/>
              <w:framePr w:hSpace="0" w:wrap="auto" w:vAnchor="margin" w:xAlign="left" w:yAlign="inline"/>
              <w:suppressOverlap w:val="0"/>
            </w:pPr>
            <w:r w:rsidRPr="00561C07">
              <w:t>15</w:t>
            </w:r>
          </w:p>
        </w:tc>
        <w:tc>
          <w:tcPr>
            <w:tcW w:w="1418" w:type="dxa"/>
          </w:tcPr>
          <w:p w14:paraId="5C0E8BC2" w14:textId="77777777" w:rsidR="00B64006" w:rsidRPr="00561C07" w:rsidRDefault="00561C07" w:rsidP="00D9223D">
            <w:pPr>
              <w:pStyle w:val="bang0"/>
              <w:framePr w:hSpace="0" w:wrap="auto" w:vAnchor="margin" w:xAlign="left" w:yAlign="inline"/>
              <w:suppressOverlap w:val="0"/>
            </w:pPr>
            <w:r>
              <w:t xml:space="preserve">      </w:t>
            </w:r>
            <w:r w:rsidR="00B64006" w:rsidRPr="00561C07">
              <w:t>11%</w:t>
            </w:r>
          </w:p>
        </w:tc>
        <w:tc>
          <w:tcPr>
            <w:tcW w:w="3885" w:type="dxa"/>
          </w:tcPr>
          <w:p w14:paraId="35148937" w14:textId="77777777" w:rsidR="00B64006" w:rsidRPr="00561C07" w:rsidRDefault="00B64006" w:rsidP="007C0A36">
            <w:r w:rsidRPr="00561C07">
              <w:rPr>
                <w:lang w:val="en-GB"/>
              </w:rPr>
              <w:t>Referenced similar project estimations (VNDB) and PCB</w:t>
            </w:r>
          </w:p>
        </w:tc>
      </w:tr>
      <w:tr w:rsidR="00B64006" w:rsidRPr="00077E1F" w14:paraId="146FD0C9" w14:textId="77777777" w:rsidTr="00E0404C">
        <w:trPr>
          <w:jc w:val="center"/>
        </w:trPr>
        <w:tc>
          <w:tcPr>
            <w:tcW w:w="1740" w:type="dxa"/>
            <w:tcBorders>
              <w:bottom w:val="dotted" w:sz="4" w:space="0" w:color="808080"/>
            </w:tcBorders>
          </w:tcPr>
          <w:p w14:paraId="1C45A6D9" w14:textId="77777777" w:rsidR="00B64006" w:rsidRPr="00561C07" w:rsidRDefault="00B64006" w:rsidP="007C0A36">
            <w:r w:rsidRPr="00561C07">
              <w:t>System Test</w:t>
            </w:r>
          </w:p>
        </w:tc>
        <w:tc>
          <w:tcPr>
            <w:tcW w:w="1417" w:type="dxa"/>
            <w:tcBorders>
              <w:bottom w:val="dotted" w:sz="4" w:space="0" w:color="808080"/>
            </w:tcBorders>
          </w:tcPr>
          <w:p w14:paraId="371E9D16" w14:textId="77777777" w:rsidR="00B64006" w:rsidRPr="00561C07" w:rsidRDefault="00B64006" w:rsidP="00D9223D">
            <w:pPr>
              <w:pStyle w:val="bang0"/>
              <w:framePr w:hSpace="0" w:wrap="auto" w:vAnchor="margin" w:xAlign="left" w:yAlign="inline"/>
              <w:suppressOverlap w:val="0"/>
            </w:pPr>
            <w:r w:rsidRPr="00561C07">
              <w:t>10</w:t>
            </w:r>
          </w:p>
        </w:tc>
        <w:tc>
          <w:tcPr>
            <w:tcW w:w="1418" w:type="dxa"/>
            <w:tcBorders>
              <w:bottom w:val="dotted" w:sz="4" w:space="0" w:color="808080"/>
            </w:tcBorders>
          </w:tcPr>
          <w:p w14:paraId="2C7D2F0F" w14:textId="77777777" w:rsidR="00B64006" w:rsidRPr="00561C07" w:rsidRDefault="009C6F5C" w:rsidP="00D9223D">
            <w:pPr>
              <w:pStyle w:val="bang0"/>
              <w:framePr w:hSpace="0" w:wrap="auto" w:vAnchor="margin" w:xAlign="left" w:yAlign="inline"/>
              <w:suppressOverlap w:val="0"/>
            </w:pPr>
            <w:r>
              <w:t xml:space="preserve">       </w:t>
            </w:r>
            <w:r w:rsidR="00B64006" w:rsidRPr="00561C07">
              <w:t>7%</w:t>
            </w:r>
          </w:p>
        </w:tc>
        <w:tc>
          <w:tcPr>
            <w:tcW w:w="3885" w:type="dxa"/>
            <w:tcBorders>
              <w:bottom w:val="dotted" w:sz="4" w:space="0" w:color="808080"/>
            </w:tcBorders>
          </w:tcPr>
          <w:p w14:paraId="598312A9" w14:textId="77777777" w:rsidR="00B64006" w:rsidRPr="00561C07" w:rsidRDefault="00B64006" w:rsidP="007C0A36">
            <w:r w:rsidRPr="00561C07">
              <w:rPr>
                <w:lang w:val="en-GB"/>
              </w:rPr>
              <w:t>Referenced similar project estimations (VNDB) and PCB</w:t>
            </w:r>
          </w:p>
        </w:tc>
      </w:tr>
      <w:tr w:rsidR="00B64006" w:rsidRPr="00077E1F" w14:paraId="0A57C6A7" w14:textId="77777777" w:rsidTr="00E0404C">
        <w:trPr>
          <w:jc w:val="center"/>
        </w:trPr>
        <w:tc>
          <w:tcPr>
            <w:tcW w:w="1740" w:type="dxa"/>
            <w:tcBorders>
              <w:bottom w:val="dotted" w:sz="4" w:space="0" w:color="808080"/>
            </w:tcBorders>
          </w:tcPr>
          <w:p w14:paraId="20A97E5F" w14:textId="77777777" w:rsidR="00B64006" w:rsidRPr="00077E1F" w:rsidRDefault="00B64006" w:rsidP="007C0A36">
            <w:r w:rsidRPr="00077E1F">
              <w:t>User Acceptance Test</w:t>
            </w:r>
          </w:p>
        </w:tc>
        <w:tc>
          <w:tcPr>
            <w:tcW w:w="1417" w:type="dxa"/>
            <w:tcBorders>
              <w:bottom w:val="dotted" w:sz="4" w:space="0" w:color="808080"/>
            </w:tcBorders>
          </w:tcPr>
          <w:p w14:paraId="2161C3B4" w14:textId="77777777" w:rsidR="00B64006" w:rsidRPr="00561C07" w:rsidRDefault="00B64006" w:rsidP="00D9223D">
            <w:pPr>
              <w:pStyle w:val="bang0"/>
              <w:framePr w:hSpace="0" w:wrap="auto" w:vAnchor="margin" w:xAlign="left" w:yAlign="inline"/>
              <w:suppressOverlap w:val="0"/>
            </w:pPr>
            <w:r w:rsidRPr="00561C07">
              <w:t>5</w:t>
            </w:r>
          </w:p>
        </w:tc>
        <w:tc>
          <w:tcPr>
            <w:tcW w:w="1418" w:type="dxa"/>
            <w:tcBorders>
              <w:bottom w:val="dotted" w:sz="4" w:space="0" w:color="808080"/>
            </w:tcBorders>
          </w:tcPr>
          <w:p w14:paraId="3E9D84EA" w14:textId="77777777" w:rsidR="00B64006" w:rsidRPr="00561C07" w:rsidRDefault="009C6F5C" w:rsidP="00D9223D">
            <w:pPr>
              <w:pStyle w:val="bang0"/>
              <w:framePr w:hSpace="0" w:wrap="auto" w:vAnchor="margin" w:xAlign="left" w:yAlign="inline"/>
              <w:suppressOverlap w:val="0"/>
            </w:pPr>
            <w:r>
              <w:t xml:space="preserve">        </w:t>
            </w:r>
            <w:r w:rsidR="00B64006" w:rsidRPr="00561C07">
              <w:t>4%</w:t>
            </w:r>
          </w:p>
        </w:tc>
        <w:tc>
          <w:tcPr>
            <w:tcW w:w="3885" w:type="dxa"/>
            <w:tcBorders>
              <w:bottom w:val="dotted" w:sz="4" w:space="0" w:color="808080"/>
            </w:tcBorders>
          </w:tcPr>
          <w:p w14:paraId="3C00EB83" w14:textId="77777777" w:rsidR="00B64006" w:rsidRDefault="00B64006" w:rsidP="007C0A36">
            <w:r w:rsidRPr="00083093">
              <w:rPr>
                <w:lang w:val="en-GB"/>
              </w:rPr>
              <w:t>Referenced similar project estimations (VNDB) and PCB</w:t>
            </w:r>
          </w:p>
        </w:tc>
      </w:tr>
      <w:tr w:rsidR="00FA22C2" w:rsidRPr="00077E1F" w14:paraId="3068F59E" w14:textId="77777777" w:rsidTr="00E0404C">
        <w:trPr>
          <w:jc w:val="center"/>
        </w:trPr>
        <w:tc>
          <w:tcPr>
            <w:tcW w:w="1740" w:type="dxa"/>
            <w:shd w:val="clear" w:color="auto" w:fill="92D050"/>
          </w:tcPr>
          <w:p w14:paraId="646CA1C6" w14:textId="77777777" w:rsidR="00FA22C2" w:rsidRPr="00561C07" w:rsidRDefault="00FA22C2" w:rsidP="00D9223D">
            <w:pPr>
              <w:pStyle w:val="bang0"/>
              <w:framePr w:hSpace="0" w:wrap="auto" w:vAnchor="margin" w:xAlign="left" w:yAlign="inline"/>
              <w:suppressOverlap w:val="0"/>
            </w:pPr>
            <w:r w:rsidRPr="00561C07">
              <w:rPr>
                <w:lang w:val="en-GB"/>
              </w:rPr>
              <w:t xml:space="preserve">Total </w:t>
            </w:r>
          </w:p>
        </w:tc>
        <w:tc>
          <w:tcPr>
            <w:tcW w:w="1417" w:type="dxa"/>
            <w:shd w:val="clear" w:color="auto" w:fill="92D050"/>
          </w:tcPr>
          <w:p w14:paraId="3687101B" w14:textId="77777777" w:rsidR="00FA22C2" w:rsidRPr="00561C07" w:rsidRDefault="002A540A" w:rsidP="00D9223D">
            <w:pPr>
              <w:pStyle w:val="bang0"/>
              <w:framePr w:hSpace="0" w:wrap="auto" w:vAnchor="margin" w:xAlign="left" w:yAlign="inline"/>
              <w:suppressOverlap w:val="0"/>
            </w:pPr>
            <w:r w:rsidRPr="00561C07">
              <w:t>135</w:t>
            </w:r>
          </w:p>
        </w:tc>
        <w:tc>
          <w:tcPr>
            <w:tcW w:w="1418" w:type="dxa"/>
            <w:shd w:val="clear" w:color="auto" w:fill="92D050"/>
          </w:tcPr>
          <w:p w14:paraId="7681BA37" w14:textId="77777777" w:rsidR="00FA22C2" w:rsidRPr="00561C07" w:rsidRDefault="009C6F5C" w:rsidP="00D9223D">
            <w:pPr>
              <w:pStyle w:val="bang0"/>
              <w:framePr w:hSpace="0" w:wrap="auto" w:vAnchor="margin" w:xAlign="left" w:yAlign="inline"/>
              <w:suppressOverlap w:val="0"/>
            </w:pPr>
            <w:r>
              <w:t xml:space="preserve">       </w:t>
            </w:r>
            <w:r w:rsidR="00FA22C2" w:rsidRPr="00561C07">
              <w:t>100%</w:t>
            </w:r>
          </w:p>
        </w:tc>
        <w:tc>
          <w:tcPr>
            <w:tcW w:w="3885" w:type="dxa"/>
            <w:shd w:val="clear" w:color="auto" w:fill="92D050"/>
          </w:tcPr>
          <w:p w14:paraId="69D1CB16" w14:textId="77777777" w:rsidR="00FA22C2" w:rsidRPr="00561C07" w:rsidRDefault="00FA22C2" w:rsidP="00D9223D">
            <w:pPr>
              <w:pStyle w:val="bang0"/>
              <w:framePr w:hSpace="0" w:wrap="auto" w:vAnchor="margin" w:xAlign="left" w:yAlign="inline"/>
              <w:suppressOverlap w:val="0"/>
            </w:pPr>
            <w:r w:rsidRPr="00561C07">
              <w:t> </w:t>
            </w:r>
          </w:p>
        </w:tc>
      </w:tr>
    </w:tbl>
    <w:p w14:paraId="45A37415" w14:textId="77777777" w:rsidR="00792389" w:rsidRPr="00077E1F" w:rsidRDefault="00792389" w:rsidP="007C0A36">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14:paraId="70CF93A4" w14:textId="77777777" w:rsidTr="00E0404C">
        <w:trPr>
          <w:jc w:val="center"/>
        </w:trPr>
        <w:tc>
          <w:tcPr>
            <w:tcW w:w="2160" w:type="dxa"/>
            <w:shd w:val="clear" w:color="auto" w:fill="92D050"/>
            <w:vAlign w:val="center"/>
          </w:tcPr>
          <w:p w14:paraId="2AA9209F" w14:textId="77777777" w:rsidR="00792389" w:rsidRPr="00561C07" w:rsidRDefault="00792389" w:rsidP="00151D53">
            <w:pPr>
              <w:pStyle w:val="Bangheader"/>
              <w:framePr w:hSpace="0" w:wrap="auto" w:vAnchor="margin" w:xAlign="left" w:yAlign="inline"/>
              <w:suppressOverlap w:val="0"/>
            </w:pPr>
            <w:r w:rsidRPr="00561C07">
              <w:t>Data to be collected</w:t>
            </w:r>
          </w:p>
        </w:tc>
        <w:tc>
          <w:tcPr>
            <w:tcW w:w="2070" w:type="dxa"/>
            <w:shd w:val="clear" w:color="auto" w:fill="92D050"/>
            <w:vAlign w:val="center"/>
          </w:tcPr>
          <w:p w14:paraId="3555492E" w14:textId="77777777" w:rsidR="00792389" w:rsidRPr="00561C07" w:rsidRDefault="00792389" w:rsidP="00151D53">
            <w:pPr>
              <w:pStyle w:val="Bangheader"/>
              <w:framePr w:hSpace="0" w:wrap="auto" w:vAnchor="margin" w:xAlign="left" w:yAlign="inline"/>
              <w:suppressOverlap w:val="0"/>
            </w:pPr>
            <w:r w:rsidRPr="00561C07">
              <w:t>Purpose</w:t>
            </w:r>
          </w:p>
        </w:tc>
        <w:tc>
          <w:tcPr>
            <w:tcW w:w="1800" w:type="dxa"/>
            <w:shd w:val="clear" w:color="auto" w:fill="92D050"/>
            <w:vAlign w:val="center"/>
          </w:tcPr>
          <w:p w14:paraId="23E54640" w14:textId="77777777" w:rsidR="00792389" w:rsidRPr="00561C07" w:rsidRDefault="00AC5789" w:rsidP="00151D53">
            <w:pPr>
              <w:pStyle w:val="Bangheader"/>
              <w:framePr w:hSpace="0" w:wrap="auto" w:vAnchor="margin" w:xAlign="left" w:yAlign="inline"/>
              <w:suppressOverlap w:val="0"/>
            </w:pPr>
            <w:r w:rsidRPr="00561C07">
              <w:t>PIC</w:t>
            </w:r>
          </w:p>
        </w:tc>
        <w:tc>
          <w:tcPr>
            <w:tcW w:w="2430" w:type="dxa"/>
            <w:shd w:val="clear" w:color="auto" w:fill="92D050"/>
            <w:vAlign w:val="center"/>
          </w:tcPr>
          <w:p w14:paraId="2DC4C53D" w14:textId="77777777" w:rsidR="00792389" w:rsidRPr="00561C07" w:rsidRDefault="00792389" w:rsidP="00151D53">
            <w:pPr>
              <w:pStyle w:val="Bangheader"/>
              <w:framePr w:hSpace="0" w:wrap="auto" w:vAnchor="margin" w:xAlign="left" w:yAlign="inline"/>
              <w:suppressOverlap w:val="0"/>
            </w:pPr>
            <w:r w:rsidRPr="00561C07">
              <w:t>When</w:t>
            </w:r>
          </w:p>
        </w:tc>
      </w:tr>
      <w:tr w:rsidR="00792389" w:rsidRPr="00077E1F" w14:paraId="754B8C33" w14:textId="77777777" w:rsidTr="00E0404C">
        <w:trPr>
          <w:jc w:val="center"/>
        </w:trPr>
        <w:tc>
          <w:tcPr>
            <w:tcW w:w="2160" w:type="dxa"/>
            <w:vAlign w:val="center"/>
          </w:tcPr>
          <w:p w14:paraId="665FFCA7" w14:textId="77777777" w:rsidR="00792389" w:rsidRPr="00561C07" w:rsidRDefault="00792389" w:rsidP="007C0A36">
            <w:pPr>
              <w:pStyle w:val="Bang"/>
            </w:pPr>
            <w:r w:rsidRPr="00561C07">
              <w:t>Size: No. of KLOC</w:t>
            </w:r>
          </w:p>
        </w:tc>
        <w:tc>
          <w:tcPr>
            <w:tcW w:w="2070" w:type="dxa"/>
            <w:vAlign w:val="center"/>
          </w:tcPr>
          <w:p w14:paraId="0B6C7919" w14:textId="77777777" w:rsidR="00792389" w:rsidRPr="00561C07" w:rsidRDefault="00BD19FF" w:rsidP="007C0A36">
            <w:pPr>
              <w:pStyle w:val="Bang"/>
            </w:pPr>
            <w:r w:rsidRPr="00561C07">
              <w:t>Achieve target</w:t>
            </w:r>
          </w:p>
        </w:tc>
        <w:tc>
          <w:tcPr>
            <w:tcW w:w="1800" w:type="dxa"/>
            <w:vAlign w:val="center"/>
          </w:tcPr>
          <w:p w14:paraId="5B6E732C" w14:textId="77777777" w:rsidR="00792389" w:rsidRPr="00561C07" w:rsidRDefault="00792389" w:rsidP="007C0A36">
            <w:pPr>
              <w:pStyle w:val="Bang"/>
            </w:pPr>
            <w:r w:rsidRPr="00561C07">
              <w:t>PM</w:t>
            </w:r>
          </w:p>
        </w:tc>
        <w:tc>
          <w:tcPr>
            <w:tcW w:w="2430" w:type="dxa"/>
            <w:vAlign w:val="center"/>
          </w:tcPr>
          <w:p w14:paraId="37453694" w14:textId="77777777" w:rsidR="00792389" w:rsidRPr="00561C07" w:rsidRDefault="00792389" w:rsidP="007C0A36">
            <w:pPr>
              <w:pStyle w:val="Bang"/>
            </w:pPr>
            <w:r w:rsidRPr="00561C07">
              <w:t>At the end of stages</w:t>
            </w:r>
          </w:p>
        </w:tc>
      </w:tr>
      <w:tr w:rsidR="00792389" w:rsidRPr="00077E1F" w14:paraId="7E843A4F" w14:textId="77777777" w:rsidTr="00E0404C">
        <w:trPr>
          <w:jc w:val="center"/>
        </w:trPr>
        <w:tc>
          <w:tcPr>
            <w:tcW w:w="2160" w:type="dxa"/>
            <w:vAlign w:val="center"/>
          </w:tcPr>
          <w:p w14:paraId="6E4E88D2" w14:textId="77777777" w:rsidR="00792389" w:rsidRPr="00561C07" w:rsidRDefault="00792389" w:rsidP="007C0A36">
            <w:pPr>
              <w:pStyle w:val="Bang"/>
            </w:pPr>
            <w:r w:rsidRPr="00561C07">
              <w:t>Effort: No. person-day</w:t>
            </w:r>
          </w:p>
        </w:tc>
        <w:tc>
          <w:tcPr>
            <w:tcW w:w="2070" w:type="dxa"/>
            <w:vAlign w:val="center"/>
          </w:tcPr>
          <w:p w14:paraId="55E3C9B6" w14:textId="77777777" w:rsidR="00792389" w:rsidRPr="00561C07" w:rsidRDefault="00012F8C" w:rsidP="007C0A36">
            <w:pPr>
              <w:pStyle w:val="Bang"/>
            </w:pPr>
            <w:r w:rsidRPr="00561C07">
              <w:t>Monitor and controlling team member to keep plan.</w:t>
            </w:r>
          </w:p>
        </w:tc>
        <w:tc>
          <w:tcPr>
            <w:tcW w:w="1800" w:type="dxa"/>
            <w:vAlign w:val="center"/>
          </w:tcPr>
          <w:p w14:paraId="1EBE3AD6" w14:textId="77777777" w:rsidR="00792389" w:rsidRPr="00561C07" w:rsidRDefault="00792389" w:rsidP="007C0A36">
            <w:pPr>
              <w:pStyle w:val="Bang"/>
            </w:pPr>
            <w:r w:rsidRPr="00561C07">
              <w:t>Team members</w:t>
            </w:r>
          </w:p>
        </w:tc>
        <w:tc>
          <w:tcPr>
            <w:tcW w:w="2430" w:type="dxa"/>
            <w:vAlign w:val="center"/>
          </w:tcPr>
          <w:p w14:paraId="02E3F6EB" w14:textId="77777777" w:rsidR="00792389" w:rsidRPr="00561C07" w:rsidRDefault="00792389" w:rsidP="007C0A36">
            <w:pPr>
              <w:pStyle w:val="Bang"/>
            </w:pPr>
            <w:r w:rsidRPr="00561C07">
              <w:t>Daily</w:t>
            </w:r>
          </w:p>
        </w:tc>
      </w:tr>
      <w:tr w:rsidR="00792389" w:rsidRPr="00077E1F" w14:paraId="5A228C80" w14:textId="77777777" w:rsidTr="00E0404C">
        <w:trPr>
          <w:jc w:val="center"/>
        </w:trPr>
        <w:tc>
          <w:tcPr>
            <w:tcW w:w="2160" w:type="dxa"/>
            <w:vAlign w:val="center"/>
          </w:tcPr>
          <w:p w14:paraId="31BDD799" w14:textId="77777777" w:rsidR="00792389" w:rsidRPr="00561C07" w:rsidRDefault="00792389" w:rsidP="007C0A36">
            <w:pPr>
              <w:pStyle w:val="Bang"/>
            </w:pPr>
            <w:r w:rsidRPr="00561C07">
              <w:t>Quality: No. defects detected</w:t>
            </w:r>
          </w:p>
        </w:tc>
        <w:tc>
          <w:tcPr>
            <w:tcW w:w="2070" w:type="dxa"/>
            <w:vAlign w:val="center"/>
          </w:tcPr>
          <w:p w14:paraId="5B04CC8A" w14:textId="77777777" w:rsidR="00792389" w:rsidRPr="00561C07" w:rsidRDefault="00012F8C" w:rsidP="007C0A36">
            <w:pPr>
              <w:pStyle w:val="Bang"/>
            </w:pPr>
            <w:r w:rsidRPr="00561C07">
              <w:t>Managing product’s quality.</w:t>
            </w:r>
          </w:p>
        </w:tc>
        <w:tc>
          <w:tcPr>
            <w:tcW w:w="1800" w:type="dxa"/>
            <w:vAlign w:val="center"/>
          </w:tcPr>
          <w:p w14:paraId="6227C0AB" w14:textId="77777777" w:rsidR="00792389" w:rsidRPr="00561C07" w:rsidRDefault="00792389" w:rsidP="007C0A36">
            <w:pPr>
              <w:pStyle w:val="Bang"/>
            </w:pPr>
            <w:r w:rsidRPr="00561C07">
              <w:t>Reviewer, Tester</w:t>
            </w:r>
          </w:p>
        </w:tc>
        <w:tc>
          <w:tcPr>
            <w:tcW w:w="2430" w:type="dxa"/>
            <w:vAlign w:val="center"/>
          </w:tcPr>
          <w:p w14:paraId="2A174799" w14:textId="77777777" w:rsidR="00792389" w:rsidRPr="00561C07" w:rsidRDefault="00792389" w:rsidP="007C0A36">
            <w:pPr>
              <w:pStyle w:val="Bang"/>
            </w:pPr>
            <w:r w:rsidRPr="00561C07">
              <w:t>Right after the review/test</w:t>
            </w:r>
          </w:p>
        </w:tc>
      </w:tr>
      <w:tr w:rsidR="00792389" w:rsidRPr="00077E1F" w14:paraId="294DE109" w14:textId="77777777" w:rsidTr="00E0404C">
        <w:trPr>
          <w:jc w:val="center"/>
        </w:trPr>
        <w:tc>
          <w:tcPr>
            <w:tcW w:w="2160" w:type="dxa"/>
            <w:vAlign w:val="center"/>
          </w:tcPr>
          <w:p w14:paraId="7A74F51F" w14:textId="77777777" w:rsidR="00792389" w:rsidRPr="00561C07" w:rsidRDefault="00792389" w:rsidP="007C0A36">
            <w:pPr>
              <w:pStyle w:val="Bang"/>
            </w:pPr>
            <w:r w:rsidRPr="00561C07">
              <w:t>Schedule</w:t>
            </w:r>
          </w:p>
        </w:tc>
        <w:tc>
          <w:tcPr>
            <w:tcW w:w="2070" w:type="dxa"/>
            <w:vAlign w:val="center"/>
          </w:tcPr>
          <w:p w14:paraId="73EC924E" w14:textId="77777777" w:rsidR="00792389" w:rsidRPr="00561C07" w:rsidRDefault="00012F8C" w:rsidP="007C0A36">
            <w:pPr>
              <w:pStyle w:val="Bang"/>
            </w:pPr>
            <w:r w:rsidRPr="00561C07">
              <w:t>Monitor and controlling software developing processing keep plan.</w:t>
            </w:r>
          </w:p>
        </w:tc>
        <w:tc>
          <w:tcPr>
            <w:tcW w:w="1800" w:type="dxa"/>
            <w:vAlign w:val="center"/>
          </w:tcPr>
          <w:p w14:paraId="55B5B7D7" w14:textId="77777777" w:rsidR="00792389" w:rsidRPr="00561C07" w:rsidRDefault="00792389" w:rsidP="007C0A36">
            <w:pPr>
              <w:pStyle w:val="Bang"/>
            </w:pPr>
            <w:r w:rsidRPr="00561C07">
              <w:t>PM</w:t>
            </w:r>
          </w:p>
        </w:tc>
        <w:tc>
          <w:tcPr>
            <w:tcW w:w="2430" w:type="dxa"/>
            <w:vAlign w:val="center"/>
          </w:tcPr>
          <w:p w14:paraId="375A9689" w14:textId="77777777" w:rsidR="00792389" w:rsidRPr="00561C07" w:rsidRDefault="00792389" w:rsidP="007C0A36">
            <w:pPr>
              <w:pStyle w:val="Bang"/>
            </w:pPr>
            <w:r w:rsidRPr="00561C07">
              <w:t>Weekly and at the end of stages</w:t>
            </w:r>
          </w:p>
        </w:tc>
      </w:tr>
    </w:tbl>
    <w:p w14:paraId="2BBED2E3" w14:textId="77777777" w:rsidR="00AC5789" w:rsidRPr="00077E1F" w:rsidRDefault="00AC5789" w:rsidP="007C0A36">
      <w:pPr>
        <w:pStyle w:val="HelpText"/>
      </w:pPr>
    </w:p>
    <w:p w14:paraId="52AD2648" w14:textId="77777777" w:rsidR="008527E4" w:rsidRPr="00077E1F" w:rsidRDefault="007C7613" w:rsidP="007C0A36">
      <w:pPr>
        <w:pStyle w:val="Heading1"/>
      </w:pPr>
      <w:bookmarkStart w:id="14" w:name="_Toc457635408"/>
      <w:bookmarkStart w:id="15" w:name="_Toc452446889"/>
      <w:r w:rsidRPr="00077E1F">
        <w:lastRenderedPageBreak/>
        <w:t>Estimate</w:t>
      </w:r>
      <w:bookmarkEnd w:id="14"/>
    </w:p>
    <w:p w14:paraId="57A26D80" w14:textId="77777777" w:rsidR="008527E4" w:rsidRPr="00077E1F" w:rsidRDefault="008527E4" w:rsidP="007C0A36">
      <w:pPr>
        <w:pStyle w:val="Heading2"/>
      </w:pPr>
      <w:bookmarkStart w:id="16" w:name="_Toc457635409"/>
      <w:r w:rsidRPr="00077E1F">
        <w:t>Size</w:t>
      </w:r>
      <w:bookmarkEnd w:id="16"/>
    </w:p>
    <w:p w14:paraId="778EDF1E" w14:textId="3F126B79" w:rsidR="00891769" w:rsidRPr="00891769" w:rsidRDefault="00FD4582" w:rsidP="00891769">
      <w:pPr>
        <w:pStyle w:val="Body"/>
      </w:pPr>
      <w:r w:rsidRPr="00077E1F">
        <w:t xml:space="preserve">This project is performed and must complete all requirements from teacher and FPT University. So size of our project is in Capstone Project limit. </w:t>
      </w:r>
    </w:p>
    <w:p w14:paraId="42497FA6" w14:textId="77777777" w:rsidR="00BA1E24" w:rsidRPr="00077E1F" w:rsidRDefault="00BA1E24" w:rsidP="007C0A36">
      <w:pPr>
        <w:pStyle w:val="Heading2"/>
      </w:pPr>
      <w:bookmarkStart w:id="17" w:name="_Toc457635410"/>
      <w:r w:rsidRPr="00077E1F">
        <w:t>Effort</w:t>
      </w:r>
      <w:bookmarkEnd w:id="17"/>
    </w:p>
    <w:p w14:paraId="18B2E16B" w14:textId="77777777" w:rsidR="008527E4" w:rsidRPr="00077E1F" w:rsidRDefault="008527E4" w:rsidP="007C0A36">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908"/>
        <w:gridCol w:w="1170"/>
        <w:gridCol w:w="1080"/>
        <w:gridCol w:w="1530"/>
        <w:gridCol w:w="1440"/>
        <w:gridCol w:w="1122"/>
      </w:tblGrid>
      <w:tr w:rsidR="00561C07" w:rsidRPr="00077E1F" w14:paraId="48D83D0F" w14:textId="77777777" w:rsidTr="0040578D">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92D050"/>
            <w:vAlign w:val="center"/>
          </w:tcPr>
          <w:p w14:paraId="217E7EBE" w14:textId="77777777" w:rsidR="00CB4DE3" w:rsidRPr="0040578D" w:rsidRDefault="00CB4DE3" w:rsidP="007C0A36">
            <w:pPr>
              <w:rPr>
                <w:rFonts w:ascii="Times New Roman" w:hAnsi="Times New Roman" w:cs="Times New Roman"/>
                <w:b w:val="0"/>
                <w:color w:val="auto"/>
                <w:lang w:eastAsia="de-DE"/>
              </w:rPr>
            </w:pPr>
          </w:p>
        </w:tc>
        <w:tc>
          <w:tcPr>
            <w:tcW w:w="1170" w:type="dxa"/>
            <w:shd w:val="clear" w:color="auto" w:fill="92D050"/>
            <w:vAlign w:val="center"/>
          </w:tcPr>
          <w:p w14:paraId="0CD113B2"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Initiation</w:t>
            </w:r>
          </w:p>
        </w:tc>
        <w:tc>
          <w:tcPr>
            <w:tcW w:w="1080" w:type="dxa"/>
            <w:shd w:val="clear" w:color="auto" w:fill="92D050"/>
            <w:vAlign w:val="center"/>
          </w:tcPr>
          <w:p w14:paraId="4BED50E1"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Solution</w:t>
            </w:r>
          </w:p>
        </w:tc>
        <w:tc>
          <w:tcPr>
            <w:tcW w:w="1530" w:type="dxa"/>
            <w:shd w:val="clear" w:color="auto" w:fill="92D050"/>
            <w:vAlign w:val="center"/>
          </w:tcPr>
          <w:p w14:paraId="6A44B0EF"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Construction</w:t>
            </w:r>
          </w:p>
        </w:tc>
        <w:tc>
          <w:tcPr>
            <w:tcW w:w="1440" w:type="dxa"/>
            <w:shd w:val="clear" w:color="auto" w:fill="92D050"/>
            <w:vAlign w:val="center"/>
          </w:tcPr>
          <w:p w14:paraId="6844C1EC" w14:textId="6AE6885D" w:rsidR="00CB4DE3" w:rsidRPr="0040578D" w:rsidRDefault="00863085"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Termination</w:t>
            </w:r>
          </w:p>
        </w:tc>
        <w:tc>
          <w:tcPr>
            <w:tcW w:w="1122" w:type="dxa"/>
            <w:shd w:val="clear" w:color="auto" w:fill="92D050"/>
            <w:vAlign w:val="center"/>
          </w:tcPr>
          <w:p w14:paraId="30D079AA" w14:textId="77777777" w:rsidR="00CB4DE3" w:rsidRPr="0040578D" w:rsidRDefault="00CB4DE3" w:rsidP="002A71C9">
            <w:pPr>
              <w:rPr>
                <w:rFonts w:ascii="Times New Roman" w:hAnsi="Times New Roman" w:cs="Times New Roman"/>
                <w:color w:val="auto"/>
                <w:lang w:eastAsia="de-DE"/>
              </w:rPr>
            </w:pPr>
            <w:r w:rsidRPr="0040578D">
              <w:rPr>
                <w:rFonts w:ascii="Times New Roman" w:hAnsi="Times New Roman" w:cs="Times New Roman"/>
                <w:color w:val="auto"/>
                <w:lang w:eastAsia="de-DE"/>
              </w:rPr>
              <w:t>Total</w:t>
            </w:r>
          </w:p>
        </w:tc>
      </w:tr>
      <w:tr w:rsidR="00CB4DE3" w:rsidRPr="00077E1F" w14:paraId="382752CD" w14:textId="77777777" w:rsidTr="0040578D">
        <w:tc>
          <w:tcPr>
            <w:tcW w:w="1908" w:type="dxa"/>
            <w:vAlign w:val="center"/>
          </w:tcPr>
          <w:p w14:paraId="2AAB3B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Effort(person/day)</w:t>
            </w:r>
          </w:p>
        </w:tc>
        <w:tc>
          <w:tcPr>
            <w:tcW w:w="1170" w:type="dxa"/>
            <w:vAlign w:val="center"/>
          </w:tcPr>
          <w:p w14:paraId="0609CED8" w14:textId="3084132C"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75</w:t>
            </w:r>
          </w:p>
        </w:tc>
        <w:tc>
          <w:tcPr>
            <w:tcW w:w="1080" w:type="dxa"/>
            <w:vAlign w:val="center"/>
          </w:tcPr>
          <w:p w14:paraId="4150EF5D" w14:textId="4C29F4D2" w:rsidR="00CB4DE3" w:rsidRPr="0040578D" w:rsidRDefault="000544EE" w:rsidP="007C0A36">
            <w:pPr>
              <w:rPr>
                <w:rFonts w:ascii="Times New Roman" w:hAnsi="Times New Roman" w:cs="Times New Roman"/>
                <w:lang w:eastAsia="de-DE"/>
              </w:rPr>
            </w:pPr>
            <w:r>
              <w:rPr>
                <w:rFonts w:ascii="Times New Roman" w:hAnsi="Times New Roman" w:cs="Times New Roman"/>
                <w:lang w:eastAsia="de-DE"/>
              </w:rPr>
              <w:t>147</w:t>
            </w:r>
          </w:p>
        </w:tc>
        <w:tc>
          <w:tcPr>
            <w:tcW w:w="1530" w:type="dxa"/>
            <w:vAlign w:val="center"/>
          </w:tcPr>
          <w:p w14:paraId="58FB93C8" w14:textId="63128323" w:rsidR="00CB4DE3" w:rsidRPr="0040578D" w:rsidRDefault="000544EE" w:rsidP="007C0A36">
            <w:pPr>
              <w:rPr>
                <w:rFonts w:ascii="Times New Roman" w:hAnsi="Times New Roman" w:cs="Times New Roman"/>
                <w:lang w:eastAsia="de-DE"/>
              </w:rPr>
            </w:pPr>
            <w:r>
              <w:rPr>
                <w:rFonts w:ascii="Times New Roman" w:hAnsi="Times New Roman" w:cs="Times New Roman"/>
                <w:lang w:eastAsia="de-DE"/>
              </w:rPr>
              <w:t>198</w:t>
            </w:r>
          </w:p>
        </w:tc>
        <w:tc>
          <w:tcPr>
            <w:tcW w:w="1440" w:type="dxa"/>
            <w:vAlign w:val="center"/>
          </w:tcPr>
          <w:p w14:paraId="4661470F" w14:textId="71BDC8A2"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30</w:t>
            </w:r>
          </w:p>
        </w:tc>
        <w:tc>
          <w:tcPr>
            <w:tcW w:w="1122" w:type="dxa"/>
            <w:vAlign w:val="center"/>
          </w:tcPr>
          <w:p w14:paraId="1CEFD767" w14:textId="6E8A63FD" w:rsidR="00CB4DE3" w:rsidRPr="0040578D" w:rsidRDefault="002A71C9" w:rsidP="002A71C9">
            <w:pPr>
              <w:rPr>
                <w:rFonts w:ascii="Times New Roman" w:hAnsi="Times New Roman" w:cs="Times New Roman"/>
                <w:lang w:eastAsia="de-DE"/>
              </w:rPr>
            </w:pPr>
            <w:r w:rsidRPr="0040578D">
              <w:rPr>
                <w:rFonts w:ascii="Times New Roman" w:hAnsi="Times New Roman" w:cs="Times New Roman"/>
                <w:lang w:eastAsia="de-DE"/>
              </w:rPr>
              <w:t>450</w:t>
            </w:r>
          </w:p>
        </w:tc>
      </w:tr>
      <w:tr w:rsidR="00CB4DE3" w:rsidRPr="00077E1F" w14:paraId="5B643584" w14:textId="77777777" w:rsidTr="0040578D">
        <w:tc>
          <w:tcPr>
            <w:tcW w:w="1908" w:type="dxa"/>
            <w:vAlign w:val="center"/>
          </w:tcPr>
          <w:p w14:paraId="57A047C8"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Total % budgeted Effort Usage (%)</w:t>
            </w:r>
          </w:p>
        </w:tc>
        <w:tc>
          <w:tcPr>
            <w:tcW w:w="1170" w:type="dxa"/>
            <w:vAlign w:val="center"/>
          </w:tcPr>
          <w:p w14:paraId="3AEE9E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080" w:type="dxa"/>
            <w:vAlign w:val="center"/>
          </w:tcPr>
          <w:p w14:paraId="6F36C1A4"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530" w:type="dxa"/>
            <w:vAlign w:val="center"/>
          </w:tcPr>
          <w:p w14:paraId="22AFB19B"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440" w:type="dxa"/>
            <w:vAlign w:val="center"/>
          </w:tcPr>
          <w:p w14:paraId="493D590E"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122" w:type="dxa"/>
            <w:vAlign w:val="center"/>
          </w:tcPr>
          <w:p w14:paraId="518E4E71" w14:textId="77777777" w:rsidR="00CB4DE3" w:rsidRPr="0040578D" w:rsidRDefault="00CB4DE3" w:rsidP="002A71C9">
            <w:pPr>
              <w:rPr>
                <w:rFonts w:ascii="Times New Roman" w:hAnsi="Times New Roman" w:cs="Times New Roman"/>
                <w:lang w:eastAsia="de-DE"/>
              </w:rPr>
            </w:pPr>
          </w:p>
        </w:tc>
      </w:tr>
    </w:tbl>
    <w:p w14:paraId="61369349" w14:textId="77777777" w:rsidR="008527E4" w:rsidRPr="00077E1F" w:rsidRDefault="008527E4" w:rsidP="007C0A36">
      <w:pPr>
        <w:pStyle w:val="Heading2"/>
      </w:pPr>
      <w:bookmarkStart w:id="18" w:name="_Toc457635411"/>
      <w:r w:rsidRPr="00077E1F">
        <w:t>Schedule</w:t>
      </w:r>
      <w:bookmarkEnd w:id="18"/>
    </w:p>
    <w:p w14:paraId="05BD5447" w14:textId="77777777" w:rsidR="00DB14D2" w:rsidRPr="00077E1F" w:rsidRDefault="008527E4" w:rsidP="007C0A36">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56"/>
        <w:gridCol w:w="1620"/>
        <w:gridCol w:w="2581"/>
        <w:gridCol w:w="1331"/>
      </w:tblGrid>
      <w:tr w:rsidR="008527E4" w:rsidRPr="00AE63B4" w14:paraId="73F96234" w14:textId="77777777" w:rsidTr="00C7776B">
        <w:trPr>
          <w:tblHeader/>
          <w:jc w:val="center"/>
        </w:trPr>
        <w:tc>
          <w:tcPr>
            <w:tcW w:w="562" w:type="dxa"/>
            <w:shd w:val="clear" w:color="auto" w:fill="92D050"/>
          </w:tcPr>
          <w:p w14:paraId="4B56EBD4" w14:textId="77777777" w:rsidR="008527E4" w:rsidRPr="00AE63B4" w:rsidRDefault="008527E4" w:rsidP="00151D53">
            <w:pPr>
              <w:pStyle w:val="Bangheader"/>
              <w:framePr w:hSpace="0" w:wrap="auto" w:vAnchor="margin" w:xAlign="left" w:yAlign="inline"/>
              <w:suppressOverlap w:val="0"/>
              <w:rPr>
                <w:sz w:val="21"/>
                <w:szCs w:val="21"/>
              </w:rPr>
            </w:pPr>
            <w:r w:rsidRPr="00AE63B4">
              <w:rPr>
                <w:sz w:val="21"/>
                <w:szCs w:val="21"/>
              </w:rPr>
              <w:t>No</w:t>
            </w:r>
          </w:p>
        </w:tc>
        <w:tc>
          <w:tcPr>
            <w:tcW w:w="2156" w:type="dxa"/>
            <w:shd w:val="clear" w:color="auto" w:fill="92D050"/>
          </w:tcPr>
          <w:p w14:paraId="60A1FB28" w14:textId="77777777" w:rsidR="008527E4" w:rsidRPr="00AE63B4" w:rsidRDefault="008527E4" w:rsidP="00151D53">
            <w:pPr>
              <w:pStyle w:val="Bangheader"/>
              <w:framePr w:hSpace="0" w:wrap="auto" w:vAnchor="margin" w:xAlign="left" w:yAlign="inline"/>
              <w:suppressOverlap w:val="0"/>
              <w:rPr>
                <w:sz w:val="21"/>
                <w:szCs w:val="21"/>
              </w:rPr>
            </w:pPr>
            <w:r w:rsidRPr="00AE63B4">
              <w:rPr>
                <w:sz w:val="21"/>
                <w:szCs w:val="21"/>
              </w:rPr>
              <w:t>Stage</w:t>
            </w:r>
          </w:p>
        </w:tc>
        <w:tc>
          <w:tcPr>
            <w:tcW w:w="1620" w:type="dxa"/>
            <w:shd w:val="clear" w:color="auto" w:fill="92D050"/>
          </w:tcPr>
          <w:p w14:paraId="412D10E3" w14:textId="77777777" w:rsidR="008527E4" w:rsidRPr="00AE63B4" w:rsidRDefault="008527E4" w:rsidP="00151D53">
            <w:pPr>
              <w:pStyle w:val="Bangheader"/>
              <w:framePr w:hSpace="0" w:wrap="auto" w:vAnchor="margin" w:xAlign="left" w:yAlign="inline"/>
              <w:suppressOverlap w:val="0"/>
              <w:rPr>
                <w:sz w:val="21"/>
                <w:szCs w:val="21"/>
              </w:rPr>
            </w:pPr>
            <w:r w:rsidRPr="00AE63B4">
              <w:rPr>
                <w:sz w:val="21"/>
                <w:szCs w:val="21"/>
              </w:rPr>
              <w:t>Committed Delivery date</w:t>
            </w:r>
          </w:p>
        </w:tc>
        <w:tc>
          <w:tcPr>
            <w:tcW w:w="2581" w:type="dxa"/>
            <w:shd w:val="clear" w:color="auto" w:fill="92D050"/>
          </w:tcPr>
          <w:p w14:paraId="78EDA8C2" w14:textId="77777777" w:rsidR="008527E4" w:rsidRPr="00AE63B4" w:rsidRDefault="008527E4" w:rsidP="00151D53">
            <w:pPr>
              <w:pStyle w:val="Bangheader"/>
              <w:framePr w:hSpace="0" w:wrap="auto" w:vAnchor="margin" w:xAlign="left" w:yAlign="inline"/>
              <w:suppressOverlap w:val="0"/>
              <w:rPr>
                <w:sz w:val="21"/>
                <w:szCs w:val="21"/>
              </w:rPr>
            </w:pPr>
            <w:r w:rsidRPr="00AE63B4">
              <w:rPr>
                <w:sz w:val="21"/>
                <w:szCs w:val="21"/>
              </w:rPr>
              <w:t>Description of Deliverable</w:t>
            </w:r>
          </w:p>
        </w:tc>
        <w:tc>
          <w:tcPr>
            <w:tcW w:w="1331" w:type="dxa"/>
            <w:shd w:val="clear" w:color="auto" w:fill="92D050"/>
          </w:tcPr>
          <w:p w14:paraId="50700194" w14:textId="77777777" w:rsidR="008527E4" w:rsidRPr="00AE63B4" w:rsidRDefault="008527E4" w:rsidP="00151D53">
            <w:pPr>
              <w:pStyle w:val="Bangheader"/>
              <w:framePr w:hSpace="0" w:wrap="auto" w:vAnchor="margin" w:xAlign="left" w:yAlign="inline"/>
              <w:suppressOverlap w:val="0"/>
              <w:rPr>
                <w:sz w:val="21"/>
                <w:szCs w:val="21"/>
              </w:rPr>
            </w:pPr>
            <w:r w:rsidRPr="00AE63B4">
              <w:rPr>
                <w:sz w:val="21"/>
                <w:szCs w:val="21"/>
              </w:rPr>
              <w:t>Delivery  media</w:t>
            </w:r>
          </w:p>
        </w:tc>
      </w:tr>
      <w:tr w:rsidR="007D3ABE" w:rsidRPr="00AE63B4" w14:paraId="17BBB638"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4139641E" w14:textId="77777777" w:rsidR="007D3ABE" w:rsidRPr="00AE63B4" w:rsidRDefault="003A7C55" w:rsidP="00151D53">
            <w:pPr>
              <w:pStyle w:val="StylebangcategoryWhiteLeft"/>
              <w:framePr w:hSpace="0" w:wrap="auto" w:vAnchor="margin" w:xAlign="left" w:yAlign="inline"/>
              <w:suppressOverlap w:val="0"/>
              <w:rPr>
                <w:sz w:val="21"/>
                <w:szCs w:val="21"/>
              </w:rPr>
            </w:pPr>
            <w:r w:rsidRPr="00AE63B4">
              <w:rPr>
                <w:sz w:val="21"/>
                <w:szCs w:val="21"/>
              </w:rPr>
              <w:t>Initiation</w:t>
            </w:r>
          </w:p>
        </w:tc>
        <w:tc>
          <w:tcPr>
            <w:tcW w:w="1620" w:type="dxa"/>
            <w:shd w:val="clear" w:color="auto" w:fill="auto"/>
            <w:vAlign w:val="center"/>
          </w:tcPr>
          <w:p w14:paraId="51C2BD39" w14:textId="77777777" w:rsidR="007D3ABE" w:rsidRPr="00AE63B4" w:rsidRDefault="007D3ABE" w:rsidP="00D9223D">
            <w:pPr>
              <w:pStyle w:val="bang0"/>
              <w:framePr w:hSpace="0" w:wrap="auto" w:vAnchor="margin" w:xAlign="left" w:yAlign="inline"/>
              <w:suppressOverlap w:val="0"/>
              <w:rPr>
                <w:sz w:val="21"/>
                <w:szCs w:val="21"/>
              </w:rPr>
            </w:pPr>
          </w:p>
        </w:tc>
        <w:tc>
          <w:tcPr>
            <w:tcW w:w="3912" w:type="dxa"/>
            <w:gridSpan w:val="2"/>
            <w:shd w:val="clear" w:color="auto" w:fill="auto"/>
            <w:vAlign w:val="center"/>
          </w:tcPr>
          <w:p w14:paraId="36E203E2" w14:textId="77777777" w:rsidR="007D3ABE" w:rsidRPr="00AE63B4" w:rsidRDefault="007D3ABE" w:rsidP="00D9223D">
            <w:pPr>
              <w:pStyle w:val="bang0"/>
              <w:framePr w:hSpace="0" w:wrap="auto" w:vAnchor="margin" w:xAlign="left" w:yAlign="inline"/>
              <w:suppressOverlap w:val="0"/>
              <w:rPr>
                <w:sz w:val="21"/>
                <w:szCs w:val="21"/>
              </w:rPr>
            </w:pPr>
            <w:r w:rsidRPr="00AE63B4">
              <w:rPr>
                <w:sz w:val="21"/>
                <w:szCs w:val="21"/>
              </w:rPr>
              <w:t>Requiremen</w:t>
            </w:r>
            <w:r w:rsidR="003A7C55" w:rsidRPr="00AE63B4">
              <w:rPr>
                <w:sz w:val="21"/>
                <w:szCs w:val="21"/>
              </w:rPr>
              <w:t>ts agreed, Report 1 reviewed</w:t>
            </w:r>
          </w:p>
        </w:tc>
      </w:tr>
      <w:tr w:rsidR="005B655B" w:rsidRPr="00AE63B4" w14:paraId="5F471996" w14:textId="77777777" w:rsidTr="00C7776B">
        <w:trPr>
          <w:jc w:val="center"/>
        </w:trPr>
        <w:tc>
          <w:tcPr>
            <w:tcW w:w="562" w:type="dxa"/>
            <w:vAlign w:val="center"/>
          </w:tcPr>
          <w:p w14:paraId="51B4133C" w14:textId="2E516FDE" w:rsidR="005B655B" w:rsidRPr="00AE63B4" w:rsidRDefault="00510BEF" w:rsidP="00D9223D">
            <w:pPr>
              <w:pStyle w:val="bang0"/>
              <w:framePr w:hSpace="0" w:wrap="auto" w:vAnchor="margin" w:xAlign="left" w:yAlign="inline"/>
              <w:suppressOverlap w:val="0"/>
              <w:rPr>
                <w:sz w:val="21"/>
                <w:szCs w:val="21"/>
              </w:rPr>
            </w:pPr>
            <w:r w:rsidRPr="00AE63B4">
              <w:rPr>
                <w:sz w:val="21"/>
                <w:szCs w:val="21"/>
              </w:rPr>
              <w:t>1</w:t>
            </w:r>
          </w:p>
        </w:tc>
        <w:tc>
          <w:tcPr>
            <w:tcW w:w="2156" w:type="dxa"/>
            <w:vAlign w:val="center"/>
          </w:tcPr>
          <w:p w14:paraId="0452C8C1" w14:textId="45AD6E47" w:rsidR="005B655B" w:rsidRPr="00AE63B4" w:rsidRDefault="005B655B" w:rsidP="007C0A36">
            <w:pPr>
              <w:rPr>
                <w:sz w:val="21"/>
                <w:szCs w:val="21"/>
              </w:rPr>
            </w:pPr>
            <w:r w:rsidRPr="00AE63B4">
              <w:rPr>
                <w:sz w:val="21"/>
                <w:szCs w:val="21"/>
              </w:rPr>
              <w:t>Project Introduction</w:t>
            </w:r>
          </w:p>
        </w:tc>
        <w:tc>
          <w:tcPr>
            <w:tcW w:w="1620" w:type="dxa"/>
            <w:vAlign w:val="center"/>
          </w:tcPr>
          <w:p w14:paraId="76EC536D" w14:textId="35F45C59" w:rsidR="005B655B" w:rsidRPr="00AE63B4" w:rsidRDefault="005B655B" w:rsidP="00510BEF">
            <w:pPr>
              <w:rPr>
                <w:sz w:val="21"/>
                <w:szCs w:val="21"/>
              </w:rPr>
            </w:pPr>
            <w:r w:rsidRPr="00AE63B4">
              <w:rPr>
                <w:sz w:val="21"/>
                <w:szCs w:val="21"/>
              </w:rPr>
              <w:t>1</w:t>
            </w:r>
            <w:r w:rsidR="00510BEF" w:rsidRPr="00AE63B4">
              <w:rPr>
                <w:sz w:val="21"/>
                <w:szCs w:val="21"/>
              </w:rPr>
              <w:t>6</w:t>
            </w:r>
            <w:r w:rsidRPr="00AE63B4">
              <w:rPr>
                <w:sz w:val="21"/>
                <w:szCs w:val="21"/>
              </w:rPr>
              <w:t>-05-2016</w:t>
            </w:r>
          </w:p>
        </w:tc>
        <w:tc>
          <w:tcPr>
            <w:tcW w:w="2581" w:type="dxa"/>
            <w:vAlign w:val="center"/>
          </w:tcPr>
          <w:p w14:paraId="63496918" w14:textId="1FC453B6" w:rsidR="005B655B" w:rsidRPr="00AE63B4" w:rsidRDefault="00095147" w:rsidP="007C0A36">
            <w:pPr>
              <w:rPr>
                <w:sz w:val="21"/>
                <w:szCs w:val="21"/>
              </w:rPr>
            </w:pPr>
            <w:r w:rsidRPr="00AE63B4">
              <w:rPr>
                <w:sz w:val="21"/>
                <w:szCs w:val="21"/>
              </w:rPr>
              <w:t>Criteria: Documentation reviewed</w:t>
            </w:r>
          </w:p>
        </w:tc>
        <w:tc>
          <w:tcPr>
            <w:tcW w:w="1331" w:type="dxa"/>
            <w:vAlign w:val="center"/>
          </w:tcPr>
          <w:p w14:paraId="12519829" w14:textId="77777777" w:rsidR="005B655B" w:rsidRPr="00AE63B4" w:rsidRDefault="005B655B" w:rsidP="00D9223D">
            <w:pPr>
              <w:pStyle w:val="bang0"/>
              <w:framePr w:hSpace="0" w:wrap="auto" w:vAnchor="margin" w:xAlign="left" w:yAlign="inline"/>
              <w:suppressOverlap w:val="0"/>
              <w:rPr>
                <w:sz w:val="21"/>
                <w:szCs w:val="21"/>
              </w:rPr>
            </w:pPr>
          </w:p>
        </w:tc>
      </w:tr>
      <w:tr w:rsidR="005B655B" w:rsidRPr="00AE63B4" w14:paraId="41A9B355" w14:textId="77777777" w:rsidTr="00C7776B">
        <w:trPr>
          <w:jc w:val="center"/>
        </w:trPr>
        <w:tc>
          <w:tcPr>
            <w:tcW w:w="562" w:type="dxa"/>
            <w:vAlign w:val="center"/>
          </w:tcPr>
          <w:p w14:paraId="042A5DAA" w14:textId="3E82210A" w:rsidR="005B655B" w:rsidRPr="00AE63B4" w:rsidRDefault="00510BEF" w:rsidP="00D9223D">
            <w:pPr>
              <w:pStyle w:val="bang0"/>
              <w:framePr w:hSpace="0" w:wrap="auto" w:vAnchor="margin" w:xAlign="left" w:yAlign="inline"/>
              <w:suppressOverlap w:val="0"/>
              <w:rPr>
                <w:sz w:val="21"/>
                <w:szCs w:val="21"/>
              </w:rPr>
            </w:pPr>
            <w:r w:rsidRPr="00AE63B4">
              <w:rPr>
                <w:sz w:val="21"/>
                <w:szCs w:val="21"/>
              </w:rPr>
              <w:t>2</w:t>
            </w:r>
          </w:p>
        </w:tc>
        <w:tc>
          <w:tcPr>
            <w:tcW w:w="2156" w:type="dxa"/>
            <w:vAlign w:val="center"/>
          </w:tcPr>
          <w:p w14:paraId="68580358" w14:textId="2651970D" w:rsidR="005B655B" w:rsidRPr="00AE63B4" w:rsidRDefault="005B655B" w:rsidP="00381D06">
            <w:pPr>
              <w:rPr>
                <w:sz w:val="21"/>
                <w:szCs w:val="21"/>
              </w:rPr>
            </w:pPr>
            <w:r w:rsidRPr="00AE63B4">
              <w:rPr>
                <w:sz w:val="21"/>
                <w:szCs w:val="21"/>
              </w:rPr>
              <w:t>User Requirement Specification</w:t>
            </w:r>
          </w:p>
        </w:tc>
        <w:tc>
          <w:tcPr>
            <w:tcW w:w="1620" w:type="dxa"/>
            <w:vAlign w:val="center"/>
          </w:tcPr>
          <w:p w14:paraId="138536D7" w14:textId="2C7F02AB" w:rsidR="005B655B" w:rsidRPr="00AE63B4" w:rsidRDefault="00510BEF" w:rsidP="00381D06">
            <w:pPr>
              <w:rPr>
                <w:sz w:val="21"/>
                <w:szCs w:val="21"/>
              </w:rPr>
            </w:pPr>
            <w:r w:rsidRPr="00AE63B4">
              <w:rPr>
                <w:sz w:val="21"/>
                <w:szCs w:val="21"/>
              </w:rPr>
              <w:t>16</w:t>
            </w:r>
            <w:r w:rsidR="005B655B" w:rsidRPr="00AE63B4">
              <w:rPr>
                <w:sz w:val="21"/>
                <w:szCs w:val="21"/>
              </w:rPr>
              <w:t>-05-2016</w:t>
            </w:r>
          </w:p>
        </w:tc>
        <w:tc>
          <w:tcPr>
            <w:tcW w:w="2581" w:type="dxa"/>
            <w:vAlign w:val="center"/>
          </w:tcPr>
          <w:p w14:paraId="789590D9" w14:textId="49CC3460" w:rsidR="005B655B" w:rsidRPr="00AE63B4" w:rsidRDefault="00095147" w:rsidP="00381D06">
            <w:pPr>
              <w:rPr>
                <w:sz w:val="21"/>
                <w:szCs w:val="21"/>
              </w:rPr>
            </w:pPr>
            <w:r w:rsidRPr="00AE63B4">
              <w:rPr>
                <w:sz w:val="21"/>
                <w:szCs w:val="21"/>
              </w:rPr>
              <w:t>Criteria: Documentation reviewed</w:t>
            </w:r>
          </w:p>
        </w:tc>
        <w:tc>
          <w:tcPr>
            <w:tcW w:w="1331" w:type="dxa"/>
            <w:vAlign w:val="center"/>
          </w:tcPr>
          <w:p w14:paraId="1CE2BE42" w14:textId="77777777" w:rsidR="005B655B" w:rsidRPr="00AE63B4" w:rsidRDefault="005B655B" w:rsidP="00D9223D">
            <w:pPr>
              <w:pStyle w:val="bang0"/>
              <w:framePr w:hSpace="0" w:wrap="auto" w:vAnchor="margin" w:xAlign="left" w:yAlign="inline"/>
              <w:suppressOverlap w:val="0"/>
              <w:rPr>
                <w:sz w:val="21"/>
                <w:szCs w:val="21"/>
              </w:rPr>
            </w:pPr>
          </w:p>
        </w:tc>
      </w:tr>
      <w:tr w:rsidR="00095147" w:rsidRPr="00AE63B4" w14:paraId="12E4CCAF" w14:textId="77777777" w:rsidTr="00C7776B">
        <w:trPr>
          <w:jc w:val="center"/>
        </w:trPr>
        <w:tc>
          <w:tcPr>
            <w:tcW w:w="562" w:type="dxa"/>
            <w:vAlign w:val="center"/>
          </w:tcPr>
          <w:p w14:paraId="370C8EC0" w14:textId="52E3D65B" w:rsidR="00095147" w:rsidRPr="00AE63B4" w:rsidRDefault="00510BEF" w:rsidP="00D9223D">
            <w:pPr>
              <w:pStyle w:val="bang0"/>
              <w:framePr w:hSpace="0" w:wrap="auto" w:vAnchor="margin" w:xAlign="left" w:yAlign="inline"/>
              <w:suppressOverlap w:val="0"/>
              <w:rPr>
                <w:sz w:val="21"/>
                <w:szCs w:val="21"/>
              </w:rPr>
            </w:pPr>
            <w:r w:rsidRPr="00AE63B4">
              <w:rPr>
                <w:sz w:val="21"/>
                <w:szCs w:val="21"/>
              </w:rPr>
              <w:t>3</w:t>
            </w:r>
          </w:p>
        </w:tc>
        <w:tc>
          <w:tcPr>
            <w:tcW w:w="2156" w:type="dxa"/>
            <w:vAlign w:val="center"/>
          </w:tcPr>
          <w:p w14:paraId="77CD3FB4" w14:textId="6E8D0E71" w:rsidR="00095147" w:rsidRPr="00AE63B4" w:rsidRDefault="00095147" w:rsidP="00381D06">
            <w:pPr>
              <w:rPr>
                <w:sz w:val="21"/>
                <w:szCs w:val="21"/>
              </w:rPr>
            </w:pPr>
            <w:r w:rsidRPr="00AE63B4">
              <w:rPr>
                <w:sz w:val="21"/>
                <w:szCs w:val="21"/>
              </w:rPr>
              <w:t>Screen mockups</w:t>
            </w:r>
          </w:p>
        </w:tc>
        <w:tc>
          <w:tcPr>
            <w:tcW w:w="1620" w:type="dxa"/>
            <w:vAlign w:val="center"/>
          </w:tcPr>
          <w:p w14:paraId="1811C212" w14:textId="6905AB76" w:rsidR="00095147" w:rsidRPr="00AE63B4" w:rsidRDefault="00510BEF" w:rsidP="00381D06">
            <w:pPr>
              <w:rPr>
                <w:sz w:val="21"/>
                <w:szCs w:val="21"/>
              </w:rPr>
            </w:pPr>
            <w:r w:rsidRPr="00AE63B4">
              <w:rPr>
                <w:sz w:val="21"/>
                <w:szCs w:val="21"/>
              </w:rPr>
              <w:t>19</w:t>
            </w:r>
            <w:r w:rsidR="00095147" w:rsidRPr="00AE63B4">
              <w:rPr>
                <w:sz w:val="21"/>
                <w:szCs w:val="21"/>
              </w:rPr>
              <w:t>-05-2016</w:t>
            </w:r>
          </w:p>
        </w:tc>
        <w:tc>
          <w:tcPr>
            <w:tcW w:w="2581" w:type="dxa"/>
            <w:vAlign w:val="center"/>
          </w:tcPr>
          <w:p w14:paraId="7C4EF2BE" w14:textId="2D33DF32" w:rsidR="00095147" w:rsidRPr="00AE63B4" w:rsidRDefault="00095147" w:rsidP="00381D06">
            <w:pPr>
              <w:rPr>
                <w:sz w:val="21"/>
                <w:szCs w:val="21"/>
              </w:rPr>
            </w:pPr>
            <w:r w:rsidRPr="00AE63B4">
              <w:rPr>
                <w:sz w:val="21"/>
                <w:szCs w:val="21"/>
              </w:rPr>
              <w:t>Criteria: Documentation reviewed</w:t>
            </w:r>
          </w:p>
        </w:tc>
        <w:tc>
          <w:tcPr>
            <w:tcW w:w="1331" w:type="dxa"/>
            <w:vAlign w:val="center"/>
          </w:tcPr>
          <w:p w14:paraId="7BC36ACA" w14:textId="77777777" w:rsidR="00095147" w:rsidRPr="00AE63B4" w:rsidRDefault="00095147" w:rsidP="00D9223D">
            <w:pPr>
              <w:pStyle w:val="bang0"/>
              <w:framePr w:hSpace="0" w:wrap="auto" w:vAnchor="margin" w:xAlign="left" w:yAlign="inline"/>
              <w:suppressOverlap w:val="0"/>
              <w:rPr>
                <w:sz w:val="21"/>
                <w:szCs w:val="21"/>
              </w:rPr>
            </w:pPr>
          </w:p>
        </w:tc>
      </w:tr>
      <w:tr w:rsidR="00510BEF" w:rsidRPr="00AE63B4" w14:paraId="3D106693" w14:textId="77777777" w:rsidTr="008A5407">
        <w:trPr>
          <w:jc w:val="center"/>
        </w:trPr>
        <w:tc>
          <w:tcPr>
            <w:tcW w:w="562" w:type="dxa"/>
            <w:vAlign w:val="center"/>
          </w:tcPr>
          <w:p w14:paraId="10141D0C" w14:textId="58F17A60" w:rsidR="00510BEF" w:rsidRPr="00AE63B4" w:rsidRDefault="00510BEF" w:rsidP="00510BEF">
            <w:pPr>
              <w:pStyle w:val="bang0"/>
              <w:framePr w:hSpace="0" w:wrap="auto" w:vAnchor="margin" w:xAlign="left" w:yAlign="inline"/>
              <w:suppressOverlap w:val="0"/>
              <w:rPr>
                <w:sz w:val="21"/>
                <w:szCs w:val="21"/>
              </w:rPr>
            </w:pPr>
            <w:r w:rsidRPr="00AE63B4">
              <w:rPr>
                <w:sz w:val="21"/>
                <w:szCs w:val="21"/>
              </w:rPr>
              <w:t>4</w:t>
            </w:r>
          </w:p>
        </w:tc>
        <w:tc>
          <w:tcPr>
            <w:tcW w:w="2156" w:type="dxa"/>
            <w:vAlign w:val="center"/>
          </w:tcPr>
          <w:p w14:paraId="6EAB09E2" w14:textId="77777777" w:rsidR="00510BEF" w:rsidRPr="00AE63B4" w:rsidRDefault="00510BEF" w:rsidP="00510BEF">
            <w:pPr>
              <w:rPr>
                <w:sz w:val="21"/>
                <w:szCs w:val="21"/>
              </w:rPr>
            </w:pPr>
            <w:r w:rsidRPr="00AE63B4">
              <w:rPr>
                <w:sz w:val="21"/>
                <w:szCs w:val="21"/>
              </w:rPr>
              <w:t>Project Plan</w:t>
            </w:r>
          </w:p>
        </w:tc>
        <w:tc>
          <w:tcPr>
            <w:tcW w:w="1620" w:type="dxa"/>
            <w:vAlign w:val="center"/>
          </w:tcPr>
          <w:p w14:paraId="32A7099B" w14:textId="77777777" w:rsidR="00510BEF" w:rsidRPr="00AE63B4" w:rsidRDefault="00510BEF" w:rsidP="00510BEF">
            <w:pPr>
              <w:rPr>
                <w:sz w:val="21"/>
                <w:szCs w:val="21"/>
              </w:rPr>
            </w:pPr>
            <w:r w:rsidRPr="00AE63B4">
              <w:rPr>
                <w:sz w:val="21"/>
                <w:szCs w:val="21"/>
              </w:rPr>
              <w:t>24-05-2016</w:t>
            </w:r>
          </w:p>
        </w:tc>
        <w:tc>
          <w:tcPr>
            <w:tcW w:w="2581" w:type="dxa"/>
            <w:vAlign w:val="center"/>
          </w:tcPr>
          <w:p w14:paraId="4D28455E" w14:textId="77777777" w:rsidR="00510BEF" w:rsidRPr="00AE63B4" w:rsidRDefault="00510BEF" w:rsidP="00510BEF">
            <w:pPr>
              <w:rPr>
                <w:sz w:val="21"/>
                <w:szCs w:val="21"/>
              </w:rPr>
            </w:pPr>
            <w:r w:rsidRPr="00AE63B4">
              <w:rPr>
                <w:sz w:val="21"/>
                <w:szCs w:val="21"/>
              </w:rPr>
              <w:t>Criteria: Documentation reviewed</w:t>
            </w:r>
          </w:p>
        </w:tc>
        <w:tc>
          <w:tcPr>
            <w:tcW w:w="1331" w:type="dxa"/>
            <w:vAlign w:val="center"/>
          </w:tcPr>
          <w:p w14:paraId="1CF9FA9F" w14:textId="77777777" w:rsidR="00510BEF" w:rsidRPr="00AE63B4" w:rsidRDefault="00510BEF" w:rsidP="00510BEF">
            <w:pPr>
              <w:pStyle w:val="bang0"/>
              <w:framePr w:hSpace="0" w:wrap="auto" w:vAnchor="margin" w:xAlign="left" w:yAlign="inline"/>
              <w:suppressOverlap w:val="0"/>
              <w:rPr>
                <w:sz w:val="21"/>
                <w:szCs w:val="21"/>
              </w:rPr>
            </w:pPr>
          </w:p>
        </w:tc>
      </w:tr>
      <w:tr w:rsidR="00381D06" w:rsidRPr="00AE63B4" w14:paraId="55D0CC2E"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3493BA6F" w14:textId="77777777" w:rsidR="00381D06" w:rsidRPr="00AE63B4" w:rsidRDefault="00381D06" w:rsidP="00151D53">
            <w:pPr>
              <w:pStyle w:val="StylebangcategoryWhiteLeft"/>
              <w:framePr w:hSpace="0" w:wrap="auto" w:vAnchor="margin" w:xAlign="left" w:yAlign="inline"/>
              <w:suppressOverlap w:val="0"/>
              <w:rPr>
                <w:sz w:val="21"/>
                <w:szCs w:val="21"/>
              </w:rPr>
            </w:pPr>
            <w:r w:rsidRPr="00AE63B4">
              <w:rPr>
                <w:sz w:val="21"/>
                <w:szCs w:val="21"/>
              </w:rPr>
              <w:t>Solution</w:t>
            </w:r>
          </w:p>
        </w:tc>
        <w:tc>
          <w:tcPr>
            <w:tcW w:w="1620" w:type="dxa"/>
            <w:shd w:val="clear" w:color="auto" w:fill="auto"/>
            <w:vAlign w:val="center"/>
          </w:tcPr>
          <w:p w14:paraId="2263F6A3" w14:textId="77777777" w:rsidR="00381D06" w:rsidRPr="00AE63B4" w:rsidRDefault="00381D06" w:rsidP="00D9223D">
            <w:pPr>
              <w:pStyle w:val="bang0"/>
              <w:framePr w:hSpace="0" w:wrap="auto" w:vAnchor="margin" w:xAlign="left" w:yAlign="inline"/>
              <w:suppressOverlap w:val="0"/>
              <w:rPr>
                <w:sz w:val="21"/>
                <w:szCs w:val="21"/>
              </w:rPr>
            </w:pPr>
          </w:p>
        </w:tc>
        <w:tc>
          <w:tcPr>
            <w:tcW w:w="3912" w:type="dxa"/>
            <w:gridSpan w:val="2"/>
            <w:shd w:val="clear" w:color="auto" w:fill="auto"/>
            <w:vAlign w:val="center"/>
          </w:tcPr>
          <w:p w14:paraId="6FF99B89" w14:textId="77777777" w:rsidR="00381D06" w:rsidRPr="00AE63B4" w:rsidRDefault="00381D06" w:rsidP="00D9223D">
            <w:pPr>
              <w:pStyle w:val="bang0"/>
              <w:framePr w:hSpace="0" w:wrap="auto" w:vAnchor="margin" w:xAlign="left" w:yAlign="inline"/>
              <w:suppressOverlap w:val="0"/>
              <w:rPr>
                <w:sz w:val="21"/>
                <w:szCs w:val="21"/>
              </w:rPr>
            </w:pPr>
          </w:p>
        </w:tc>
      </w:tr>
      <w:tr w:rsidR="00C543AB" w:rsidRPr="00AE63B4" w14:paraId="3ABABACB" w14:textId="77777777" w:rsidTr="006720AB">
        <w:trPr>
          <w:jc w:val="center"/>
        </w:trPr>
        <w:tc>
          <w:tcPr>
            <w:tcW w:w="562" w:type="dxa"/>
            <w:vAlign w:val="center"/>
          </w:tcPr>
          <w:p w14:paraId="105B8E92" w14:textId="23832D1D" w:rsidR="00C543AB" w:rsidRPr="00AE63B4" w:rsidRDefault="00C543AB" w:rsidP="00C543AB">
            <w:pPr>
              <w:pStyle w:val="bang0"/>
              <w:framePr w:hSpace="0" w:wrap="auto" w:vAnchor="margin" w:xAlign="left" w:yAlign="inline"/>
              <w:suppressOverlap w:val="0"/>
              <w:rPr>
                <w:sz w:val="21"/>
                <w:szCs w:val="21"/>
              </w:rPr>
            </w:pPr>
            <w:r w:rsidRPr="00AE63B4">
              <w:rPr>
                <w:sz w:val="21"/>
                <w:szCs w:val="21"/>
              </w:rPr>
              <w:t>1</w:t>
            </w:r>
          </w:p>
        </w:tc>
        <w:tc>
          <w:tcPr>
            <w:tcW w:w="2156" w:type="dxa"/>
            <w:vAlign w:val="center"/>
          </w:tcPr>
          <w:p w14:paraId="237921AD" w14:textId="77777777" w:rsidR="00C543AB" w:rsidRPr="00AE63B4" w:rsidRDefault="00C543AB" w:rsidP="00C543AB">
            <w:pPr>
              <w:rPr>
                <w:sz w:val="21"/>
                <w:szCs w:val="21"/>
              </w:rPr>
            </w:pPr>
            <w:r w:rsidRPr="00AE63B4">
              <w:rPr>
                <w:sz w:val="21"/>
                <w:szCs w:val="21"/>
              </w:rPr>
              <w:t>Architecture Design</w:t>
            </w:r>
          </w:p>
        </w:tc>
        <w:tc>
          <w:tcPr>
            <w:tcW w:w="1620" w:type="dxa"/>
            <w:vAlign w:val="center"/>
          </w:tcPr>
          <w:p w14:paraId="790DAAE2" w14:textId="77777777" w:rsidR="00C543AB" w:rsidRPr="00AE63B4" w:rsidRDefault="00C543AB" w:rsidP="00C543AB">
            <w:pPr>
              <w:rPr>
                <w:sz w:val="21"/>
                <w:szCs w:val="21"/>
              </w:rPr>
            </w:pPr>
            <w:r w:rsidRPr="00AE63B4">
              <w:rPr>
                <w:sz w:val="21"/>
                <w:szCs w:val="21"/>
              </w:rPr>
              <w:t>27-05-2016</w:t>
            </w:r>
          </w:p>
        </w:tc>
        <w:tc>
          <w:tcPr>
            <w:tcW w:w="2581" w:type="dxa"/>
            <w:vAlign w:val="center"/>
          </w:tcPr>
          <w:p w14:paraId="1C61936B" w14:textId="77777777" w:rsidR="00C543AB" w:rsidRPr="00AE63B4" w:rsidRDefault="00C543AB" w:rsidP="00C543AB">
            <w:pPr>
              <w:rPr>
                <w:sz w:val="21"/>
                <w:szCs w:val="21"/>
              </w:rPr>
            </w:pPr>
            <w:r w:rsidRPr="00AE63B4">
              <w:rPr>
                <w:sz w:val="21"/>
                <w:szCs w:val="21"/>
              </w:rPr>
              <w:t>Criteria: Documentation reviewed</w:t>
            </w:r>
          </w:p>
        </w:tc>
        <w:tc>
          <w:tcPr>
            <w:tcW w:w="1331" w:type="dxa"/>
            <w:vAlign w:val="center"/>
          </w:tcPr>
          <w:p w14:paraId="66613853" w14:textId="77777777" w:rsidR="00C543AB" w:rsidRPr="00AE63B4" w:rsidRDefault="00C543AB" w:rsidP="00C543AB">
            <w:pPr>
              <w:pStyle w:val="bang0"/>
              <w:framePr w:hSpace="0" w:wrap="auto" w:vAnchor="margin" w:xAlign="left" w:yAlign="inline"/>
              <w:suppressOverlap w:val="0"/>
              <w:rPr>
                <w:sz w:val="21"/>
                <w:szCs w:val="21"/>
              </w:rPr>
            </w:pPr>
          </w:p>
        </w:tc>
      </w:tr>
      <w:tr w:rsidR="00C543AB" w:rsidRPr="00AE63B4" w14:paraId="2D70E046" w14:textId="77777777" w:rsidTr="006720AB">
        <w:trPr>
          <w:jc w:val="center"/>
        </w:trPr>
        <w:tc>
          <w:tcPr>
            <w:tcW w:w="562" w:type="dxa"/>
            <w:vAlign w:val="center"/>
          </w:tcPr>
          <w:p w14:paraId="3432E186" w14:textId="4A963834" w:rsidR="00C543AB" w:rsidRPr="00AE63B4" w:rsidRDefault="00C543AB" w:rsidP="00C543AB">
            <w:pPr>
              <w:pStyle w:val="bang0"/>
              <w:framePr w:hSpace="0" w:wrap="auto" w:vAnchor="margin" w:xAlign="left" w:yAlign="inline"/>
              <w:suppressOverlap w:val="0"/>
              <w:rPr>
                <w:sz w:val="21"/>
                <w:szCs w:val="21"/>
              </w:rPr>
            </w:pPr>
            <w:r w:rsidRPr="00AE63B4">
              <w:rPr>
                <w:sz w:val="21"/>
                <w:szCs w:val="21"/>
              </w:rPr>
              <w:t>2</w:t>
            </w:r>
          </w:p>
        </w:tc>
        <w:tc>
          <w:tcPr>
            <w:tcW w:w="2156" w:type="dxa"/>
            <w:vAlign w:val="center"/>
          </w:tcPr>
          <w:p w14:paraId="1F0295CB" w14:textId="77777777" w:rsidR="00C543AB" w:rsidRPr="00AE63B4" w:rsidRDefault="00C543AB" w:rsidP="00C543AB">
            <w:pPr>
              <w:rPr>
                <w:sz w:val="21"/>
                <w:szCs w:val="21"/>
              </w:rPr>
            </w:pPr>
            <w:r w:rsidRPr="00AE63B4">
              <w:rPr>
                <w:sz w:val="21"/>
                <w:szCs w:val="21"/>
              </w:rPr>
              <w:t>SRS</w:t>
            </w:r>
          </w:p>
        </w:tc>
        <w:tc>
          <w:tcPr>
            <w:tcW w:w="1620" w:type="dxa"/>
            <w:vAlign w:val="center"/>
          </w:tcPr>
          <w:p w14:paraId="4139447E" w14:textId="77777777" w:rsidR="00C543AB" w:rsidRPr="00AE63B4" w:rsidRDefault="00C543AB" w:rsidP="00C543AB">
            <w:pPr>
              <w:rPr>
                <w:sz w:val="21"/>
                <w:szCs w:val="21"/>
              </w:rPr>
            </w:pPr>
            <w:r w:rsidRPr="00AE63B4">
              <w:rPr>
                <w:sz w:val="21"/>
                <w:szCs w:val="21"/>
              </w:rPr>
              <w:t>01-06-2016</w:t>
            </w:r>
          </w:p>
        </w:tc>
        <w:tc>
          <w:tcPr>
            <w:tcW w:w="2581" w:type="dxa"/>
            <w:vAlign w:val="center"/>
          </w:tcPr>
          <w:p w14:paraId="4D057502" w14:textId="77777777" w:rsidR="00C543AB" w:rsidRPr="00AE63B4" w:rsidRDefault="00C543AB" w:rsidP="00C543AB">
            <w:pPr>
              <w:rPr>
                <w:sz w:val="21"/>
                <w:szCs w:val="21"/>
              </w:rPr>
            </w:pPr>
            <w:r w:rsidRPr="00AE63B4">
              <w:rPr>
                <w:sz w:val="21"/>
                <w:szCs w:val="21"/>
              </w:rPr>
              <w:t>Criteria: Documentation reviewed</w:t>
            </w:r>
          </w:p>
        </w:tc>
        <w:tc>
          <w:tcPr>
            <w:tcW w:w="1331" w:type="dxa"/>
            <w:vAlign w:val="center"/>
          </w:tcPr>
          <w:p w14:paraId="6566A265" w14:textId="77777777" w:rsidR="00C543AB" w:rsidRPr="00AE63B4" w:rsidRDefault="00C543AB" w:rsidP="00C543AB">
            <w:pPr>
              <w:pStyle w:val="bang0"/>
              <w:framePr w:hSpace="0" w:wrap="auto" w:vAnchor="margin" w:xAlign="left" w:yAlign="inline"/>
              <w:suppressOverlap w:val="0"/>
              <w:rPr>
                <w:sz w:val="21"/>
                <w:szCs w:val="21"/>
              </w:rPr>
            </w:pPr>
          </w:p>
        </w:tc>
      </w:tr>
      <w:tr w:rsidR="005B655B" w:rsidRPr="00AE63B4" w14:paraId="6D62A853" w14:textId="77777777" w:rsidTr="00C7776B">
        <w:trPr>
          <w:jc w:val="center"/>
        </w:trPr>
        <w:tc>
          <w:tcPr>
            <w:tcW w:w="562" w:type="dxa"/>
            <w:vAlign w:val="center"/>
          </w:tcPr>
          <w:p w14:paraId="1A064B8E" w14:textId="407B6CEB" w:rsidR="005B655B" w:rsidRPr="00AE63B4" w:rsidRDefault="00C543AB" w:rsidP="00D9223D">
            <w:pPr>
              <w:pStyle w:val="bang0"/>
              <w:framePr w:hSpace="0" w:wrap="auto" w:vAnchor="margin" w:xAlign="left" w:yAlign="inline"/>
              <w:suppressOverlap w:val="0"/>
              <w:rPr>
                <w:sz w:val="21"/>
                <w:szCs w:val="21"/>
              </w:rPr>
            </w:pPr>
            <w:r w:rsidRPr="00AE63B4">
              <w:rPr>
                <w:sz w:val="21"/>
                <w:szCs w:val="21"/>
              </w:rPr>
              <w:t>3</w:t>
            </w:r>
          </w:p>
        </w:tc>
        <w:tc>
          <w:tcPr>
            <w:tcW w:w="2156" w:type="dxa"/>
            <w:vAlign w:val="center"/>
          </w:tcPr>
          <w:p w14:paraId="7E8D3FAE" w14:textId="0BC6566D" w:rsidR="005B655B" w:rsidRPr="00AE63B4" w:rsidRDefault="005B655B" w:rsidP="005B655B">
            <w:pPr>
              <w:rPr>
                <w:sz w:val="21"/>
                <w:szCs w:val="21"/>
              </w:rPr>
            </w:pPr>
            <w:r w:rsidRPr="00AE63B4">
              <w:rPr>
                <w:sz w:val="21"/>
                <w:szCs w:val="21"/>
              </w:rPr>
              <w:t>Detail Data Design</w:t>
            </w:r>
          </w:p>
        </w:tc>
        <w:tc>
          <w:tcPr>
            <w:tcW w:w="1620" w:type="dxa"/>
            <w:vAlign w:val="center"/>
          </w:tcPr>
          <w:p w14:paraId="0BD0DFCA" w14:textId="7B51235C" w:rsidR="005B655B" w:rsidRPr="00AE63B4" w:rsidRDefault="008A5407" w:rsidP="005B655B">
            <w:pPr>
              <w:rPr>
                <w:sz w:val="21"/>
                <w:szCs w:val="21"/>
              </w:rPr>
            </w:pPr>
            <w:r w:rsidRPr="00AE63B4">
              <w:rPr>
                <w:sz w:val="21"/>
                <w:szCs w:val="21"/>
              </w:rPr>
              <w:t>06-06</w:t>
            </w:r>
            <w:r w:rsidR="005B655B" w:rsidRPr="00AE63B4">
              <w:rPr>
                <w:sz w:val="21"/>
                <w:szCs w:val="21"/>
              </w:rPr>
              <w:t>-2016</w:t>
            </w:r>
          </w:p>
        </w:tc>
        <w:tc>
          <w:tcPr>
            <w:tcW w:w="2581" w:type="dxa"/>
            <w:vAlign w:val="center"/>
          </w:tcPr>
          <w:p w14:paraId="6725F94F" w14:textId="18F3038B" w:rsidR="005B655B" w:rsidRPr="00AE63B4" w:rsidRDefault="005B655B" w:rsidP="005B655B">
            <w:pPr>
              <w:rPr>
                <w:sz w:val="21"/>
                <w:szCs w:val="21"/>
              </w:rPr>
            </w:pPr>
            <w:r w:rsidRPr="00AE63B4">
              <w:rPr>
                <w:sz w:val="21"/>
                <w:szCs w:val="21"/>
              </w:rPr>
              <w:t xml:space="preserve">Criteria: Documentation </w:t>
            </w:r>
            <w:r w:rsidRPr="00AE63B4">
              <w:rPr>
                <w:sz w:val="21"/>
                <w:szCs w:val="21"/>
              </w:rPr>
              <w:lastRenderedPageBreak/>
              <w:t>reviewed</w:t>
            </w:r>
          </w:p>
        </w:tc>
        <w:tc>
          <w:tcPr>
            <w:tcW w:w="1331" w:type="dxa"/>
            <w:vAlign w:val="center"/>
          </w:tcPr>
          <w:p w14:paraId="36DA3CFE" w14:textId="77777777" w:rsidR="005B655B" w:rsidRPr="00AE63B4" w:rsidRDefault="005B655B" w:rsidP="00D9223D">
            <w:pPr>
              <w:pStyle w:val="bang0"/>
              <w:framePr w:hSpace="0" w:wrap="auto" w:vAnchor="margin" w:xAlign="left" w:yAlign="inline"/>
              <w:suppressOverlap w:val="0"/>
              <w:rPr>
                <w:sz w:val="21"/>
                <w:szCs w:val="21"/>
              </w:rPr>
            </w:pPr>
          </w:p>
        </w:tc>
      </w:tr>
      <w:tr w:rsidR="005B655B" w:rsidRPr="00AE63B4" w14:paraId="325F793D" w14:textId="77777777" w:rsidTr="00C7776B">
        <w:trPr>
          <w:jc w:val="center"/>
        </w:trPr>
        <w:tc>
          <w:tcPr>
            <w:tcW w:w="562" w:type="dxa"/>
            <w:vAlign w:val="center"/>
          </w:tcPr>
          <w:p w14:paraId="016AB9F3" w14:textId="70227464" w:rsidR="005B655B" w:rsidRPr="00AE63B4" w:rsidRDefault="00C543AB" w:rsidP="00D9223D">
            <w:pPr>
              <w:pStyle w:val="bang0"/>
              <w:framePr w:hSpace="0" w:wrap="auto" w:vAnchor="margin" w:xAlign="left" w:yAlign="inline"/>
              <w:suppressOverlap w:val="0"/>
              <w:rPr>
                <w:sz w:val="21"/>
                <w:szCs w:val="21"/>
              </w:rPr>
            </w:pPr>
            <w:r w:rsidRPr="00AE63B4">
              <w:rPr>
                <w:sz w:val="21"/>
                <w:szCs w:val="21"/>
              </w:rPr>
              <w:lastRenderedPageBreak/>
              <w:t>4</w:t>
            </w:r>
          </w:p>
        </w:tc>
        <w:tc>
          <w:tcPr>
            <w:tcW w:w="2156" w:type="dxa"/>
            <w:vAlign w:val="center"/>
          </w:tcPr>
          <w:p w14:paraId="766C4EDB" w14:textId="4C66C92B" w:rsidR="005B655B" w:rsidRPr="00AE63B4" w:rsidRDefault="005B655B" w:rsidP="005B655B">
            <w:pPr>
              <w:rPr>
                <w:sz w:val="21"/>
                <w:szCs w:val="21"/>
              </w:rPr>
            </w:pPr>
            <w:r w:rsidRPr="00AE63B4">
              <w:rPr>
                <w:sz w:val="21"/>
                <w:szCs w:val="21"/>
              </w:rPr>
              <w:t>Screen Design</w:t>
            </w:r>
          </w:p>
        </w:tc>
        <w:tc>
          <w:tcPr>
            <w:tcW w:w="1620" w:type="dxa"/>
            <w:vAlign w:val="center"/>
          </w:tcPr>
          <w:p w14:paraId="341A0E83" w14:textId="2F0AAC3B" w:rsidR="005B655B" w:rsidRPr="00AE63B4" w:rsidRDefault="00C543AB" w:rsidP="005B655B">
            <w:pPr>
              <w:rPr>
                <w:sz w:val="21"/>
                <w:szCs w:val="21"/>
              </w:rPr>
            </w:pPr>
            <w:r w:rsidRPr="00AE63B4">
              <w:rPr>
                <w:sz w:val="21"/>
                <w:szCs w:val="21"/>
              </w:rPr>
              <w:t>07</w:t>
            </w:r>
            <w:r w:rsidR="005B655B" w:rsidRPr="00AE63B4">
              <w:rPr>
                <w:sz w:val="21"/>
                <w:szCs w:val="21"/>
              </w:rPr>
              <w:t>-06-2016</w:t>
            </w:r>
          </w:p>
        </w:tc>
        <w:tc>
          <w:tcPr>
            <w:tcW w:w="2581" w:type="dxa"/>
            <w:vAlign w:val="center"/>
          </w:tcPr>
          <w:p w14:paraId="66AB8CA2" w14:textId="26301B76" w:rsidR="005B655B" w:rsidRPr="00AE63B4" w:rsidRDefault="005B655B" w:rsidP="005B655B">
            <w:pPr>
              <w:rPr>
                <w:sz w:val="21"/>
                <w:szCs w:val="21"/>
              </w:rPr>
            </w:pPr>
            <w:r w:rsidRPr="00AE63B4">
              <w:rPr>
                <w:sz w:val="21"/>
                <w:szCs w:val="21"/>
              </w:rPr>
              <w:t>Criteria: Documentation reviewed</w:t>
            </w:r>
          </w:p>
        </w:tc>
        <w:tc>
          <w:tcPr>
            <w:tcW w:w="1331" w:type="dxa"/>
            <w:vAlign w:val="center"/>
          </w:tcPr>
          <w:p w14:paraId="5E3F02E8" w14:textId="77777777" w:rsidR="005B655B" w:rsidRPr="00AE63B4" w:rsidRDefault="005B655B" w:rsidP="00D9223D">
            <w:pPr>
              <w:pStyle w:val="bang0"/>
              <w:framePr w:hSpace="0" w:wrap="auto" w:vAnchor="margin" w:xAlign="left" w:yAlign="inline"/>
              <w:suppressOverlap w:val="0"/>
              <w:rPr>
                <w:sz w:val="21"/>
                <w:szCs w:val="21"/>
              </w:rPr>
            </w:pPr>
          </w:p>
        </w:tc>
      </w:tr>
      <w:tr w:rsidR="005B655B" w:rsidRPr="00AE63B4" w14:paraId="73B10D77" w14:textId="77777777" w:rsidTr="00C7776B">
        <w:trPr>
          <w:jc w:val="center"/>
        </w:trPr>
        <w:tc>
          <w:tcPr>
            <w:tcW w:w="562" w:type="dxa"/>
            <w:vAlign w:val="center"/>
          </w:tcPr>
          <w:p w14:paraId="79735361" w14:textId="228D1158" w:rsidR="005B655B" w:rsidRPr="00AE63B4" w:rsidRDefault="00C543AB" w:rsidP="00D9223D">
            <w:pPr>
              <w:pStyle w:val="bang0"/>
              <w:framePr w:hSpace="0" w:wrap="auto" w:vAnchor="margin" w:xAlign="left" w:yAlign="inline"/>
              <w:suppressOverlap w:val="0"/>
              <w:rPr>
                <w:sz w:val="21"/>
                <w:szCs w:val="21"/>
              </w:rPr>
            </w:pPr>
            <w:r w:rsidRPr="00AE63B4">
              <w:rPr>
                <w:sz w:val="21"/>
                <w:szCs w:val="21"/>
              </w:rPr>
              <w:t>5</w:t>
            </w:r>
          </w:p>
        </w:tc>
        <w:tc>
          <w:tcPr>
            <w:tcW w:w="2156" w:type="dxa"/>
            <w:vAlign w:val="center"/>
          </w:tcPr>
          <w:p w14:paraId="5852A965" w14:textId="77777777" w:rsidR="005B655B" w:rsidRPr="00AE63B4" w:rsidRDefault="005B655B" w:rsidP="005B655B">
            <w:pPr>
              <w:rPr>
                <w:sz w:val="21"/>
                <w:szCs w:val="21"/>
              </w:rPr>
            </w:pPr>
            <w:r w:rsidRPr="00AE63B4">
              <w:rPr>
                <w:sz w:val="21"/>
                <w:szCs w:val="21"/>
              </w:rPr>
              <w:t>Class Design</w:t>
            </w:r>
          </w:p>
        </w:tc>
        <w:tc>
          <w:tcPr>
            <w:tcW w:w="1620" w:type="dxa"/>
            <w:vAlign w:val="center"/>
          </w:tcPr>
          <w:p w14:paraId="76397CF4" w14:textId="55B2042B" w:rsidR="005B655B" w:rsidRPr="00AE63B4" w:rsidRDefault="005B655B" w:rsidP="00C543AB">
            <w:pPr>
              <w:rPr>
                <w:sz w:val="21"/>
                <w:szCs w:val="21"/>
              </w:rPr>
            </w:pPr>
            <w:r w:rsidRPr="00AE63B4">
              <w:rPr>
                <w:sz w:val="21"/>
                <w:szCs w:val="21"/>
              </w:rPr>
              <w:t>0</w:t>
            </w:r>
            <w:r w:rsidR="00C543AB" w:rsidRPr="00AE63B4">
              <w:rPr>
                <w:sz w:val="21"/>
                <w:szCs w:val="21"/>
              </w:rPr>
              <w:t>7</w:t>
            </w:r>
            <w:r w:rsidRPr="00AE63B4">
              <w:rPr>
                <w:sz w:val="21"/>
                <w:szCs w:val="21"/>
              </w:rPr>
              <w:t>-06-2016</w:t>
            </w:r>
          </w:p>
        </w:tc>
        <w:tc>
          <w:tcPr>
            <w:tcW w:w="2581" w:type="dxa"/>
            <w:vAlign w:val="center"/>
          </w:tcPr>
          <w:p w14:paraId="167B80BF" w14:textId="77777777" w:rsidR="005B655B" w:rsidRPr="00AE63B4" w:rsidRDefault="005B655B" w:rsidP="005B655B">
            <w:pPr>
              <w:rPr>
                <w:sz w:val="21"/>
                <w:szCs w:val="21"/>
              </w:rPr>
            </w:pPr>
            <w:r w:rsidRPr="00AE63B4">
              <w:rPr>
                <w:sz w:val="21"/>
                <w:szCs w:val="21"/>
              </w:rPr>
              <w:t>Criteria: Documentation reviewed</w:t>
            </w:r>
          </w:p>
        </w:tc>
        <w:tc>
          <w:tcPr>
            <w:tcW w:w="1331" w:type="dxa"/>
            <w:vAlign w:val="center"/>
          </w:tcPr>
          <w:p w14:paraId="1B06ECA4" w14:textId="77777777" w:rsidR="005B655B" w:rsidRPr="00AE63B4" w:rsidRDefault="005B655B" w:rsidP="00D9223D">
            <w:pPr>
              <w:pStyle w:val="bang0"/>
              <w:framePr w:hSpace="0" w:wrap="auto" w:vAnchor="margin" w:xAlign="left" w:yAlign="inline"/>
              <w:suppressOverlap w:val="0"/>
              <w:rPr>
                <w:sz w:val="21"/>
                <w:szCs w:val="21"/>
              </w:rPr>
            </w:pPr>
          </w:p>
        </w:tc>
      </w:tr>
      <w:tr w:rsidR="000B58BD" w:rsidRPr="00AE63B4" w14:paraId="357352E7" w14:textId="77777777" w:rsidTr="00C7776B">
        <w:trPr>
          <w:jc w:val="center"/>
        </w:trPr>
        <w:tc>
          <w:tcPr>
            <w:tcW w:w="562" w:type="dxa"/>
            <w:vAlign w:val="center"/>
          </w:tcPr>
          <w:p w14:paraId="37611D1E" w14:textId="445DCADB" w:rsidR="000B58BD" w:rsidRPr="00AE63B4" w:rsidRDefault="00C543AB" w:rsidP="00D9223D">
            <w:pPr>
              <w:pStyle w:val="bang0"/>
              <w:framePr w:hSpace="0" w:wrap="auto" w:vAnchor="margin" w:xAlign="left" w:yAlign="inline"/>
              <w:suppressOverlap w:val="0"/>
              <w:rPr>
                <w:sz w:val="21"/>
                <w:szCs w:val="21"/>
              </w:rPr>
            </w:pPr>
            <w:r w:rsidRPr="00AE63B4">
              <w:rPr>
                <w:sz w:val="21"/>
                <w:szCs w:val="21"/>
              </w:rPr>
              <w:t>6</w:t>
            </w:r>
          </w:p>
        </w:tc>
        <w:tc>
          <w:tcPr>
            <w:tcW w:w="2156" w:type="dxa"/>
            <w:vAlign w:val="center"/>
          </w:tcPr>
          <w:p w14:paraId="23A6CF02" w14:textId="2440261C" w:rsidR="000B58BD" w:rsidRPr="00AE63B4" w:rsidRDefault="000B58BD" w:rsidP="000B58BD">
            <w:pPr>
              <w:rPr>
                <w:sz w:val="21"/>
                <w:szCs w:val="21"/>
              </w:rPr>
            </w:pPr>
            <w:r w:rsidRPr="00AE63B4">
              <w:rPr>
                <w:sz w:val="21"/>
                <w:szCs w:val="21"/>
              </w:rPr>
              <w:t>Test Plan</w:t>
            </w:r>
          </w:p>
        </w:tc>
        <w:tc>
          <w:tcPr>
            <w:tcW w:w="1620" w:type="dxa"/>
            <w:vAlign w:val="center"/>
          </w:tcPr>
          <w:p w14:paraId="516041AA" w14:textId="2E37844C" w:rsidR="000B58BD" w:rsidRPr="00AE63B4" w:rsidRDefault="00C543AB" w:rsidP="000B58BD">
            <w:pPr>
              <w:rPr>
                <w:sz w:val="21"/>
                <w:szCs w:val="21"/>
              </w:rPr>
            </w:pPr>
            <w:r w:rsidRPr="00AE63B4">
              <w:rPr>
                <w:sz w:val="21"/>
                <w:szCs w:val="21"/>
              </w:rPr>
              <w:t>09-06</w:t>
            </w:r>
            <w:r w:rsidR="000B58BD" w:rsidRPr="00AE63B4">
              <w:rPr>
                <w:sz w:val="21"/>
                <w:szCs w:val="21"/>
              </w:rPr>
              <w:t>-2016</w:t>
            </w:r>
          </w:p>
        </w:tc>
        <w:tc>
          <w:tcPr>
            <w:tcW w:w="2581" w:type="dxa"/>
            <w:vAlign w:val="center"/>
          </w:tcPr>
          <w:p w14:paraId="74C3EA9A" w14:textId="2313C68B" w:rsidR="000B58BD" w:rsidRPr="00AE63B4" w:rsidRDefault="000B58BD" w:rsidP="000B58BD">
            <w:pPr>
              <w:rPr>
                <w:sz w:val="21"/>
                <w:szCs w:val="21"/>
              </w:rPr>
            </w:pPr>
            <w:r w:rsidRPr="00AE63B4">
              <w:rPr>
                <w:sz w:val="21"/>
                <w:szCs w:val="21"/>
              </w:rPr>
              <w:t>Criteria: Documentation reviewed</w:t>
            </w:r>
          </w:p>
        </w:tc>
        <w:tc>
          <w:tcPr>
            <w:tcW w:w="1331" w:type="dxa"/>
            <w:vAlign w:val="center"/>
          </w:tcPr>
          <w:p w14:paraId="1B0BF99A" w14:textId="77777777" w:rsidR="000B58BD" w:rsidRPr="00AE63B4" w:rsidRDefault="000B58BD" w:rsidP="00D9223D">
            <w:pPr>
              <w:pStyle w:val="bang0"/>
              <w:framePr w:hSpace="0" w:wrap="auto" w:vAnchor="margin" w:xAlign="left" w:yAlign="inline"/>
              <w:suppressOverlap w:val="0"/>
              <w:rPr>
                <w:sz w:val="21"/>
                <w:szCs w:val="21"/>
              </w:rPr>
            </w:pPr>
          </w:p>
        </w:tc>
      </w:tr>
      <w:tr w:rsidR="000E3D95" w:rsidRPr="00AE63B4" w14:paraId="0802B2F7" w14:textId="77777777" w:rsidTr="00C7776B">
        <w:trPr>
          <w:jc w:val="center"/>
        </w:trPr>
        <w:tc>
          <w:tcPr>
            <w:tcW w:w="562" w:type="dxa"/>
            <w:vAlign w:val="center"/>
          </w:tcPr>
          <w:p w14:paraId="64EFD171" w14:textId="6A987463" w:rsidR="000E3D95" w:rsidRPr="00AE63B4" w:rsidRDefault="000E3D95" w:rsidP="000E3D95">
            <w:pPr>
              <w:pStyle w:val="bang0"/>
              <w:framePr w:hSpace="0" w:wrap="auto" w:vAnchor="margin" w:xAlign="left" w:yAlign="inline"/>
              <w:suppressOverlap w:val="0"/>
              <w:rPr>
                <w:sz w:val="21"/>
                <w:szCs w:val="21"/>
              </w:rPr>
            </w:pPr>
            <w:r w:rsidRPr="00AE63B4">
              <w:rPr>
                <w:sz w:val="21"/>
                <w:szCs w:val="21"/>
              </w:rPr>
              <w:t>7</w:t>
            </w:r>
          </w:p>
        </w:tc>
        <w:tc>
          <w:tcPr>
            <w:tcW w:w="2156" w:type="dxa"/>
            <w:vAlign w:val="center"/>
          </w:tcPr>
          <w:p w14:paraId="5F42BF41" w14:textId="75B5DED1" w:rsidR="000E3D95" w:rsidRPr="00AE63B4" w:rsidRDefault="000E3D95" w:rsidP="000E3D95">
            <w:pPr>
              <w:rPr>
                <w:sz w:val="21"/>
                <w:szCs w:val="21"/>
              </w:rPr>
            </w:pPr>
            <w:r w:rsidRPr="00AE63B4">
              <w:rPr>
                <w:sz w:val="21"/>
                <w:szCs w:val="21"/>
              </w:rPr>
              <w:t>Integration Test Case</w:t>
            </w:r>
          </w:p>
        </w:tc>
        <w:tc>
          <w:tcPr>
            <w:tcW w:w="1620" w:type="dxa"/>
            <w:vAlign w:val="center"/>
          </w:tcPr>
          <w:p w14:paraId="1EB00D56" w14:textId="047D3132" w:rsidR="000E3D95" w:rsidRPr="00AE63B4" w:rsidRDefault="000E3D95" w:rsidP="000E3D95">
            <w:pPr>
              <w:rPr>
                <w:sz w:val="21"/>
                <w:szCs w:val="21"/>
              </w:rPr>
            </w:pPr>
            <w:r w:rsidRPr="00AE63B4">
              <w:rPr>
                <w:sz w:val="21"/>
                <w:szCs w:val="21"/>
              </w:rPr>
              <w:t>29-06-2016</w:t>
            </w:r>
          </w:p>
        </w:tc>
        <w:tc>
          <w:tcPr>
            <w:tcW w:w="2581" w:type="dxa"/>
            <w:vAlign w:val="center"/>
          </w:tcPr>
          <w:p w14:paraId="62FC6538" w14:textId="7495D7FA" w:rsidR="000E3D95" w:rsidRPr="00AE63B4" w:rsidRDefault="000E3D95" w:rsidP="000E3D95">
            <w:pPr>
              <w:rPr>
                <w:sz w:val="21"/>
                <w:szCs w:val="21"/>
              </w:rPr>
            </w:pPr>
            <w:r w:rsidRPr="00AE63B4">
              <w:rPr>
                <w:sz w:val="21"/>
                <w:szCs w:val="21"/>
              </w:rPr>
              <w:t>Criteria: Documentation reviewed</w:t>
            </w:r>
          </w:p>
        </w:tc>
        <w:tc>
          <w:tcPr>
            <w:tcW w:w="1331" w:type="dxa"/>
            <w:vAlign w:val="center"/>
          </w:tcPr>
          <w:p w14:paraId="07C41267" w14:textId="77777777" w:rsidR="000E3D95" w:rsidRPr="00AE63B4" w:rsidRDefault="000E3D95" w:rsidP="000E3D95">
            <w:pPr>
              <w:pStyle w:val="bang0"/>
              <w:framePr w:hSpace="0" w:wrap="auto" w:vAnchor="margin" w:xAlign="left" w:yAlign="inline"/>
              <w:suppressOverlap w:val="0"/>
              <w:rPr>
                <w:sz w:val="21"/>
                <w:szCs w:val="21"/>
              </w:rPr>
            </w:pPr>
          </w:p>
        </w:tc>
      </w:tr>
      <w:tr w:rsidR="000E3D95" w:rsidRPr="00AE63B4" w14:paraId="3A6F3789"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548BFEA5" w14:textId="77777777" w:rsidR="000E3D95" w:rsidRPr="00AE63B4" w:rsidRDefault="000E3D95" w:rsidP="000E3D95">
            <w:pPr>
              <w:pStyle w:val="StylebangcategoryWhiteLeft"/>
              <w:framePr w:hSpace="0" w:wrap="auto" w:vAnchor="margin" w:xAlign="left" w:yAlign="inline"/>
              <w:suppressOverlap w:val="0"/>
              <w:rPr>
                <w:sz w:val="21"/>
                <w:szCs w:val="21"/>
              </w:rPr>
            </w:pPr>
            <w:r w:rsidRPr="00AE63B4">
              <w:rPr>
                <w:sz w:val="21"/>
                <w:szCs w:val="21"/>
              </w:rPr>
              <w:t>Construction</w:t>
            </w:r>
          </w:p>
        </w:tc>
        <w:tc>
          <w:tcPr>
            <w:tcW w:w="1620" w:type="dxa"/>
            <w:shd w:val="clear" w:color="auto" w:fill="auto"/>
            <w:vAlign w:val="center"/>
          </w:tcPr>
          <w:p w14:paraId="19B4E193" w14:textId="77777777" w:rsidR="000E3D95" w:rsidRPr="00AE63B4" w:rsidRDefault="000E3D95" w:rsidP="000E3D95">
            <w:pPr>
              <w:pStyle w:val="bang0"/>
              <w:framePr w:hSpace="0" w:wrap="auto" w:vAnchor="margin" w:xAlign="left" w:yAlign="inline"/>
              <w:suppressOverlap w:val="0"/>
              <w:rPr>
                <w:sz w:val="21"/>
                <w:szCs w:val="21"/>
              </w:rPr>
            </w:pPr>
          </w:p>
        </w:tc>
        <w:tc>
          <w:tcPr>
            <w:tcW w:w="3912" w:type="dxa"/>
            <w:gridSpan w:val="2"/>
            <w:shd w:val="clear" w:color="auto" w:fill="auto"/>
            <w:vAlign w:val="center"/>
          </w:tcPr>
          <w:p w14:paraId="4B3E91E1" w14:textId="77777777" w:rsidR="000E3D95" w:rsidRPr="00AE63B4" w:rsidRDefault="000E3D95" w:rsidP="000E3D95">
            <w:pPr>
              <w:rPr>
                <w:sz w:val="21"/>
                <w:szCs w:val="21"/>
              </w:rPr>
            </w:pPr>
            <w:r w:rsidRPr="00AE63B4">
              <w:rPr>
                <w:sz w:val="21"/>
                <w:szCs w:val="21"/>
              </w:rPr>
              <w:t xml:space="preserve">Product developed &amp; tested and released to supervisor, documentation reviewed. </w:t>
            </w:r>
          </w:p>
        </w:tc>
      </w:tr>
      <w:tr w:rsidR="000E3D95" w:rsidRPr="00AE63B4" w14:paraId="615AA9F6" w14:textId="77777777" w:rsidTr="00C7776B">
        <w:trPr>
          <w:jc w:val="center"/>
        </w:trPr>
        <w:tc>
          <w:tcPr>
            <w:tcW w:w="562" w:type="dxa"/>
            <w:vAlign w:val="center"/>
          </w:tcPr>
          <w:p w14:paraId="57B25198" w14:textId="77777777" w:rsidR="000E3D95" w:rsidRPr="00AE63B4" w:rsidRDefault="000E3D95" w:rsidP="000E3D95">
            <w:pPr>
              <w:pStyle w:val="bang0"/>
              <w:framePr w:hSpace="0" w:wrap="auto" w:vAnchor="margin" w:xAlign="left" w:yAlign="inline"/>
              <w:suppressOverlap w:val="0"/>
              <w:rPr>
                <w:sz w:val="21"/>
                <w:szCs w:val="21"/>
              </w:rPr>
            </w:pPr>
            <w:r w:rsidRPr="00AE63B4">
              <w:rPr>
                <w:sz w:val="21"/>
                <w:szCs w:val="21"/>
              </w:rPr>
              <w:t>1</w:t>
            </w:r>
          </w:p>
        </w:tc>
        <w:tc>
          <w:tcPr>
            <w:tcW w:w="2156" w:type="dxa"/>
            <w:vAlign w:val="center"/>
          </w:tcPr>
          <w:p w14:paraId="6EF1115A" w14:textId="7B23C7AB" w:rsidR="000E3D95" w:rsidRPr="00AE63B4" w:rsidRDefault="000E3D95" w:rsidP="000E3D95">
            <w:pPr>
              <w:rPr>
                <w:sz w:val="21"/>
                <w:szCs w:val="21"/>
              </w:rPr>
            </w:pPr>
            <w:r w:rsidRPr="00AE63B4">
              <w:rPr>
                <w:sz w:val="21"/>
                <w:szCs w:val="21"/>
              </w:rPr>
              <w:t>Source code</w:t>
            </w:r>
          </w:p>
        </w:tc>
        <w:tc>
          <w:tcPr>
            <w:tcW w:w="1620" w:type="dxa"/>
            <w:vAlign w:val="center"/>
          </w:tcPr>
          <w:p w14:paraId="3133A16F" w14:textId="44B00EA9" w:rsidR="000E3D95" w:rsidRPr="00AE63B4" w:rsidRDefault="000E3D95" w:rsidP="000E3D95">
            <w:pPr>
              <w:pStyle w:val="bang0"/>
              <w:framePr w:hSpace="0" w:wrap="auto" w:vAnchor="margin" w:xAlign="left" w:yAlign="inline"/>
              <w:suppressOverlap w:val="0"/>
              <w:rPr>
                <w:sz w:val="21"/>
                <w:szCs w:val="21"/>
              </w:rPr>
            </w:pPr>
            <w:r w:rsidRPr="00AE63B4">
              <w:rPr>
                <w:sz w:val="21"/>
                <w:szCs w:val="21"/>
              </w:rPr>
              <w:t>01-08-2016</w:t>
            </w:r>
          </w:p>
        </w:tc>
        <w:tc>
          <w:tcPr>
            <w:tcW w:w="2581" w:type="dxa"/>
            <w:vAlign w:val="center"/>
          </w:tcPr>
          <w:p w14:paraId="302D58EB" w14:textId="77777777" w:rsidR="000E3D95" w:rsidRPr="00AE63B4" w:rsidRDefault="000E3D95" w:rsidP="000E3D95">
            <w:pPr>
              <w:rPr>
                <w:sz w:val="21"/>
                <w:szCs w:val="21"/>
              </w:rPr>
            </w:pPr>
            <w:r w:rsidRPr="00AE63B4">
              <w:rPr>
                <w:sz w:val="21"/>
                <w:szCs w:val="21"/>
              </w:rPr>
              <w:t>Source code</w:t>
            </w:r>
          </w:p>
          <w:p w14:paraId="24C4DCFE" w14:textId="56B902FD" w:rsidR="000E3D95" w:rsidRPr="00AE63B4" w:rsidRDefault="000E3D95" w:rsidP="000E3D95">
            <w:pPr>
              <w:rPr>
                <w:sz w:val="21"/>
                <w:szCs w:val="21"/>
              </w:rPr>
            </w:pPr>
            <w:r w:rsidRPr="00AE63B4">
              <w:rPr>
                <w:sz w:val="21"/>
                <w:szCs w:val="21"/>
              </w:rPr>
              <w:t>Acceptance criteria: Product unit tested</w:t>
            </w:r>
          </w:p>
        </w:tc>
        <w:tc>
          <w:tcPr>
            <w:tcW w:w="1331" w:type="dxa"/>
            <w:vAlign w:val="center"/>
          </w:tcPr>
          <w:p w14:paraId="2F5EC28F" w14:textId="77777777" w:rsidR="000E3D95" w:rsidRPr="00AE63B4" w:rsidRDefault="000E3D95" w:rsidP="000E3D95">
            <w:pPr>
              <w:pStyle w:val="bang0"/>
              <w:framePr w:hSpace="0" w:wrap="auto" w:vAnchor="margin" w:xAlign="left" w:yAlign="inline"/>
              <w:suppressOverlap w:val="0"/>
              <w:rPr>
                <w:sz w:val="21"/>
                <w:szCs w:val="21"/>
              </w:rPr>
            </w:pPr>
          </w:p>
        </w:tc>
      </w:tr>
      <w:tr w:rsidR="000E3D95" w:rsidRPr="00AE63B4" w14:paraId="5767C466" w14:textId="77777777" w:rsidTr="00C7776B">
        <w:trPr>
          <w:jc w:val="center"/>
        </w:trPr>
        <w:tc>
          <w:tcPr>
            <w:tcW w:w="562" w:type="dxa"/>
            <w:vAlign w:val="center"/>
          </w:tcPr>
          <w:p w14:paraId="6E4D4817" w14:textId="42E652FF" w:rsidR="000E3D95" w:rsidRPr="00AE63B4" w:rsidRDefault="000E3D95" w:rsidP="000E3D95">
            <w:pPr>
              <w:pStyle w:val="bang0"/>
              <w:framePr w:hSpace="0" w:wrap="auto" w:vAnchor="margin" w:xAlign="left" w:yAlign="inline"/>
              <w:suppressOverlap w:val="0"/>
              <w:rPr>
                <w:sz w:val="21"/>
                <w:szCs w:val="21"/>
              </w:rPr>
            </w:pPr>
            <w:r w:rsidRPr="00AE63B4">
              <w:rPr>
                <w:sz w:val="21"/>
                <w:szCs w:val="21"/>
              </w:rPr>
              <w:t>2</w:t>
            </w:r>
          </w:p>
        </w:tc>
        <w:tc>
          <w:tcPr>
            <w:tcW w:w="2156" w:type="dxa"/>
            <w:vAlign w:val="center"/>
          </w:tcPr>
          <w:p w14:paraId="25D386DB" w14:textId="190AE797" w:rsidR="000E3D95" w:rsidRPr="00AE63B4" w:rsidRDefault="000E3D95" w:rsidP="000E3D95">
            <w:pPr>
              <w:rPr>
                <w:sz w:val="21"/>
                <w:szCs w:val="21"/>
              </w:rPr>
            </w:pPr>
            <w:r w:rsidRPr="00AE63B4">
              <w:rPr>
                <w:sz w:val="21"/>
                <w:szCs w:val="21"/>
              </w:rPr>
              <w:t>System Test Case</w:t>
            </w:r>
          </w:p>
        </w:tc>
        <w:tc>
          <w:tcPr>
            <w:tcW w:w="1620" w:type="dxa"/>
            <w:vAlign w:val="center"/>
          </w:tcPr>
          <w:p w14:paraId="3EE933A2" w14:textId="0B784897" w:rsidR="000E3D95" w:rsidRPr="00AE63B4" w:rsidRDefault="000E3D95" w:rsidP="000E3D95">
            <w:pPr>
              <w:pStyle w:val="bang0"/>
              <w:framePr w:hSpace="0" w:wrap="auto" w:vAnchor="margin" w:xAlign="left" w:yAlign="inline"/>
              <w:suppressOverlap w:val="0"/>
              <w:rPr>
                <w:sz w:val="21"/>
                <w:szCs w:val="21"/>
              </w:rPr>
            </w:pPr>
            <w:r w:rsidRPr="00AE63B4">
              <w:rPr>
                <w:sz w:val="21"/>
                <w:szCs w:val="21"/>
              </w:rPr>
              <w:t>07-07-2016</w:t>
            </w:r>
          </w:p>
        </w:tc>
        <w:tc>
          <w:tcPr>
            <w:tcW w:w="2581" w:type="dxa"/>
            <w:vAlign w:val="center"/>
          </w:tcPr>
          <w:p w14:paraId="136EB0E9" w14:textId="3FFDB48D" w:rsidR="000E3D95" w:rsidRPr="00AE63B4" w:rsidRDefault="000E3D95" w:rsidP="000E3D95">
            <w:pPr>
              <w:rPr>
                <w:sz w:val="21"/>
                <w:szCs w:val="21"/>
              </w:rPr>
            </w:pPr>
            <w:r w:rsidRPr="00AE63B4">
              <w:rPr>
                <w:sz w:val="21"/>
                <w:szCs w:val="21"/>
              </w:rPr>
              <w:t>Criteria: Documentation reviewed</w:t>
            </w:r>
          </w:p>
        </w:tc>
        <w:tc>
          <w:tcPr>
            <w:tcW w:w="1331" w:type="dxa"/>
            <w:vAlign w:val="center"/>
          </w:tcPr>
          <w:p w14:paraId="18859311" w14:textId="77777777" w:rsidR="000E3D95" w:rsidRPr="00AE63B4" w:rsidRDefault="000E3D95" w:rsidP="000E3D95">
            <w:pPr>
              <w:pStyle w:val="bang0"/>
              <w:framePr w:hSpace="0" w:wrap="auto" w:vAnchor="margin" w:xAlign="left" w:yAlign="inline"/>
              <w:suppressOverlap w:val="0"/>
              <w:rPr>
                <w:sz w:val="21"/>
                <w:szCs w:val="21"/>
              </w:rPr>
            </w:pPr>
          </w:p>
        </w:tc>
      </w:tr>
      <w:tr w:rsidR="00AE63B4" w:rsidRPr="00AE63B4" w14:paraId="2A25E577" w14:textId="77777777" w:rsidTr="00C7776B">
        <w:trPr>
          <w:jc w:val="center"/>
        </w:trPr>
        <w:tc>
          <w:tcPr>
            <w:tcW w:w="562" w:type="dxa"/>
            <w:vAlign w:val="center"/>
          </w:tcPr>
          <w:p w14:paraId="76E9398F" w14:textId="0AE0E026" w:rsidR="00AE63B4" w:rsidRPr="00AE63B4" w:rsidRDefault="00AE63B4" w:rsidP="00AE63B4">
            <w:pPr>
              <w:pStyle w:val="bang0"/>
              <w:framePr w:hSpace="0" w:wrap="auto" w:vAnchor="margin" w:xAlign="left" w:yAlign="inline"/>
              <w:suppressOverlap w:val="0"/>
              <w:rPr>
                <w:sz w:val="21"/>
                <w:szCs w:val="21"/>
              </w:rPr>
            </w:pPr>
            <w:r w:rsidRPr="00AE63B4">
              <w:rPr>
                <w:sz w:val="21"/>
                <w:szCs w:val="21"/>
              </w:rPr>
              <w:t>3</w:t>
            </w:r>
          </w:p>
        </w:tc>
        <w:tc>
          <w:tcPr>
            <w:tcW w:w="2156" w:type="dxa"/>
            <w:vAlign w:val="center"/>
          </w:tcPr>
          <w:p w14:paraId="6C522313" w14:textId="7003C414" w:rsidR="00AE63B4" w:rsidRPr="00AE63B4" w:rsidRDefault="00AE63B4" w:rsidP="00AE63B4">
            <w:pPr>
              <w:rPr>
                <w:sz w:val="21"/>
                <w:szCs w:val="21"/>
              </w:rPr>
            </w:pPr>
            <w:r w:rsidRPr="00AE63B4">
              <w:rPr>
                <w:sz w:val="21"/>
                <w:szCs w:val="21"/>
              </w:rPr>
              <w:t>Test report</w:t>
            </w:r>
          </w:p>
        </w:tc>
        <w:tc>
          <w:tcPr>
            <w:tcW w:w="1620" w:type="dxa"/>
            <w:vAlign w:val="center"/>
          </w:tcPr>
          <w:p w14:paraId="2618811F" w14:textId="5B862EE5" w:rsidR="00AE63B4" w:rsidRPr="00AE63B4" w:rsidRDefault="00AE63B4" w:rsidP="00AE63B4">
            <w:pPr>
              <w:pStyle w:val="bang0"/>
              <w:framePr w:hSpace="0" w:wrap="auto" w:vAnchor="margin" w:xAlign="left" w:yAlign="inline"/>
              <w:suppressOverlap w:val="0"/>
              <w:rPr>
                <w:sz w:val="21"/>
                <w:szCs w:val="21"/>
              </w:rPr>
            </w:pPr>
            <w:r w:rsidRPr="00AE63B4">
              <w:rPr>
                <w:sz w:val="21"/>
                <w:szCs w:val="21"/>
              </w:rPr>
              <w:t>12-08-2016</w:t>
            </w:r>
          </w:p>
        </w:tc>
        <w:tc>
          <w:tcPr>
            <w:tcW w:w="2581" w:type="dxa"/>
            <w:vAlign w:val="center"/>
          </w:tcPr>
          <w:p w14:paraId="151E476C" w14:textId="6D92FB12" w:rsidR="00AE63B4" w:rsidRPr="00AE63B4" w:rsidRDefault="00AE63B4" w:rsidP="00AE63B4">
            <w:pPr>
              <w:rPr>
                <w:sz w:val="21"/>
                <w:szCs w:val="21"/>
              </w:rPr>
            </w:pPr>
            <w:r w:rsidRPr="00AE63B4">
              <w:rPr>
                <w:sz w:val="21"/>
                <w:szCs w:val="21"/>
              </w:rPr>
              <w:t>Criteria: Documentation reviewed</w:t>
            </w:r>
          </w:p>
        </w:tc>
        <w:tc>
          <w:tcPr>
            <w:tcW w:w="1331" w:type="dxa"/>
            <w:vAlign w:val="center"/>
          </w:tcPr>
          <w:p w14:paraId="45A6C6D0" w14:textId="77777777" w:rsidR="00AE63B4" w:rsidRPr="00AE63B4" w:rsidRDefault="00AE63B4" w:rsidP="00AE63B4">
            <w:pPr>
              <w:pStyle w:val="bang0"/>
              <w:framePr w:hSpace="0" w:wrap="auto" w:vAnchor="margin" w:xAlign="left" w:yAlign="inline"/>
              <w:suppressOverlap w:val="0"/>
              <w:rPr>
                <w:sz w:val="21"/>
                <w:szCs w:val="21"/>
              </w:rPr>
            </w:pPr>
          </w:p>
        </w:tc>
      </w:tr>
      <w:tr w:rsidR="000E3D95" w:rsidRPr="00AE63B4" w14:paraId="72212937" w14:textId="77777777" w:rsidTr="00C7776B">
        <w:trPr>
          <w:jc w:val="center"/>
        </w:trPr>
        <w:tc>
          <w:tcPr>
            <w:tcW w:w="562" w:type="dxa"/>
            <w:vAlign w:val="center"/>
          </w:tcPr>
          <w:p w14:paraId="3E897104" w14:textId="06C7AE58" w:rsidR="000E3D95" w:rsidRPr="00AE63B4" w:rsidRDefault="00AE63B4" w:rsidP="000E3D95">
            <w:pPr>
              <w:pStyle w:val="bang0"/>
              <w:framePr w:hSpace="0" w:wrap="auto" w:vAnchor="margin" w:xAlign="left" w:yAlign="inline"/>
              <w:suppressOverlap w:val="0"/>
              <w:rPr>
                <w:sz w:val="21"/>
                <w:szCs w:val="21"/>
              </w:rPr>
            </w:pPr>
            <w:r w:rsidRPr="00AE63B4">
              <w:rPr>
                <w:sz w:val="21"/>
                <w:szCs w:val="21"/>
              </w:rPr>
              <w:t>4</w:t>
            </w:r>
          </w:p>
        </w:tc>
        <w:tc>
          <w:tcPr>
            <w:tcW w:w="2156" w:type="dxa"/>
            <w:vAlign w:val="center"/>
          </w:tcPr>
          <w:p w14:paraId="39C18AB5" w14:textId="12AB439D" w:rsidR="000E3D95" w:rsidRPr="00AE63B4" w:rsidRDefault="00AE63B4" w:rsidP="000E3D95">
            <w:pPr>
              <w:rPr>
                <w:sz w:val="21"/>
                <w:szCs w:val="21"/>
              </w:rPr>
            </w:pPr>
            <w:r w:rsidRPr="00AE63B4">
              <w:rPr>
                <w:sz w:val="21"/>
                <w:szCs w:val="21"/>
              </w:rPr>
              <w:t>Final report</w:t>
            </w:r>
            <w:r w:rsidR="000E3D95" w:rsidRPr="00AE63B4">
              <w:rPr>
                <w:sz w:val="21"/>
                <w:szCs w:val="21"/>
              </w:rPr>
              <w:t xml:space="preserve"> document and CD source code</w:t>
            </w:r>
          </w:p>
        </w:tc>
        <w:tc>
          <w:tcPr>
            <w:tcW w:w="1620" w:type="dxa"/>
            <w:vAlign w:val="center"/>
          </w:tcPr>
          <w:p w14:paraId="50F31CF1" w14:textId="110A897A" w:rsidR="000E3D95" w:rsidRPr="00AE63B4" w:rsidRDefault="00AE63B4" w:rsidP="000E3D95">
            <w:pPr>
              <w:pStyle w:val="bang0"/>
              <w:framePr w:hSpace="0" w:wrap="auto" w:vAnchor="margin" w:xAlign="left" w:yAlign="inline"/>
              <w:suppressOverlap w:val="0"/>
              <w:rPr>
                <w:sz w:val="21"/>
                <w:szCs w:val="21"/>
              </w:rPr>
            </w:pPr>
            <w:r w:rsidRPr="00AE63B4">
              <w:rPr>
                <w:sz w:val="21"/>
                <w:szCs w:val="21"/>
              </w:rPr>
              <w:t>24</w:t>
            </w:r>
            <w:r w:rsidR="000E3D95" w:rsidRPr="00AE63B4">
              <w:rPr>
                <w:sz w:val="21"/>
                <w:szCs w:val="21"/>
              </w:rPr>
              <w:t>-08-2016</w:t>
            </w:r>
          </w:p>
        </w:tc>
        <w:tc>
          <w:tcPr>
            <w:tcW w:w="2581" w:type="dxa"/>
            <w:vAlign w:val="center"/>
          </w:tcPr>
          <w:p w14:paraId="19AA2591" w14:textId="77777777" w:rsidR="000E3D95" w:rsidRPr="00AE63B4" w:rsidRDefault="000E3D95" w:rsidP="000E3D95">
            <w:pPr>
              <w:rPr>
                <w:sz w:val="21"/>
                <w:szCs w:val="21"/>
              </w:rPr>
            </w:pPr>
            <w:r w:rsidRPr="00AE63B4">
              <w:rPr>
                <w:sz w:val="21"/>
                <w:szCs w:val="21"/>
              </w:rPr>
              <w:t>Final Documents and Source Code</w:t>
            </w:r>
          </w:p>
        </w:tc>
        <w:tc>
          <w:tcPr>
            <w:tcW w:w="1331" w:type="dxa"/>
            <w:vAlign w:val="center"/>
          </w:tcPr>
          <w:p w14:paraId="2F6FE140" w14:textId="77777777" w:rsidR="000E3D95" w:rsidRPr="00AE63B4" w:rsidRDefault="000E3D95" w:rsidP="000E3D95">
            <w:pPr>
              <w:pStyle w:val="bang0"/>
              <w:framePr w:hSpace="0" w:wrap="auto" w:vAnchor="margin" w:xAlign="left" w:yAlign="inline"/>
              <w:suppressOverlap w:val="0"/>
              <w:rPr>
                <w:sz w:val="21"/>
                <w:szCs w:val="21"/>
              </w:rPr>
            </w:pPr>
          </w:p>
        </w:tc>
      </w:tr>
      <w:tr w:rsidR="000E3D95" w:rsidRPr="00AE63B4" w14:paraId="5CC8CB40"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7D37226E" w14:textId="77777777" w:rsidR="000E3D95" w:rsidRPr="00AE63B4" w:rsidRDefault="000E3D95" w:rsidP="000E3D95">
            <w:pPr>
              <w:pStyle w:val="StylebangcategoryWhiteLeft"/>
              <w:framePr w:hSpace="0" w:wrap="auto" w:vAnchor="margin" w:xAlign="left" w:yAlign="inline"/>
              <w:suppressOverlap w:val="0"/>
              <w:rPr>
                <w:sz w:val="21"/>
                <w:szCs w:val="21"/>
              </w:rPr>
            </w:pPr>
            <w:r w:rsidRPr="00AE63B4">
              <w:rPr>
                <w:sz w:val="21"/>
                <w:szCs w:val="21"/>
              </w:rPr>
              <w:t>Termination</w:t>
            </w:r>
          </w:p>
        </w:tc>
        <w:tc>
          <w:tcPr>
            <w:tcW w:w="1620" w:type="dxa"/>
            <w:shd w:val="clear" w:color="auto" w:fill="auto"/>
            <w:vAlign w:val="center"/>
          </w:tcPr>
          <w:p w14:paraId="4730D51D" w14:textId="77777777" w:rsidR="000E3D95" w:rsidRPr="00AE63B4" w:rsidRDefault="000E3D95" w:rsidP="000E3D95">
            <w:pPr>
              <w:pStyle w:val="bang0"/>
              <w:framePr w:hSpace="0" w:wrap="auto" w:vAnchor="margin" w:xAlign="left" w:yAlign="inline"/>
              <w:suppressOverlap w:val="0"/>
              <w:rPr>
                <w:sz w:val="21"/>
                <w:szCs w:val="21"/>
              </w:rPr>
            </w:pPr>
          </w:p>
        </w:tc>
        <w:tc>
          <w:tcPr>
            <w:tcW w:w="3912" w:type="dxa"/>
            <w:gridSpan w:val="2"/>
            <w:shd w:val="clear" w:color="auto" w:fill="auto"/>
            <w:vAlign w:val="center"/>
          </w:tcPr>
          <w:p w14:paraId="376C9CD1" w14:textId="77777777" w:rsidR="000E3D95" w:rsidRPr="00AE63B4" w:rsidRDefault="000E3D95" w:rsidP="000E3D95">
            <w:pPr>
              <w:pStyle w:val="bang0"/>
              <w:framePr w:hSpace="0" w:wrap="auto" w:vAnchor="margin" w:xAlign="left" w:yAlign="inline"/>
              <w:suppressOverlap w:val="0"/>
              <w:rPr>
                <w:sz w:val="21"/>
                <w:szCs w:val="21"/>
              </w:rPr>
            </w:pPr>
            <w:r w:rsidRPr="00AE63B4">
              <w:rPr>
                <w:sz w:val="21"/>
                <w:szCs w:val="21"/>
              </w:rPr>
              <w:t>Project post-mortem is conducted, Project assets archived and released to supervisor</w:t>
            </w:r>
          </w:p>
        </w:tc>
      </w:tr>
      <w:tr w:rsidR="000E3D95" w:rsidRPr="00AE63B4" w14:paraId="690A0097" w14:textId="77777777" w:rsidTr="00C7776B">
        <w:trPr>
          <w:jc w:val="center"/>
        </w:trPr>
        <w:tc>
          <w:tcPr>
            <w:tcW w:w="562" w:type="dxa"/>
            <w:vAlign w:val="center"/>
          </w:tcPr>
          <w:p w14:paraId="1E2A417A" w14:textId="77777777" w:rsidR="000E3D95" w:rsidRPr="00AE63B4" w:rsidRDefault="000E3D95" w:rsidP="000E3D95">
            <w:pPr>
              <w:pStyle w:val="bang0"/>
              <w:framePr w:hSpace="0" w:wrap="auto" w:vAnchor="margin" w:xAlign="left" w:yAlign="inline"/>
              <w:suppressOverlap w:val="0"/>
              <w:rPr>
                <w:sz w:val="21"/>
                <w:szCs w:val="21"/>
              </w:rPr>
            </w:pPr>
            <w:r w:rsidRPr="00AE63B4">
              <w:rPr>
                <w:sz w:val="21"/>
                <w:szCs w:val="21"/>
              </w:rPr>
              <w:t>1</w:t>
            </w:r>
          </w:p>
        </w:tc>
        <w:tc>
          <w:tcPr>
            <w:tcW w:w="2156" w:type="dxa"/>
            <w:vAlign w:val="center"/>
          </w:tcPr>
          <w:p w14:paraId="561E9606" w14:textId="77777777" w:rsidR="000E3D95" w:rsidRPr="00AE63B4" w:rsidRDefault="000E3D95" w:rsidP="000E3D95">
            <w:pPr>
              <w:rPr>
                <w:sz w:val="21"/>
                <w:szCs w:val="21"/>
              </w:rPr>
            </w:pPr>
            <w:r w:rsidRPr="00AE63B4">
              <w:rPr>
                <w:sz w:val="21"/>
                <w:szCs w:val="21"/>
              </w:rPr>
              <w:t>Lesson learned</w:t>
            </w:r>
          </w:p>
        </w:tc>
        <w:tc>
          <w:tcPr>
            <w:tcW w:w="1620" w:type="dxa"/>
            <w:vAlign w:val="center"/>
          </w:tcPr>
          <w:p w14:paraId="6E6E4090" w14:textId="56E8F8AE" w:rsidR="000E3D95" w:rsidRPr="00AE63B4" w:rsidRDefault="00AE63B4" w:rsidP="000E3D95">
            <w:pPr>
              <w:rPr>
                <w:sz w:val="21"/>
                <w:szCs w:val="21"/>
              </w:rPr>
            </w:pPr>
            <w:r w:rsidRPr="00AE63B4">
              <w:rPr>
                <w:sz w:val="21"/>
                <w:szCs w:val="21"/>
              </w:rPr>
              <w:t>01-09</w:t>
            </w:r>
            <w:r w:rsidR="000E3D95" w:rsidRPr="00AE63B4">
              <w:rPr>
                <w:sz w:val="21"/>
                <w:szCs w:val="21"/>
              </w:rPr>
              <w:t>-2016</w:t>
            </w:r>
          </w:p>
        </w:tc>
        <w:tc>
          <w:tcPr>
            <w:tcW w:w="2581" w:type="dxa"/>
            <w:vAlign w:val="center"/>
          </w:tcPr>
          <w:p w14:paraId="16AFD318" w14:textId="77777777" w:rsidR="000E3D95" w:rsidRPr="00AE63B4" w:rsidRDefault="000E3D95" w:rsidP="000E3D95">
            <w:pPr>
              <w:rPr>
                <w:sz w:val="21"/>
                <w:szCs w:val="21"/>
              </w:rPr>
            </w:pPr>
            <w:r w:rsidRPr="00AE63B4">
              <w:rPr>
                <w:sz w:val="21"/>
                <w:szCs w:val="21"/>
              </w:rPr>
              <w:t>Criteria: Completed</w:t>
            </w:r>
          </w:p>
        </w:tc>
        <w:tc>
          <w:tcPr>
            <w:tcW w:w="1331" w:type="dxa"/>
            <w:vAlign w:val="center"/>
          </w:tcPr>
          <w:p w14:paraId="72420014" w14:textId="77777777" w:rsidR="000E3D95" w:rsidRPr="00AE63B4" w:rsidRDefault="000E3D95" w:rsidP="000E3D95">
            <w:pPr>
              <w:pStyle w:val="bang0"/>
              <w:framePr w:hSpace="0" w:wrap="auto" w:vAnchor="margin" w:xAlign="left" w:yAlign="inline"/>
              <w:suppressOverlap w:val="0"/>
              <w:rPr>
                <w:sz w:val="21"/>
                <w:szCs w:val="21"/>
              </w:rPr>
            </w:pPr>
          </w:p>
        </w:tc>
      </w:tr>
    </w:tbl>
    <w:p w14:paraId="3E9703CF" w14:textId="77777777" w:rsidR="00C574F5" w:rsidRPr="00077E1F" w:rsidRDefault="005B4E33" w:rsidP="007C0A36">
      <w:pPr>
        <w:pStyle w:val="Heading3"/>
      </w:pPr>
      <w:bookmarkStart w:id="19" w:name="_Project_Risk"/>
      <w:bookmarkEnd w:id="19"/>
      <w:r w:rsidRPr="00077E1F">
        <w:t>Activity</w:t>
      </w:r>
      <w:r w:rsidR="00C574F5" w:rsidRPr="00077E1F">
        <w:t xml:space="preserve"> Schedule</w:t>
      </w:r>
    </w:p>
    <w:p w14:paraId="4279F00B" w14:textId="41354653" w:rsidR="00C574F5" w:rsidRPr="00077E1F" w:rsidRDefault="00C574F5" w:rsidP="007C0A36">
      <w:r w:rsidRPr="00077E1F">
        <w:t>The detail project schedule is available in</w:t>
      </w:r>
      <w:r w:rsidR="0091026C" w:rsidRPr="00077E1F">
        <w:t xml:space="preserve"> file </w:t>
      </w:r>
      <w:r w:rsidR="0098374B">
        <w:rPr>
          <w:b/>
          <w:i/>
        </w:rPr>
        <w:t>Veazy</w:t>
      </w:r>
      <w:r w:rsidR="002F74F6" w:rsidRPr="0098374B">
        <w:rPr>
          <w:b/>
          <w:i/>
        </w:rPr>
        <w:t>_T</w:t>
      </w:r>
      <w:r w:rsidR="00E4433B" w:rsidRPr="0098374B">
        <w:rPr>
          <w:b/>
          <w:i/>
        </w:rPr>
        <w:t>asklist</w:t>
      </w:r>
      <w:r w:rsidR="00B17FD1">
        <w:rPr>
          <w:b/>
          <w:i/>
        </w:rPr>
        <w:t>_EN</w:t>
      </w:r>
      <w:r w:rsidR="002F74F6" w:rsidRPr="0098374B">
        <w:rPr>
          <w:b/>
          <w:i/>
        </w:rPr>
        <w:t>.mpp</w:t>
      </w:r>
      <w:r w:rsidRPr="00077E1F">
        <w:t>. The Project Schedule is weekly updated by the Project Manager.</w:t>
      </w:r>
    </w:p>
    <w:p w14:paraId="5AFAB9A6" w14:textId="77777777" w:rsidR="00C574F5" w:rsidRPr="00077E1F" w:rsidRDefault="00C574F5" w:rsidP="007C0A36">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243"/>
        <w:gridCol w:w="1647"/>
        <w:gridCol w:w="1283"/>
        <w:gridCol w:w="262"/>
      </w:tblGrid>
      <w:tr w:rsidR="008E2D0D" w:rsidRPr="00AE63B4" w14:paraId="46C920E3" w14:textId="77777777" w:rsidTr="00AE63B4">
        <w:trPr>
          <w:gridAfter w:val="1"/>
          <w:wAfter w:w="262" w:type="dxa"/>
          <w:tblHeader/>
          <w:jc w:val="center"/>
        </w:trPr>
        <w:tc>
          <w:tcPr>
            <w:tcW w:w="537" w:type="dxa"/>
            <w:shd w:val="clear" w:color="auto" w:fill="92D050"/>
          </w:tcPr>
          <w:p w14:paraId="5FB10579" w14:textId="77777777" w:rsidR="0032321E" w:rsidRPr="00AE63B4" w:rsidRDefault="0032321E" w:rsidP="00151D53">
            <w:pPr>
              <w:pStyle w:val="Bangheader"/>
              <w:framePr w:hSpace="0" w:wrap="auto" w:vAnchor="margin" w:xAlign="left" w:yAlign="inline"/>
              <w:suppressOverlap w:val="0"/>
              <w:rPr>
                <w:sz w:val="21"/>
                <w:szCs w:val="21"/>
              </w:rPr>
            </w:pPr>
            <w:r w:rsidRPr="00AE63B4">
              <w:rPr>
                <w:sz w:val="21"/>
                <w:szCs w:val="21"/>
              </w:rPr>
              <w:t>No.</w:t>
            </w:r>
          </w:p>
        </w:tc>
        <w:tc>
          <w:tcPr>
            <w:tcW w:w="1963" w:type="dxa"/>
            <w:shd w:val="clear" w:color="auto" w:fill="92D050"/>
          </w:tcPr>
          <w:p w14:paraId="252BC993" w14:textId="77777777" w:rsidR="0032321E" w:rsidRPr="00AE63B4" w:rsidRDefault="0032321E" w:rsidP="00151D53">
            <w:pPr>
              <w:pStyle w:val="Bangheader"/>
              <w:framePr w:hSpace="0" w:wrap="auto" w:vAnchor="margin" w:xAlign="left" w:yAlign="inline"/>
              <w:suppressOverlap w:val="0"/>
              <w:rPr>
                <w:sz w:val="21"/>
                <w:szCs w:val="21"/>
              </w:rPr>
            </w:pPr>
            <w:r w:rsidRPr="00AE63B4">
              <w:rPr>
                <w:sz w:val="21"/>
                <w:szCs w:val="21"/>
              </w:rPr>
              <w:t>Activity</w:t>
            </w:r>
          </w:p>
        </w:tc>
        <w:tc>
          <w:tcPr>
            <w:tcW w:w="1315" w:type="dxa"/>
            <w:shd w:val="clear" w:color="auto" w:fill="92D050"/>
          </w:tcPr>
          <w:p w14:paraId="1BE0E558" w14:textId="77777777" w:rsidR="0032321E" w:rsidRPr="00AE63B4" w:rsidRDefault="0032321E" w:rsidP="00151D53">
            <w:pPr>
              <w:pStyle w:val="Bangheader"/>
              <w:framePr w:hSpace="0" w:wrap="auto" w:vAnchor="margin" w:xAlign="left" w:yAlign="inline"/>
              <w:suppressOverlap w:val="0"/>
              <w:rPr>
                <w:sz w:val="21"/>
                <w:szCs w:val="21"/>
              </w:rPr>
            </w:pPr>
            <w:r w:rsidRPr="00AE63B4">
              <w:rPr>
                <w:sz w:val="21"/>
                <w:szCs w:val="21"/>
              </w:rPr>
              <w:t>Start date</w:t>
            </w:r>
          </w:p>
        </w:tc>
        <w:tc>
          <w:tcPr>
            <w:tcW w:w="1243" w:type="dxa"/>
            <w:shd w:val="clear" w:color="auto" w:fill="92D050"/>
          </w:tcPr>
          <w:p w14:paraId="1DCB2BC0" w14:textId="77777777" w:rsidR="0032321E" w:rsidRPr="00AE63B4" w:rsidRDefault="0032321E" w:rsidP="00151D53">
            <w:pPr>
              <w:pStyle w:val="Bangheader"/>
              <w:framePr w:hSpace="0" w:wrap="auto" w:vAnchor="margin" w:xAlign="left" w:yAlign="inline"/>
              <w:suppressOverlap w:val="0"/>
              <w:rPr>
                <w:sz w:val="21"/>
                <w:szCs w:val="21"/>
              </w:rPr>
            </w:pPr>
            <w:r w:rsidRPr="00AE63B4">
              <w:rPr>
                <w:sz w:val="21"/>
                <w:szCs w:val="21"/>
              </w:rPr>
              <w:t>End date</w:t>
            </w:r>
          </w:p>
        </w:tc>
        <w:tc>
          <w:tcPr>
            <w:tcW w:w="1647" w:type="dxa"/>
            <w:shd w:val="clear" w:color="auto" w:fill="92D050"/>
          </w:tcPr>
          <w:p w14:paraId="165A22DE" w14:textId="77777777" w:rsidR="0032321E" w:rsidRPr="00AE63B4" w:rsidRDefault="0032321E" w:rsidP="00151D53">
            <w:pPr>
              <w:pStyle w:val="Bangheader"/>
              <w:framePr w:hSpace="0" w:wrap="auto" w:vAnchor="margin" w:xAlign="left" w:yAlign="inline"/>
              <w:suppressOverlap w:val="0"/>
              <w:rPr>
                <w:sz w:val="21"/>
                <w:szCs w:val="21"/>
              </w:rPr>
            </w:pPr>
            <w:r w:rsidRPr="00AE63B4">
              <w:rPr>
                <w:sz w:val="21"/>
                <w:szCs w:val="21"/>
              </w:rPr>
              <w:t>Responsible</w:t>
            </w:r>
          </w:p>
        </w:tc>
        <w:tc>
          <w:tcPr>
            <w:tcW w:w="1283" w:type="dxa"/>
            <w:shd w:val="clear" w:color="auto" w:fill="92D050"/>
          </w:tcPr>
          <w:p w14:paraId="1AF86861" w14:textId="77777777" w:rsidR="0032321E" w:rsidRPr="00AE63B4" w:rsidRDefault="0032321E" w:rsidP="00151D53">
            <w:pPr>
              <w:pStyle w:val="Bangheader"/>
              <w:framePr w:hSpace="0" w:wrap="auto" w:vAnchor="margin" w:xAlign="left" w:yAlign="inline"/>
              <w:suppressOverlap w:val="0"/>
              <w:rPr>
                <w:sz w:val="21"/>
                <w:szCs w:val="21"/>
              </w:rPr>
            </w:pPr>
            <w:r w:rsidRPr="00AE63B4">
              <w:rPr>
                <w:sz w:val="21"/>
                <w:szCs w:val="21"/>
              </w:rPr>
              <w:t>End date</w:t>
            </w:r>
          </w:p>
        </w:tc>
      </w:tr>
      <w:tr w:rsidR="008E2D0D" w:rsidRPr="00AE63B4" w14:paraId="6118E272" w14:textId="77777777" w:rsidTr="00CC58A8">
        <w:trPr>
          <w:gridAfter w:val="1"/>
          <w:wAfter w:w="262" w:type="dxa"/>
          <w:jc w:val="center"/>
        </w:trPr>
        <w:tc>
          <w:tcPr>
            <w:tcW w:w="7988" w:type="dxa"/>
            <w:gridSpan w:val="6"/>
          </w:tcPr>
          <w:p w14:paraId="2CFF8187" w14:textId="77777777" w:rsidR="008E2D0D" w:rsidRPr="00AE63B4" w:rsidRDefault="008E2D0D" w:rsidP="00151D53">
            <w:pPr>
              <w:pStyle w:val="bangcategory"/>
              <w:framePr w:hSpace="0" w:wrap="auto" w:vAnchor="margin" w:xAlign="left" w:yAlign="inline"/>
              <w:suppressOverlap w:val="0"/>
              <w:rPr>
                <w:sz w:val="21"/>
                <w:szCs w:val="21"/>
              </w:rPr>
            </w:pPr>
            <w:r w:rsidRPr="00AE63B4">
              <w:rPr>
                <w:sz w:val="21"/>
                <w:szCs w:val="21"/>
              </w:rPr>
              <w:t>Defect Prevention</w:t>
            </w:r>
          </w:p>
        </w:tc>
      </w:tr>
      <w:tr w:rsidR="008E2D0D" w:rsidRPr="00AE63B4" w14:paraId="40039CC9" w14:textId="77777777" w:rsidTr="00AE63B4">
        <w:trPr>
          <w:gridAfter w:val="1"/>
          <w:wAfter w:w="262" w:type="dxa"/>
          <w:jc w:val="center"/>
        </w:trPr>
        <w:tc>
          <w:tcPr>
            <w:tcW w:w="537" w:type="dxa"/>
          </w:tcPr>
          <w:p w14:paraId="12B4176B" w14:textId="77777777" w:rsidR="0032321E" w:rsidRPr="00AE63B4" w:rsidRDefault="0032321E" w:rsidP="007C0A36">
            <w:pPr>
              <w:pStyle w:val="Bang"/>
              <w:rPr>
                <w:sz w:val="21"/>
                <w:szCs w:val="21"/>
              </w:rPr>
            </w:pPr>
            <w:r w:rsidRPr="00AE63B4">
              <w:rPr>
                <w:sz w:val="21"/>
                <w:szCs w:val="21"/>
              </w:rPr>
              <w:t>1</w:t>
            </w:r>
          </w:p>
        </w:tc>
        <w:tc>
          <w:tcPr>
            <w:tcW w:w="1963" w:type="dxa"/>
          </w:tcPr>
          <w:p w14:paraId="21F31BD8" w14:textId="2966B7AB" w:rsidR="0032321E" w:rsidRPr="00AE63B4" w:rsidRDefault="0032321E" w:rsidP="00596562">
            <w:pPr>
              <w:pStyle w:val="Bang"/>
              <w:rPr>
                <w:sz w:val="21"/>
                <w:szCs w:val="21"/>
              </w:rPr>
            </w:pPr>
            <w:r w:rsidRPr="00AE63B4">
              <w:rPr>
                <w:sz w:val="21"/>
                <w:szCs w:val="21"/>
              </w:rPr>
              <w:t xml:space="preserve">Training </w:t>
            </w:r>
            <w:r w:rsidR="002C41B3" w:rsidRPr="00AE63B4">
              <w:rPr>
                <w:sz w:val="21"/>
                <w:szCs w:val="21"/>
              </w:rPr>
              <w:t>technique</w:t>
            </w:r>
          </w:p>
        </w:tc>
        <w:tc>
          <w:tcPr>
            <w:tcW w:w="1315" w:type="dxa"/>
          </w:tcPr>
          <w:p w14:paraId="067FFB40" w14:textId="6FA0BE91" w:rsidR="0032321E" w:rsidRPr="00AE63B4" w:rsidRDefault="006A48DC" w:rsidP="007C0A36">
            <w:pPr>
              <w:pStyle w:val="Bang"/>
              <w:rPr>
                <w:sz w:val="21"/>
                <w:szCs w:val="21"/>
              </w:rPr>
            </w:pPr>
            <w:r w:rsidRPr="00AE63B4">
              <w:rPr>
                <w:sz w:val="21"/>
                <w:szCs w:val="21"/>
              </w:rPr>
              <w:t>20-04-2016</w:t>
            </w:r>
          </w:p>
        </w:tc>
        <w:tc>
          <w:tcPr>
            <w:tcW w:w="1243" w:type="dxa"/>
          </w:tcPr>
          <w:p w14:paraId="76D66831" w14:textId="20BD11B5" w:rsidR="0032321E" w:rsidRPr="00AE63B4" w:rsidRDefault="006A48DC" w:rsidP="007C0A36">
            <w:pPr>
              <w:pStyle w:val="Bang"/>
              <w:rPr>
                <w:sz w:val="21"/>
                <w:szCs w:val="21"/>
              </w:rPr>
            </w:pPr>
            <w:r w:rsidRPr="00AE63B4">
              <w:rPr>
                <w:sz w:val="21"/>
                <w:szCs w:val="21"/>
              </w:rPr>
              <w:t>08-05</w:t>
            </w:r>
            <w:r w:rsidR="0032321E" w:rsidRPr="00AE63B4">
              <w:rPr>
                <w:sz w:val="21"/>
                <w:szCs w:val="21"/>
              </w:rPr>
              <w:t>-201</w:t>
            </w:r>
            <w:r w:rsidRPr="00AE63B4">
              <w:rPr>
                <w:sz w:val="21"/>
                <w:szCs w:val="21"/>
              </w:rPr>
              <w:t>6</w:t>
            </w:r>
          </w:p>
        </w:tc>
        <w:tc>
          <w:tcPr>
            <w:tcW w:w="1647" w:type="dxa"/>
          </w:tcPr>
          <w:p w14:paraId="1A680482" w14:textId="31617C68" w:rsidR="0032321E" w:rsidRPr="00AE63B4" w:rsidRDefault="002C41B3" w:rsidP="007C0A36">
            <w:pPr>
              <w:rPr>
                <w:sz w:val="21"/>
                <w:szCs w:val="21"/>
              </w:rPr>
            </w:pPr>
            <w:r w:rsidRPr="00AE63B4">
              <w:rPr>
                <w:sz w:val="21"/>
                <w:szCs w:val="21"/>
              </w:rPr>
              <w:t>Nguyen Ngoc Minh</w:t>
            </w:r>
          </w:p>
        </w:tc>
        <w:tc>
          <w:tcPr>
            <w:tcW w:w="1283" w:type="dxa"/>
          </w:tcPr>
          <w:p w14:paraId="2381A780" w14:textId="77777777" w:rsidR="0032321E" w:rsidRPr="00AE63B4" w:rsidRDefault="0032321E" w:rsidP="007C0A36">
            <w:pPr>
              <w:pStyle w:val="Bang"/>
              <w:rPr>
                <w:sz w:val="21"/>
                <w:szCs w:val="21"/>
              </w:rPr>
            </w:pPr>
          </w:p>
        </w:tc>
      </w:tr>
      <w:tr w:rsidR="008E2D0D" w:rsidRPr="00AE63B4" w14:paraId="74343E78" w14:textId="77777777" w:rsidTr="00AE63B4">
        <w:trPr>
          <w:gridAfter w:val="1"/>
          <w:wAfter w:w="262" w:type="dxa"/>
          <w:jc w:val="center"/>
        </w:trPr>
        <w:tc>
          <w:tcPr>
            <w:tcW w:w="537" w:type="dxa"/>
          </w:tcPr>
          <w:p w14:paraId="65A2A934" w14:textId="77777777" w:rsidR="0032321E" w:rsidRPr="00AE63B4" w:rsidRDefault="0032321E" w:rsidP="007C0A36">
            <w:pPr>
              <w:pStyle w:val="Bang"/>
              <w:rPr>
                <w:sz w:val="21"/>
                <w:szCs w:val="21"/>
              </w:rPr>
            </w:pPr>
            <w:r w:rsidRPr="00AE63B4">
              <w:rPr>
                <w:sz w:val="21"/>
                <w:szCs w:val="21"/>
              </w:rPr>
              <w:t>2</w:t>
            </w:r>
          </w:p>
        </w:tc>
        <w:tc>
          <w:tcPr>
            <w:tcW w:w="1963" w:type="dxa"/>
          </w:tcPr>
          <w:p w14:paraId="2C421618" w14:textId="77777777" w:rsidR="0032321E" w:rsidRPr="00AE63B4" w:rsidRDefault="0032321E" w:rsidP="00596562">
            <w:pPr>
              <w:pStyle w:val="Bang"/>
              <w:rPr>
                <w:sz w:val="21"/>
                <w:szCs w:val="21"/>
              </w:rPr>
            </w:pPr>
            <w:r w:rsidRPr="00AE63B4">
              <w:rPr>
                <w:sz w:val="21"/>
                <w:szCs w:val="21"/>
              </w:rPr>
              <w:t>Training for QA and tester to use checklist</w:t>
            </w:r>
          </w:p>
        </w:tc>
        <w:tc>
          <w:tcPr>
            <w:tcW w:w="1315" w:type="dxa"/>
          </w:tcPr>
          <w:p w14:paraId="755FFBD3" w14:textId="1283C6D9" w:rsidR="00596562" w:rsidRPr="00AE63B4" w:rsidRDefault="00596562" w:rsidP="00596562">
            <w:pPr>
              <w:rPr>
                <w:sz w:val="21"/>
                <w:szCs w:val="21"/>
              </w:rPr>
            </w:pPr>
            <w:r w:rsidRPr="00AE63B4">
              <w:rPr>
                <w:sz w:val="21"/>
                <w:szCs w:val="21"/>
              </w:rPr>
              <w:t>02-05-2016</w:t>
            </w:r>
          </w:p>
          <w:p w14:paraId="7E566743" w14:textId="17ECE027" w:rsidR="0032321E" w:rsidRPr="00AE63B4" w:rsidRDefault="0032321E" w:rsidP="006A48DC">
            <w:pPr>
              <w:pStyle w:val="Bang"/>
              <w:rPr>
                <w:sz w:val="21"/>
                <w:szCs w:val="21"/>
              </w:rPr>
            </w:pPr>
          </w:p>
        </w:tc>
        <w:tc>
          <w:tcPr>
            <w:tcW w:w="1243" w:type="dxa"/>
          </w:tcPr>
          <w:p w14:paraId="53C47FA8" w14:textId="2D2E5DE7" w:rsidR="0032321E" w:rsidRPr="00AE63B4" w:rsidRDefault="00F8207A" w:rsidP="007C0A36">
            <w:pPr>
              <w:pStyle w:val="Bang"/>
              <w:rPr>
                <w:sz w:val="21"/>
                <w:szCs w:val="21"/>
              </w:rPr>
            </w:pPr>
            <w:r w:rsidRPr="00AE63B4">
              <w:rPr>
                <w:sz w:val="21"/>
                <w:szCs w:val="21"/>
              </w:rPr>
              <w:t>08-05-2016</w:t>
            </w:r>
          </w:p>
        </w:tc>
        <w:tc>
          <w:tcPr>
            <w:tcW w:w="1647" w:type="dxa"/>
          </w:tcPr>
          <w:p w14:paraId="346235DC" w14:textId="088733CB" w:rsidR="0032321E" w:rsidRPr="00AE63B4" w:rsidRDefault="00891085" w:rsidP="007C0A36">
            <w:pPr>
              <w:rPr>
                <w:sz w:val="21"/>
                <w:szCs w:val="21"/>
              </w:rPr>
            </w:pPr>
            <w:r w:rsidRPr="00AE63B4">
              <w:rPr>
                <w:sz w:val="21"/>
                <w:szCs w:val="21"/>
              </w:rPr>
              <w:t>Nguyen Trong Duy</w:t>
            </w:r>
          </w:p>
        </w:tc>
        <w:tc>
          <w:tcPr>
            <w:tcW w:w="1283" w:type="dxa"/>
          </w:tcPr>
          <w:p w14:paraId="36B90CFE" w14:textId="77777777" w:rsidR="0032321E" w:rsidRPr="00AE63B4" w:rsidRDefault="0032321E" w:rsidP="007C0A36">
            <w:pPr>
              <w:pStyle w:val="Bang"/>
              <w:rPr>
                <w:sz w:val="21"/>
                <w:szCs w:val="21"/>
              </w:rPr>
            </w:pPr>
          </w:p>
        </w:tc>
      </w:tr>
      <w:tr w:rsidR="008E2D0D" w:rsidRPr="00AE63B4" w14:paraId="1B37D1CC" w14:textId="77777777" w:rsidTr="00CC58A8">
        <w:trPr>
          <w:gridAfter w:val="1"/>
          <w:wAfter w:w="262" w:type="dxa"/>
          <w:jc w:val="center"/>
        </w:trPr>
        <w:tc>
          <w:tcPr>
            <w:tcW w:w="7988" w:type="dxa"/>
            <w:gridSpan w:val="6"/>
          </w:tcPr>
          <w:p w14:paraId="134D6567" w14:textId="77777777" w:rsidR="008E2D0D" w:rsidRPr="00AE63B4" w:rsidRDefault="008E2D0D" w:rsidP="007C0A36">
            <w:pPr>
              <w:rPr>
                <w:b/>
                <w:sz w:val="21"/>
                <w:szCs w:val="21"/>
              </w:rPr>
            </w:pPr>
            <w:r w:rsidRPr="00AE63B4">
              <w:rPr>
                <w:b/>
                <w:sz w:val="21"/>
                <w:szCs w:val="21"/>
              </w:rPr>
              <w:t>Quality Control</w:t>
            </w:r>
          </w:p>
        </w:tc>
      </w:tr>
      <w:tr w:rsidR="00596562" w:rsidRPr="00AE63B4" w14:paraId="3B6BFC6E" w14:textId="77777777" w:rsidTr="00AE63B4">
        <w:trPr>
          <w:gridAfter w:val="1"/>
          <w:wAfter w:w="262" w:type="dxa"/>
          <w:jc w:val="center"/>
        </w:trPr>
        <w:tc>
          <w:tcPr>
            <w:tcW w:w="537" w:type="dxa"/>
          </w:tcPr>
          <w:p w14:paraId="47784D7C" w14:textId="77777777" w:rsidR="00596562" w:rsidRPr="00AE63B4" w:rsidRDefault="00596562" w:rsidP="00596562">
            <w:pPr>
              <w:pStyle w:val="Bang"/>
              <w:rPr>
                <w:sz w:val="21"/>
                <w:szCs w:val="21"/>
              </w:rPr>
            </w:pPr>
            <w:r w:rsidRPr="00AE63B4">
              <w:rPr>
                <w:sz w:val="21"/>
                <w:szCs w:val="21"/>
              </w:rPr>
              <w:lastRenderedPageBreak/>
              <w:t>1</w:t>
            </w:r>
          </w:p>
        </w:tc>
        <w:tc>
          <w:tcPr>
            <w:tcW w:w="1963" w:type="dxa"/>
          </w:tcPr>
          <w:p w14:paraId="6D4167BC" w14:textId="77777777" w:rsidR="00596562" w:rsidRPr="00AE63B4" w:rsidRDefault="00596562" w:rsidP="00596562">
            <w:pPr>
              <w:rPr>
                <w:sz w:val="21"/>
                <w:szCs w:val="21"/>
              </w:rPr>
            </w:pPr>
            <w:r w:rsidRPr="00AE63B4">
              <w:rPr>
                <w:sz w:val="21"/>
                <w:szCs w:val="21"/>
              </w:rPr>
              <w:t>Group review requirement</w:t>
            </w:r>
          </w:p>
        </w:tc>
        <w:tc>
          <w:tcPr>
            <w:tcW w:w="1315" w:type="dxa"/>
          </w:tcPr>
          <w:p w14:paraId="01358166" w14:textId="627FD6BD" w:rsidR="00596562" w:rsidRPr="00AE63B4" w:rsidRDefault="00596562" w:rsidP="00596562">
            <w:pPr>
              <w:pStyle w:val="Bang"/>
              <w:rPr>
                <w:sz w:val="21"/>
                <w:szCs w:val="21"/>
              </w:rPr>
            </w:pPr>
            <w:r w:rsidRPr="00AE63B4">
              <w:rPr>
                <w:sz w:val="21"/>
                <w:szCs w:val="21"/>
              </w:rPr>
              <w:t>22-06-2016</w:t>
            </w:r>
          </w:p>
        </w:tc>
        <w:tc>
          <w:tcPr>
            <w:tcW w:w="1243" w:type="dxa"/>
          </w:tcPr>
          <w:p w14:paraId="7CB1E152" w14:textId="22BAF481" w:rsidR="00596562" w:rsidRPr="00AE63B4" w:rsidRDefault="00596562" w:rsidP="00596562">
            <w:pPr>
              <w:pStyle w:val="Bang"/>
              <w:rPr>
                <w:sz w:val="21"/>
                <w:szCs w:val="21"/>
              </w:rPr>
            </w:pPr>
            <w:r w:rsidRPr="00AE63B4">
              <w:rPr>
                <w:sz w:val="21"/>
                <w:szCs w:val="21"/>
              </w:rPr>
              <w:t>22-06-2016</w:t>
            </w:r>
          </w:p>
        </w:tc>
        <w:tc>
          <w:tcPr>
            <w:tcW w:w="1647" w:type="dxa"/>
          </w:tcPr>
          <w:p w14:paraId="4F1DFAA1" w14:textId="19F03775" w:rsidR="00596562" w:rsidRPr="00AE63B4" w:rsidRDefault="00596562" w:rsidP="00596562">
            <w:pPr>
              <w:rPr>
                <w:sz w:val="21"/>
                <w:szCs w:val="21"/>
              </w:rPr>
            </w:pPr>
            <w:r w:rsidRPr="00AE63B4">
              <w:rPr>
                <w:sz w:val="21"/>
                <w:szCs w:val="21"/>
              </w:rPr>
              <w:t>Nguyen Ngoc Minh</w:t>
            </w:r>
          </w:p>
        </w:tc>
        <w:tc>
          <w:tcPr>
            <w:tcW w:w="1283" w:type="dxa"/>
          </w:tcPr>
          <w:p w14:paraId="4C24D0D3" w14:textId="77777777" w:rsidR="00596562" w:rsidRPr="00AE63B4" w:rsidRDefault="00596562" w:rsidP="00596562">
            <w:pPr>
              <w:pStyle w:val="Bang"/>
              <w:rPr>
                <w:sz w:val="21"/>
                <w:szCs w:val="21"/>
              </w:rPr>
            </w:pPr>
          </w:p>
        </w:tc>
      </w:tr>
      <w:tr w:rsidR="00596562" w:rsidRPr="00AE63B4" w14:paraId="4890011F" w14:textId="77777777" w:rsidTr="00AE63B4">
        <w:trPr>
          <w:gridAfter w:val="1"/>
          <w:wAfter w:w="262" w:type="dxa"/>
          <w:jc w:val="center"/>
        </w:trPr>
        <w:tc>
          <w:tcPr>
            <w:tcW w:w="537" w:type="dxa"/>
          </w:tcPr>
          <w:p w14:paraId="38BFD044" w14:textId="77777777" w:rsidR="00596562" w:rsidRPr="00AE63B4" w:rsidRDefault="00596562" w:rsidP="00596562">
            <w:pPr>
              <w:pStyle w:val="Bang"/>
              <w:rPr>
                <w:sz w:val="21"/>
                <w:szCs w:val="21"/>
              </w:rPr>
            </w:pPr>
            <w:r w:rsidRPr="00AE63B4">
              <w:rPr>
                <w:sz w:val="21"/>
                <w:szCs w:val="21"/>
              </w:rPr>
              <w:t>2</w:t>
            </w:r>
          </w:p>
        </w:tc>
        <w:tc>
          <w:tcPr>
            <w:tcW w:w="1963" w:type="dxa"/>
          </w:tcPr>
          <w:p w14:paraId="31A5A568" w14:textId="77777777" w:rsidR="00596562" w:rsidRPr="00AE63B4" w:rsidRDefault="00596562" w:rsidP="00596562">
            <w:pPr>
              <w:rPr>
                <w:sz w:val="21"/>
                <w:szCs w:val="21"/>
              </w:rPr>
            </w:pPr>
            <w:r w:rsidRPr="00AE63B4">
              <w:rPr>
                <w:sz w:val="21"/>
                <w:szCs w:val="21"/>
              </w:rPr>
              <w:t>Group review design</w:t>
            </w:r>
          </w:p>
        </w:tc>
        <w:tc>
          <w:tcPr>
            <w:tcW w:w="1315" w:type="dxa"/>
          </w:tcPr>
          <w:p w14:paraId="3AC7656B" w14:textId="703D4227" w:rsidR="00596562" w:rsidRPr="00AE63B4" w:rsidRDefault="00596562" w:rsidP="00596562">
            <w:pPr>
              <w:pStyle w:val="Bang"/>
              <w:rPr>
                <w:sz w:val="21"/>
                <w:szCs w:val="21"/>
              </w:rPr>
            </w:pPr>
            <w:r w:rsidRPr="00AE63B4">
              <w:rPr>
                <w:sz w:val="21"/>
                <w:szCs w:val="21"/>
              </w:rPr>
              <w:t>23-06-2016</w:t>
            </w:r>
          </w:p>
        </w:tc>
        <w:tc>
          <w:tcPr>
            <w:tcW w:w="1243" w:type="dxa"/>
          </w:tcPr>
          <w:p w14:paraId="0E8A7D29" w14:textId="65A5E7F2" w:rsidR="00596562" w:rsidRPr="00AE63B4" w:rsidRDefault="00596562" w:rsidP="00596562">
            <w:pPr>
              <w:pStyle w:val="Bang"/>
              <w:rPr>
                <w:sz w:val="21"/>
                <w:szCs w:val="21"/>
              </w:rPr>
            </w:pPr>
            <w:r w:rsidRPr="00AE63B4">
              <w:rPr>
                <w:sz w:val="21"/>
                <w:szCs w:val="21"/>
              </w:rPr>
              <w:t>23-06-2016</w:t>
            </w:r>
          </w:p>
        </w:tc>
        <w:tc>
          <w:tcPr>
            <w:tcW w:w="1647" w:type="dxa"/>
          </w:tcPr>
          <w:p w14:paraId="71F045B7" w14:textId="54BB0001" w:rsidR="00596562" w:rsidRPr="00AE63B4" w:rsidRDefault="00596562" w:rsidP="00596562">
            <w:pPr>
              <w:rPr>
                <w:sz w:val="21"/>
                <w:szCs w:val="21"/>
              </w:rPr>
            </w:pPr>
            <w:r w:rsidRPr="00AE63B4">
              <w:rPr>
                <w:sz w:val="21"/>
                <w:szCs w:val="21"/>
              </w:rPr>
              <w:t>Nguyen Ngoc Minh</w:t>
            </w:r>
          </w:p>
        </w:tc>
        <w:tc>
          <w:tcPr>
            <w:tcW w:w="1283" w:type="dxa"/>
          </w:tcPr>
          <w:p w14:paraId="29AF63AF" w14:textId="77777777" w:rsidR="00596562" w:rsidRPr="00AE63B4" w:rsidRDefault="00596562" w:rsidP="00596562">
            <w:pPr>
              <w:pStyle w:val="Bang"/>
              <w:rPr>
                <w:sz w:val="21"/>
                <w:szCs w:val="21"/>
              </w:rPr>
            </w:pPr>
          </w:p>
        </w:tc>
      </w:tr>
      <w:tr w:rsidR="00596562" w:rsidRPr="00AE63B4" w14:paraId="145FFBA4" w14:textId="77777777" w:rsidTr="00AE63B4">
        <w:trPr>
          <w:gridAfter w:val="1"/>
          <w:wAfter w:w="262" w:type="dxa"/>
          <w:jc w:val="center"/>
        </w:trPr>
        <w:tc>
          <w:tcPr>
            <w:tcW w:w="537" w:type="dxa"/>
          </w:tcPr>
          <w:p w14:paraId="5787E637" w14:textId="77777777" w:rsidR="00596562" w:rsidRPr="00AE63B4" w:rsidRDefault="00596562" w:rsidP="00596562">
            <w:pPr>
              <w:pStyle w:val="Bang"/>
              <w:rPr>
                <w:sz w:val="21"/>
                <w:szCs w:val="21"/>
              </w:rPr>
            </w:pPr>
            <w:r w:rsidRPr="00AE63B4">
              <w:rPr>
                <w:sz w:val="21"/>
                <w:szCs w:val="21"/>
              </w:rPr>
              <w:t>3</w:t>
            </w:r>
          </w:p>
        </w:tc>
        <w:tc>
          <w:tcPr>
            <w:tcW w:w="1963" w:type="dxa"/>
          </w:tcPr>
          <w:p w14:paraId="1397B1A9" w14:textId="77777777" w:rsidR="00596562" w:rsidRPr="00AE63B4" w:rsidRDefault="00596562" w:rsidP="00596562">
            <w:pPr>
              <w:rPr>
                <w:sz w:val="21"/>
                <w:szCs w:val="21"/>
              </w:rPr>
            </w:pPr>
            <w:r w:rsidRPr="00AE63B4">
              <w:rPr>
                <w:sz w:val="21"/>
                <w:szCs w:val="21"/>
              </w:rPr>
              <w:t>Group review coding</w:t>
            </w:r>
          </w:p>
        </w:tc>
        <w:tc>
          <w:tcPr>
            <w:tcW w:w="1315" w:type="dxa"/>
          </w:tcPr>
          <w:p w14:paraId="3D876687" w14:textId="6CA9286D" w:rsidR="00596562" w:rsidRPr="00AE63B4" w:rsidRDefault="00596562" w:rsidP="00596562">
            <w:pPr>
              <w:pStyle w:val="Bang"/>
              <w:rPr>
                <w:sz w:val="21"/>
                <w:szCs w:val="21"/>
              </w:rPr>
            </w:pPr>
            <w:r w:rsidRPr="00AE63B4">
              <w:rPr>
                <w:sz w:val="21"/>
                <w:szCs w:val="21"/>
              </w:rPr>
              <w:t>08-08-2016</w:t>
            </w:r>
          </w:p>
        </w:tc>
        <w:tc>
          <w:tcPr>
            <w:tcW w:w="1243" w:type="dxa"/>
          </w:tcPr>
          <w:p w14:paraId="0E75237C" w14:textId="58824D65" w:rsidR="00596562" w:rsidRPr="00AE63B4" w:rsidRDefault="00596562" w:rsidP="00596562">
            <w:pPr>
              <w:pStyle w:val="Bang"/>
              <w:rPr>
                <w:sz w:val="21"/>
                <w:szCs w:val="21"/>
              </w:rPr>
            </w:pPr>
            <w:r w:rsidRPr="00AE63B4">
              <w:rPr>
                <w:sz w:val="21"/>
                <w:szCs w:val="21"/>
              </w:rPr>
              <w:t>08-08-2016</w:t>
            </w:r>
          </w:p>
        </w:tc>
        <w:tc>
          <w:tcPr>
            <w:tcW w:w="1647" w:type="dxa"/>
          </w:tcPr>
          <w:p w14:paraId="3EDF08BD" w14:textId="08982E9E" w:rsidR="00596562" w:rsidRPr="00AE63B4" w:rsidRDefault="00596562" w:rsidP="00596562">
            <w:pPr>
              <w:rPr>
                <w:sz w:val="21"/>
                <w:szCs w:val="21"/>
              </w:rPr>
            </w:pPr>
            <w:r w:rsidRPr="00AE63B4">
              <w:rPr>
                <w:sz w:val="21"/>
                <w:szCs w:val="21"/>
              </w:rPr>
              <w:t>Nguyen Ngoc Minh</w:t>
            </w:r>
          </w:p>
        </w:tc>
        <w:tc>
          <w:tcPr>
            <w:tcW w:w="1283" w:type="dxa"/>
          </w:tcPr>
          <w:p w14:paraId="0D5F1973" w14:textId="77777777" w:rsidR="00596562" w:rsidRPr="00AE63B4" w:rsidRDefault="00596562" w:rsidP="00596562">
            <w:pPr>
              <w:pStyle w:val="Bang"/>
              <w:rPr>
                <w:sz w:val="21"/>
                <w:szCs w:val="21"/>
              </w:rPr>
            </w:pPr>
          </w:p>
        </w:tc>
      </w:tr>
      <w:tr w:rsidR="00596562" w:rsidRPr="00AE63B4" w14:paraId="20394F7C" w14:textId="77777777" w:rsidTr="00CC58A8">
        <w:trPr>
          <w:gridAfter w:val="1"/>
          <w:wAfter w:w="262" w:type="dxa"/>
          <w:jc w:val="center"/>
        </w:trPr>
        <w:tc>
          <w:tcPr>
            <w:tcW w:w="7988" w:type="dxa"/>
            <w:gridSpan w:val="6"/>
          </w:tcPr>
          <w:p w14:paraId="41457228" w14:textId="77777777" w:rsidR="00596562" w:rsidRPr="00AE63B4" w:rsidRDefault="00596562" w:rsidP="00151D53">
            <w:pPr>
              <w:pStyle w:val="bangcategory"/>
              <w:framePr w:hSpace="0" w:wrap="auto" w:vAnchor="margin" w:xAlign="left" w:yAlign="inline"/>
              <w:suppressOverlap w:val="0"/>
              <w:rPr>
                <w:sz w:val="21"/>
                <w:szCs w:val="21"/>
              </w:rPr>
            </w:pPr>
            <w:r w:rsidRPr="00AE63B4">
              <w:rPr>
                <w:sz w:val="21"/>
                <w:szCs w:val="21"/>
              </w:rPr>
              <w:t>Project Tracking</w:t>
            </w:r>
          </w:p>
        </w:tc>
      </w:tr>
      <w:tr w:rsidR="00596562" w:rsidRPr="00AE63B4" w14:paraId="605525BE" w14:textId="77777777" w:rsidTr="00AE63B4">
        <w:trPr>
          <w:gridAfter w:val="1"/>
          <w:wAfter w:w="262" w:type="dxa"/>
          <w:jc w:val="center"/>
        </w:trPr>
        <w:tc>
          <w:tcPr>
            <w:tcW w:w="537" w:type="dxa"/>
          </w:tcPr>
          <w:p w14:paraId="51AB118D" w14:textId="77777777" w:rsidR="00596562" w:rsidRPr="00AE63B4" w:rsidRDefault="00596562" w:rsidP="00596562">
            <w:pPr>
              <w:pStyle w:val="Bang"/>
              <w:rPr>
                <w:sz w:val="21"/>
                <w:szCs w:val="21"/>
              </w:rPr>
            </w:pPr>
            <w:r w:rsidRPr="00AE63B4">
              <w:rPr>
                <w:sz w:val="21"/>
                <w:szCs w:val="21"/>
              </w:rPr>
              <w:t>1</w:t>
            </w:r>
          </w:p>
        </w:tc>
        <w:tc>
          <w:tcPr>
            <w:tcW w:w="1963" w:type="dxa"/>
          </w:tcPr>
          <w:p w14:paraId="2ACD2F55" w14:textId="77777777" w:rsidR="00596562" w:rsidRPr="00AE63B4" w:rsidRDefault="00596562" w:rsidP="00596562">
            <w:pPr>
              <w:pStyle w:val="Bang"/>
              <w:rPr>
                <w:sz w:val="21"/>
                <w:szCs w:val="21"/>
              </w:rPr>
            </w:pPr>
            <w:r w:rsidRPr="00AE63B4">
              <w:rPr>
                <w:sz w:val="21"/>
                <w:szCs w:val="21"/>
              </w:rPr>
              <w:t>Solution : Milestone review meeting</w:t>
            </w:r>
          </w:p>
        </w:tc>
        <w:tc>
          <w:tcPr>
            <w:tcW w:w="1315" w:type="dxa"/>
          </w:tcPr>
          <w:p w14:paraId="1C9D92F1" w14:textId="446D1F71" w:rsidR="00596562" w:rsidRPr="00AE63B4" w:rsidRDefault="00596562" w:rsidP="00596562">
            <w:pPr>
              <w:pStyle w:val="Bang"/>
              <w:rPr>
                <w:sz w:val="21"/>
                <w:szCs w:val="21"/>
              </w:rPr>
            </w:pPr>
            <w:r w:rsidRPr="00AE63B4">
              <w:rPr>
                <w:sz w:val="21"/>
                <w:szCs w:val="21"/>
              </w:rPr>
              <w:t>22-06-2016</w:t>
            </w:r>
          </w:p>
        </w:tc>
        <w:tc>
          <w:tcPr>
            <w:tcW w:w="1243" w:type="dxa"/>
          </w:tcPr>
          <w:p w14:paraId="641AF0D4" w14:textId="1AABE1EA" w:rsidR="00596562" w:rsidRPr="00AE63B4" w:rsidRDefault="00596562" w:rsidP="00596562">
            <w:pPr>
              <w:pStyle w:val="Bang"/>
              <w:rPr>
                <w:sz w:val="21"/>
                <w:szCs w:val="21"/>
              </w:rPr>
            </w:pPr>
            <w:r w:rsidRPr="00AE63B4">
              <w:rPr>
                <w:sz w:val="21"/>
                <w:szCs w:val="21"/>
              </w:rPr>
              <w:t>22-06-2016</w:t>
            </w:r>
          </w:p>
        </w:tc>
        <w:tc>
          <w:tcPr>
            <w:tcW w:w="1647" w:type="dxa"/>
          </w:tcPr>
          <w:p w14:paraId="7895E794" w14:textId="006780EF" w:rsidR="00596562" w:rsidRPr="00AE63B4" w:rsidRDefault="00596562" w:rsidP="00596562">
            <w:pPr>
              <w:pStyle w:val="Bang"/>
              <w:rPr>
                <w:sz w:val="21"/>
                <w:szCs w:val="21"/>
              </w:rPr>
            </w:pPr>
            <w:r w:rsidRPr="00AE63B4">
              <w:rPr>
                <w:sz w:val="21"/>
                <w:szCs w:val="21"/>
              </w:rPr>
              <w:t>Nguyen Trong Duy</w:t>
            </w:r>
          </w:p>
        </w:tc>
        <w:tc>
          <w:tcPr>
            <w:tcW w:w="1283" w:type="dxa"/>
          </w:tcPr>
          <w:p w14:paraId="29E20E8E" w14:textId="77777777" w:rsidR="00596562" w:rsidRPr="00AE63B4" w:rsidRDefault="00596562" w:rsidP="00596562">
            <w:pPr>
              <w:pStyle w:val="Bang"/>
              <w:rPr>
                <w:sz w:val="21"/>
                <w:szCs w:val="21"/>
              </w:rPr>
            </w:pPr>
          </w:p>
        </w:tc>
      </w:tr>
      <w:tr w:rsidR="00596562" w:rsidRPr="00AE63B4" w14:paraId="0614F280" w14:textId="77777777" w:rsidTr="00AE63B4">
        <w:trPr>
          <w:gridAfter w:val="1"/>
          <w:wAfter w:w="262" w:type="dxa"/>
          <w:jc w:val="center"/>
        </w:trPr>
        <w:tc>
          <w:tcPr>
            <w:tcW w:w="537" w:type="dxa"/>
          </w:tcPr>
          <w:p w14:paraId="3D95C0CA" w14:textId="77777777" w:rsidR="00596562" w:rsidRPr="00AE63B4" w:rsidRDefault="00596562" w:rsidP="00596562">
            <w:pPr>
              <w:pStyle w:val="Bang"/>
              <w:rPr>
                <w:sz w:val="21"/>
                <w:szCs w:val="21"/>
              </w:rPr>
            </w:pPr>
            <w:r w:rsidRPr="00AE63B4">
              <w:rPr>
                <w:sz w:val="21"/>
                <w:szCs w:val="21"/>
              </w:rPr>
              <w:t>2</w:t>
            </w:r>
          </w:p>
        </w:tc>
        <w:tc>
          <w:tcPr>
            <w:tcW w:w="1963" w:type="dxa"/>
          </w:tcPr>
          <w:p w14:paraId="3511EC43" w14:textId="77777777" w:rsidR="00596562" w:rsidRPr="00AE63B4" w:rsidRDefault="00596562" w:rsidP="00596562">
            <w:pPr>
              <w:pStyle w:val="Bang"/>
              <w:rPr>
                <w:sz w:val="21"/>
                <w:szCs w:val="21"/>
              </w:rPr>
            </w:pPr>
            <w:r w:rsidRPr="00AE63B4">
              <w:rPr>
                <w:sz w:val="21"/>
                <w:szCs w:val="21"/>
              </w:rPr>
              <w:t>Construction : Milestone review meeting</w:t>
            </w:r>
          </w:p>
        </w:tc>
        <w:tc>
          <w:tcPr>
            <w:tcW w:w="1315" w:type="dxa"/>
          </w:tcPr>
          <w:p w14:paraId="0BA188E1" w14:textId="47D60164" w:rsidR="00596562" w:rsidRPr="00AE63B4" w:rsidRDefault="00596562" w:rsidP="00596562">
            <w:pPr>
              <w:pStyle w:val="Bang"/>
              <w:rPr>
                <w:sz w:val="21"/>
                <w:szCs w:val="21"/>
              </w:rPr>
            </w:pPr>
            <w:r w:rsidRPr="00AE63B4">
              <w:rPr>
                <w:sz w:val="21"/>
                <w:szCs w:val="21"/>
              </w:rPr>
              <w:t>18-08-2016</w:t>
            </w:r>
          </w:p>
        </w:tc>
        <w:tc>
          <w:tcPr>
            <w:tcW w:w="1243" w:type="dxa"/>
          </w:tcPr>
          <w:p w14:paraId="4F0CDE9A" w14:textId="3B0846AC" w:rsidR="00596562" w:rsidRPr="00AE63B4" w:rsidRDefault="00596562" w:rsidP="00596562">
            <w:pPr>
              <w:pStyle w:val="Bang"/>
              <w:rPr>
                <w:sz w:val="21"/>
                <w:szCs w:val="21"/>
              </w:rPr>
            </w:pPr>
            <w:r w:rsidRPr="00AE63B4">
              <w:rPr>
                <w:sz w:val="21"/>
                <w:szCs w:val="21"/>
              </w:rPr>
              <w:t>18-08-2016</w:t>
            </w:r>
          </w:p>
        </w:tc>
        <w:tc>
          <w:tcPr>
            <w:tcW w:w="1647" w:type="dxa"/>
          </w:tcPr>
          <w:p w14:paraId="3BC4A2FF" w14:textId="1DC9F2C5" w:rsidR="00596562" w:rsidRPr="00AE63B4" w:rsidRDefault="00596562" w:rsidP="00596562">
            <w:pPr>
              <w:pStyle w:val="Bang"/>
              <w:rPr>
                <w:sz w:val="21"/>
                <w:szCs w:val="21"/>
              </w:rPr>
            </w:pPr>
            <w:r w:rsidRPr="00AE63B4">
              <w:rPr>
                <w:sz w:val="21"/>
                <w:szCs w:val="21"/>
              </w:rPr>
              <w:t>Nguyen Trong Duy</w:t>
            </w:r>
          </w:p>
        </w:tc>
        <w:tc>
          <w:tcPr>
            <w:tcW w:w="1283" w:type="dxa"/>
          </w:tcPr>
          <w:p w14:paraId="01ADDD71" w14:textId="77777777" w:rsidR="00596562" w:rsidRPr="00AE63B4" w:rsidRDefault="00596562" w:rsidP="00596562">
            <w:pPr>
              <w:pStyle w:val="Bang"/>
              <w:rPr>
                <w:sz w:val="21"/>
                <w:szCs w:val="21"/>
              </w:rPr>
            </w:pPr>
          </w:p>
        </w:tc>
      </w:tr>
      <w:tr w:rsidR="00596562" w:rsidRPr="00AE63B4" w14:paraId="74D78EE2" w14:textId="77777777" w:rsidTr="00AE63B4">
        <w:trPr>
          <w:gridAfter w:val="1"/>
          <w:wAfter w:w="262" w:type="dxa"/>
          <w:jc w:val="center"/>
        </w:trPr>
        <w:tc>
          <w:tcPr>
            <w:tcW w:w="537" w:type="dxa"/>
          </w:tcPr>
          <w:p w14:paraId="6CA7BFB0" w14:textId="77777777" w:rsidR="00596562" w:rsidRPr="00AE63B4" w:rsidRDefault="00596562" w:rsidP="00596562">
            <w:pPr>
              <w:pStyle w:val="Bang"/>
              <w:rPr>
                <w:sz w:val="21"/>
                <w:szCs w:val="21"/>
              </w:rPr>
            </w:pPr>
            <w:r w:rsidRPr="00AE63B4">
              <w:rPr>
                <w:sz w:val="21"/>
                <w:szCs w:val="21"/>
              </w:rPr>
              <w:t>3</w:t>
            </w:r>
          </w:p>
        </w:tc>
        <w:tc>
          <w:tcPr>
            <w:tcW w:w="1963" w:type="dxa"/>
          </w:tcPr>
          <w:p w14:paraId="7A71B3B1" w14:textId="65F14EA9" w:rsidR="00596562" w:rsidRPr="00AE63B4" w:rsidRDefault="00596562" w:rsidP="00596562">
            <w:pPr>
              <w:pStyle w:val="Bang"/>
              <w:rPr>
                <w:sz w:val="21"/>
                <w:szCs w:val="21"/>
              </w:rPr>
            </w:pPr>
            <w:r w:rsidRPr="00AE63B4">
              <w:rPr>
                <w:sz w:val="21"/>
                <w:szCs w:val="21"/>
              </w:rPr>
              <w:t>Termination : Milestone review meeting</w:t>
            </w:r>
          </w:p>
        </w:tc>
        <w:tc>
          <w:tcPr>
            <w:tcW w:w="1315" w:type="dxa"/>
          </w:tcPr>
          <w:p w14:paraId="77078C73" w14:textId="6D5B7752" w:rsidR="00596562" w:rsidRPr="00AE63B4" w:rsidRDefault="00596562" w:rsidP="00596562">
            <w:pPr>
              <w:pStyle w:val="Bang"/>
              <w:rPr>
                <w:sz w:val="21"/>
                <w:szCs w:val="21"/>
              </w:rPr>
            </w:pPr>
            <w:r w:rsidRPr="00AE63B4">
              <w:rPr>
                <w:sz w:val="21"/>
                <w:szCs w:val="21"/>
              </w:rPr>
              <w:t>24-08-2016</w:t>
            </w:r>
          </w:p>
        </w:tc>
        <w:tc>
          <w:tcPr>
            <w:tcW w:w="1243" w:type="dxa"/>
          </w:tcPr>
          <w:p w14:paraId="77A4216B" w14:textId="2D0EF7CB" w:rsidR="00596562" w:rsidRPr="00AE63B4" w:rsidRDefault="00596562" w:rsidP="00596562">
            <w:pPr>
              <w:pStyle w:val="Bang"/>
              <w:rPr>
                <w:sz w:val="21"/>
                <w:szCs w:val="21"/>
              </w:rPr>
            </w:pPr>
            <w:r w:rsidRPr="00AE63B4">
              <w:rPr>
                <w:sz w:val="21"/>
                <w:szCs w:val="21"/>
              </w:rPr>
              <w:t>24-08-2016</w:t>
            </w:r>
          </w:p>
        </w:tc>
        <w:tc>
          <w:tcPr>
            <w:tcW w:w="1647" w:type="dxa"/>
          </w:tcPr>
          <w:p w14:paraId="6EA2F9A2" w14:textId="67732DE8" w:rsidR="00596562" w:rsidRPr="00AE63B4" w:rsidRDefault="00596562" w:rsidP="00596562">
            <w:pPr>
              <w:pStyle w:val="Bang"/>
              <w:rPr>
                <w:sz w:val="21"/>
                <w:szCs w:val="21"/>
              </w:rPr>
            </w:pPr>
            <w:r w:rsidRPr="00AE63B4">
              <w:rPr>
                <w:sz w:val="21"/>
                <w:szCs w:val="21"/>
              </w:rPr>
              <w:t>Nguyen Trong Duy</w:t>
            </w:r>
          </w:p>
        </w:tc>
        <w:tc>
          <w:tcPr>
            <w:tcW w:w="1283" w:type="dxa"/>
          </w:tcPr>
          <w:p w14:paraId="7D4FAE1D" w14:textId="77777777" w:rsidR="00596562" w:rsidRPr="00AE63B4" w:rsidRDefault="00596562" w:rsidP="00596562">
            <w:pPr>
              <w:pStyle w:val="Bang"/>
              <w:rPr>
                <w:sz w:val="21"/>
                <w:szCs w:val="21"/>
              </w:rPr>
            </w:pPr>
          </w:p>
        </w:tc>
      </w:tr>
      <w:tr w:rsidR="00596562" w:rsidRPr="00AE63B4" w14:paraId="4407DBFF" w14:textId="77777777" w:rsidTr="00CC58A8">
        <w:trPr>
          <w:gridAfter w:val="1"/>
          <w:wAfter w:w="262" w:type="dxa"/>
          <w:jc w:val="center"/>
        </w:trPr>
        <w:tc>
          <w:tcPr>
            <w:tcW w:w="7988" w:type="dxa"/>
            <w:gridSpan w:val="6"/>
          </w:tcPr>
          <w:p w14:paraId="0C917A27" w14:textId="77777777" w:rsidR="00596562" w:rsidRPr="00AE63B4" w:rsidRDefault="00596562" w:rsidP="00151D53">
            <w:pPr>
              <w:pStyle w:val="bangcategory"/>
              <w:framePr w:hSpace="0" w:wrap="auto" w:vAnchor="margin" w:xAlign="left" w:yAlign="inline"/>
              <w:suppressOverlap w:val="0"/>
              <w:rPr>
                <w:sz w:val="21"/>
                <w:szCs w:val="21"/>
              </w:rPr>
            </w:pPr>
            <w:r w:rsidRPr="00AE63B4">
              <w:rPr>
                <w:sz w:val="21"/>
                <w:szCs w:val="21"/>
              </w:rPr>
              <w:t>Configuration Management</w:t>
            </w:r>
          </w:p>
        </w:tc>
      </w:tr>
      <w:tr w:rsidR="00596562" w:rsidRPr="00AE63B4" w14:paraId="0B5015C9" w14:textId="77777777" w:rsidTr="00AE63B4">
        <w:trPr>
          <w:gridAfter w:val="1"/>
          <w:wAfter w:w="262" w:type="dxa"/>
          <w:jc w:val="center"/>
        </w:trPr>
        <w:tc>
          <w:tcPr>
            <w:tcW w:w="537" w:type="dxa"/>
          </w:tcPr>
          <w:p w14:paraId="7C8F9774" w14:textId="77777777" w:rsidR="00596562" w:rsidRPr="00AE63B4" w:rsidRDefault="00596562" w:rsidP="00596562">
            <w:pPr>
              <w:pStyle w:val="Bang"/>
              <w:rPr>
                <w:sz w:val="21"/>
                <w:szCs w:val="21"/>
              </w:rPr>
            </w:pPr>
            <w:r w:rsidRPr="00AE63B4">
              <w:rPr>
                <w:sz w:val="21"/>
                <w:szCs w:val="21"/>
              </w:rPr>
              <w:t>1</w:t>
            </w:r>
          </w:p>
        </w:tc>
        <w:tc>
          <w:tcPr>
            <w:tcW w:w="1963" w:type="dxa"/>
          </w:tcPr>
          <w:p w14:paraId="2BB24AD5" w14:textId="77777777" w:rsidR="00596562" w:rsidRPr="00AE63B4" w:rsidRDefault="00596562" w:rsidP="00596562">
            <w:pPr>
              <w:pStyle w:val="Bang"/>
              <w:rPr>
                <w:sz w:val="21"/>
                <w:szCs w:val="21"/>
              </w:rPr>
            </w:pPr>
            <w:r w:rsidRPr="00AE63B4">
              <w:rPr>
                <w:sz w:val="21"/>
                <w:szCs w:val="21"/>
              </w:rPr>
              <w:t>Baseline code</w:t>
            </w:r>
          </w:p>
        </w:tc>
        <w:tc>
          <w:tcPr>
            <w:tcW w:w="1315" w:type="dxa"/>
          </w:tcPr>
          <w:p w14:paraId="71ED936F" w14:textId="4618C3EB" w:rsidR="00596562" w:rsidRPr="00AE63B4" w:rsidRDefault="00596562" w:rsidP="00596562">
            <w:pPr>
              <w:pStyle w:val="Bang"/>
              <w:rPr>
                <w:sz w:val="21"/>
                <w:szCs w:val="21"/>
              </w:rPr>
            </w:pPr>
            <w:r w:rsidRPr="00AE63B4">
              <w:rPr>
                <w:sz w:val="21"/>
                <w:szCs w:val="21"/>
              </w:rPr>
              <w:t>28-06-2016</w:t>
            </w:r>
          </w:p>
        </w:tc>
        <w:tc>
          <w:tcPr>
            <w:tcW w:w="1243" w:type="dxa"/>
          </w:tcPr>
          <w:p w14:paraId="423E0328" w14:textId="00C21499" w:rsidR="00596562" w:rsidRPr="00AE63B4" w:rsidRDefault="00596562" w:rsidP="00596562">
            <w:pPr>
              <w:pStyle w:val="Bang"/>
              <w:rPr>
                <w:sz w:val="21"/>
                <w:szCs w:val="21"/>
              </w:rPr>
            </w:pPr>
            <w:r w:rsidRPr="00AE63B4">
              <w:rPr>
                <w:sz w:val="21"/>
                <w:szCs w:val="21"/>
              </w:rPr>
              <w:t>28-06-2016</w:t>
            </w:r>
          </w:p>
        </w:tc>
        <w:tc>
          <w:tcPr>
            <w:tcW w:w="1647" w:type="dxa"/>
          </w:tcPr>
          <w:p w14:paraId="600BFCDB" w14:textId="3828DBC0" w:rsidR="00596562" w:rsidRPr="00AE63B4" w:rsidRDefault="00596562" w:rsidP="00596562">
            <w:pPr>
              <w:pStyle w:val="Bang"/>
              <w:rPr>
                <w:sz w:val="21"/>
                <w:szCs w:val="21"/>
              </w:rPr>
            </w:pPr>
            <w:r w:rsidRPr="00AE63B4">
              <w:rPr>
                <w:sz w:val="21"/>
                <w:szCs w:val="21"/>
              </w:rPr>
              <w:t>Nguyen Ngoc Minh</w:t>
            </w:r>
          </w:p>
        </w:tc>
        <w:tc>
          <w:tcPr>
            <w:tcW w:w="1283" w:type="dxa"/>
          </w:tcPr>
          <w:p w14:paraId="46F049E8" w14:textId="77777777" w:rsidR="00596562" w:rsidRPr="00AE63B4" w:rsidRDefault="00596562" w:rsidP="00596562">
            <w:pPr>
              <w:pStyle w:val="Bang"/>
              <w:rPr>
                <w:sz w:val="21"/>
                <w:szCs w:val="21"/>
              </w:rPr>
            </w:pPr>
          </w:p>
        </w:tc>
      </w:tr>
      <w:tr w:rsidR="00596562" w:rsidRPr="00AE63B4" w14:paraId="57F363A3" w14:textId="77777777" w:rsidTr="00AE63B4">
        <w:trPr>
          <w:gridAfter w:val="1"/>
          <w:wAfter w:w="262" w:type="dxa"/>
          <w:jc w:val="center"/>
        </w:trPr>
        <w:tc>
          <w:tcPr>
            <w:tcW w:w="537" w:type="dxa"/>
          </w:tcPr>
          <w:p w14:paraId="1A6084F5" w14:textId="77777777" w:rsidR="00596562" w:rsidRPr="00AE63B4" w:rsidRDefault="00596562" w:rsidP="00596562">
            <w:pPr>
              <w:pStyle w:val="Bang"/>
              <w:rPr>
                <w:sz w:val="21"/>
                <w:szCs w:val="21"/>
              </w:rPr>
            </w:pPr>
            <w:r w:rsidRPr="00AE63B4">
              <w:rPr>
                <w:sz w:val="21"/>
                <w:szCs w:val="21"/>
              </w:rPr>
              <w:t>2</w:t>
            </w:r>
          </w:p>
        </w:tc>
        <w:tc>
          <w:tcPr>
            <w:tcW w:w="1963" w:type="dxa"/>
          </w:tcPr>
          <w:p w14:paraId="03D962AE" w14:textId="77777777" w:rsidR="00596562" w:rsidRPr="00AE63B4" w:rsidRDefault="00596562" w:rsidP="00596562">
            <w:pPr>
              <w:pStyle w:val="Bang"/>
              <w:rPr>
                <w:sz w:val="21"/>
                <w:szCs w:val="21"/>
              </w:rPr>
            </w:pPr>
            <w:r w:rsidRPr="00AE63B4">
              <w:rPr>
                <w:sz w:val="21"/>
                <w:szCs w:val="21"/>
              </w:rPr>
              <w:t>Base line test report, test case and test plan</w:t>
            </w:r>
          </w:p>
        </w:tc>
        <w:tc>
          <w:tcPr>
            <w:tcW w:w="1315" w:type="dxa"/>
          </w:tcPr>
          <w:p w14:paraId="45AB5F1D" w14:textId="0CDB8FD6" w:rsidR="00596562" w:rsidRPr="00AE63B4" w:rsidRDefault="00596562" w:rsidP="00596562">
            <w:pPr>
              <w:pStyle w:val="Bang"/>
              <w:rPr>
                <w:sz w:val="21"/>
                <w:szCs w:val="21"/>
              </w:rPr>
            </w:pPr>
            <w:r w:rsidRPr="00AE63B4">
              <w:rPr>
                <w:sz w:val="21"/>
                <w:szCs w:val="21"/>
              </w:rPr>
              <w:t>17-08-2016</w:t>
            </w:r>
          </w:p>
        </w:tc>
        <w:tc>
          <w:tcPr>
            <w:tcW w:w="1243" w:type="dxa"/>
          </w:tcPr>
          <w:p w14:paraId="5A6CB453" w14:textId="7FAE738B" w:rsidR="00596562" w:rsidRPr="00AE63B4" w:rsidRDefault="00596562" w:rsidP="00596562">
            <w:pPr>
              <w:pStyle w:val="Bang"/>
              <w:rPr>
                <w:sz w:val="21"/>
                <w:szCs w:val="21"/>
              </w:rPr>
            </w:pPr>
            <w:r w:rsidRPr="00AE63B4">
              <w:rPr>
                <w:sz w:val="21"/>
                <w:szCs w:val="21"/>
              </w:rPr>
              <w:t>17-08-2016</w:t>
            </w:r>
          </w:p>
        </w:tc>
        <w:tc>
          <w:tcPr>
            <w:tcW w:w="1647" w:type="dxa"/>
          </w:tcPr>
          <w:p w14:paraId="174EB75C" w14:textId="3D259B21" w:rsidR="00596562" w:rsidRPr="00AE63B4" w:rsidRDefault="00596562" w:rsidP="00596562">
            <w:pPr>
              <w:pStyle w:val="Bang"/>
              <w:rPr>
                <w:sz w:val="21"/>
                <w:szCs w:val="21"/>
              </w:rPr>
            </w:pPr>
            <w:r w:rsidRPr="00AE63B4">
              <w:rPr>
                <w:sz w:val="21"/>
                <w:szCs w:val="21"/>
              </w:rPr>
              <w:t>Nguyen Trong Duy</w:t>
            </w:r>
          </w:p>
        </w:tc>
        <w:tc>
          <w:tcPr>
            <w:tcW w:w="1283" w:type="dxa"/>
          </w:tcPr>
          <w:p w14:paraId="41DD0AC8" w14:textId="77777777" w:rsidR="00596562" w:rsidRPr="00AE63B4" w:rsidRDefault="00596562" w:rsidP="00596562">
            <w:pPr>
              <w:pStyle w:val="Bang"/>
              <w:rPr>
                <w:sz w:val="21"/>
                <w:szCs w:val="21"/>
              </w:rPr>
            </w:pPr>
          </w:p>
        </w:tc>
      </w:tr>
      <w:tr w:rsidR="00596562" w:rsidRPr="00AE63B4" w14:paraId="1ADAB631" w14:textId="77777777" w:rsidTr="00CC58A8">
        <w:trPr>
          <w:jc w:val="center"/>
        </w:trPr>
        <w:tc>
          <w:tcPr>
            <w:tcW w:w="8250" w:type="dxa"/>
            <w:gridSpan w:val="7"/>
          </w:tcPr>
          <w:p w14:paraId="2F423AE9" w14:textId="77777777" w:rsidR="00596562" w:rsidRPr="00AE63B4" w:rsidRDefault="00596562" w:rsidP="00151D53">
            <w:pPr>
              <w:pStyle w:val="bangcategory"/>
              <w:framePr w:hSpace="0" w:wrap="auto" w:vAnchor="margin" w:xAlign="left" w:yAlign="inline"/>
              <w:suppressOverlap w:val="0"/>
              <w:rPr>
                <w:sz w:val="21"/>
                <w:szCs w:val="21"/>
              </w:rPr>
            </w:pPr>
            <w:r w:rsidRPr="00AE63B4">
              <w:rPr>
                <w:sz w:val="21"/>
                <w:szCs w:val="21"/>
              </w:rPr>
              <w:t xml:space="preserve">QA </w:t>
            </w:r>
          </w:p>
        </w:tc>
      </w:tr>
      <w:tr w:rsidR="00596562" w:rsidRPr="00AE63B4" w14:paraId="50AFE7B8" w14:textId="77777777" w:rsidTr="00AE63B4">
        <w:trPr>
          <w:gridAfter w:val="1"/>
          <w:wAfter w:w="262" w:type="dxa"/>
          <w:jc w:val="center"/>
        </w:trPr>
        <w:tc>
          <w:tcPr>
            <w:tcW w:w="537" w:type="dxa"/>
          </w:tcPr>
          <w:p w14:paraId="538C3C75" w14:textId="77777777" w:rsidR="00596562" w:rsidRPr="00AE63B4" w:rsidRDefault="00596562" w:rsidP="00596562">
            <w:pPr>
              <w:pStyle w:val="Bang"/>
              <w:rPr>
                <w:sz w:val="21"/>
                <w:szCs w:val="21"/>
              </w:rPr>
            </w:pPr>
            <w:r w:rsidRPr="00AE63B4">
              <w:rPr>
                <w:sz w:val="21"/>
                <w:szCs w:val="21"/>
              </w:rPr>
              <w:t>1</w:t>
            </w:r>
          </w:p>
        </w:tc>
        <w:tc>
          <w:tcPr>
            <w:tcW w:w="1963" w:type="dxa"/>
          </w:tcPr>
          <w:p w14:paraId="45F8395B" w14:textId="77777777" w:rsidR="00596562" w:rsidRPr="00AE63B4" w:rsidRDefault="00596562" w:rsidP="00596562">
            <w:pPr>
              <w:pStyle w:val="Bang"/>
              <w:rPr>
                <w:sz w:val="21"/>
                <w:szCs w:val="21"/>
              </w:rPr>
            </w:pPr>
            <w:r w:rsidRPr="00AE63B4">
              <w:rPr>
                <w:sz w:val="21"/>
                <w:szCs w:val="21"/>
              </w:rPr>
              <w:t>Final Inspection: Report 1</w:t>
            </w:r>
          </w:p>
        </w:tc>
        <w:tc>
          <w:tcPr>
            <w:tcW w:w="1315" w:type="dxa"/>
          </w:tcPr>
          <w:p w14:paraId="5EBD44A1" w14:textId="55EDFB26" w:rsidR="00596562" w:rsidRPr="00AE63B4" w:rsidRDefault="00596562" w:rsidP="00596562">
            <w:pPr>
              <w:pStyle w:val="Bang"/>
              <w:rPr>
                <w:sz w:val="21"/>
                <w:szCs w:val="21"/>
              </w:rPr>
            </w:pPr>
            <w:r w:rsidRPr="00AE63B4">
              <w:rPr>
                <w:sz w:val="21"/>
                <w:szCs w:val="21"/>
              </w:rPr>
              <w:t>20-05-2016</w:t>
            </w:r>
          </w:p>
        </w:tc>
        <w:tc>
          <w:tcPr>
            <w:tcW w:w="1243" w:type="dxa"/>
          </w:tcPr>
          <w:p w14:paraId="1DFEB5E6" w14:textId="1FB8C89C" w:rsidR="00596562" w:rsidRPr="00AE63B4" w:rsidRDefault="00596562" w:rsidP="00596562">
            <w:pPr>
              <w:pStyle w:val="Bang"/>
              <w:rPr>
                <w:sz w:val="21"/>
                <w:szCs w:val="21"/>
              </w:rPr>
            </w:pPr>
            <w:r w:rsidRPr="00AE63B4">
              <w:rPr>
                <w:sz w:val="21"/>
                <w:szCs w:val="21"/>
              </w:rPr>
              <w:t>20-05-2016</w:t>
            </w:r>
          </w:p>
        </w:tc>
        <w:tc>
          <w:tcPr>
            <w:tcW w:w="1647" w:type="dxa"/>
          </w:tcPr>
          <w:p w14:paraId="4F94F120" w14:textId="577A665D" w:rsidR="00596562" w:rsidRPr="00AE63B4" w:rsidRDefault="00596562" w:rsidP="00596562">
            <w:pPr>
              <w:pStyle w:val="Bang"/>
              <w:rPr>
                <w:sz w:val="21"/>
                <w:szCs w:val="21"/>
              </w:rPr>
            </w:pPr>
            <w:r w:rsidRPr="00AE63B4">
              <w:rPr>
                <w:sz w:val="21"/>
                <w:szCs w:val="21"/>
              </w:rPr>
              <w:t>Nguyen Hong Quan</w:t>
            </w:r>
          </w:p>
        </w:tc>
        <w:tc>
          <w:tcPr>
            <w:tcW w:w="1283" w:type="dxa"/>
          </w:tcPr>
          <w:p w14:paraId="1FF337C9" w14:textId="77777777" w:rsidR="00596562" w:rsidRPr="00AE63B4" w:rsidRDefault="00596562" w:rsidP="00596562">
            <w:pPr>
              <w:pStyle w:val="Bang"/>
              <w:rPr>
                <w:sz w:val="21"/>
                <w:szCs w:val="21"/>
              </w:rPr>
            </w:pPr>
          </w:p>
        </w:tc>
      </w:tr>
      <w:tr w:rsidR="00596562" w:rsidRPr="00AE63B4" w14:paraId="6EB4A4E8" w14:textId="77777777" w:rsidTr="00AE63B4">
        <w:trPr>
          <w:gridAfter w:val="1"/>
          <w:wAfter w:w="262" w:type="dxa"/>
          <w:jc w:val="center"/>
        </w:trPr>
        <w:tc>
          <w:tcPr>
            <w:tcW w:w="537" w:type="dxa"/>
          </w:tcPr>
          <w:p w14:paraId="0759658C" w14:textId="77777777" w:rsidR="00596562" w:rsidRPr="00AE63B4" w:rsidRDefault="00596562" w:rsidP="00596562">
            <w:pPr>
              <w:pStyle w:val="Bang"/>
              <w:rPr>
                <w:sz w:val="21"/>
                <w:szCs w:val="21"/>
              </w:rPr>
            </w:pPr>
            <w:r w:rsidRPr="00AE63B4">
              <w:rPr>
                <w:sz w:val="21"/>
                <w:szCs w:val="21"/>
              </w:rPr>
              <w:t>2</w:t>
            </w:r>
          </w:p>
        </w:tc>
        <w:tc>
          <w:tcPr>
            <w:tcW w:w="1963" w:type="dxa"/>
          </w:tcPr>
          <w:p w14:paraId="0B996E53" w14:textId="77777777" w:rsidR="00596562" w:rsidRPr="00AE63B4" w:rsidRDefault="00596562" w:rsidP="00596562">
            <w:pPr>
              <w:pStyle w:val="Bang"/>
              <w:rPr>
                <w:sz w:val="21"/>
                <w:szCs w:val="21"/>
              </w:rPr>
            </w:pPr>
            <w:r w:rsidRPr="00AE63B4">
              <w:rPr>
                <w:sz w:val="21"/>
                <w:szCs w:val="21"/>
              </w:rPr>
              <w:t>Final Inspection: Report 2</w:t>
            </w:r>
          </w:p>
        </w:tc>
        <w:tc>
          <w:tcPr>
            <w:tcW w:w="1315" w:type="dxa"/>
          </w:tcPr>
          <w:p w14:paraId="182A1E0D" w14:textId="5E922796" w:rsidR="00596562" w:rsidRPr="00AE63B4" w:rsidRDefault="00596562" w:rsidP="00596562">
            <w:pPr>
              <w:pStyle w:val="Bang"/>
              <w:rPr>
                <w:sz w:val="21"/>
                <w:szCs w:val="21"/>
              </w:rPr>
            </w:pPr>
            <w:r w:rsidRPr="00AE63B4">
              <w:rPr>
                <w:sz w:val="21"/>
                <w:szCs w:val="21"/>
              </w:rPr>
              <w:t>03-06-2016</w:t>
            </w:r>
          </w:p>
        </w:tc>
        <w:tc>
          <w:tcPr>
            <w:tcW w:w="1243" w:type="dxa"/>
          </w:tcPr>
          <w:p w14:paraId="22CF9F88" w14:textId="7873B4B5" w:rsidR="00596562" w:rsidRPr="00AE63B4" w:rsidRDefault="00596562" w:rsidP="00596562">
            <w:pPr>
              <w:pStyle w:val="Bang"/>
              <w:rPr>
                <w:sz w:val="21"/>
                <w:szCs w:val="21"/>
              </w:rPr>
            </w:pPr>
            <w:r w:rsidRPr="00AE63B4">
              <w:rPr>
                <w:sz w:val="21"/>
                <w:szCs w:val="21"/>
              </w:rPr>
              <w:t>03-06-2016</w:t>
            </w:r>
          </w:p>
        </w:tc>
        <w:tc>
          <w:tcPr>
            <w:tcW w:w="1647" w:type="dxa"/>
          </w:tcPr>
          <w:p w14:paraId="1227F0D6" w14:textId="22BAFBCA" w:rsidR="00596562" w:rsidRPr="00AE63B4" w:rsidRDefault="00596562" w:rsidP="00596562">
            <w:pPr>
              <w:pStyle w:val="Bang"/>
              <w:rPr>
                <w:sz w:val="21"/>
                <w:szCs w:val="21"/>
              </w:rPr>
            </w:pPr>
            <w:r w:rsidRPr="00AE63B4">
              <w:rPr>
                <w:sz w:val="21"/>
                <w:szCs w:val="21"/>
              </w:rPr>
              <w:t>Nguyen Hong Quan</w:t>
            </w:r>
          </w:p>
        </w:tc>
        <w:tc>
          <w:tcPr>
            <w:tcW w:w="1283" w:type="dxa"/>
          </w:tcPr>
          <w:p w14:paraId="214EFFB6" w14:textId="77777777" w:rsidR="00596562" w:rsidRPr="00AE63B4" w:rsidRDefault="00596562" w:rsidP="00596562">
            <w:pPr>
              <w:pStyle w:val="Bang"/>
              <w:rPr>
                <w:sz w:val="21"/>
                <w:szCs w:val="21"/>
              </w:rPr>
            </w:pPr>
          </w:p>
        </w:tc>
      </w:tr>
      <w:tr w:rsidR="00596562" w:rsidRPr="00AE63B4" w14:paraId="23462B53" w14:textId="77777777" w:rsidTr="00AE63B4">
        <w:trPr>
          <w:gridAfter w:val="1"/>
          <w:wAfter w:w="262" w:type="dxa"/>
          <w:jc w:val="center"/>
        </w:trPr>
        <w:tc>
          <w:tcPr>
            <w:tcW w:w="537" w:type="dxa"/>
          </w:tcPr>
          <w:p w14:paraId="2327568A" w14:textId="77777777" w:rsidR="00596562" w:rsidRPr="00AE63B4" w:rsidRDefault="00596562" w:rsidP="00596562">
            <w:pPr>
              <w:pStyle w:val="Bang"/>
              <w:rPr>
                <w:sz w:val="21"/>
                <w:szCs w:val="21"/>
              </w:rPr>
            </w:pPr>
            <w:r w:rsidRPr="00AE63B4">
              <w:rPr>
                <w:sz w:val="21"/>
                <w:szCs w:val="21"/>
              </w:rPr>
              <w:t>3</w:t>
            </w:r>
          </w:p>
        </w:tc>
        <w:tc>
          <w:tcPr>
            <w:tcW w:w="1963" w:type="dxa"/>
          </w:tcPr>
          <w:p w14:paraId="372FA228" w14:textId="77777777" w:rsidR="00596562" w:rsidRPr="00AE63B4" w:rsidRDefault="00596562" w:rsidP="00596562">
            <w:pPr>
              <w:pStyle w:val="Bang"/>
              <w:rPr>
                <w:sz w:val="21"/>
                <w:szCs w:val="21"/>
              </w:rPr>
            </w:pPr>
            <w:r w:rsidRPr="00AE63B4">
              <w:rPr>
                <w:sz w:val="21"/>
                <w:szCs w:val="21"/>
              </w:rPr>
              <w:t>Final Inspection: Report 3</w:t>
            </w:r>
          </w:p>
        </w:tc>
        <w:tc>
          <w:tcPr>
            <w:tcW w:w="1315" w:type="dxa"/>
          </w:tcPr>
          <w:p w14:paraId="396CB0F3" w14:textId="384BFD7A" w:rsidR="00596562" w:rsidRPr="00AE63B4" w:rsidRDefault="00596562" w:rsidP="00596562">
            <w:pPr>
              <w:pStyle w:val="Bang"/>
              <w:rPr>
                <w:sz w:val="21"/>
                <w:szCs w:val="21"/>
              </w:rPr>
            </w:pPr>
            <w:r w:rsidRPr="00AE63B4">
              <w:rPr>
                <w:sz w:val="21"/>
                <w:szCs w:val="21"/>
              </w:rPr>
              <w:t>17-06-2016</w:t>
            </w:r>
          </w:p>
        </w:tc>
        <w:tc>
          <w:tcPr>
            <w:tcW w:w="1243" w:type="dxa"/>
          </w:tcPr>
          <w:p w14:paraId="19CD1AA5" w14:textId="25CF8AD6" w:rsidR="00596562" w:rsidRPr="00AE63B4" w:rsidRDefault="00596562" w:rsidP="00596562">
            <w:pPr>
              <w:pStyle w:val="Bang"/>
              <w:rPr>
                <w:sz w:val="21"/>
                <w:szCs w:val="21"/>
              </w:rPr>
            </w:pPr>
            <w:r w:rsidRPr="00AE63B4">
              <w:rPr>
                <w:sz w:val="21"/>
                <w:szCs w:val="21"/>
              </w:rPr>
              <w:t>17-06-2016</w:t>
            </w:r>
          </w:p>
        </w:tc>
        <w:tc>
          <w:tcPr>
            <w:tcW w:w="1647" w:type="dxa"/>
          </w:tcPr>
          <w:p w14:paraId="6C83E08A" w14:textId="71530219" w:rsidR="00596562" w:rsidRPr="00AE63B4" w:rsidRDefault="00596562" w:rsidP="00596562">
            <w:pPr>
              <w:pStyle w:val="Bang"/>
              <w:rPr>
                <w:sz w:val="21"/>
                <w:szCs w:val="21"/>
              </w:rPr>
            </w:pPr>
            <w:r w:rsidRPr="00AE63B4">
              <w:rPr>
                <w:sz w:val="21"/>
                <w:szCs w:val="21"/>
              </w:rPr>
              <w:t>Nguyen Hong Quan</w:t>
            </w:r>
          </w:p>
        </w:tc>
        <w:tc>
          <w:tcPr>
            <w:tcW w:w="1283" w:type="dxa"/>
          </w:tcPr>
          <w:p w14:paraId="1A49FB9B" w14:textId="77777777" w:rsidR="00596562" w:rsidRPr="00AE63B4" w:rsidRDefault="00596562" w:rsidP="00596562">
            <w:pPr>
              <w:pStyle w:val="Bang"/>
              <w:rPr>
                <w:sz w:val="21"/>
                <w:szCs w:val="21"/>
              </w:rPr>
            </w:pPr>
          </w:p>
        </w:tc>
      </w:tr>
      <w:tr w:rsidR="00596562" w:rsidRPr="00AE63B4" w14:paraId="473CE5D0" w14:textId="77777777" w:rsidTr="00AE63B4">
        <w:trPr>
          <w:gridAfter w:val="1"/>
          <w:wAfter w:w="262" w:type="dxa"/>
          <w:jc w:val="center"/>
        </w:trPr>
        <w:tc>
          <w:tcPr>
            <w:tcW w:w="537" w:type="dxa"/>
          </w:tcPr>
          <w:p w14:paraId="55F8C39A" w14:textId="77777777" w:rsidR="00596562" w:rsidRPr="00AE63B4" w:rsidRDefault="00596562" w:rsidP="00596562">
            <w:pPr>
              <w:pStyle w:val="Bang"/>
              <w:rPr>
                <w:sz w:val="21"/>
                <w:szCs w:val="21"/>
              </w:rPr>
            </w:pPr>
            <w:r w:rsidRPr="00AE63B4">
              <w:rPr>
                <w:sz w:val="21"/>
                <w:szCs w:val="21"/>
              </w:rPr>
              <w:t>4</w:t>
            </w:r>
          </w:p>
        </w:tc>
        <w:tc>
          <w:tcPr>
            <w:tcW w:w="1963" w:type="dxa"/>
          </w:tcPr>
          <w:p w14:paraId="4374CA7B" w14:textId="77777777" w:rsidR="00596562" w:rsidRPr="00AE63B4" w:rsidRDefault="00596562" w:rsidP="00596562">
            <w:pPr>
              <w:pStyle w:val="Bang"/>
              <w:rPr>
                <w:sz w:val="21"/>
                <w:szCs w:val="21"/>
              </w:rPr>
            </w:pPr>
            <w:r w:rsidRPr="00AE63B4">
              <w:rPr>
                <w:sz w:val="21"/>
                <w:szCs w:val="21"/>
              </w:rPr>
              <w:t>Final Inspection: Report 4</w:t>
            </w:r>
          </w:p>
        </w:tc>
        <w:tc>
          <w:tcPr>
            <w:tcW w:w="1315" w:type="dxa"/>
          </w:tcPr>
          <w:p w14:paraId="72889ADC" w14:textId="7ED67C3A" w:rsidR="00596562" w:rsidRPr="00AE63B4" w:rsidRDefault="00596562" w:rsidP="00596562">
            <w:pPr>
              <w:pStyle w:val="Bang"/>
              <w:rPr>
                <w:sz w:val="21"/>
                <w:szCs w:val="21"/>
              </w:rPr>
            </w:pPr>
            <w:r w:rsidRPr="00AE63B4">
              <w:rPr>
                <w:sz w:val="21"/>
                <w:szCs w:val="21"/>
              </w:rPr>
              <w:t>22-06-2016</w:t>
            </w:r>
          </w:p>
        </w:tc>
        <w:tc>
          <w:tcPr>
            <w:tcW w:w="1243" w:type="dxa"/>
          </w:tcPr>
          <w:p w14:paraId="7DA9E361" w14:textId="1E461759" w:rsidR="00596562" w:rsidRPr="00AE63B4" w:rsidRDefault="00596562" w:rsidP="00596562">
            <w:pPr>
              <w:pStyle w:val="Bang"/>
              <w:rPr>
                <w:sz w:val="21"/>
                <w:szCs w:val="21"/>
              </w:rPr>
            </w:pPr>
            <w:r w:rsidRPr="00AE63B4">
              <w:rPr>
                <w:sz w:val="21"/>
                <w:szCs w:val="21"/>
              </w:rPr>
              <w:t>22-06-2016</w:t>
            </w:r>
          </w:p>
        </w:tc>
        <w:tc>
          <w:tcPr>
            <w:tcW w:w="1647" w:type="dxa"/>
          </w:tcPr>
          <w:p w14:paraId="7984EB02" w14:textId="766FB9A2" w:rsidR="00596562" w:rsidRPr="00AE63B4" w:rsidRDefault="00596562" w:rsidP="00596562">
            <w:pPr>
              <w:pStyle w:val="Bang"/>
              <w:rPr>
                <w:sz w:val="21"/>
                <w:szCs w:val="21"/>
              </w:rPr>
            </w:pPr>
            <w:r w:rsidRPr="00AE63B4">
              <w:rPr>
                <w:sz w:val="21"/>
                <w:szCs w:val="21"/>
              </w:rPr>
              <w:t>Nguyen Hong Quan</w:t>
            </w:r>
          </w:p>
        </w:tc>
        <w:tc>
          <w:tcPr>
            <w:tcW w:w="1283" w:type="dxa"/>
          </w:tcPr>
          <w:p w14:paraId="7B38A5C8" w14:textId="77777777" w:rsidR="00596562" w:rsidRPr="00AE63B4" w:rsidRDefault="00596562" w:rsidP="00596562">
            <w:pPr>
              <w:pStyle w:val="Bang"/>
              <w:rPr>
                <w:sz w:val="21"/>
                <w:szCs w:val="21"/>
              </w:rPr>
            </w:pPr>
          </w:p>
        </w:tc>
      </w:tr>
      <w:tr w:rsidR="00596562" w:rsidRPr="00AE63B4" w14:paraId="4DE086C2" w14:textId="77777777" w:rsidTr="00AE63B4">
        <w:trPr>
          <w:gridAfter w:val="1"/>
          <w:wAfter w:w="262" w:type="dxa"/>
          <w:jc w:val="center"/>
        </w:trPr>
        <w:tc>
          <w:tcPr>
            <w:tcW w:w="537" w:type="dxa"/>
          </w:tcPr>
          <w:p w14:paraId="064935A8" w14:textId="77777777" w:rsidR="00596562" w:rsidRPr="00AE63B4" w:rsidRDefault="00596562" w:rsidP="00596562">
            <w:pPr>
              <w:pStyle w:val="Bang"/>
              <w:rPr>
                <w:sz w:val="21"/>
                <w:szCs w:val="21"/>
              </w:rPr>
            </w:pPr>
            <w:r w:rsidRPr="00AE63B4">
              <w:rPr>
                <w:sz w:val="21"/>
                <w:szCs w:val="21"/>
              </w:rPr>
              <w:t>5</w:t>
            </w:r>
          </w:p>
        </w:tc>
        <w:tc>
          <w:tcPr>
            <w:tcW w:w="1963" w:type="dxa"/>
          </w:tcPr>
          <w:p w14:paraId="419C2062" w14:textId="77777777" w:rsidR="00596562" w:rsidRPr="00AE63B4" w:rsidRDefault="00596562" w:rsidP="00596562">
            <w:pPr>
              <w:pStyle w:val="Bang"/>
              <w:rPr>
                <w:sz w:val="21"/>
                <w:szCs w:val="21"/>
              </w:rPr>
            </w:pPr>
            <w:r w:rsidRPr="00AE63B4">
              <w:rPr>
                <w:sz w:val="21"/>
                <w:szCs w:val="21"/>
              </w:rPr>
              <w:t>Final Inspection: Report 5</w:t>
            </w:r>
          </w:p>
        </w:tc>
        <w:tc>
          <w:tcPr>
            <w:tcW w:w="1315" w:type="dxa"/>
          </w:tcPr>
          <w:p w14:paraId="1D932BD7" w14:textId="016CA32C" w:rsidR="00596562" w:rsidRPr="00AE63B4" w:rsidRDefault="00596562" w:rsidP="00596562">
            <w:pPr>
              <w:pStyle w:val="Bang"/>
              <w:rPr>
                <w:sz w:val="21"/>
                <w:szCs w:val="21"/>
              </w:rPr>
            </w:pPr>
            <w:r w:rsidRPr="00AE63B4">
              <w:rPr>
                <w:sz w:val="21"/>
                <w:szCs w:val="21"/>
              </w:rPr>
              <w:t>05-07-2016</w:t>
            </w:r>
          </w:p>
        </w:tc>
        <w:tc>
          <w:tcPr>
            <w:tcW w:w="1243" w:type="dxa"/>
          </w:tcPr>
          <w:p w14:paraId="3205A196" w14:textId="3DF430E4" w:rsidR="00596562" w:rsidRPr="00AE63B4" w:rsidRDefault="00596562" w:rsidP="00596562">
            <w:pPr>
              <w:pStyle w:val="Bang"/>
              <w:rPr>
                <w:sz w:val="21"/>
                <w:szCs w:val="21"/>
              </w:rPr>
            </w:pPr>
            <w:r w:rsidRPr="00AE63B4">
              <w:rPr>
                <w:sz w:val="21"/>
                <w:szCs w:val="21"/>
              </w:rPr>
              <w:t>05-07-2016</w:t>
            </w:r>
          </w:p>
        </w:tc>
        <w:tc>
          <w:tcPr>
            <w:tcW w:w="1647" w:type="dxa"/>
          </w:tcPr>
          <w:p w14:paraId="1D14C01A" w14:textId="00AD6B20" w:rsidR="00596562" w:rsidRPr="00AE63B4" w:rsidRDefault="00596562" w:rsidP="00596562">
            <w:pPr>
              <w:pStyle w:val="Bang"/>
              <w:rPr>
                <w:sz w:val="21"/>
                <w:szCs w:val="21"/>
              </w:rPr>
            </w:pPr>
            <w:r w:rsidRPr="00AE63B4">
              <w:rPr>
                <w:sz w:val="21"/>
                <w:szCs w:val="21"/>
              </w:rPr>
              <w:t xml:space="preserve">Nguyen Hong </w:t>
            </w:r>
            <w:bookmarkStart w:id="20" w:name="_GoBack"/>
            <w:bookmarkEnd w:id="20"/>
            <w:r w:rsidRPr="00AE63B4">
              <w:rPr>
                <w:sz w:val="21"/>
                <w:szCs w:val="21"/>
              </w:rPr>
              <w:t>Quan</w:t>
            </w:r>
          </w:p>
        </w:tc>
        <w:tc>
          <w:tcPr>
            <w:tcW w:w="1283" w:type="dxa"/>
          </w:tcPr>
          <w:p w14:paraId="401A594C" w14:textId="77777777" w:rsidR="00596562" w:rsidRPr="00AE63B4" w:rsidRDefault="00596562" w:rsidP="00596562">
            <w:pPr>
              <w:pStyle w:val="Bang"/>
              <w:rPr>
                <w:sz w:val="21"/>
                <w:szCs w:val="21"/>
              </w:rPr>
            </w:pPr>
          </w:p>
        </w:tc>
      </w:tr>
      <w:tr w:rsidR="00596562" w:rsidRPr="00AE63B4" w14:paraId="71804DD5" w14:textId="77777777" w:rsidTr="00AE63B4">
        <w:trPr>
          <w:gridAfter w:val="1"/>
          <w:wAfter w:w="262" w:type="dxa"/>
          <w:jc w:val="center"/>
        </w:trPr>
        <w:tc>
          <w:tcPr>
            <w:tcW w:w="537" w:type="dxa"/>
          </w:tcPr>
          <w:p w14:paraId="399EABA0" w14:textId="77777777" w:rsidR="00596562" w:rsidRPr="00AE63B4" w:rsidRDefault="00596562" w:rsidP="00596562">
            <w:pPr>
              <w:pStyle w:val="Bang"/>
              <w:rPr>
                <w:sz w:val="21"/>
                <w:szCs w:val="21"/>
              </w:rPr>
            </w:pPr>
            <w:r w:rsidRPr="00AE63B4">
              <w:rPr>
                <w:sz w:val="21"/>
                <w:szCs w:val="21"/>
              </w:rPr>
              <w:t>6</w:t>
            </w:r>
          </w:p>
        </w:tc>
        <w:tc>
          <w:tcPr>
            <w:tcW w:w="1963" w:type="dxa"/>
          </w:tcPr>
          <w:p w14:paraId="172AE93A" w14:textId="77777777" w:rsidR="00596562" w:rsidRPr="00AE63B4" w:rsidRDefault="00596562" w:rsidP="00596562">
            <w:pPr>
              <w:pStyle w:val="Bang"/>
              <w:rPr>
                <w:sz w:val="21"/>
                <w:szCs w:val="21"/>
              </w:rPr>
            </w:pPr>
            <w:r w:rsidRPr="00AE63B4">
              <w:rPr>
                <w:sz w:val="21"/>
                <w:szCs w:val="21"/>
              </w:rPr>
              <w:t>Final Inspection: Report 6</w:t>
            </w:r>
          </w:p>
        </w:tc>
        <w:tc>
          <w:tcPr>
            <w:tcW w:w="1315" w:type="dxa"/>
          </w:tcPr>
          <w:p w14:paraId="64421036" w14:textId="4C296BFD" w:rsidR="00596562" w:rsidRPr="00AE63B4" w:rsidRDefault="00596562" w:rsidP="00596562">
            <w:pPr>
              <w:pStyle w:val="Bang"/>
              <w:rPr>
                <w:sz w:val="21"/>
                <w:szCs w:val="21"/>
              </w:rPr>
            </w:pPr>
            <w:r w:rsidRPr="00AE63B4">
              <w:rPr>
                <w:sz w:val="21"/>
                <w:szCs w:val="21"/>
              </w:rPr>
              <w:t>18-08-2016</w:t>
            </w:r>
          </w:p>
        </w:tc>
        <w:tc>
          <w:tcPr>
            <w:tcW w:w="1243" w:type="dxa"/>
          </w:tcPr>
          <w:p w14:paraId="5574E605" w14:textId="3CAE5ECD" w:rsidR="00596562" w:rsidRPr="00AE63B4" w:rsidRDefault="00596562" w:rsidP="00596562">
            <w:pPr>
              <w:pStyle w:val="Bang"/>
              <w:rPr>
                <w:sz w:val="21"/>
                <w:szCs w:val="21"/>
              </w:rPr>
            </w:pPr>
            <w:r w:rsidRPr="00AE63B4">
              <w:rPr>
                <w:sz w:val="21"/>
                <w:szCs w:val="21"/>
              </w:rPr>
              <w:t>18-08-2016</w:t>
            </w:r>
          </w:p>
        </w:tc>
        <w:tc>
          <w:tcPr>
            <w:tcW w:w="1647" w:type="dxa"/>
          </w:tcPr>
          <w:p w14:paraId="00A93812" w14:textId="6C939274" w:rsidR="00596562" w:rsidRPr="00AE63B4" w:rsidRDefault="00596562" w:rsidP="00596562">
            <w:pPr>
              <w:pStyle w:val="Bang"/>
              <w:rPr>
                <w:sz w:val="21"/>
                <w:szCs w:val="21"/>
              </w:rPr>
            </w:pPr>
            <w:r w:rsidRPr="00AE63B4">
              <w:rPr>
                <w:sz w:val="21"/>
                <w:szCs w:val="21"/>
              </w:rPr>
              <w:t>Nguyen Hong Quan</w:t>
            </w:r>
          </w:p>
        </w:tc>
        <w:tc>
          <w:tcPr>
            <w:tcW w:w="1283" w:type="dxa"/>
          </w:tcPr>
          <w:p w14:paraId="76D8AD61" w14:textId="77777777" w:rsidR="00596562" w:rsidRPr="00AE63B4" w:rsidRDefault="00596562" w:rsidP="00596562">
            <w:pPr>
              <w:pStyle w:val="Bang"/>
              <w:rPr>
                <w:sz w:val="21"/>
                <w:szCs w:val="21"/>
              </w:rPr>
            </w:pPr>
          </w:p>
        </w:tc>
      </w:tr>
    </w:tbl>
    <w:p w14:paraId="6236E9D3" w14:textId="77777777" w:rsidR="008527E4" w:rsidRPr="00077E1F" w:rsidRDefault="008527E4" w:rsidP="007C0A36">
      <w:pPr>
        <w:pStyle w:val="Heading2"/>
      </w:pPr>
      <w:bookmarkStart w:id="21" w:name="_Toc457635412"/>
      <w:r w:rsidRPr="00077E1F">
        <w:t>Resource</w:t>
      </w:r>
      <w:bookmarkEnd w:id="21"/>
    </w:p>
    <w:p w14:paraId="6FB530D2" w14:textId="77777777" w:rsidR="008527E4" w:rsidRPr="00077E1F" w:rsidRDefault="008527E4" w:rsidP="007C0A36">
      <w:r w:rsidRPr="00077E1F">
        <w:lastRenderedPageBreak/>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14:paraId="151EDB15" w14:textId="77777777" w:rsidR="008527E4" w:rsidRDefault="008527E4" w:rsidP="007C0A36">
      <w:pPr>
        <w:pStyle w:val="Heading2"/>
      </w:pPr>
      <w:bookmarkStart w:id="22" w:name="_Toc457635413"/>
      <w:r w:rsidRPr="00077E1F">
        <w:t>Infrastructure</w:t>
      </w:r>
      <w:bookmarkEnd w:id="22"/>
    </w:p>
    <w:p w14:paraId="5BC77298" w14:textId="77777777" w:rsidR="00E0404C" w:rsidRPr="00E0404C" w:rsidRDefault="00E0404C" w:rsidP="005F0FD7">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14:paraId="7AB1C0E6" w14:textId="77777777" w:rsidTr="009C6F5C">
        <w:trPr>
          <w:tblHeader/>
          <w:jc w:val="center"/>
        </w:trPr>
        <w:tc>
          <w:tcPr>
            <w:tcW w:w="2544" w:type="dxa"/>
            <w:tcBorders>
              <w:bottom w:val="dotted" w:sz="2" w:space="0" w:color="808080"/>
            </w:tcBorders>
            <w:shd w:val="clear" w:color="auto" w:fill="92D050"/>
            <w:vAlign w:val="center"/>
          </w:tcPr>
          <w:p w14:paraId="0D841361" w14:textId="77777777" w:rsidR="008527E4" w:rsidRPr="00E0404C" w:rsidRDefault="00EB10F9" w:rsidP="00151D53">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14:paraId="1EE821C5" w14:textId="77777777" w:rsidR="008527E4" w:rsidRPr="00E0404C" w:rsidRDefault="00EB10F9" w:rsidP="00151D53">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14:paraId="4A643884" w14:textId="77777777" w:rsidR="008527E4" w:rsidRPr="00E0404C" w:rsidRDefault="008527E4" w:rsidP="00151D53">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14:paraId="01D8F168" w14:textId="77777777" w:rsidR="008527E4" w:rsidRPr="00E0404C" w:rsidRDefault="008527E4" w:rsidP="00151D53">
            <w:pPr>
              <w:pStyle w:val="Bangheader"/>
              <w:framePr w:hSpace="0" w:wrap="auto" w:vAnchor="margin" w:xAlign="left" w:yAlign="inline"/>
              <w:suppressOverlap w:val="0"/>
            </w:pPr>
            <w:r w:rsidRPr="00E0404C">
              <w:t>Note</w:t>
            </w:r>
          </w:p>
        </w:tc>
      </w:tr>
      <w:tr w:rsidR="008527E4" w:rsidRPr="00077E1F" w14:paraId="577EB4DB"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10423883" w14:textId="77777777" w:rsidR="008527E4" w:rsidRPr="00E0404C" w:rsidRDefault="008527E4" w:rsidP="00151D53">
            <w:pPr>
              <w:pStyle w:val="StylebangcategoryWhiteLeft"/>
              <w:framePr w:hSpace="0" w:wrap="auto" w:vAnchor="margin" w:xAlign="left" w:yAlign="inline"/>
              <w:suppressOverlap w:val="0"/>
            </w:pPr>
            <w:r w:rsidRPr="00E0404C">
              <w:t>Development Environment</w:t>
            </w:r>
          </w:p>
        </w:tc>
      </w:tr>
      <w:tr w:rsidR="00D97582" w:rsidRPr="00077E1F" w14:paraId="40D3D803" w14:textId="77777777" w:rsidTr="009C6F5C">
        <w:trPr>
          <w:jc w:val="center"/>
        </w:trPr>
        <w:tc>
          <w:tcPr>
            <w:tcW w:w="2544" w:type="dxa"/>
            <w:vAlign w:val="center"/>
          </w:tcPr>
          <w:p w14:paraId="32ED2966" w14:textId="77777777" w:rsidR="00D97582" w:rsidRPr="00E0404C" w:rsidRDefault="00D97582" w:rsidP="007C0A36">
            <w:r w:rsidRPr="00E0404C">
              <w:t>Operating System</w:t>
            </w:r>
          </w:p>
        </w:tc>
        <w:tc>
          <w:tcPr>
            <w:tcW w:w="3119" w:type="dxa"/>
            <w:vAlign w:val="center"/>
          </w:tcPr>
          <w:p w14:paraId="4F5A00DA" w14:textId="72C277C0" w:rsidR="00D97582" w:rsidRPr="00E0404C" w:rsidRDefault="009F4EFA" w:rsidP="007C0A36">
            <w:r w:rsidRPr="00E0404C">
              <w:t>Window 7 (32 bit</w:t>
            </w:r>
            <w:r w:rsidR="0076491F" w:rsidRPr="00E0404C">
              <w:t>, 64 bit</w:t>
            </w:r>
            <w:r w:rsidRPr="00E0404C">
              <w:t>)</w:t>
            </w:r>
            <w:r w:rsidR="0076491F" w:rsidRPr="00E0404C">
              <w:t xml:space="preserve">, Window </w:t>
            </w:r>
            <w:r w:rsidR="00344F89">
              <w:t>8, Ubuntu LTS 14.04</w:t>
            </w:r>
            <w:r w:rsidR="00AA5213">
              <w:t>, CentOS 6.6</w:t>
            </w:r>
          </w:p>
        </w:tc>
        <w:tc>
          <w:tcPr>
            <w:tcW w:w="1533" w:type="dxa"/>
            <w:vAlign w:val="center"/>
          </w:tcPr>
          <w:p w14:paraId="4ADF7A05"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7A58EEF3" w14:textId="77777777" w:rsidR="00D97582" w:rsidRPr="00E0404C" w:rsidRDefault="00D97582" w:rsidP="00D9223D">
            <w:pPr>
              <w:pStyle w:val="bang0"/>
              <w:framePr w:hSpace="0" w:wrap="auto" w:vAnchor="margin" w:xAlign="left" w:yAlign="inline"/>
              <w:suppressOverlap w:val="0"/>
            </w:pPr>
          </w:p>
        </w:tc>
      </w:tr>
      <w:tr w:rsidR="00D97582" w:rsidRPr="00077E1F" w14:paraId="6115412F" w14:textId="77777777" w:rsidTr="009C6F5C">
        <w:trPr>
          <w:jc w:val="center"/>
        </w:trPr>
        <w:tc>
          <w:tcPr>
            <w:tcW w:w="2544" w:type="dxa"/>
            <w:vAlign w:val="center"/>
          </w:tcPr>
          <w:p w14:paraId="1A12CF1F" w14:textId="77777777" w:rsidR="00D97582" w:rsidRPr="00E0404C" w:rsidRDefault="0076491F" w:rsidP="007C0A36">
            <w:r w:rsidRPr="00E0404C">
              <w:t>Browser</w:t>
            </w:r>
          </w:p>
        </w:tc>
        <w:tc>
          <w:tcPr>
            <w:tcW w:w="3119" w:type="dxa"/>
            <w:vAlign w:val="center"/>
          </w:tcPr>
          <w:p w14:paraId="5EA09E8B" w14:textId="7C28FC11" w:rsidR="00D97582" w:rsidRPr="00E0404C" w:rsidRDefault="0049531B" w:rsidP="007C0A36">
            <w:r w:rsidRPr="00E0404C">
              <w:t>Google Chrome, Firefox</w:t>
            </w:r>
            <w:r w:rsidR="00344F89">
              <w:t xml:space="preserve"> </w:t>
            </w:r>
            <w:r w:rsidR="0076491F" w:rsidRPr="00E0404C">
              <w:t>(all version)</w:t>
            </w:r>
          </w:p>
        </w:tc>
        <w:tc>
          <w:tcPr>
            <w:tcW w:w="1533" w:type="dxa"/>
            <w:vAlign w:val="center"/>
          </w:tcPr>
          <w:p w14:paraId="52EF22DF"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3B199FD3" w14:textId="77777777" w:rsidR="00D97582" w:rsidRPr="00E0404C" w:rsidRDefault="00D97582" w:rsidP="00D9223D">
            <w:pPr>
              <w:pStyle w:val="bang0"/>
              <w:framePr w:hSpace="0" w:wrap="auto" w:vAnchor="margin" w:xAlign="left" w:yAlign="inline"/>
              <w:suppressOverlap w:val="0"/>
            </w:pPr>
          </w:p>
        </w:tc>
      </w:tr>
      <w:tr w:rsidR="00D97582" w:rsidRPr="00077E1F" w14:paraId="41B46D8B" w14:textId="77777777" w:rsidTr="009C6F5C">
        <w:trPr>
          <w:jc w:val="center"/>
        </w:trPr>
        <w:tc>
          <w:tcPr>
            <w:tcW w:w="2544" w:type="dxa"/>
            <w:vAlign w:val="center"/>
          </w:tcPr>
          <w:p w14:paraId="0772989F" w14:textId="77777777" w:rsidR="00D97582" w:rsidRPr="00E0404C" w:rsidRDefault="00D97582" w:rsidP="007C0A36">
            <w:r w:rsidRPr="00E0404C">
              <w:t xml:space="preserve">Development language </w:t>
            </w:r>
          </w:p>
        </w:tc>
        <w:tc>
          <w:tcPr>
            <w:tcW w:w="3119" w:type="dxa"/>
            <w:vAlign w:val="center"/>
          </w:tcPr>
          <w:p w14:paraId="5255B87E" w14:textId="685FF452" w:rsidR="00D97582" w:rsidRPr="00E0404C" w:rsidRDefault="00344F89" w:rsidP="007C0A36">
            <w:r>
              <w:t>Java</w:t>
            </w:r>
            <w:r w:rsidR="00AA5213">
              <w:t xml:space="preserve"> 8</w:t>
            </w:r>
          </w:p>
        </w:tc>
        <w:tc>
          <w:tcPr>
            <w:tcW w:w="1533" w:type="dxa"/>
            <w:vAlign w:val="center"/>
          </w:tcPr>
          <w:p w14:paraId="3D93A479"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6419829B" w14:textId="2978ED06" w:rsidR="00D97582" w:rsidRPr="00E0404C" w:rsidRDefault="00D97582" w:rsidP="00D9223D">
            <w:pPr>
              <w:pStyle w:val="bang0"/>
              <w:framePr w:hSpace="0" w:wrap="auto" w:vAnchor="margin" w:xAlign="left" w:yAlign="inline"/>
              <w:suppressOverlap w:val="0"/>
            </w:pPr>
          </w:p>
        </w:tc>
      </w:tr>
      <w:tr w:rsidR="00EB10F9" w:rsidRPr="00077E1F" w14:paraId="13B146E7"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41DB434A" w14:textId="77777777" w:rsidR="00EB10F9" w:rsidRPr="00E0404C" w:rsidRDefault="00C52874" w:rsidP="00151D53">
            <w:pPr>
              <w:pStyle w:val="StylebangcategoryWhiteLeft"/>
              <w:framePr w:hSpace="0" w:wrap="auto" w:vAnchor="margin" w:xAlign="left" w:yAlign="inline"/>
              <w:suppressOverlap w:val="0"/>
            </w:pPr>
            <w:r w:rsidRPr="00E0404C">
              <w:t>Technology</w:t>
            </w:r>
          </w:p>
        </w:tc>
      </w:tr>
      <w:tr w:rsidR="00EB10F9" w:rsidRPr="00077E1F" w14:paraId="6580574D" w14:textId="77777777" w:rsidTr="009C6F5C">
        <w:trPr>
          <w:jc w:val="center"/>
        </w:trPr>
        <w:tc>
          <w:tcPr>
            <w:tcW w:w="2544" w:type="dxa"/>
            <w:vAlign w:val="center"/>
          </w:tcPr>
          <w:p w14:paraId="12F9B74E" w14:textId="77777777" w:rsidR="00EB10F9" w:rsidRPr="00E0404C" w:rsidRDefault="007D6ACF" w:rsidP="007C0A36">
            <w:r w:rsidRPr="00E0404C">
              <w:t>Development language</w:t>
            </w:r>
          </w:p>
        </w:tc>
        <w:tc>
          <w:tcPr>
            <w:tcW w:w="3119" w:type="dxa"/>
            <w:vAlign w:val="center"/>
          </w:tcPr>
          <w:p w14:paraId="10F9E555" w14:textId="442CC9F3" w:rsidR="00EB10F9" w:rsidRPr="00E0404C" w:rsidRDefault="00344F89" w:rsidP="00344F89">
            <w:r>
              <w:t>Java</w:t>
            </w:r>
            <w:r w:rsidR="00AA5213">
              <w:t xml:space="preserve"> 8</w:t>
            </w:r>
          </w:p>
        </w:tc>
        <w:tc>
          <w:tcPr>
            <w:tcW w:w="1533" w:type="dxa"/>
            <w:vAlign w:val="center"/>
          </w:tcPr>
          <w:p w14:paraId="5DDFB7FB" w14:textId="77777777" w:rsidR="00EB10F9" w:rsidRPr="00E0404C" w:rsidRDefault="00EB10F9" w:rsidP="00D9223D">
            <w:pPr>
              <w:pStyle w:val="bang0"/>
              <w:framePr w:hSpace="0" w:wrap="auto" w:vAnchor="margin" w:xAlign="left" w:yAlign="inline"/>
              <w:suppressOverlap w:val="0"/>
            </w:pPr>
          </w:p>
        </w:tc>
        <w:tc>
          <w:tcPr>
            <w:tcW w:w="1054" w:type="dxa"/>
            <w:vAlign w:val="center"/>
          </w:tcPr>
          <w:p w14:paraId="6AA20AAC" w14:textId="77777777" w:rsidR="00EB10F9" w:rsidRPr="00E0404C" w:rsidRDefault="00EB10F9" w:rsidP="00D9223D">
            <w:pPr>
              <w:pStyle w:val="bang0"/>
              <w:framePr w:hSpace="0" w:wrap="auto" w:vAnchor="margin" w:xAlign="left" w:yAlign="inline"/>
              <w:suppressOverlap w:val="0"/>
            </w:pPr>
          </w:p>
        </w:tc>
      </w:tr>
      <w:tr w:rsidR="003561C4" w:rsidRPr="00077E1F" w14:paraId="5D117DA5" w14:textId="77777777" w:rsidTr="009C6F5C">
        <w:trPr>
          <w:jc w:val="center"/>
        </w:trPr>
        <w:tc>
          <w:tcPr>
            <w:tcW w:w="2544" w:type="dxa"/>
            <w:vAlign w:val="center"/>
          </w:tcPr>
          <w:p w14:paraId="07A2179E" w14:textId="77777777" w:rsidR="003561C4" w:rsidRPr="00E0404C" w:rsidRDefault="003561C4" w:rsidP="007C0A36">
            <w:r w:rsidRPr="00E0404C">
              <w:t>Server</w:t>
            </w:r>
          </w:p>
        </w:tc>
        <w:tc>
          <w:tcPr>
            <w:tcW w:w="3119" w:type="dxa"/>
            <w:vAlign w:val="center"/>
          </w:tcPr>
          <w:p w14:paraId="7070B86D" w14:textId="206F4969" w:rsidR="003561C4" w:rsidRPr="00E0404C" w:rsidRDefault="00AA5213" w:rsidP="00344F89">
            <w:r>
              <w:t>Tomcat 7</w:t>
            </w:r>
            <w:r w:rsidR="003561C4" w:rsidRPr="00E0404C">
              <w:t xml:space="preserve"> (server localhost)</w:t>
            </w:r>
          </w:p>
        </w:tc>
        <w:tc>
          <w:tcPr>
            <w:tcW w:w="1533" w:type="dxa"/>
            <w:vAlign w:val="center"/>
          </w:tcPr>
          <w:p w14:paraId="2F6017FF" w14:textId="77777777" w:rsidR="003561C4" w:rsidRPr="00E0404C" w:rsidRDefault="003561C4" w:rsidP="00D9223D">
            <w:pPr>
              <w:pStyle w:val="bang0"/>
              <w:framePr w:hSpace="0" w:wrap="auto" w:vAnchor="margin" w:xAlign="left" w:yAlign="inline"/>
              <w:suppressOverlap w:val="0"/>
            </w:pPr>
          </w:p>
        </w:tc>
        <w:tc>
          <w:tcPr>
            <w:tcW w:w="1054" w:type="dxa"/>
            <w:vAlign w:val="center"/>
          </w:tcPr>
          <w:p w14:paraId="148568C8" w14:textId="77777777" w:rsidR="003561C4" w:rsidRPr="00E0404C" w:rsidRDefault="003561C4" w:rsidP="00D9223D">
            <w:pPr>
              <w:pStyle w:val="bang0"/>
              <w:framePr w:hSpace="0" w:wrap="auto" w:vAnchor="margin" w:xAlign="left" w:yAlign="inline"/>
              <w:suppressOverlap w:val="0"/>
            </w:pPr>
          </w:p>
        </w:tc>
      </w:tr>
      <w:tr w:rsidR="00D97582" w:rsidRPr="00077E1F" w14:paraId="4F925DA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030E1D9A" w14:textId="77777777" w:rsidR="00D97582" w:rsidRPr="00E0404C" w:rsidRDefault="00D97582" w:rsidP="00151D53">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14:paraId="138029AE" w14:textId="77777777" w:rsidTr="009C6F5C">
        <w:trPr>
          <w:jc w:val="center"/>
        </w:trPr>
        <w:tc>
          <w:tcPr>
            <w:tcW w:w="2544" w:type="dxa"/>
            <w:vAlign w:val="center"/>
          </w:tcPr>
          <w:p w14:paraId="3D20DA05" w14:textId="77777777" w:rsidR="00D97582" w:rsidRPr="00E0404C" w:rsidRDefault="00D97582" w:rsidP="007C0A36">
            <w:r w:rsidRPr="00E0404C">
              <w:t>Hardware Configuration</w:t>
            </w:r>
          </w:p>
        </w:tc>
        <w:tc>
          <w:tcPr>
            <w:tcW w:w="3119" w:type="dxa"/>
            <w:vAlign w:val="center"/>
          </w:tcPr>
          <w:p w14:paraId="3058BB53" w14:textId="77777777" w:rsidR="00D97582" w:rsidRPr="00E0404C" w:rsidRDefault="00EB10F9" w:rsidP="007C0A36">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14:paraId="571719E5"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2C494F9E" w14:textId="77777777" w:rsidR="00D97582" w:rsidRPr="00E0404C" w:rsidRDefault="00D97582" w:rsidP="00D9223D">
            <w:pPr>
              <w:pStyle w:val="bang0"/>
              <w:framePr w:hSpace="0" w:wrap="auto" w:vAnchor="margin" w:xAlign="left" w:yAlign="inline"/>
              <w:suppressOverlap w:val="0"/>
            </w:pPr>
          </w:p>
        </w:tc>
      </w:tr>
      <w:tr w:rsidR="00D97582" w:rsidRPr="00077E1F" w14:paraId="423AE5E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36CBC46A" w14:textId="77777777" w:rsidR="00D97582" w:rsidRPr="00E0404C" w:rsidRDefault="003561C4" w:rsidP="00151D53">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14:paraId="1C657F68" w14:textId="77777777" w:rsidTr="009C6F5C">
        <w:trPr>
          <w:jc w:val="center"/>
        </w:trPr>
        <w:tc>
          <w:tcPr>
            <w:tcW w:w="2544" w:type="dxa"/>
            <w:vAlign w:val="center"/>
          </w:tcPr>
          <w:p w14:paraId="6893C9FA" w14:textId="77777777" w:rsidR="00D97582" w:rsidRPr="00E0404C" w:rsidRDefault="00D97582" w:rsidP="007C0A36">
            <w:r w:rsidRPr="00E0404C">
              <w:t>Source Version Control</w:t>
            </w:r>
          </w:p>
        </w:tc>
        <w:tc>
          <w:tcPr>
            <w:tcW w:w="3119" w:type="dxa"/>
            <w:vAlign w:val="center"/>
          </w:tcPr>
          <w:p w14:paraId="08B878F4" w14:textId="20299B60" w:rsidR="00D97582" w:rsidRPr="00E0404C" w:rsidRDefault="00A158DB" w:rsidP="007C0A36">
            <w:r>
              <w:t>Git</w:t>
            </w:r>
          </w:p>
        </w:tc>
        <w:tc>
          <w:tcPr>
            <w:tcW w:w="1533" w:type="dxa"/>
            <w:vAlign w:val="center"/>
          </w:tcPr>
          <w:p w14:paraId="2804E928" w14:textId="77777777" w:rsidR="00D97582" w:rsidRPr="00E0404C" w:rsidRDefault="00D97582" w:rsidP="007C0A36">
            <w:r w:rsidRPr="00E0404C">
              <w:t>Definition</w:t>
            </w:r>
            <w:r w:rsidR="00EB10F9" w:rsidRPr="00E0404C">
              <w:t xml:space="preserve"> </w:t>
            </w:r>
            <w:r w:rsidRPr="00E0404C">
              <w:t xml:space="preserve"> stage</w:t>
            </w:r>
          </w:p>
        </w:tc>
        <w:tc>
          <w:tcPr>
            <w:tcW w:w="1054" w:type="dxa"/>
            <w:vAlign w:val="center"/>
          </w:tcPr>
          <w:p w14:paraId="5F716611" w14:textId="77777777" w:rsidR="00D97582" w:rsidRPr="00E0404C" w:rsidRDefault="00D97582" w:rsidP="00D9223D">
            <w:pPr>
              <w:pStyle w:val="bang0"/>
              <w:framePr w:hSpace="0" w:wrap="auto" w:vAnchor="margin" w:xAlign="left" w:yAlign="inline"/>
              <w:suppressOverlap w:val="0"/>
            </w:pPr>
          </w:p>
        </w:tc>
      </w:tr>
      <w:tr w:rsidR="00D97582" w:rsidRPr="00077E1F" w14:paraId="72317060" w14:textId="77777777" w:rsidTr="009C6F5C">
        <w:trPr>
          <w:jc w:val="center"/>
        </w:trPr>
        <w:tc>
          <w:tcPr>
            <w:tcW w:w="2544" w:type="dxa"/>
            <w:vAlign w:val="center"/>
          </w:tcPr>
          <w:p w14:paraId="7CD57B77" w14:textId="77777777" w:rsidR="00D97582" w:rsidRPr="00E0404C" w:rsidRDefault="00D97582" w:rsidP="007C0A36">
            <w:r w:rsidRPr="00E0404C">
              <w:t>Task Tracking</w:t>
            </w:r>
          </w:p>
        </w:tc>
        <w:tc>
          <w:tcPr>
            <w:tcW w:w="3119" w:type="dxa"/>
            <w:vAlign w:val="center"/>
          </w:tcPr>
          <w:p w14:paraId="24EE7766" w14:textId="1A14D3EB" w:rsidR="00D97582" w:rsidRPr="00E0404C" w:rsidRDefault="00D97582" w:rsidP="007C0A36">
            <w:r w:rsidRPr="00E0404C">
              <w:t>MS Project</w:t>
            </w:r>
            <w:r w:rsidR="00CB4DE3" w:rsidRPr="00E0404C">
              <w:t xml:space="preserve"> Professional 201</w:t>
            </w:r>
            <w:r w:rsidR="00A158DB">
              <w:t>0</w:t>
            </w:r>
          </w:p>
        </w:tc>
        <w:tc>
          <w:tcPr>
            <w:tcW w:w="1533" w:type="dxa"/>
            <w:vAlign w:val="center"/>
          </w:tcPr>
          <w:p w14:paraId="6B673E92" w14:textId="77777777" w:rsidR="00D97582" w:rsidRPr="00E0404C" w:rsidRDefault="00D97582" w:rsidP="007C0A36">
            <w:r w:rsidRPr="00E0404C">
              <w:t>Initiation stage</w:t>
            </w:r>
          </w:p>
        </w:tc>
        <w:tc>
          <w:tcPr>
            <w:tcW w:w="1054" w:type="dxa"/>
            <w:vAlign w:val="center"/>
          </w:tcPr>
          <w:p w14:paraId="72D861EB" w14:textId="77777777" w:rsidR="00D97582" w:rsidRPr="00E0404C" w:rsidRDefault="00D97582" w:rsidP="00D9223D">
            <w:pPr>
              <w:pStyle w:val="bang0"/>
              <w:framePr w:hSpace="0" w:wrap="auto" w:vAnchor="margin" w:xAlign="left" w:yAlign="inline"/>
              <w:suppressOverlap w:val="0"/>
            </w:pPr>
          </w:p>
        </w:tc>
      </w:tr>
      <w:tr w:rsidR="00EB10F9" w:rsidRPr="00077E1F" w14:paraId="177FC3CD" w14:textId="77777777" w:rsidTr="009C6F5C">
        <w:trPr>
          <w:jc w:val="center"/>
        </w:trPr>
        <w:tc>
          <w:tcPr>
            <w:tcW w:w="2544" w:type="dxa"/>
            <w:vAlign w:val="center"/>
          </w:tcPr>
          <w:p w14:paraId="6DB10464" w14:textId="77777777" w:rsidR="00EB10F9" w:rsidRPr="00E0404C" w:rsidRDefault="003068E3" w:rsidP="007C0A36">
            <w:r w:rsidRPr="00E0404C">
              <w:t>SRS</w:t>
            </w:r>
          </w:p>
        </w:tc>
        <w:tc>
          <w:tcPr>
            <w:tcW w:w="3119" w:type="dxa"/>
            <w:vAlign w:val="center"/>
          </w:tcPr>
          <w:p w14:paraId="3B02515C" w14:textId="5EC4A145" w:rsidR="00EB10F9" w:rsidRPr="00E0404C" w:rsidRDefault="009F4EFA" w:rsidP="00344F89">
            <w:r w:rsidRPr="00E0404C">
              <w:t>Microsoft Office Word, Microsoft Office Excel</w:t>
            </w:r>
            <w:r w:rsidR="00CB4DE3" w:rsidRPr="00E0404C">
              <w:t xml:space="preserve">, </w:t>
            </w:r>
            <w:r w:rsidR="00344F89">
              <w:t>Astah Professional</w:t>
            </w:r>
          </w:p>
        </w:tc>
        <w:tc>
          <w:tcPr>
            <w:tcW w:w="1533" w:type="dxa"/>
            <w:vAlign w:val="center"/>
          </w:tcPr>
          <w:p w14:paraId="62F818F3" w14:textId="77777777" w:rsidR="00EB10F9" w:rsidRPr="00E0404C" w:rsidRDefault="003068E3" w:rsidP="007C0A36">
            <w:r w:rsidRPr="00E0404C">
              <w:t>Initiation stage</w:t>
            </w:r>
          </w:p>
        </w:tc>
        <w:tc>
          <w:tcPr>
            <w:tcW w:w="1054" w:type="dxa"/>
            <w:vAlign w:val="center"/>
          </w:tcPr>
          <w:p w14:paraId="62E21D02" w14:textId="77777777" w:rsidR="00EB10F9" w:rsidRPr="00E0404C" w:rsidRDefault="00EB10F9" w:rsidP="00D9223D">
            <w:pPr>
              <w:pStyle w:val="bang0"/>
              <w:framePr w:hSpace="0" w:wrap="auto" w:vAnchor="margin" w:xAlign="left" w:yAlign="inline"/>
              <w:suppressOverlap w:val="0"/>
            </w:pPr>
          </w:p>
        </w:tc>
      </w:tr>
    </w:tbl>
    <w:p w14:paraId="1B873C6F" w14:textId="77777777" w:rsidR="008527E4" w:rsidRPr="00077E1F" w:rsidRDefault="00E031FE" w:rsidP="007C0A36">
      <w:pPr>
        <w:pStyle w:val="Heading2"/>
      </w:pPr>
      <w:bookmarkStart w:id="23" w:name="_Toc457635414"/>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14:paraId="4828A71C" w14:textId="77777777" w:rsidTr="00F0549F">
        <w:trPr>
          <w:tblHeader/>
          <w:jc w:val="center"/>
        </w:trPr>
        <w:tc>
          <w:tcPr>
            <w:tcW w:w="3331" w:type="dxa"/>
            <w:tcBorders>
              <w:bottom w:val="dotted" w:sz="2" w:space="0" w:color="808080"/>
            </w:tcBorders>
            <w:shd w:val="clear" w:color="auto" w:fill="92D050"/>
          </w:tcPr>
          <w:p w14:paraId="2E262134" w14:textId="77777777" w:rsidR="008527E4" w:rsidRPr="00E0404C" w:rsidRDefault="008527E4" w:rsidP="00151D53">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14:paraId="07D4882F" w14:textId="77777777" w:rsidR="008527E4" w:rsidRPr="00E0404C" w:rsidRDefault="008527E4" w:rsidP="00151D53">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14:paraId="7F7920B4" w14:textId="77777777" w:rsidR="008527E4" w:rsidRPr="00E0404C" w:rsidRDefault="008527E4" w:rsidP="00151D53">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14:paraId="64E88AFB" w14:textId="77777777" w:rsidR="008527E4" w:rsidRPr="00E0404C" w:rsidRDefault="008527E4" w:rsidP="00151D53">
            <w:pPr>
              <w:pStyle w:val="Bangheader"/>
              <w:framePr w:hSpace="0" w:wrap="auto" w:vAnchor="margin" w:xAlign="left" w:yAlign="inline"/>
              <w:suppressOverlap w:val="0"/>
            </w:pPr>
            <w:r w:rsidRPr="00E0404C">
              <w:t>Waiver Criteria</w:t>
            </w:r>
          </w:p>
        </w:tc>
      </w:tr>
      <w:tr w:rsidR="008527E4" w:rsidRPr="00E0404C" w14:paraId="3BDDE408" w14:textId="77777777" w:rsidTr="00F0549F">
        <w:trPr>
          <w:jc w:val="center"/>
        </w:trPr>
        <w:tc>
          <w:tcPr>
            <w:tcW w:w="8250" w:type="dxa"/>
            <w:gridSpan w:val="4"/>
            <w:vAlign w:val="center"/>
          </w:tcPr>
          <w:p w14:paraId="5A9FB489" w14:textId="77777777" w:rsidR="008527E4" w:rsidRPr="00E0404C" w:rsidRDefault="008527E4" w:rsidP="00D9223D">
            <w:pPr>
              <w:pStyle w:val="bang0"/>
              <w:framePr w:hSpace="0" w:wrap="auto" w:vAnchor="margin" w:xAlign="left" w:yAlign="inline"/>
              <w:suppressOverlap w:val="0"/>
            </w:pPr>
            <w:r w:rsidRPr="00E0404C">
              <w:t>Technical</w:t>
            </w:r>
          </w:p>
        </w:tc>
      </w:tr>
      <w:tr w:rsidR="008527E4" w:rsidRPr="00E0404C" w14:paraId="6506522E" w14:textId="77777777" w:rsidTr="00F0549F">
        <w:trPr>
          <w:jc w:val="center"/>
        </w:trPr>
        <w:tc>
          <w:tcPr>
            <w:tcW w:w="3331" w:type="dxa"/>
          </w:tcPr>
          <w:p w14:paraId="4A81CED6" w14:textId="540A96BF" w:rsidR="008527E4" w:rsidRPr="00E0404C" w:rsidRDefault="001327EC" w:rsidP="007C0A36">
            <w:r>
              <w:t>J2EE</w:t>
            </w:r>
          </w:p>
        </w:tc>
        <w:tc>
          <w:tcPr>
            <w:tcW w:w="1597" w:type="dxa"/>
          </w:tcPr>
          <w:p w14:paraId="70E8CFF7" w14:textId="77777777" w:rsidR="008527E4" w:rsidRPr="00E0404C" w:rsidRDefault="008527E4" w:rsidP="00D9223D">
            <w:pPr>
              <w:pStyle w:val="bang0"/>
              <w:framePr w:hSpace="0" w:wrap="auto" w:vAnchor="margin" w:xAlign="left" w:yAlign="inline"/>
              <w:suppressOverlap w:val="0"/>
            </w:pPr>
          </w:p>
        </w:tc>
        <w:tc>
          <w:tcPr>
            <w:tcW w:w="1134" w:type="dxa"/>
          </w:tcPr>
          <w:p w14:paraId="2E7F29F9" w14:textId="77777777" w:rsidR="008527E4" w:rsidRPr="00E0404C" w:rsidRDefault="00CB4DE3" w:rsidP="007C0A36">
            <w:r w:rsidRPr="00E0404C">
              <w:t>1</w:t>
            </w:r>
            <w:r w:rsidR="005C3D07" w:rsidRPr="00E0404C">
              <w:t xml:space="preserve"> weeks</w:t>
            </w:r>
          </w:p>
        </w:tc>
        <w:tc>
          <w:tcPr>
            <w:tcW w:w="2188" w:type="dxa"/>
          </w:tcPr>
          <w:p w14:paraId="5F79F705" w14:textId="77777777" w:rsidR="008527E4" w:rsidRPr="00E0404C" w:rsidRDefault="00C661CA" w:rsidP="007C0A36">
            <w:r w:rsidRPr="00E0404C">
              <w:t>Mandatory</w:t>
            </w:r>
          </w:p>
        </w:tc>
      </w:tr>
      <w:tr w:rsidR="008527E4" w:rsidRPr="00E0404C" w14:paraId="676514C5" w14:textId="77777777" w:rsidTr="00F0549F">
        <w:trPr>
          <w:jc w:val="center"/>
        </w:trPr>
        <w:tc>
          <w:tcPr>
            <w:tcW w:w="3331" w:type="dxa"/>
          </w:tcPr>
          <w:p w14:paraId="3E8BA6F9" w14:textId="08DA8DFA" w:rsidR="008527E4" w:rsidRPr="00E0404C" w:rsidRDefault="00C4747D" w:rsidP="007C0A36">
            <w:r>
              <w:lastRenderedPageBreak/>
              <w:t>SpringMVC</w:t>
            </w:r>
            <w:r w:rsidR="00C661CA" w:rsidRPr="00E0404C">
              <w:t xml:space="preserve"> </w:t>
            </w:r>
            <w:r w:rsidR="009F4EFA" w:rsidRPr="00E0404C">
              <w:t>Framework</w:t>
            </w:r>
            <w:r>
              <w:t xml:space="preserve"> for Java</w:t>
            </w:r>
          </w:p>
        </w:tc>
        <w:tc>
          <w:tcPr>
            <w:tcW w:w="1597" w:type="dxa"/>
          </w:tcPr>
          <w:p w14:paraId="0E916664" w14:textId="77777777" w:rsidR="008527E4" w:rsidRPr="00E0404C" w:rsidRDefault="008527E4" w:rsidP="00D9223D">
            <w:pPr>
              <w:pStyle w:val="bang0"/>
              <w:framePr w:hSpace="0" w:wrap="auto" w:vAnchor="margin" w:xAlign="left" w:yAlign="inline"/>
              <w:suppressOverlap w:val="0"/>
            </w:pPr>
          </w:p>
        </w:tc>
        <w:tc>
          <w:tcPr>
            <w:tcW w:w="1134" w:type="dxa"/>
          </w:tcPr>
          <w:p w14:paraId="7B11CC30" w14:textId="5D04F9E5" w:rsidR="008527E4" w:rsidRPr="00E0404C" w:rsidRDefault="00AA5213" w:rsidP="007C0A36">
            <w:r>
              <w:t>2</w:t>
            </w:r>
            <w:r w:rsidR="005C3D07" w:rsidRPr="00E0404C">
              <w:t xml:space="preserve"> day</w:t>
            </w:r>
          </w:p>
        </w:tc>
        <w:tc>
          <w:tcPr>
            <w:tcW w:w="2188" w:type="dxa"/>
          </w:tcPr>
          <w:p w14:paraId="74D340AD" w14:textId="77777777" w:rsidR="008527E4" w:rsidRPr="00E0404C" w:rsidRDefault="00C661CA" w:rsidP="007C0A36">
            <w:r w:rsidRPr="00E0404C">
              <w:t>Mandatory</w:t>
            </w:r>
          </w:p>
        </w:tc>
      </w:tr>
      <w:tr w:rsidR="00C4747D" w:rsidRPr="00E0404C" w14:paraId="1103D3C7" w14:textId="77777777" w:rsidTr="00F0549F">
        <w:trPr>
          <w:jc w:val="center"/>
        </w:trPr>
        <w:tc>
          <w:tcPr>
            <w:tcW w:w="3331" w:type="dxa"/>
          </w:tcPr>
          <w:p w14:paraId="6DE89FD2" w14:textId="43856791" w:rsidR="00C4747D" w:rsidRDefault="00C4747D" w:rsidP="007C0A36">
            <w:r>
              <w:t>Hibernate Framework for Java</w:t>
            </w:r>
          </w:p>
        </w:tc>
        <w:tc>
          <w:tcPr>
            <w:tcW w:w="1597" w:type="dxa"/>
          </w:tcPr>
          <w:p w14:paraId="1048399F" w14:textId="77777777" w:rsidR="00C4747D" w:rsidRPr="00E0404C" w:rsidRDefault="00C4747D" w:rsidP="00D9223D">
            <w:pPr>
              <w:pStyle w:val="bang0"/>
              <w:framePr w:hSpace="0" w:wrap="auto" w:vAnchor="margin" w:xAlign="left" w:yAlign="inline"/>
              <w:suppressOverlap w:val="0"/>
            </w:pPr>
          </w:p>
        </w:tc>
        <w:tc>
          <w:tcPr>
            <w:tcW w:w="1134" w:type="dxa"/>
          </w:tcPr>
          <w:p w14:paraId="3DD745D4" w14:textId="6FE304E8" w:rsidR="00C4747D" w:rsidRPr="00E0404C" w:rsidRDefault="00C4747D" w:rsidP="007C0A36">
            <w:r>
              <w:t>1 day</w:t>
            </w:r>
          </w:p>
        </w:tc>
        <w:tc>
          <w:tcPr>
            <w:tcW w:w="2188" w:type="dxa"/>
          </w:tcPr>
          <w:p w14:paraId="069EB148" w14:textId="73403350" w:rsidR="00C4747D" w:rsidRPr="00E0404C" w:rsidRDefault="00C4747D" w:rsidP="007C0A36">
            <w:r>
              <w:t>Mandatory</w:t>
            </w:r>
          </w:p>
        </w:tc>
      </w:tr>
      <w:tr w:rsidR="00AA5213" w:rsidRPr="00E0404C" w14:paraId="49BDD641" w14:textId="77777777" w:rsidTr="00F0549F">
        <w:trPr>
          <w:jc w:val="center"/>
        </w:trPr>
        <w:tc>
          <w:tcPr>
            <w:tcW w:w="3331" w:type="dxa"/>
          </w:tcPr>
          <w:p w14:paraId="73A00D19" w14:textId="12D148F1" w:rsidR="00AA5213" w:rsidRDefault="00AA5213" w:rsidP="007C0A36">
            <w:r>
              <w:t>AngularJS Framework</w:t>
            </w:r>
          </w:p>
        </w:tc>
        <w:tc>
          <w:tcPr>
            <w:tcW w:w="1597" w:type="dxa"/>
          </w:tcPr>
          <w:p w14:paraId="5E23664D" w14:textId="77777777" w:rsidR="00AA5213" w:rsidRPr="00E0404C" w:rsidRDefault="00AA5213" w:rsidP="00D9223D">
            <w:pPr>
              <w:pStyle w:val="bang0"/>
              <w:framePr w:hSpace="0" w:wrap="auto" w:vAnchor="margin" w:xAlign="left" w:yAlign="inline"/>
              <w:suppressOverlap w:val="0"/>
            </w:pPr>
          </w:p>
        </w:tc>
        <w:tc>
          <w:tcPr>
            <w:tcW w:w="1134" w:type="dxa"/>
          </w:tcPr>
          <w:p w14:paraId="0F18794F" w14:textId="01E80A6A" w:rsidR="00AA5213" w:rsidRDefault="00AA5213" w:rsidP="007C0A36">
            <w:r>
              <w:t>1 day</w:t>
            </w:r>
          </w:p>
        </w:tc>
        <w:tc>
          <w:tcPr>
            <w:tcW w:w="2188" w:type="dxa"/>
          </w:tcPr>
          <w:p w14:paraId="38F27D4D" w14:textId="7E595E53" w:rsidR="00AA5213" w:rsidRDefault="00AA5213" w:rsidP="007C0A36">
            <w:r>
              <w:t>Mandatory</w:t>
            </w:r>
          </w:p>
        </w:tc>
      </w:tr>
      <w:tr w:rsidR="00AA5213" w:rsidRPr="00E0404C" w14:paraId="414615B7" w14:textId="77777777" w:rsidTr="00F0549F">
        <w:trPr>
          <w:jc w:val="center"/>
        </w:trPr>
        <w:tc>
          <w:tcPr>
            <w:tcW w:w="3331" w:type="dxa"/>
          </w:tcPr>
          <w:p w14:paraId="60E12315" w14:textId="3C3F1E6A" w:rsidR="00AA5213" w:rsidRDefault="00AA5213" w:rsidP="007C0A36">
            <w:r>
              <w:t>Bootstrap Framework</w:t>
            </w:r>
          </w:p>
        </w:tc>
        <w:tc>
          <w:tcPr>
            <w:tcW w:w="1597" w:type="dxa"/>
          </w:tcPr>
          <w:p w14:paraId="380BC5E7" w14:textId="77777777" w:rsidR="00AA5213" w:rsidRPr="00E0404C" w:rsidRDefault="00AA5213" w:rsidP="00D9223D">
            <w:pPr>
              <w:pStyle w:val="bang0"/>
              <w:framePr w:hSpace="0" w:wrap="auto" w:vAnchor="margin" w:xAlign="left" w:yAlign="inline"/>
              <w:suppressOverlap w:val="0"/>
            </w:pPr>
          </w:p>
        </w:tc>
        <w:tc>
          <w:tcPr>
            <w:tcW w:w="1134" w:type="dxa"/>
          </w:tcPr>
          <w:p w14:paraId="36B410A0" w14:textId="1A0DD8D4" w:rsidR="00AA5213" w:rsidRDefault="00AA5213" w:rsidP="007C0A36">
            <w:r>
              <w:t>1 day</w:t>
            </w:r>
          </w:p>
        </w:tc>
        <w:tc>
          <w:tcPr>
            <w:tcW w:w="2188" w:type="dxa"/>
          </w:tcPr>
          <w:p w14:paraId="34EE9E92" w14:textId="45847F04" w:rsidR="00AA5213" w:rsidRDefault="00AA5213" w:rsidP="007C0A36">
            <w:r>
              <w:t>Mandatory</w:t>
            </w:r>
          </w:p>
        </w:tc>
      </w:tr>
      <w:tr w:rsidR="00AA5213" w:rsidRPr="00E0404C" w14:paraId="7EE2E580" w14:textId="77777777" w:rsidTr="00F0549F">
        <w:trPr>
          <w:jc w:val="center"/>
        </w:trPr>
        <w:tc>
          <w:tcPr>
            <w:tcW w:w="3331" w:type="dxa"/>
          </w:tcPr>
          <w:p w14:paraId="22398931" w14:textId="618B68C4" w:rsidR="00AA5213" w:rsidRDefault="00AA5213" w:rsidP="007C0A36">
            <w:r>
              <w:t>jQuery Framework</w:t>
            </w:r>
          </w:p>
        </w:tc>
        <w:tc>
          <w:tcPr>
            <w:tcW w:w="1597" w:type="dxa"/>
          </w:tcPr>
          <w:p w14:paraId="1450F3F2" w14:textId="77777777" w:rsidR="00AA5213" w:rsidRPr="00E0404C" w:rsidRDefault="00AA5213" w:rsidP="00D9223D">
            <w:pPr>
              <w:pStyle w:val="bang0"/>
              <w:framePr w:hSpace="0" w:wrap="auto" w:vAnchor="margin" w:xAlign="left" w:yAlign="inline"/>
              <w:suppressOverlap w:val="0"/>
            </w:pPr>
          </w:p>
        </w:tc>
        <w:tc>
          <w:tcPr>
            <w:tcW w:w="1134" w:type="dxa"/>
          </w:tcPr>
          <w:p w14:paraId="00AB47E9" w14:textId="5C7EA1F9" w:rsidR="00AA5213" w:rsidRDefault="00AA5213" w:rsidP="007C0A36">
            <w:r>
              <w:t>1 day</w:t>
            </w:r>
          </w:p>
        </w:tc>
        <w:tc>
          <w:tcPr>
            <w:tcW w:w="2188" w:type="dxa"/>
          </w:tcPr>
          <w:p w14:paraId="45F26393" w14:textId="07098B0F" w:rsidR="00AA5213" w:rsidRDefault="00AA5213" w:rsidP="007C0A36">
            <w:r>
              <w:t>Mandatory</w:t>
            </w:r>
          </w:p>
        </w:tc>
      </w:tr>
      <w:tr w:rsidR="00C661CA" w:rsidRPr="00E0404C" w14:paraId="342676BA" w14:textId="77777777" w:rsidTr="00F0549F">
        <w:trPr>
          <w:jc w:val="center"/>
        </w:trPr>
        <w:tc>
          <w:tcPr>
            <w:tcW w:w="3331" w:type="dxa"/>
          </w:tcPr>
          <w:p w14:paraId="2BDAC75F" w14:textId="3A6B3D8F" w:rsidR="00C661CA" w:rsidRPr="00E0404C" w:rsidRDefault="00C661CA" w:rsidP="007C0A36">
            <w:r w:rsidRPr="00E0404C">
              <w:t xml:space="preserve">MS Project </w:t>
            </w:r>
            <w:r w:rsidR="00CB4DE3" w:rsidRPr="00E0404C">
              <w:t>Professional 201</w:t>
            </w:r>
            <w:r w:rsidR="000D0999">
              <w:t>0</w:t>
            </w:r>
          </w:p>
        </w:tc>
        <w:tc>
          <w:tcPr>
            <w:tcW w:w="1597" w:type="dxa"/>
          </w:tcPr>
          <w:p w14:paraId="031F6061" w14:textId="77777777" w:rsidR="00C661CA" w:rsidRPr="00E0404C" w:rsidRDefault="00C661CA" w:rsidP="00D9223D">
            <w:pPr>
              <w:pStyle w:val="bang0"/>
              <w:framePr w:hSpace="0" w:wrap="auto" w:vAnchor="margin" w:xAlign="left" w:yAlign="inline"/>
              <w:suppressOverlap w:val="0"/>
            </w:pPr>
          </w:p>
        </w:tc>
        <w:tc>
          <w:tcPr>
            <w:tcW w:w="1134" w:type="dxa"/>
          </w:tcPr>
          <w:p w14:paraId="65C12D0C" w14:textId="77777777" w:rsidR="00C661CA" w:rsidRPr="00E0404C" w:rsidRDefault="005C3D07" w:rsidP="007C0A36">
            <w:r w:rsidRPr="00E0404C">
              <w:t>1 hour</w:t>
            </w:r>
          </w:p>
        </w:tc>
        <w:tc>
          <w:tcPr>
            <w:tcW w:w="2188" w:type="dxa"/>
          </w:tcPr>
          <w:p w14:paraId="3EEA0DF6" w14:textId="77777777" w:rsidR="00C661CA" w:rsidRPr="00E0404C" w:rsidRDefault="00C661CA" w:rsidP="00D9223D">
            <w:pPr>
              <w:pStyle w:val="bang0"/>
              <w:framePr w:hSpace="0" w:wrap="auto" w:vAnchor="margin" w:xAlign="left" w:yAlign="inline"/>
              <w:suppressOverlap w:val="0"/>
            </w:pPr>
          </w:p>
        </w:tc>
      </w:tr>
      <w:tr w:rsidR="008527E4" w:rsidRPr="00E0404C" w14:paraId="6352C3F9" w14:textId="77777777" w:rsidTr="00F0549F">
        <w:trPr>
          <w:jc w:val="center"/>
        </w:trPr>
        <w:tc>
          <w:tcPr>
            <w:tcW w:w="8250" w:type="dxa"/>
            <w:gridSpan w:val="4"/>
            <w:vAlign w:val="center"/>
          </w:tcPr>
          <w:p w14:paraId="42A587AD" w14:textId="77777777" w:rsidR="008527E4" w:rsidRPr="00E0404C" w:rsidRDefault="008527E4" w:rsidP="007C0A36">
            <w:r w:rsidRPr="00E0404C">
              <w:t>Process</w:t>
            </w:r>
          </w:p>
        </w:tc>
      </w:tr>
      <w:tr w:rsidR="008527E4" w:rsidRPr="00E0404C" w14:paraId="741854D8" w14:textId="77777777" w:rsidTr="00F0549F">
        <w:trPr>
          <w:jc w:val="center"/>
        </w:trPr>
        <w:tc>
          <w:tcPr>
            <w:tcW w:w="3331" w:type="dxa"/>
          </w:tcPr>
          <w:p w14:paraId="79351646" w14:textId="77777777" w:rsidR="008527E4" w:rsidRPr="00E0404C" w:rsidRDefault="008527E4" w:rsidP="007C0A36">
            <w:r w:rsidRPr="00E0404C">
              <w:t>Quality system</w:t>
            </w:r>
          </w:p>
        </w:tc>
        <w:tc>
          <w:tcPr>
            <w:tcW w:w="1597" w:type="dxa"/>
          </w:tcPr>
          <w:p w14:paraId="04A46E13" w14:textId="77777777" w:rsidR="008527E4" w:rsidRPr="00E0404C" w:rsidRDefault="008527E4" w:rsidP="00D9223D">
            <w:pPr>
              <w:pStyle w:val="bang0"/>
              <w:framePr w:hSpace="0" w:wrap="auto" w:vAnchor="margin" w:xAlign="left" w:yAlign="inline"/>
              <w:suppressOverlap w:val="0"/>
            </w:pPr>
          </w:p>
        </w:tc>
        <w:tc>
          <w:tcPr>
            <w:tcW w:w="1134" w:type="dxa"/>
          </w:tcPr>
          <w:p w14:paraId="331F7F15" w14:textId="6C03E129" w:rsidR="008527E4" w:rsidRPr="00E0404C" w:rsidRDefault="00AA5213" w:rsidP="007C0A36">
            <w:r>
              <w:t>4</w:t>
            </w:r>
            <w:r w:rsidR="008527E4" w:rsidRPr="00E0404C">
              <w:t xml:space="preserve"> h</w:t>
            </w:r>
            <w:r w:rsidR="00092055" w:rsidRPr="00E0404C">
              <w:t>ou</w:t>
            </w:r>
            <w:r w:rsidR="008527E4" w:rsidRPr="00E0404C">
              <w:t>rs</w:t>
            </w:r>
          </w:p>
        </w:tc>
        <w:tc>
          <w:tcPr>
            <w:tcW w:w="2188" w:type="dxa"/>
          </w:tcPr>
          <w:p w14:paraId="5A5B1A99" w14:textId="77777777" w:rsidR="008527E4" w:rsidRPr="00E0404C" w:rsidRDefault="008527E4" w:rsidP="007C0A36">
            <w:r w:rsidRPr="00E0404C">
              <w:t>If already trained</w:t>
            </w:r>
          </w:p>
        </w:tc>
      </w:tr>
      <w:tr w:rsidR="008527E4" w:rsidRPr="00E0404C" w14:paraId="1795D57E" w14:textId="77777777" w:rsidTr="00F0549F">
        <w:trPr>
          <w:jc w:val="center"/>
        </w:trPr>
        <w:tc>
          <w:tcPr>
            <w:tcW w:w="3331" w:type="dxa"/>
          </w:tcPr>
          <w:p w14:paraId="647BC692" w14:textId="77777777" w:rsidR="008527E4" w:rsidRPr="00E0404C" w:rsidRDefault="008527E4" w:rsidP="007C0A36">
            <w:r w:rsidRPr="00E0404C">
              <w:t>Configuration management</w:t>
            </w:r>
          </w:p>
        </w:tc>
        <w:tc>
          <w:tcPr>
            <w:tcW w:w="1597" w:type="dxa"/>
          </w:tcPr>
          <w:p w14:paraId="7B7DC2A6" w14:textId="77777777" w:rsidR="008527E4" w:rsidRPr="00E0404C" w:rsidRDefault="008527E4" w:rsidP="00D9223D">
            <w:pPr>
              <w:pStyle w:val="bang0"/>
              <w:framePr w:hSpace="0" w:wrap="auto" w:vAnchor="margin" w:xAlign="left" w:yAlign="inline"/>
              <w:suppressOverlap w:val="0"/>
            </w:pPr>
          </w:p>
        </w:tc>
        <w:tc>
          <w:tcPr>
            <w:tcW w:w="1134" w:type="dxa"/>
          </w:tcPr>
          <w:p w14:paraId="22A164ED" w14:textId="77777777" w:rsidR="008527E4" w:rsidRPr="00E0404C" w:rsidRDefault="008527E4" w:rsidP="007C0A36">
            <w:r w:rsidRPr="00E0404C">
              <w:t>2 h</w:t>
            </w:r>
            <w:r w:rsidR="00092055" w:rsidRPr="00E0404C">
              <w:t>ou</w:t>
            </w:r>
            <w:r w:rsidRPr="00E0404C">
              <w:t>rs</w:t>
            </w:r>
          </w:p>
        </w:tc>
        <w:tc>
          <w:tcPr>
            <w:tcW w:w="2188" w:type="dxa"/>
          </w:tcPr>
          <w:p w14:paraId="24A98D13" w14:textId="77777777" w:rsidR="008527E4" w:rsidRPr="00E0404C" w:rsidRDefault="008527E4" w:rsidP="007C0A36">
            <w:r w:rsidRPr="00E0404C">
              <w:t>If already trained for CC. For others, on-the-job training</w:t>
            </w:r>
          </w:p>
        </w:tc>
      </w:tr>
      <w:tr w:rsidR="008527E4" w:rsidRPr="00E0404C" w14:paraId="46C71CB1" w14:textId="77777777" w:rsidTr="00F0549F">
        <w:trPr>
          <w:jc w:val="center"/>
        </w:trPr>
        <w:tc>
          <w:tcPr>
            <w:tcW w:w="3331" w:type="dxa"/>
          </w:tcPr>
          <w:p w14:paraId="6A2BF01A" w14:textId="77777777" w:rsidR="008527E4" w:rsidRPr="00E0404C" w:rsidRDefault="008527E4" w:rsidP="007C0A36">
            <w:r w:rsidRPr="00E0404C">
              <w:t>Group review</w:t>
            </w:r>
          </w:p>
        </w:tc>
        <w:tc>
          <w:tcPr>
            <w:tcW w:w="1597" w:type="dxa"/>
          </w:tcPr>
          <w:p w14:paraId="32A71187" w14:textId="77777777" w:rsidR="008527E4" w:rsidRPr="00E0404C" w:rsidRDefault="008527E4" w:rsidP="00D9223D">
            <w:pPr>
              <w:pStyle w:val="bang0"/>
              <w:framePr w:hSpace="0" w:wrap="auto" w:vAnchor="margin" w:xAlign="left" w:yAlign="inline"/>
              <w:suppressOverlap w:val="0"/>
            </w:pPr>
          </w:p>
        </w:tc>
        <w:tc>
          <w:tcPr>
            <w:tcW w:w="1134" w:type="dxa"/>
          </w:tcPr>
          <w:p w14:paraId="4E583A17" w14:textId="77777777" w:rsidR="008527E4" w:rsidRPr="00E0404C" w:rsidRDefault="005C3D07" w:rsidP="007C0A36">
            <w:r w:rsidRPr="00E0404C">
              <w:t>2 hours</w:t>
            </w:r>
          </w:p>
        </w:tc>
        <w:tc>
          <w:tcPr>
            <w:tcW w:w="2188" w:type="dxa"/>
          </w:tcPr>
          <w:p w14:paraId="29B95A3A" w14:textId="77777777" w:rsidR="008527E4" w:rsidRPr="00E0404C" w:rsidRDefault="008527E4" w:rsidP="007C0A36">
            <w:r w:rsidRPr="00E0404C">
              <w:t>If already trained</w:t>
            </w:r>
          </w:p>
        </w:tc>
      </w:tr>
      <w:tr w:rsidR="008527E4" w:rsidRPr="00E0404C" w14:paraId="28241305" w14:textId="77777777" w:rsidTr="00F0549F">
        <w:trPr>
          <w:jc w:val="center"/>
        </w:trPr>
        <w:tc>
          <w:tcPr>
            <w:tcW w:w="3331" w:type="dxa"/>
          </w:tcPr>
          <w:p w14:paraId="5FA47FED" w14:textId="77777777" w:rsidR="008527E4" w:rsidRPr="00E0404C" w:rsidRDefault="008527E4" w:rsidP="007C0A36">
            <w:r w:rsidRPr="00E0404C">
              <w:t>Defect prevention</w:t>
            </w:r>
          </w:p>
        </w:tc>
        <w:tc>
          <w:tcPr>
            <w:tcW w:w="1597" w:type="dxa"/>
          </w:tcPr>
          <w:p w14:paraId="44CC87D5" w14:textId="77777777" w:rsidR="008527E4" w:rsidRPr="00E0404C" w:rsidRDefault="008527E4" w:rsidP="00D9223D">
            <w:pPr>
              <w:pStyle w:val="bang0"/>
              <w:framePr w:hSpace="0" w:wrap="auto" w:vAnchor="margin" w:xAlign="left" w:yAlign="inline"/>
              <w:suppressOverlap w:val="0"/>
            </w:pPr>
          </w:p>
        </w:tc>
        <w:tc>
          <w:tcPr>
            <w:tcW w:w="1134" w:type="dxa"/>
          </w:tcPr>
          <w:p w14:paraId="7583BCF5" w14:textId="77777777" w:rsidR="008527E4" w:rsidRPr="00E0404C" w:rsidRDefault="005C3D07" w:rsidP="007C0A36">
            <w:r w:rsidRPr="00E0404C">
              <w:t>2 hours</w:t>
            </w:r>
          </w:p>
        </w:tc>
        <w:tc>
          <w:tcPr>
            <w:tcW w:w="2188" w:type="dxa"/>
          </w:tcPr>
          <w:p w14:paraId="59F50740" w14:textId="77777777" w:rsidR="008527E4" w:rsidRPr="00E0404C" w:rsidRDefault="008527E4" w:rsidP="007C0A36">
            <w:r w:rsidRPr="00E0404C">
              <w:t>Mandatory</w:t>
            </w:r>
          </w:p>
        </w:tc>
      </w:tr>
    </w:tbl>
    <w:p w14:paraId="0AFA6875" w14:textId="77777777" w:rsidR="008527E4" w:rsidRPr="00077E1F" w:rsidRDefault="008527E4" w:rsidP="007C0A36">
      <w:pPr>
        <w:pStyle w:val="Heading2"/>
      </w:pPr>
      <w:bookmarkStart w:id="24" w:name="_Toc457635415"/>
      <w:r w:rsidRPr="00077E1F">
        <w:t>Finance</w:t>
      </w:r>
      <w:bookmarkEnd w:id="24"/>
    </w:p>
    <w:p w14:paraId="4386087A" w14:textId="77777777" w:rsidR="00C661CA" w:rsidRPr="00077E1F" w:rsidRDefault="005C3D07" w:rsidP="005F0FD7">
      <w:pPr>
        <w:pStyle w:val="NormalIndent"/>
        <w:framePr w:wrap="around"/>
      </w:pPr>
      <w:r w:rsidRPr="00077E1F">
        <w:t>Because this project is non-business, it is a Capstone Project at FPT University. So we do not estimate about finance.</w:t>
      </w:r>
    </w:p>
    <w:p w14:paraId="07FFFE1A" w14:textId="2CC7E72D" w:rsidR="00D25A64" w:rsidRPr="00077E1F" w:rsidRDefault="00E016E0" w:rsidP="007C0A36">
      <w:pPr>
        <w:pStyle w:val="Heading1"/>
      </w:pPr>
      <w:bookmarkStart w:id="25" w:name="_Toc457635416"/>
      <w:r w:rsidRPr="00077E1F">
        <w:lastRenderedPageBreak/>
        <w:t xml:space="preserve">Project </w:t>
      </w:r>
      <w:r w:rsidR="00E031FE" w:rsidRPr="00077E1F">
        <w:t>O</w:t>
      </w:r>
      <w:r w:rsidR="006431DA" w:rsidRPr="00077E1F">
        <w:t>rganization</w:t>
      </w:r>
      <w:bookmarkEnd w:id="25"/>
    </w:p>
    <w:p w14:paraId="02C3CD64" w14:textId="61EF8136" w:rsidR="00D25A64" w:rsidRDefault="0093616F" w:rsidP="007C0A36">
      <w:pPr>
        <w:pStyle w:val="Heading2"/>
      </w:pPr>
      <w:bookmarkStart w:id="26" w:name="_Toc457635417"/>
      <w:r w:rsidRPr="007E4D2C">
        <w:rPr>
          <w:noProof/>
        </w:rPr>
        <w:drawing>
          <wp:anchor distT="0" distB="0" distL="114300" distR="114300" simplePos="0" relativeHeight="251662848" behindDoc="0" locked="0" layoutInCell="1" allowOverlap="1" wp14:anchorId="38F2B966" wp14:editId="4DAE4147">
            <wp:simplePos x="0" y="0"/>
            <wp:positionH relativeFrom="column">
              <wp:posOffset>-76200</wp:posOffset>
            </wp:positionH>
            <wp:positionV relativeFrom="paragraph">
              <wp:posOffset>894080</wp:posOffset>
            </wp:positionV>
            <wp:extent cx="5278755" cy="3256280"/>
            <wp:effectExtent l="57150" t="0" r="17145" b="2032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D25A64" w:rsidRPr="00077E1F">
        <w:t>Organization</w:t>
      </w:r>
      <w:bookmarkEnd w:id="15"/>
      <w:r w:rsidR="00074C0B" w:rsidRPr="00077E1F">
        <w:t xml:space="preserve"> St</w:t>
      </w:r>
      <w:r w:rsidR="00425104" w:rsidRPr="00077E1F">
        <w:t>r</w:t>
      </w:r>
      <w:r w:rsidR="00074C0B" w:rsidRPr="00077E1F">
        <w:t>ucture</w:t>
      </w:r>
      <w:bookmarkEnd w:id="26"/>
    </w:p>
    <w:p w14:paraId="18DBDD53" w14:textId="67166A0E" w:rsidR="000F0124" w:rsidRDefault="00E031FE" w:rsidP="007C0A36">
      <w:pPr>
        <w:pStyle w:val="Heading2"/>
      </w:pPr>
      <w:bookmarkStart w:id="27" w:name="_Toc457635418"/>
      <w:r w:rsidRPr="00077E1F">
        <w:t>Project T</w:t>
      </w:r>
      <w:r w:rsidR="00D25A64" w:rsidRPr="00077E1F">
        <w:t>eam</w:t>
      </w:r>
      <w:bookmarkEnd w:id="27"/>
    </w:p>
    <w:p w14:paraId="39A3B630" w14:textId="77777777" w:rsidR="00891769" w:rsidRPr="00891769" w:rsidRDefault="00891769" w:rsidP="005F0FD7">
      <w:pPr>
        <w:pStyle w:val="NormalIndent"/>
        <w:framePr w:wrap="around"/>
      </w:pPr>
    </w:p>
    <w:tbl>
      <w:tblPr>
        <w:tblW w:w="8733"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88"/>
        <w:gridCol w:w="3060"/>
        <w:gridCol w:w="2034"/>
        <w:gridCol w:w="815"/>
        <w:gridCol w:w="815"/>
        <w:gridCol w:w="821"/>
      </w:tblGrid>
      <w:tr w:rsidR="00151D53" w:rsidRPr="00F0549F" w14:paraId="1AE0BDE1" w14:textId="77777777" w:rsidTr="0093616F">
        <w:trPr>
          <w:trHeight w:val="702"/>
          <w:tblHeader/>
          <w:jc w:val="center"/>
        </w:trPr>
        <w:tc>
          <w:tcPr>
            <w:tcW w:w="1188" w:type="dxa"/>
            <w:shd w:val="clear" w:color="auto" w:fill="92D050"/>
          </w:tcPr>
          <w:p w14:paraId="45C679D1" w14:textId="77777777" w:rsidR="00151D53" w:rsidRPr="00F0549F" w:rsidRDefault="00151D53" w:rsidP="0093616F">
            <w:pPr>
              <w:pStyle w:val="Bangheader"/>
              <w:framePr w:hSpace="0" w:wrap="auto" w:vAnchor="margin" w:xAlign="left" w:yAlign="inline"/>
              <w:suppressOverlap w:val="0"/>
            </w:pPr>
            <w:r w:rsidRPr="00F0549F">
              <w:t>Role</w:t>
            </w:r>
          </w:p>
        </w:tc>
        <w:tc>
          <w:tcPr>
            <w:tcW w:w="3060" w:type="dxa"/>
            <w:shd w:val="clear" w:color="auto" w:fill="92D050"/>
            <w:vAlign w:val="center"/>
          </w:tcPr>
          <w:p w14:paraId="6A3C1766" w14:textId="77777777" w:rsidR="00151D53" w:rsidRPr="00F0549F" w:rsidRDefault="00151D53" w:rsidP="0093616F">
            <w:pPr>
              <w:pStyle w:val="Bangheader"/>
              <w:framePr w:hSpace="0" w:wrap="auto" w:vAnchor="margin" w:xAlign="left" w:yAlign="inline"/>
              <w:suppressOverlap w:val="0"/>
              <w:rPr>
                <w:highlight w:val="yellow"/>
              </w:rPr>
            </w:pPr>
            <w:r w:rsidRPr="00F0549F">
              <w:t>Responsibility</w:t>
            </w:r>
          </w:p>
        </w:tc>
        <w:tc>
          <w:tcPr>
            <w:tcW w:w="2034" w:type="dxa"/>
            <w:shd w:val="clear" w:color="auto" w:fill="92D050"/>
          </w:tcPr>
          <w:p w14:paraId="1115466F" w14:textId="77777777" w:rsidR="00151D53" w:rsidRPr="00F0549F" w:rsidRDefault="00151D53" w:rsidP="0093616F">
            <w:pPr>
              <w:pStyle w:val="Bangheader"/>
              <w:framePr w:hSpace="0" w:wrap="auto" w:vAnchor="margin" w:xAlign="left" w:yAlign="inline"/>
              <w:suppressOverlap w:val="0"/>
            </w:pPr>
            <w:r w:rsidRPr="00F0549F">
              <w:t>Full name</w:t>
            </w:r>
          </w:p>
        </w:tc>
        <w:tc>
          <w:tcPr>
            <w:tcW w:w="815" w:type="dxa"/>
            <w:shd w:val="clear" w:color="auto" w:fill="92D050"/>
            <w:vAlign w:val="center"/>
          </w:tcPr>
          <w:p w14:paraId="2A90C197" w14:textId="77777777" w:rsidR="00151D53" w:rsidRPr="00F0549F" w:rsidRDefault="00151D53" w:rsidP="0093616F">
            <w:pPr>
              <w:pStyle w:val="Bangheader"/>
              <w:framePr w:hSpace="0" w:wrap="auto" w:vAnchor="margin" w:xAlign="left" w:yAlign="inline"/>
              <w:suppressOverlap w:val="0"/>
            </w:pPr>
            <w:proofErr w:type="gramStart"/>
            <w:r w:rsidRPr="00F0549F">
              <w:t>Effort(</w:t>
            </w:r>
            <w:proofErr w:type="gramEnd"/>
            <w:r w:rsidRPr="00F0549F">
              <w:t>%)</w:t>
            </w:r>
          </w:p>
        </w:tc>
        <w:tc>
          <w:tcPr>
            <w:tcW w:w="815" w:type="dxa"/>
            <w:shd w:val="clear" w:color="auto" w:fill="92D050"/>
          </w:tcPr>
          <w:p w14:paraId="0E5F8F4E" w14:textId="77777777" w:rsidR="00151D53" w:rsidRPr="00F0549F" w:rsidRDefault="00151D53" w:rsidP="0093616F">
            <w:pPr>
              <w:pStyle w:val="Bangheader"/>
              <w:framePr w:hSpace="0" w:wrap="auto" w:vAnchor="margin" w:xAlign="left" w:yAlign="inline"/>
              <w:suppressOverlap w:val="0"/>
            </w:pPr>
            <w:r w:rsidRPr="00F0549F">
              <w:t>Start date</w:t>
            </w:r>
          </w:p>
        </w:tc>
        <w:tc>
          <w:tcPr>
            <w:tcW w:w="821" w:type="dxa"/>
            <w:shd w:val="clear" w:color="auto" w:fill="92D050"/>
          </w:tcPr>
          <w:p w14:paraId="030967D3" w14:textId="77777777" w:rsidR="00151D53" w:rsidRPr="00F0549F" w:rsidRDefault="00151D53" w:rsidP="0093616F">
            <w:pPr>
              <w:pStyle w:val="Bangheader"/>
              <w:framePr w:hSpace="0" w:wrap="auto" w:vAnchor="margin" w:xAlign="left" w:yAlign="inline"/>
              <w:suppressOverlap w:val="0"/>
            </w:pPr>
            <w:r w:rsidRPr="00F0549F">
              <w:t>End date</w:t>
            </w:r>
          </w:p>
        </w:tc>
      </w:tr>
      <w:tr w:rsidR="00151D53" w:rsidRPr="00F0549F" w14:paraId="61307ED2" w14:textId="77777777" w:rsidTr="0093616F">
        <w:trPr>
          <w:trHeight w:val="517"/>
          <w:jc w:val="center"/>
        </w:trPr>
        <w:tc>
          <w:tcPr>
            <w:tcW w:w="1188" w:type="dxa"/>
            <w:shd w:val="clear" w:color="auto" w:fill="FFFFFF"/>
          </w:tcPr>
          <w:p w14:paraId="3AE12B5F" w14:textId="77777777" w:rsidR="00151D53" w:rsidRPr="00F0549F" w:rsidRDefault="00151D53" w:rsidP="0093616F">
            <w:pPr>
              <w:pStyle w:val="bang0"/>
              <w:framePr w:hSpace="0" w:wrap="auto" w:vAnchor="margin" w:xAlign="left" w:yAlign="inline"/>
              <w:suppressOverlap w:val="0"/>
            </w:pPr>
            <w:r w:rsidRPr="00F0549F">
              <w:t>PM</w:t>
            </w:r>
          </w:p>
        </w:tc>
        <w:tc>
          <w:tcPr>
            <w:tcW w:w="3060" w:type="dxa"/>
            <w:shd w:val="clear" w:color="auto" w:fill="FFFFFF"/>
          </w:tcPr>
          <w:p w14:paraId="6B49A2B1" w14:textId="77777777" w:rsidR="00151D53" w:rsidRPr="00F0549F" w:rsidRDefault="00151D53" w:rsidP="0093616F">
            <w:pPr>
              <w:pStyle w:val="bang0"/>
              <w:framePr w:hSpace="0" w:wrap="auto" w:vAnchor="margin" w:xAlign="left" w:yAlign="inline"/>
              <w:suppressOverlap w:val="0"/>
            </w:pPr>
            <w:r w:rsidRPr="00F0549F">
              <w:t>Have overall responsibility of the project:</w:t>
            </w:r>
          </w:p>
          <w:p w14:paraId="02F34F93" w14:textId="77777777" w:rsidR="00151D53" w:rsidRPr="00F0549F" w:rsidRDefault="00151D53" w:rsidP="0093616F">
            <w:pPr>
              <w:pStyle w:val="bang0"/>
              <w:framePr w:hSpace="0" w:wrap="auto" w:vAnchor="margin" w:xAlign="left" w:yAlign="inline"/>
              <w:suppressOverlap w:val="0"/>
            </w:pPr>
            <w:r>
              <w:t xml:space="preserve">- </w:t>
            </w:r>
            <w:r w:rsidRPr="00F0549F">
              <w:t>Project planning and scheduling</w:t>
            </w:r>
          </w:p>
          <w:p w14:paraId="4B4063D6" w14:textId="77777777" w:rsidR="00151D53" w:rsidRPr="00F0549F" w:rsidRDefault="00151D53" w:rsidP="0093616F">
            <w:pPr>
              <w:pStyle w:val="bang0"/>
              <w:framePr w:hSpace="0" w:wrap="auto" w:vAnchor="margin" w:xAlign="left" w:yAlign="inline"/>
              <w:suppressOverlap w:val="0"/>
            </w:pPr>
            <w:r w:rsidRPr="00F0549F">
              <w:t>- Task assignment and tracking processing</w:t>
            </w:r>
          </w:p>
          <w:p w14:paraId="0042F3BF" w14:textId="77777777" w:rsidR="00151D53" w:rsidRPr="00F0549F" w:rsidRDefault="00151D53" w:rsidP="0093616F">
            <w:pPr>
              <w:pStyle w:val="bang0"/>
              <w:framePr w:hSpace="0" w:wrap="auto" w:vAnchor="margin" w:xAlign="left" w:yAlign="inline"/>
              <w:suppressOverlap w:val="0"/>
            </w:pPr>
            <w:r w:rsidRPr="00F0549F">
              <w:t>- Review documents</w:t>
            </w:r>
          </w:p>
          <w:p w14:paraId="238D9931" w14:textId="77777777" w:rsidR="00151D53" w:rsidRPr="00F0549F" w:rsidRDefault="00151D53" w:rsidP="0093616F">
            <w:pPr>
              <w:pStyle w:val="bang0"/>
              <w:framePr w:hSpace="0" w:wrap="auto" w:vAnchor="margin" w:xAlign="left" w:yAlign="inline"/>
              <w:suppressOverlap w:val="0"/>
            </w:pPr>
            <w:r w:rsidRPr="00F0549F">
              <w:t>- Reporting to supervisor</w:t>
            </w:r>
          </w:p>
          <w:p w14:paraId="0703D9C4" w14:textId="03A55885" w:rsidR="00151D53" w:rsidRPr="00F0549F" w:rsidRDefault="00151D53" w:rsidP="0093616F">
            <w:pPr>
              <w:pStyle w:val="bang0"/>
              <w:framePr w:hSpace="0" w:wrap="auto" w:vAnchor="margin" w:xAlign="left" w:yAlign="inline"/>
              <w:suppressOverlap w:val="0"/>
            </w:pPr>
            <w:r w:rsidRPr="00F0549F">
              <w:t>- Interface with other departments as per need</w:t>
            </w:r>
            <w:r w:rsidR="00891769">
              <w:t>.</w:t>
            </w:r>
          </w:p>
        </w:tc>
        <w:tc>
          <w:tcPr>
            <w:tcW w:w="2034" w:type="dxa"/>
            <w:shd w:val="clear" w:color="auto" w:fill="FFFFFF"/>
          </w:tcPr>
          <w:p w14:paraId="7B1EAFCF" w14:textId="5A06D3F2" w:rsidR="00151D53" w:rsidRPr="00F0549F" w:rsidRDefault="00151D53" w:rsidP="0093616F">
            <w:r>
              <w:t>Nguyen Ngoc Minh</w:t>
            </w:r>
          </w:p>
        </w:tc>
        <w:tc>
          <w:tcPr>
            <w:tcW w:w="815" w:type="dxa"/>
            <w:shd w:val="clear" w:color="auto" w:fill="FFFFFF"/>
          </w:tcPr>
          <w:p w14:paraId="6262645C"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73B0F922" w14:textId="08F4C348" w:rsidR="00151D53" w:rsidRPr="00F0549F"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675273C7" w14:textId="64B73F75" w:rsidR="00151D53" w:rsidRPr="00F0549F" w:rsidRDefault="00151D53" w:rsidP="0093616F">
            <w:pPr>
              <w:pStyle w:val="bang0"/>
              <w:framePr w:hSpace="0" w:wrap="auto" w:vAnchor="margin" w:xAlign="left" w:yAlign="inline"/>
              <w:suppressOverlap w:val="0"/>
            </w:pPr>
            <w:r>
              <w:t>25</w:t>
            </w:r>
            <w:r w:rsidRPr="00F0549F">
              <w:t>-</w:t>
            </w:r>
            <w:r>
              <w:t>0</w:t>
            </w:r>
            <w:r w:rsidRPr="00F0549F">
              <w:t>8-201</w:t>
            </w:r>
            <w:r>
              <w:t>6</w:t>
            </w:r>
          </w:p>
        </w:tc>
      </w:tr>
      <w:tr w:rsidR="00151D53" w:rsidRPr="00F0549F" w14:paraId="576A9254" w14:textId="77777777" w:rsidTr="0093616F">
        <w:trPr>
          <w:trHeight w:val="517"/>
          <w:jc w:val="center"/>
        </w:trPr>
        <w:tc>
          <w:tcPr>
            <w:tcW w:w="1188" w:type="dxa"/>
            <w:shd w:val="clear" w:color="auto" w:fill="FFFFFF"/>
          </w:tcPr>
          <w:p w14:paraId="1598EAE6" w14:textId="77777777" w:rsidR="00151D53" w:rsidRPr="00F0549F" w:rsidRDefault="00151D53" w:rsidP="0093616F">
            <w:pPr>
              <w:jc w:val="center"/>
            </w:pPr>
            <w:r w:rsidRPr="00F0549F">
              <w:t xml:space="preserve">Project </w:t>
            </w:r>
            <w:r w:rsidRPr="00F0549F">
              <w:lastRenderedPageBreak/>
              <w:t>Technical Leader (PTL)</w:t>
            </w:r>
          </w:p>
        </w:tc>
        <w:tc>
          <w:tcPr>
            <w:tcW w:w="3060" w:type="dxa"/>
            <w:shd w:val="clear" w:color="auto" w:fill="FFFFFF"/>
          </w:tcPr>
          <w:p w14:paraId="26783905" w14:textId="77777777" w:rsidR="00151D53" w:rsidRPr="00F0549F" w:rsidRDefault="00151D53" w:rsidP="0093616F">
            <w:r w:rsidRPr="00F0549F">
              <w:lastRenderedPageBreak/>
              <w:t xml:space="preserve">PTL is responsible for the </w:t>
            </w:r>
            <w:r w:rsidRPr="00F0549F">
              <w:lastRenderedPageBreak/>
              <w:t>technical project execution</w:t>
            </w:r>
          </w:p>
        </w:tc>
        <w:tc>
          <w:tcPr>
            <w:tcW w:w="2034" w:type="dxa"/>
            <w:shd w:val="clear" w:color="auto" w:fill="FFFFFF"/>
          </w:tcPr>
          <w:p w14:paraId="7068FEA9" w14:textId="2C436EC5" w:rsidR="00151D53" w:rsidRPr="00F0549F" w:rsidRDefault="00151D53" w:rsidP="0093616F">
            <w:r>
              <w:lastRenderedPageBreak/>
              <w:t>Dao Thanh Tung</w:t>
            </w:r>
          </w:p>
        </w:tc>
        <w:tc>
          <w:tcPr>
            <w:tcW w:w="815" w:type="dxa"/>
            <w:shd w:val="clear" w:color="auto" w:fill="FFFFFF"/>
          </w:tcPr>
          <w:p w14:paraId="6C18C536"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0D52A035" w14:textId="05BA84DB" w:rsidR="00151D53" w:rsidRPr="00F0549F" w:rsidRDefault="00151D53" w:rsidP="0093616F">
            <w:pPr>
              <w:pStyle w:val="bang0"/>
              <w:framePr w:hSpace="0" w:wrap="auto" w:vAnchor="margin" w:xAlign="left" w:yAlign="inline"/>
              <w:suppressOverlap w:val="0"/>
            </w:pPr>
            <w:r>
              <w:t>09</w:t>
            </w:r>
            <w:r w:rsidRPr="00F0549F">
              <w:t>-</w:t>
            </w:r>
            <w:r>
              <w:t>0</w:t>
            </w:r>
            <w:r w:rsidRPr="00F0549F">
              <w:t>5-</w:t>
            </w:r>
            <w:r w:rsidRPr="00F0549F">
              <w:lastRenderedPageBreak/>
              <w:t>201</w:t>
            </w:r>
            <w:r>
              <w:t>6</w:t>
            </w:r>
          </w:p>
        </w:tc>
        <w:tc>
          <w:tcPr>
            <w:tcW w:w="821" w:type="dxa"/>
            <w:shd w:val="clear" w:color="auto" w:fill="FFFFFF"/>
          </w:tcPr>
          <w:p w14:paraId="35D8C0D6" w14:textId="1712315A" w:rsidR="00151D53" w:rsidRPr="00F0549F" w:rsidRDefault="00151D53" w:rsidP="0093616F">
            <w:pPr>
              <w:pStyle w:val="bang0"/>
              <w:framePr w:hSpace="0" w:wrap="auto" w:vAnchor="margin" w:xAlign="left" w:yAlign="inline"/>
              <w:suppressOverlap w:val="0"/>
            </w:pPr>
            <w:r>
              <w:lastRenderedPageBreak/>
              <w:t>25</w:t>
            </w:r>
            <w:r w:rsidRPr="00F0549F">
              <w:t>-</w:t>
            </w:r>
            <w:r>
              <w:t>0</w:t>
            </w:r>
            <w:r w:rsidRPr="00F0549F">
              <w:t>8-</w:t>
            </w:r>
            <w:r w:rsidRPr="00F0549F">
              <w:lastRenderedPageBreak/>
              <w:t>201</w:t>
            </w:r>
            <w:r>
              <w:t>6</w:t>
            </w:r>
          </w:p>
        </w:tc>
      </w:tr>
      <w:tr w:rsidR="00151D53" w:rsidRPr="00F0549F" w14:paraId="09EA827F" w14:textId="77777777" w:rsidTr="0093616F">
        <w:trPr>
          <w:trHeight w:val="517"/>
          <w:jc w:val="center"/>
        </w:trPr>
        <w:tc>
          <w:tcPr>
            <w:tcW w:w="1188" w:type="dxa"/>
            <w:shd w:val="clear" w:color="auto" w:fill="FFFFFF"/>
          </w:tcPr>
          <w:p w14:paraId="2E7C9063" w14:textId="77777777" w:rsidR="00151D53" w:rsidRPr="00F0549F" w:rsidRDefault="00151D53" w:rsidP="0093616F">
            <w:pPr>
              <w:pStyle w:val="bang0"/>
              <w:framePr w:hSpace="0" w:wrap="auto" w:vAnchor="margin" w:xAlign="left" w:yAlign="inline"/>
              <w:suppressOverlap w:val="0"/>
            </w:pPr>
            <w:r w:rsidRPr="00F0549F">
              <w:lastRenderedPageBreak/>
              <w:t>Developer #1</w:t>
            </w:r>
          </w:p>
        </w:tc>
        <w:tc>
          <w:tcPr>
            <w:tcW w:w="3060" w:type="dxa"/>
            <w:shd w:val="clear" w:color="auto" w:fill="FFFFFF"/>
          </w:tcPr>
          <w:p w14:paraId="7BBBE0B5" w14:textId="5A4E2F52" w:rsidR="00151D53" w:rsidRPr="00F0549F" w:rsidRDefault="00151D53" w:rsidP="0093616F">
            <w:r>
              <w:t>Develop product following document</w:t>
            </w:r>
          </w:p>
        </w:tc>
        <w:tc>
          <w:tcPr>
            <w:tcW w:w="2034" w:type="dxa"/>
            <w:shd w:val="clear" w:color="auto" w:fill="FFFFFF"/>
          </w:tcPr>
          <w:p w14:paraId="64D7D310" w14:textId="31FD44D9" w:rsidR="00151D53" w:rsidRPr="00F0549F" w:rsidRDefault="00151D53" w:rsidP="0093616F">
            <w:r>
              <w:t>Nguyen Hoang Linh</w:t>
            </w:r>
          </w:p>
        </w:tc>
        <w:tc>
          <w:tcPr>
            <w:tcW w:w="815" w:type="dxa"/>
            <w:shd w:val="clear" w:color="auto" w:fill="FFFFFF"/>
          </w:tcPr>
          <w:p w14:paraId="29082F82"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3A1352A3" w14:textId="69433CF3" w:rsidR="00151D53" w:rsidRPr="00F0549F"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12560AD7" w14:textId="71321265" w:rsidR="00151D53" w:rsidRPr="00F0549F" w:rsidRDefault="00151D53" w:rsidP="0093616F">
            <w:pPr>
              <w:pStyle w:val="bang0"/>
              <w:framePr w:hSpace="0" w:wrap="auto" w:vAnchor="margin" w:xAlign="left" w:yAlign="inline"/>
              <w:suppressOverlap w:val="0"/>
            </w:pPr>
            <w:r>
              <w:t>25</w:t>
            </w:r>
            <w:r w:rsidRPr="00F0549F">
              <w:t>-</w:t>
            </w:r>
            <w:r>
              <w:t>0</w:t>
            </w:r>
            <w:r w:rsidRPr="00F0549F">
              <w:t>8-201</w:t>
            </w:r>
            <w:r>
              <w:t>6</w:t>
            </w:r>
          </w:p>
        </w:tc>
      </w:tr>
      <w:tr w:rsidR="00151D53" w:rsidRPr="00F0549F" w14:paraId="1995BB10" w14:textId="77777777" w:rsidTr="0093616F">
        <w:trPr>
          <w:trHeight w:val="517"/>
          <w:jc w:val="center"/>
        </w:trPr>
        <w:tc>
          <w:tcPr>
            <w:tcW w:w="1188" w:type="dxa"/>
            <w:shd w:val="clear" w:color="auto" w:fill="FFFFFF"/>
          </w:tcPr>
          <w:p w14:paraId="5E9CB214" w14:textId="5A43325F" w:rsidR="00151D53" w:rsidRPr="00F0549F" w:rsidRDefault="00151D53" w:rsidP="0093616F">
            <w:pPr>
              <w:pStyle w:val="bang0"/>
              <w:framePr w:hSpace="0" w:wrap="auto" w:vAnchor="margin" w:xAlign="left" w:yAlign="inline"/>
              <w:suppressOverlap w:val="0"/>
            </w:pPr>
            <w:r w:rsidRPr="00F0549F">
              <w:t>Developer #</w:t>
            </w:r>
            <w:r>
              <w:t>2</w:t>
            </w:r>
          </w:p>
        </w:tc>
        <w:tc>
          <w:tcPr>
            <w:tcW w:w="3060" w:type="dxa"/>
            <w:shd w:val="clear" w:color="auto" w:fill="FFFFFF"/>
          </w:tcPr>
          <w:p w14:paraId="3C68A2BA" w14:textId="7F1E0CAB" w:rsidR="00151D53" w:rsidRPr="00F0549F" w:rsidRDefault="00151D53" w:rsidP="0093616F">
            <w:r>
              <w:t>Develop product following document</w:t>
            </w:r>
          </w:p>
        </w:tc>
        <w:tc>
          <w:tcPr>
            <w:tcW w:w="2034" w:type="dxa"/>
            <w:shd w:val="clear" w:color="auto" w:fill="FFFFFF"/>
          </w:tcPr>
          <w:p w14:paraId="0CE5F9F0" w14:textId="1A68A990" w:rsidR="00151D53" w:rsidRDefault="00151D53" w:rsidP="0093616F">
            <w:r>
              <w:t>Nguyen Hong Quan</w:t>
            </w:r>
          </w:p>
        </w:tc>
        <w:tc>
          <w:tcPr>
            <w:tcW w:w="815" w:type="dxa"/>
            <w:shd w:val="clear" w:color="auto" w:fill="FFFFFF"/>
          </w:tcPr>
          <w:p w14:paraId="646A3A74" w14:textId="79422A60"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5A517398" w14:textId="7A608F32" w:rsidR="00151D53"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01CC66F0" w14:textId="656267C6" w:rsidR="00151D53" w:rsidRDefault="00151D53" w:rsidP="0093616F">
            <w:pPr>
              <w:pStyle w:val="bang0"/>
              <w:framePr w:hSpace="0" w:wrap="auto" w:vAnchor="margin" w:xAlign="left" w:yAlign="inline"/>
              <w:suppressOverlap w:val="0"/>
            </w:pPr>
            <w:r>
              <w:t>25</w:t>
            </w:r>
            <w:r w:rsidRPr="00F0549F">
              <w:t>-</w:t>
            </w:r>
            <w:r>
              <w:t>0</w:t>
            </w:r>
            <w:r w:rsidRPr="00F0549F">
              <w:t>8-201</w:t>
            </w:r>
            <w:r>
              <w:t>6</w:t>
            </w:r>
          </w:p>
        </w:tc>
      </w:tr>
      <w:tr w:rsidR="00151D53" w:rsidRPr="00F0549F" w14:paraId="05ED27F6" w14:textId="77777777" w:rsidTr="0093616F">
        <w:trPr>
          <w:trHeight w:val="517"/>
          <w:jc w:val="center"/>
        </w:trPr>
        <w:tc>
          <w:tcPr>
            <w:tcW w:w="1188" w:type="dxa"/>
            <w:shd w:val="clear" w:color="auto" w:fill="FFFFFF"/>
          </w:tcPr>
          <w:p w14:paraId="0C0F0981" w14:textId="77777777" w:rsidR="00151D53" w:rsidRPr="00F0549F" w:rsidRDefault="00151D53" w:rsidP="0093616F">
            <w:pPr>
              <w:pStyle w:val="bang0"/>
              <w:framePr w:hSpace="0" w:wrap="auto" w:vAnchor="margin" w:xAlign="left" w:yAlign="inline"/>
              <w:suppressOverlap w:val="0"/>
            </w:pPr>
            <w:r w:rsidRPr="00F0549F">
              <w:t>Test Leader</w:t>
            </w:r>
          </w:p>
        </w:tc>
        <w:tc>
          <w:tcPr>
            <w:tcW w:w="3060" w:type="dxa"/>
            <w:shd w:val="clear" w:color="auto" w:fill="FFFFFF"/>
          </w:tcPr>
          <w:p w14:paraId="37EC55BB" w14:textId="77777777" w:rsidR="00151D53" w:rsidRPr="00F0549F" w:rsidRDefault="00151D53" w:rsidP="0093616F">
            <w:pPr>
              <w:pStyle w:val="bang0"/>
              <w:framePr w:hSpace="0" w:wrap="auto" w:vAnchor="margin" w:xAlign="left" w:yAlign="inline"/>
              <w:suppressOverlap w:val="0"/>
              <w:rPr>
                <w:lang w:val="fr-FR"/>
              </w:rPr>
            </w:pPr>
            <w:r w:rsidRPr="00F0549F">
              <w:rPr>
                <w:lang w:val="fr-FR"/>
              </w:rPr>
              <w:t>-</w:t>
            </w:r>
            <w:r w:rsidRPr="00F0549F">
              <w:t>Create</w:t>
            </w:r>
            <w:r w:rsidRPr="00F0549F">
              <w:rPr>
                <w:lang w:val="fr-FR"/>
              </w:rPr>
              <w:t xml:space="preserve"> test plan, test case, test report, quality report</w:t>
            </w:r>
          </w:p>
          <w:p w14:paraId="00A1C5CC" w14:textId="77777777" w:rsidR="00151D53" w:rsidRPr="00F0549F" w:rsidRDefault="00151D53" w:rsidP="0093616F">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4E4ECD03" w14:textId="5B4467F5" w:rsidR="00151D53" w:rsidRPr="00F0549F" w:rsidRDefault="00151D53" w:rsidP="0093616F">
            <w:pPr>
              <w:rPr>
                <w:lang w:val="fr-FR"/>
              </w:rPr>
            </w:pPr>
            <w:r>
              <w:rPr>
                <w:lang w:val="fr-FR"/>
              </w:rPr>
              <w:t>Nguyen Trong Duy</w:t>
            </w:r>
          </w:p>
        </w:tc>
        <w:tc>
          <w:tcPr>
            <w:tcW w:w="815" w:type="dxa"/>
            <w:shd w:val="clear" w:color="auto" w:fill="FFFFFF"/>
          </w:tcPr>
          <w:p w14:paraId="02828449" w14:textId="77777777" w:rsidR="00151D53" w:rsidRPr="00F0549F" w:rsidRDefault="00151D53" w:rsidP="0093616F">
            <w:pPr>
              <w:pStyle w:val="bang0"/>
              <w:framePr w:hSpace="0" w:wrap="auto" w:vAnchor="margin" w:xAlign="left" w:yAlign="inline"/>
              <w:suppressOverlap w:val="0"/>
              <w:rPr>
                <w:lang w:val="fr-FR"/>
              </w:rPr>
            </w:pPr>
            <w:r w:rsidRPr="00F0549F">
              <w:t>100%</w:t>
            </w:r>
          </w:p>
        </w:tc>
        <w:tc>
          <w:tcPr>
            <w:tcW w:w="815" w:type="dxa"/>
            <w:shd w:val="clear" w:color="auto" w:fill="FFFFFF"/>
          </w:tcPr>
          <w:p w14:paraId="6419A04F" w14:textId="62402B73" w:rsidR="00151D53" w:rsidRPr="00F0549F" w:rsidRDefault="00151D53" w:rsidP="0093616F">
            <w:pPr>
              <w:pStyle w:val="bang0"/>
              <w:framePr w:hSpace="0" w:wrap="auto" w:vAnchor="margin" w:xAlign="left" w:yAlign="inline"/>
              <w:suppressOverlap w:val="0"/>
              <w:rPr>
                <w:lang w:val="fr-FR"/>
              </w:rPr>
            </w:pPr>
            <w:r>
              <w:t>09</w:t>
            </w:r>
            <w:r w:rsidRPr="00F0549F">
              <w:t>-</w:t>
            </w:r>
            <w:r>
              <w:t>0</w:t>
            </w:r>
            <w:r w:rsidRPr="00F0549F">
              <w:t>5-201</w:t>
            </w:r>
            <w:r>
              <w:t>6</w:t>
            </w:r>
          </w:p>
        </w:tc>
        <w:tc>
          <w:tcPr>
            <w:tcW w:w="821" w:type="dxa"/>
            <w:shd w:val="clear" w:color="auto" w:fill="FFFFFF"/>
          </w:tcPr>
          <w:p w14:paraId="4627F4F5" w14:textId="65C02DF0" w:rsidR="00151D53" w:rsidRPr="00F0549F" w:rsidRDefault="00151D53" w:rsidP="0093616F">
            <w:r>
              <w:t>25</w:t>
            </w:r>
            <w:r w:rsidRPr="00F0549F">
              <w:t>-</w:t>
            </w:r>
            <w:r>
              <w:t>0</w:t>
            </w:r>
            <w:r w:rsidRPr="00F0549F">
              <w:t>8-201</w:t>
            </w:r>
            <w:r>
              <w:t>6</w:t>
            </w:r>
          </w:p>
        </w:tc>
      </w:tr>
      <w:tr w:rsidR="00151D53" w:rsidRPr="00F0549F" w14:paraId="4D00C087" w14:textId="77777777" w:rsidTr="0093616F">
        <w:trPr>
          <w:trHeight w:val="517"/>
          <w:jc w:val="center"/>
        </w:trPr>
        <w:tc>
          <w:tcPr>
            <w:tcW w:w="1188" w:type="dxa"/>
            <w:shd w:val="clear" w:color="auto" w:fill="FFFFFF"/>
          </w:tcPr>
          <w:p w14:paraId="7622AA62" w14:textId="77777777" w:rsidR="00151D53" w:rsidRPr="00F0549F" w:rsidRDefault="00151D53" w:rsidP="0093616F">
            <w:pPr>
              <w:pStyle w:val="bang0"/>
              <w:framePr w:hSpace="0" w:wrap="auto" w:vAnchor="margin" w:xAlign="left" w:yAlign="inline"/>
              <w:suppressOverlap w:val="0"/>
            </w:pPr>
            <w:r w:rsidRPr="00F0549F">
              <w:t>Tester #1</w:t>
            </w:r>
          </w:p>
        </w:tc>
        <w:tc>
          <w:tcPr>
            <w:tcW w:w="3060" w:type="dxa"/>
            <w:shd w:val="clear" w:color="auto" w:fill="FFFFFF"/>
          </w:tcPr>
          <w:p w14:paraId="2AEF5D46" w14:textId="77777777" w:rsidR="00151D53" w:rsidRPr="00F0549F" w:rsidRDefault="00151D53" w:rsidP="0093616F">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3A318772" w14:textId="6A550881" w:rsidR="00151D53" w:rsidRPr="00F0549F" w:rsidRDefault="00151D53" w:rsidP="0093616F">
            <w:pPr>
              <w:rPr>
                <w:lang w:val="fr-FR"/>
              </w:rPr>
            </w:pPr>
            <w:r>
              <w:rPr>
                <w:lang w:val="fr-FR"/>
              </w:rPr>
              <w:t>Pham Duc Thang</w:t>
            </w:r>
          </w:p>
        </w:tc>
        <w:tc>
          <w:tcPr>
            <w:tcW w:w="815" w:type="dxa"/>
            <w:shd w:val="clear" w:color="auto" w:fill="FFFFFF"/>
          </w:tcPr>
          <w:p w14:paraId="607FE6F9"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25CCD3B9" w14:textId="62FFE334" w:rsidR="00151D53" w:rsidRPr="00F0549F"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3DE31DF3" w14:textId="58D882D1" w:rsidR="00151D53" w:rsidRPr="00F0549F" w:rsidRDefault="00151D53" w:rsidP="0093616F">
            <w:r>
              <w:t>25</w:t>
            </w:r>
            <w:r w:rsidRPr="00F0549F">
              <w:t>-</w:t>
            </w:r>
            <w:r>
              <w:t>0</w:t>
            </w:r>
            <w:r w:rsidRPr="00F0549F">
              <w:t>8-201</w:t>
            </w:r>
            <w:r>
              <w:t>6</w:t>
            </w:r>
          </w:p>
        </w:tc>
      </w:tr>
    </w:tbl>
    <w:p w14:paraId="43D8A3D8" w14:textId="54A5B586" w:rsidR="00D53DBC" w:rsidRDefault="00D53DBC" w:rsidP="007C0A36">
      <w:bookmarkStart w:id="28" w:name="_Toc452446891"/>
    </w:p>
    <w:p w14:paraId="45160B1F" w14:textId="1050F51C" w:rsidR="00380E56" w:rsidRDefault="00380E56" w:rsidP="00D53DBC">
      <w:pPr>
        <w:spacing w:before="0" w:after="0" w:line="240" w:lineRule="auto"/>
      </w:pPr>
      <w:r w:rsidRPr="00077E1F">
        <w:t>The detail of Human resource budget allocation over the whole project life is in the below table</w:t>
      </w:r>
      <w:r w:rsidR="00CC7543" w:rsidRPr="00077E1F">
        <w:t>:</w:t>
      </w:r>
    </w:p>
    <w:p w14:paraId="4B888089" w14:textId="77777777" w:rsidR="002960A5" w:rsidRPr="00077E1F" w:rsidRDefault="002960A5" w:rsidP="007C0A36"/>
    <w:p w14:paraId="79B58032" w14:textId="77777777" w:rsidR="009C6F5C" w:rsidRDefault="009C6F5C" w:rsidP="007C0A36"/>
    <w:tbl>
      <w:tblPr>
        <w:tblpPr w:leftFromText="180" w:rightFromText="180" w:vertAnchor="text" w:tblpXSpec="center" w:tblpY="1"/>
        <w:tblOverlap w:val="never"/>
        <w:tblW w:w="901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308"/>
        <w:gridCol w:w="772"/>
        <w:gridCol w:w="540"/>
        <w:gridCol w:w="540"/>
        <w:gridCol w:w="540"/>
        <w:gridCol w:w="540"/>
        <w:gridCol w:w="540"/>
        <w:gridCol w:w="270"/>
        <w:gridCol w:w="540"/>
        <w:gridCol w:w="470"/>
        <w:gridCol w:w="469"/>
        <w:gridCol w:w="469"/>
        <w:gridCol w:w="469"/>
        <w:gridCol w:w="469"/>
        <w:gridCol w:w="469"/>
        <w:gridCol w:w="469"/>
        <w:gridCol w:w="496"/>
        <w:gridCol w:w="648"/>
      </w:tblGrid>
      <w:tr w:rsidR="00CB3C41" w:rsidRPr="005F1ADA" w14:paraId="7C0A460C" w14:textId="77777777" w:rsidTr="005F1ADA">
        <w:trPr>
          <w:cantSplit/>
          <w:trHeight w:val="1265"/>
          <w:tblHeader/>
          <w:jc w:val="center"/>
        </w:trPr>
        <w:tc>
          <w:tcPr>
            <w:tcW w:w="308" w:type="dxa"/>
            <w:shd w:val="clear" w:color="auto" w:fill="92D050"/>
            <w:vAlign w:val="center"/>
          </w:tcPr>
          <w:p w14:paraId="4303F97F"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Role</w:t>
            </w:r>
          </w:p>
        </w:tc>
        <w:tc>
          <w:tcPr>
            <w:tcW w:w="772" w:type="dxa"/>
            <w:shd w:val="clear" w:color="auto" w:fill="92D050"/>
            <w:vAlign w:val="center"/>
          </w:tcPr>
          <w:p w14:paraId="0A875661"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Name</w:t>
            </w:r>
          </w:p>
        </w:tc>
        <w:tc>
          <w:tcPr>
            <w:tcW w:w="540" w:type="dxa"/>
            <w:shd w:val="clear" w:color="auto" w:fill="92D050"/>
            <w:vAlign w:val="center"/>
          </w:tcPr>
          <w:p w14:paraId="05098788" w14:textId="456939EE"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W2-May</w:t>
            </w:r>
          </w:p>
        </w:tc>
        <w:tc>
          <w:tcPr>
            <w:tcW w:w="540" w:type="dxa"/>
            <w:shd w:val="clear" w:color="auto" w:fill="92D050"/>
            <w:vAlign w:val="center"/>
          </w:tcPr>
          <w:p w14:paraId="59A11A0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W3-May</w:t>
            </w:r>
          </w:p>
        </w:tc>
        <w:tc>
          <w:tcPr>
            <w:tcW w:w="540" w:type="dxa"/>
            <w:shd w:val="clear" w:color="auto" w:fill="92D050"/>
            <w:vAlign w:val="center"/>
          </w:tcPr>
          <w:p w14:paraId="1470BCDD"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W4-May</w:t>
            </w:r>
          </w:p>
        </w:tc>
        <w:tc>
          <w:tcPr>
            <w:tcW w:w="540" w:type="dxa"/>
            <w:shd w:val="clear" w:color="auto" w:fill="92D050"/>
            <w:vAlign w:val="center"/>
          </w:tcPr>
          <w:p w14:paraId="440A2BD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W1-Jun</w:t>
            </w:r>
          </w:p>
        </w:tc>
        <w:tc>
          <w:tcPr>
            <w:tcW w:w="540" w:type="dxa"/>
            <w:shd w:val="clear" w:color="auto" w:fill="92D050"/>
            <w:vAlign w:val="center"/>
          </w:tcPr>
          <w:p w14:paraId="5540FB33"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W2-Jun</w:t>
            </w:r>
          </w:p>
        </w:tc>
        <w:tc>
          <w:tcPr>
            <w:tcW w:w="270" w:type="dxa"/>
            <w:shd w:val="clear" w:color="auto" w:fill="92D050"/>
            <w:vAlign w:val="center"/>
          </w:tcPr>
          <w:p w14:paraId="38F1A56D" w14:textId="20262AD2"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W3-Jun</w:t>
            </w:r>
          </w:p>
        </w:tc>
        <w:tc>
          <w:tcPr>
            <w:tcW w:w="540" w:type="dxa"/>
            <w:shd w:val="clear" w:color="auto" w:fill="92D050"/>
            <w:vAlign w:val="center"/>
          </w:tcPr>
          <w:p w14:paraId="29640E88"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W4-Jun</w:t>
            </w:r>
          </w:p>
        </w:tc>
        <w:tc>
          <w:tcPr>
            <w:tcW w:w="470" w:type="dxa"/>
            <w:shd w:val="clear" w:color="auto" w:fill="92D050"/>
            <w:vAlign w:val="center"/>
          </w:tcPr>
          <w:p w14:paraId="7E8E3944"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W1-Jul</w:t>
            </w:r>
          </w:p>
        </w:tc>
        <w:tc>
          <w:tcPr>
            <w:tcW w:w="469" w:type="dxa"/>
            <w:shd w:val="clear" w:color="auto" w:fill="92D050"/>
            <w:vAlign w:val="center"/>
          </w:tcPr>
          <w:p w14:paraId="3137D8F2"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W2-Jul</w:t>
            </w:r>
          </w:p>
        </w:tc>
        <w:tc>
          <w:tcPr>
            <w:tcW w:w="469" w:type="dxa"/>
            <w:shd w:val="clear" w:color="auto" w:fill="92D050"/>
            <w:vAlign w:val="center"/>
          </w:tcPr>
          <w:p w14:paraId="468A7D7A"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W3-Jul</w:t>
            </w:r>
          </w:p>
        </w:tc>
        <w:tc>
          <w:tcPr>
            <w:tcW w:w="469" w:type="dxa"/>
            <w:shd w:val="clear" w:color="auto" w:fill="92D050"/>
            <w:vAlign w:val="center"/>
          </w:tcPr>
          <w:p w14:paraId="49FC88B0" w14:textId="7CE3D908"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W4-Jul</w:t>
            </w:r>
          </w:p>
        </w:tc>
        <w:tc>
          <w:tcPr>
            <w:tcW w:w="469" w:type="dxa"/>
            <w:shd w:val="clear" w:color="auto" w:fill="92D050"/>
            <w:vAlign w:val="center"/>
          </w:tcPr>
          <w:p w14:paraId="781499D5" w14:textId="7744843F"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W1-Aug</w:t>
            </w:r>
          </w:p>
        </w:tc>
        <w:tc>
          <w:tcPr>
            <w:tcW w:w="469" w:type="dxa"/>
            <w:shd w:val="clear" w:color="auto" w:fill="92D050"/>
            <w:vAlign w:val="center"/>
          </w:tcPr>
          <w:p w14:paraId="495E6EAC"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W2-Aug</w:t>
            </w:r>
          </w:p>
        </w:tc>
        <w:tc>
          <w:tcPr>
            <w:tcW w:w="469" w:type="dxa"/>
            <w:shd w:val="clear" w:color="auto" w:fill="92D050"/>
            <w:vAlign w:val="center"/>
          </w:tcPr>
          <w:p w14:paraId="46C8A4B6" w14:textId="72C700B5"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W3-Aug</w:t>
            </w:r>
          </w:p>
        </w:tc>
        <w:tc>
          <w:tcPr>
            <w:tcW w:w="496" w:type="dxa"/>
            <w:shd w:val="clear" w:color="auto" w:fill="92D050"/>
            <w:vAlign w:val="center"/>
          </w:tcPr>
          <w:p w14:paraId="3DE4DDC9" w14:textId="19F2BB8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W4-Aug</w:t>
            </w:r>
          </w:p>
        </w:tc>
        <w:tc>
          <w:tcPr>
            <w:tcW w:w="648" w:type="dxa"/>
            <w:tcBorders>
              <w:bottom w:val="dotted" w:sz="2" w:space="0" w:color="808080"/>
            </w:tcBorders>
            <w:shd w:val="clear" w:color="auto" w:fill="92D050"/>
            <w:vAlign w:val="center"/>
          </w:tcPr>
          <w:p w14:paraId="1A63A6FF" w14:textId="48DE19F3"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Total</w:t>
            </w:r>
            <w:r w:rsidR="005F1ADA">
              <w:rPr>
                <w:sz w:val="16"/>
                <w:szCs w:val="16"/>
              </w:rPr>
              <w:t xml:space="preserve"> </w:t>
            </w:r>
            <w:r w:rsidRPr="005F1ADA">
              <w:rPr>
                <w:sz w:val="16"/>
                <w:szCs w:val="16"/>
              </w:rPr>
              <w:t>(pd)</w:t>
            </w:r>
          </w:p>
        </w:tc>
      </w:tr>
      <w:tr w:rsidR="00D347EC" w:rsidRPr="00077E1F" w14:paraId="2027D19F" w14:textId="77777777" w:rsidTr="005F1ADA">
        <w:trPr>
          <w:cantSplit/>
          <w:trHeight w:val="847"/>
          <w:jc w:val="center"/>
        </w:trPr>
        <w:tc>
          <w:tcPr>
            <w:tcW w:w="308" w:type="dxa"/>
            <w:vAlign w:val="center"/>
          </w:tcPr>
          <w:p w14:paraId="312E2A27" w14:textId="68684F5C" w:rsidR="00967FA3" w:rsidRPr="00D347EC" w:rsidRDefault="00967FA3" w:rsidP="00D9223D">
            <w:pPr>
              <w:pStyle w:val="bang0"/>
              <w:framePr w:hSpace="0" w:wrap="auto" w:vAnchor="margin" w:xAlign="left" w:yAlign="inline"/>
              <w:suppressOverlap w:val="0"/>
            </w:pPr>
            <w:r w:rsidRPr="00D347EC">
              <w:t>P</w:t>
            </w:r>
            <w:r w:rsidR="0018205D" w:rsidRPr="00D347EC">
              <w:t>M</w:t>
            </w:r>
          </w:p>
        </w:tc>
        <w:tc>
          <w:tcPr>
            <w:tcW w:w="772" w:type="dxa"/>
            <w:vAlign w:val="center"/>
          </w:tcPr>
          <w:p w14:paraId="5313F44E" w14:textId="73755020" w:rsidR="00967FA3" w:rsidRPr="00D347EC" w:rsidRDefault="00967FA3" w:rsidP="00D9223D">
            <w:pPr>
              <w:pStyle w:val="bang0"/>
              <w:framePr w:hSpace="0" w:wrap="auto" w:vAnchor="margin" w:xAlign="left" w:yAlign="inline"/>
              <w:suppressOverlap w:val="0"/>
            </w:pPr>
            <w:r w:rsidRPr="00D347EC">
              <w:t>Nguyen Ngoc Minh</w:t>
            </w:r>
          </w:p>
        </w:tc>
        <w:tc>
          <w:tcPr>
            <w:tcW w:w="540" w:type="dxa"/>
            <w:vAlign w:val="center"/>
          </w:tcPr>
          <w:p w14:paraId="3F9041E2" w14:textId="083C87D1"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1C3C4402" w14:textId="364D428D"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4F09D073" w14:textId="31C00936"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468EAFCE" w14:textId="21C45CEC"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6AFB5E7B" w14:textId="19D7974F" w:rsidR="00967FA3" w:rsidRPr="00D347EC" w:rsidRDefault="00967FA3" w:rsidP="00D9223D">
            <w:pPr>
              <w:pStyle w:val="bang0"/>
              <w:framePr w:hSpace="0" w:wrap="auto" w:vAnchor="margin" w:xAlign="left" w:yAlign="inline"/>
              <w:suppressOverlap w:val="0"/>
            </w:pPr>
            <w:r w:rsidRPr="00D347EC">
              <w:t>100%</w:t>
            </w:r>
          </w:p>
        </w:tc>
        <w:tc>
          <w:tcPr>
            <w:tcW w:w="270" w:type="dxa"/>
            <w:vAlign w:val="center"/>
          </w:tcPr>
          <w:p w14:paraId="48647D0F" w14:textId="23053CEA" w:rsidR="00967FA3" w:rsidRPr="00D347EC" w:rsidRDefault="00D347EC" w:rsidP="00D9223D">
            <w:pPr>
              <w:pStyle w:val="bang0"/>
              <w:framePr w:hSpace="0" w:wrap="auto" w:vAnchor="margin" w:xAlign="left" w:yAlign="inline"/>
              <w:suppressOverlap w:val="0"/>
            </w:pPr>
            <w:r w:rsidRPr="00D347EC">
              <w:t>-</w:t>
            </w:r>
          </w:p>
        </w:tc>
        <w:tc>
          <w:tcPr>
            <w:tcW w:w="540" w:type="dxa"/>
            <w:vAlign w:val="center"/>
          </w:tcPr>
          <w:p w14:paraId="521E8356" w14:textId="2F448579" w:rsidR="00967FA3" w:rsidRPr="00D347EC" w:rsidRDefault="00F071E2" w:rsidP="00D9223D">
            <w:pPr>
              <w:pStyle w:val="bang0"/>
              <w:framePr w:hSpace="0" w:wrap="auto" w:vAnchor="margin" w:xAlign="left" w:yAlign="inline"/>
              <w:suppressOverlap w:val="0"/>
            </w:pPr>
            <w:r w:rsidRPr="00D347EC">
              <w:t>100%</w:t>
            </w:r>
          </w:p>
        </w:tc>
        <w:tc>
          <w:tcPr>
            <w:tcW w:w="470" w:type="dxa"/>
            <w:vAlign w:val="center"/>
          </w:tcPr>
          <w:p w14:paraId="77A160BE" w14:textId="7DD87536"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05094573" w14:textId="04900D01"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4FB9F9F5" w14:textId="3E0CF47D"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2CB71A26" w14:textId="2613BC95"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0772FE19" w14:textId="3B29D3C0"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618AB3D6" w14:textId="40BD8C7B" w:rsidR="00967FA3" w:rsidRPr="00D347EC" w:rsidRDefault="00967FA3"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2121FFC5" w14:textId="42E3C217" w:rsidR="00967FA3" w:rsidRPr="00D347EC" w:rsidRDefault="00967FA3" w:rsidP="00D9223D">
            <w:pPr>
              <w:pStyle w:val="bang0"/>
              <w:framePr w:hSpace="0" w:wrap="auto" w:vAnchor="margin" w:xAlign="left" w:yAlign="inline"/>
              <w:suppressOverlap w:val="0"/>
              <w:rPr>
                <w:shd w:val="pct15" w:color="auto" w:fill="FFFFFF"/>
              </w:rPr>
            </w:pPr>
            <w:r w:rsidRPr="00D347EC">
              <w:t>100%</w:t>
            </w:r>
          </w:p>
        </w:tc>
        <w:tc>
          <w:tcPr>
            <w:tcW w:w="496" w:type="dxa"/>
            <w:shd w:val="clear" w:color="auto" w:fill="FFFFFF" w:themeFill="background1"/>
            <w:vAlign w:val="center"/>
          </w:tcPr>
          <w:p w14:paraId="4CD08DF7" w14:textId="2A49CB29" w:rsidR="00967FA3" w:rsidRPr="00D347EC" w:rsidRDefault="00967FA3" w:rsidP="00D9223D">
            <w:pPr>
              <w:pStyle w:val="bang0"/>
              <w:framePr w:hSpace="0" w:wrap="auto" w:vAnchor="margin" w:xAlign="left" w:yAlign="inline"/>
              <w:suppressOverlap w:val="0"/>
            </w:pPr>
            <w:r w:rsidRPr="00D347EC">
              <w:t>100%</w:t>
            </w:r>
          </w:p>
        </w:tc>
        <w:tc>
          <w:tcPr>
            <w:tcW w:w="648" w:type="dxa"/>
            <w:tcBorders>
              <w:bottom w:val="dotted" w:sz="2" w:space="0" w:color="808080"/>
            </w:tcBorders>
            <w:shd w:val="clear" w:color="auto" w:fill="C0C0C0"/>
            <w:vAlign w:val="center"/>
          </w:tcPr>
          <w:p w14:paraId="305DF90A" w14:textId="6226D83B" w:rsidR="00967FA3" w:rsidRPr="00D347EC" w:rsidRDefault="00D347EC" w:rsidP="00D9223D">
            <w:pPr>
              <w:pStyle w:val="bang0"/>
              <w:framePr w:hSpace="0" w:wrap="auto" w:vAnchor="margin" w:xAlign="left" w:yAlign="inline"/>
              <w:suppressOverlap w:val="0"/>
            </w:pPr>
            <w:r w:rsidRPr="00D347EC">
              <w:t>75</w:t>
            </w:r>
          </w:p>
        </w:tc>
      </w:tr>
      <w:tr w:rsidR="00D347EC" w:rsidRPr="00077E1F" w14:paraId="6E108103" w14:textId="77777777" w:rsidTr="005F1ADA">
        <w:trPr>
          <w:cantSplit/>
          <w:trHeight w:val="525"/>
          <w:jc w:val="center"/>
        </w:trPr>
        <w:tc>
          <w:tcPr>
            <w:tcW w:w="308" w:type="dxa"/>
            <w:vAlign w:val="center"/>
          </w:tcPr>
          <w:p w14:paraId="59C3D68B" w14:textId="40D22178" w:rsidR="00727E7D" w:rsidRPr="00D347EC" w:rsidRDefault="00727E7D" w:rsidP="00D9223D">
            <w:pPr>
              <w:pStyle w:val="bang0"/>
              <w:framePr w:hSpace="0" w:wrap="auto" w:vAnchor="margin" w:xAlign="left" w:yAlign="inline"/>
              <w:suppressOverlap w:val="0"/>
            </w:pPr>
            <w:r w:rsidRPr="00D347EC">
              <w:t>PTL</w:t>
            </w:r>
          </w:p>
        </w:tc>
        <w:tc>
          <w:tcPr>
            <w:tcW w:w="772" w:type="dxa"/>
            <w:vAlign w:val="center"/>
          </w:tcPr>
          <w:p w14:paraId="490A746D" w14:textId="585AD461" w:rsidR="00727E7D" w:rsidRPr="00D347EC" w:rsidRDefault="00727E7D" w:rsidP="00D9223D">
            <w:pPr>
              <w:pStyle w:val="bang0"/>
              <w:framePr w:hSpace="0" w:wrap="auto" w:vAnchor="margin" w:xAlign="left" w:yAlign="inline"/>
              <w:suppressOverlap w:val="0"/>
            </w:pPr>
            <w:r w:rsidRPr="00D347EC">
              <w:t>Dao Thanh Tung</w:t>
            </w:r>
          </w:p>
        </w:tc>
        <w:tc>
          <w:tcPr>
            <w:tcW w:w="540" w:type="dxa"/>
            <w:vAlign w:val="center"/>
          </w:tcPr>
          <w:p w14:paraId="312162F3" w14:textId="2F927AA3"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8DDC696" w14:textId="21777A3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1F185F2E" w14:textId="7F97350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50836C4" w14:textId="66DAA3E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729A285" w14:textId="6CCF1568"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034C8D54" w14:textId="36638F68" w:rsidR="00727E7D" w:rsidRPr="00D347EC" w:rsidRDefault="00D347EC" w:rsidP="00D9223D">
            <w:pPr>
              <w:pStyle w:val="bang0"/>
              <w:framePr w:hSpace="0" w:wrap="auto" w:vAnchor="margin" w:xAlign="left" w:yAlign="inline"/>
              <w:suppressOverlap w:val="0"/>
            </w:pPr>
            <w:r w:rsidRPr="00D347EC">
              <w:t>-</w:t>
            </w:r>
          </w:p>
        </w:tc>
        <w:tc>
          <w:tcPr>
            <w:tcW w:w="540" w:type="dxa"/>
            <w:vAlign w:val="center"/>
          </w:tcPr>
          <w:p w14:paraId="2AD68E28" w14:textId="5894A87E" w:rsidR="00727E7D" w:rsidRPr="00D347EC" w:rsidRDefault="00F071E2" w:rsidP="00D9223D">
            <w:pPr>
              <w:pStyle w:val="bang0"/>
              <w:framePr w:hSpace="0" w:wrap="auto" w:vAnchor="margin" w:xAlign="left" w:yAlign="inline"/>
              <w:suppressOverlap w:val="0"/>
            </w:pPr>
            <w:r w:rsidRPr="00D347EC">
              <w:t>100%</w:t>
            </w:r>
          </w:p>
        </w:tc>
        <w:tc>
          <w:tcPr>
            <w:tcW w:w="470" w:type="dxa"/>
            <w:vAlign w:val="center"/>
          </w:tcPr>
          <w:p w14:paraId="041868AF" w14:textId="37096B2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774A504" w14:textId="7F61989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0EB6113" w14:textId="5E28446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0F7C87B" w14:textId="49D60CC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CD2E177" w14:textId="33B5C9F9"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1205059" w14:textId="60122375"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3FB73010" w14:textId="32E71CB7" w:rsidR="00727E7D" w:rsidRPr="00D347EC" w:rsidRDefault="00727E7D" w:rsidP="00D9223D">
            <w:pPr>
              <w:pStyle w:val="bang0"/>
              <w:framePr w:hSpace="0" w:wrap="auto" w:vAnchor="margin" w:xAlign="left" w:yAlign="inline"/>
              <w:suppressOverlap w:val="0"/>
            </w:pPr>
            <w:r w:rsidRPr="00D347EC">
              <w:t>100%</w:t>
            </w:r>
          </w:p>
        </w:tc>
        <w:tc>
          <w:tcPr>
            <w:tcW w:w="496" w:type="dxa"/>
            <w:shd w:val="clear" w:color="auto" w:fill="FFFFFF" w:themeFill="background1"/>
            <w:vAlign w:val="center"/>
          </w:tcPr>
          <w:p w14:paraId="71BBA575" w14:textId="674570D2"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46C77CEE" w14:textId="661FB861" w:rsidR="00727E7D" w:rsidRPr="00D347EC" w:rsidRDefault="00D347EC" w:rsidP="00D9223D">
            <w:pPr>
              <w:pStyle w:val="bang0"/>
              <w:framePr w:hSpace="0" w:wrap="auto" w:vAnchor="margin" w:xAlign="left" w:yAlign="inline"/>
              <w:suppressOverlap w:val="0"/>
            </w:pPr>
            <w:r w:rsidRPr="00D347EC">
              <w:t>75</w:t>
            </w:r>
          </w:p>
        </w:tc>
      </w:tr>
      <w:tr w:rsidR="00D347EC" w:rsidRPr="00077E1F" w14:paraId="4AF55B86" w14:textId="77777777" w:rsidTr="005F1ADA">
        <w:trPr>
          <w:cantSplit/>
          <w:trHeight w:val="525"/>
          <w:jc w:val="center"/>
        </w:trPr>
        <w:tc>
          <w:tcPr>
            <w:tcW w:w="308" w:type="dxa"/>
            <w:vAlign w:val="center"/>
          </w:tcPr>
          <w:p w14:paraId="32A18433" w14:textId="04B97164" w:rsidR="00727E7D" w:rsidRPr="00D347EC" w:rsidRDefault="00727E7D" w:rsidP="00D9223D">
            <w:pPr>
              <w:pStyle w:val="bang0"/>
              <w:framePr w:hSpace="0" w:wrap="auto" w:vAnchor="margin" w:xAlign="left" w:yAlign="inline"/>
              <w:suppressOverlap w:val="0"/>
            </w:pPr>
            <w:r w:rsidRPr="00D347EC">
              <w:t>Dev</w:t>
            </w:r>
          </w:p>
        </w:tc>
        <w:tc>
          <w:tcPr>
            <w:tcW w:w="772" w:type="dxa"/>
            <w:vAlign w:val="center"/>
          </w:tcPr>
          <w:p w14:paraId="79595E48" w14:textId="43700772" w:rsidR="00727E7D" w:rsidRPr="00D347EC" w:rsidRDefault="00727E7D" w:rsidP="00D9223D">
            <w:pPr>
              <w:pStyle w:val="bang0"/>
              <w:framePr w:hSpace="0" w:wrap="auto" w:vAnchor="margin" w:xAlign="left" w:yAlign="inline"/>
              <w:suppressOverlap w:val="0"/>
            </w:pPr>
            <w:r w:rsidRPr="00D347EC">
              <w:t>Nguyen Hoang Linh</w:t>
            </w:r>
          </w:p>
        </w:tc>
        <w:tc>
          <w:tcPr>
            <w:tcW w:w="540" w:type="dxa"/>
            <w:vAlign w:val="center"/>
          </w:tcPr>
          <w:p w14:paraId="7482F47A" w14:textId="643F831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EE9E421" w14:textId="6B31C25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4DE1B0E9" w14:textId="184E365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64CBC33" w14:textId="40BE490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8DCDD66" w14:textId="366253B3"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3C2668F9" w14:textId="64170BEE" w:rsidR="00727E7D" w:rsidRPr="00D347EC" w:rsidRDefault="00D347EC" w:rsidP="00D9223D">
            <w:pPr>
              <w:pStyle w:val="bang0"/>
              <w:framePr w:hSpace="0" w:wrap="auto" w:vAnchor="margin" w:xAlign="left" w:yAlign="inline"/>
              <w:suppressOverlap w:val="0"/>
            </w:pPr>
            <w:r>
              <w:t>-</w:t>
            </w:r>
          </w:p>
        </w:tc>
        <w:tc>
          <w:tcPr>
            <w:tcW w:w="540" w:type="dxa"/>
            <w:vAlign w:val="center"/>
          </w:tcPr>
          <w:p w14:paraId="2895E6E9" w14:textId="108B83DB"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19C832F1" w14:textId="79137EC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057072B" w14:textId="7898D596"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5BAB844" w14:textId="79B5412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73BD2A9" w14:textId="655D510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D0D5B97" w14:textId="6654D93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47F5A30" w14:textId="5262E59A"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34B3D554" w14:textId="41A63CBF"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5E898956" w14:textId="6C03AAC6"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720BD4F3" w14:textId="6B6AC6C6" w:rsidR="00727E7D" w:rsidRPr="00D347EC" w:rsidRDefault="00D347EC" w:rsidP="00D9223D">
            <w:pPr>
              <w:pStyle w:val="bang0"/>
              <w:framePr w:hSpace="0" w:wrap="auto" w:vAnchor="margin" w:xAlign="left" w:yAlign="inline"/>
              <w:suppressOverlap w:val="0"/>
            </w:pPr>
            <w:r w:rsidRPr="00D347EC">
              <w:t>75</w:t>
            </w:r>
          </w:p>
        </w:tc>
      </w:tr>
      <w:tr w:rsidR="00D347EC" w:rsidRPr="00077E1F" w14:paraId="3DACF173" w14:textId="77777777" w:rsidTr="005F1ADA">
        <w:trPr>
          <w:cantSplit/>
          <w:trHeight w:val="525"/>
          <w:jc w:val="center"/>
        </w:trPr>
        <w:tc>
          <w:tcPr>
            <w:tcW w:w="308" w:type="dxa"/>
            <w:vAlign w:val="center"/>
          </w:tcPr>
          <w:p w14:paraId="41C4F73A" w14:textId="5718C563" w:rsidR="00727E7D" w:rsidRPr="00D347EC" w:rsidRDefault="00727E7D" w:rsidP="00D9223D">
            <w:pPr>
              <w:pStyle w:val="bang0"/>
              <w:framePr w:hSpace="0" w:wrap="auto" w:vAnchor="margin" w:xAlign="left" w:yAlign="inline"/>
              <w:suppressOverlap w:val="0"/>
            </w:pPr>
            <w:r w:rsidRPr="00D347EC">
              <w:lastRenderedPageBreak/>
              <w:t>Dev</w:t>
            </w:r>
          </w:p>
        </w:tc>
        <w:tc>
          <w:tcPr>
            <w:tcW w:w="772" w:type="dxa"/>
            <w:vAlign w:val="center"/>
          </w:tcPr>
          <w:p w14:paraId="3C4D33DA" w14:textId="6C5944FF" w:rsidR="00727E7D" w:rsidRPr="00D347EC" w:rsidRDefault="00727E7D" w:rsidP="00D9223D">
            <w:pPr>
              <w:pStyle w:val="bang0"/>
              <w:framePr w:hSpace="0" w:wrap="auto" w:vAnchor="margin" w:xAlign="left" w:yAlign="inline"/>
              <w:suppressOverlap w:val="0"/>
            </w:pPr>
            <w:r w:rsidRPr="00D347EC">
              <w:t>Nguyen Hong Quan</w:t>
            </w:r>
          </w:p>
        </w:tc>
        <w:tc>
          <w:tcPr>
            <w:tcW w:w="540" w:type="dxa"/>
            <w:vAlign w:val="center"/>
          </w:tcPr>
          <w:p w14:paraId="78CB0C7B" w14:textId="37B8E944"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0AAC62B" w14:textId="4BD9AEA5"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2812049" w14:textId="790DBAB7"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EC060FE" w14:textId="1EC10953"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7555CD42" w14:textId="6E8F7EF4"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77B046C6" w14:textId="4D76AF87" w:rsidR="00727E7D" w:rsidRPr="00D347EC" w:rsidRDefault="00D347EC" w:rsidP="00D9223D">
            <w:pPr>
              <w:pStyle w:val="bang0"/>
              <w:framePr w:hSpace="0" w:wrap="auto" w:vAnchor="margin" w:xAlign="left" w:yAlign="inline"/>
              <w:suppressOverlap w:val="0"/>
            </w:pPr>
            <w:r>
              <w:t>-</w:t>
            </w:r>
          </w:p>
        </w:tc>
        <w:tc>
          <w:tcPr>
            <w:tcW w:w="540" w:type="dxa"/>
            <w:vAlign w:val="center"/>
          </w:tcPr>
          <w:p w14:paraId="4098060D" w14:textId="75C76040"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232CFEC2" w14:textId="28406B2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03630BF" w14:textId="4A5C351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9F8C1D1" w14:textId="4E6DF02D"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7302BC5" w14:textId="6AA3BDF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E0BEAEC" w14:textId="26BCBCB3"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A404F14" w14:textId="319FE96F"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0026891D" w14:textId="5ECB08F6"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459577E1" w14:textId="2E23A3B4"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6166BEA7" w14:textId="46C5B907" w:rsidR="00727E7D" w:rsidRPr="00D347EC" w:rsidRDefault="00D347EC" w:rsidP="00D9223D">
            <w:pPr>
              <w:pStyle w:val="bang0"/>
              <w:framePr w:hSpace="0" w:wrap="auto" w:vAnchor="margin" w:xAlign="left" w:yAlign="inline"/>
              <w:suppressOverlap w:val="0"/>
            </w:pPr>
            <w:r w:rsidRPr="00D347EC">
              <w:t>75</w:t>
            </w:r>
          </w:p>
        </w:tc>
      </w:tr>
      <w:tr w:rsidR="00D347EC" w:rsidRPr="00077E1F" w14:paraId="5B078654" w14:textId="77777777" w:rsidTr="005F1ADA">
        <w:trPr>
          <w:cantSplit/>
          <w:trHeight w:val="525"/>
          <w:jc w:val="center"/>
        </w:trPr>
        <w:tc>
          <w:tcPr>
            <w:tcW w:w="308" w:type="dxa"/>
            <w:vAlign w:val="center"/>
          </w:tcPr>
          <w:p w14:paraId="2EB79668" w14:textId="5D7460E7" w:rsidR="00727E7D" w:rsidRPr="00D347EC" w:rsidRDefault="00727E7D" w:rsidP="00D9223D">
            <w:pPr>
              <w:pStyle w:val="bang0"/>
              <w:framePr w:hSpace="0" w:wrap="auto" w:vAnchor="margin" w:xAlign="left" w:yAlign="inline"/>
              <w:suppressOverlap w:val="0"/>
            </w:pPr>
            <w:r w:rsidRPr="00D347EC">
              <w:t>Test Leader</w:t>
            </w:r>
          </w:p>
        </w:tc>
        <w:tc>
          <w:tcPr>
            <w:tcW w:w="772" w:type="dxa"/>
            <w:vAlign w:val="center"/>
          </w:tcPr>
          <w:p w14:paraId="5411CE26" w14:textId="4AE8EE81" w:rsidR="00727E7D" w:rsidRPr="00D347EC" w:rsidRDefault="00727E7D" w:rsidP="00D9223D">
            <w:pPr>
              <w:pStyle w:val="bang0"/>
              <w:framePr w:hSpace="0" w:wrap="auto" w:vAnchor="margin" w:xAlign="left" w:yAlign="inline"/>
              <w:suppressOverlap w:val="0"/>
            </w:pPr>
            <w:r w:rsidRPr="00D347EC">
              <w:t>Nguyen Trong Duy</w:t>
            </w:r>
          </w:p>
        </w:tc>
        <w:tc>
          <w:tcPr>
            <w:tcW w:w="540" w:type="dxa"/>
            <w:vAlign w:val="center"/>
          </w:tcPr>
          <w:p w14:paraId="4A1E74C0" w14:textId="55D40241"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D71C7A3" w14:textId="722A01B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104828B" w14:textId="4E95661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510EF88" w14:textId="188DE727"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75C1F07F" w14:textId="1851E73C"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2C342BE7" w14:textId="25B3DDE7" w:rsidR="00727E7D" w:rsidRPr="00D347EC" w:rsidRDefault="00D347EC" w:rsidP="00D9223D">
            <w:pPr>
              <w:pStyle w:val="bang0"/>
              <w:framePr w:hSpace="0" w:wrap="auto" w:vAnchor="margin" w:xAlign="left" w:yAlign="inline"/>
              <w:suppressOverlap w:val="0"/>
            </w:pPr>
            <w:r>
              <w:t>-</w:t>
            </w:r>
          </w:p>
        </w:tc>
        <w:tc>
          <w:tcPr>
            <w:tcW w:w="540" w:type="dxa"/>
            <w:vAlign w:val="center"/>
          </w:tcPr>
          <w:p w14:paraId="688508D1" w14:textId="168F4141"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52B03A34" w14:textId="42D1F93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4DB5B588" w14:textId="35AD8B40"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4F01F7AD" w14:textId="243B6C98"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9877673" w14:textId="67651B3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CD7E201" w14:textId="40F347AB"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1064477" w14:textId="392A7033"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687D45B2" w14:textId="27C8B2A8"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2A78480A" w14:textId="2785AB39"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28E7ADE9" w14:textId="103C3A7E" w:rsidR="00727E7D" w:rsidRPr="00D347EC" w:rsidRDefault="00D347EC" w:rsidP="00D9223D">
            <w:pPr>
              <w:pStyle w:val="bang0"/>
              <w:framePr w:hSpace="0" w:wrap="auto" w:vAnchor="margin" w:xAlign="left" w:yAlign="inline"/>
              <w:suppressOverlap w:val="0"/>
            </w:pPr>
            <w:r w:rsidRPr="00D347EC">
              <w:t>75</w:t>
            </w:r>
          </w:p>
        </w:tc>
      </w:tr>
      <w:tr w:rsidR="00D347EC" w:rsidRPr="00077E1F" w14:paraId="3BCB1F9B" w14:textId="77777777" w:rsidTr="005F1ADA">
        <w:trPr>
          <w:cantSplit/>
          <w:trHeight w:val="525"/>
          <w:jc w:val="center"/>
        </w:trPr>
        <w:tc>
          <w:tcPr>
            <w:tcW w:w="308" w:type="dxa"/>
            <w:vAlign w:val="center"/>
          </w:tcPr>
          <w:p w14:paraId="27AD6F98" w14:textId="2052AC50" w:rsidR="00727E7D" w:rsidRPr="00D347EC" w:rsidRDefault="00727E7D" w:rsidP="00D9223D">
            <w:pPr>
              <w:pStyle w:val="bang0"/>
              <w:framePr w:hSpace="0" w:wrap="auto" w:vAnchor="margin" w:xAlign="left" w:yAlign="inline"/>
              <w:suppressOverlap w:val="0"/>
            </w:pPr>
            <w:r w:rsidRPr="00D347EC">
              <w:t>Tester</w:t>
            </w:r>
          </w:p>
        </w:tc>
        <w:tc>
          <w:tcPr>
            <w:tcW w:w="772" w:type="dxa"/>
            <w:vAlign w:val="center"/>
          </w:tcPr>
          <w:p w14:paraId="439EDA95" w14:textId="7A886395" w:rsidR="00727E7D" w:rsidRPr="00D347EC" w:rsidRDefault="00727E7D" w:rsidP="00D9223D">
            <w:pPr>
              <w:pStyle w:val="bang0"/>
              <w:framePr w:hSpace="0" w:wrap="auto" w:vAnchor="margin" w:xAlign="left" w:yAlign="inline"/>
              <w:suppressOverlap w:val="0"/>
            </w:pPr>
            <w:r w:rsidRPr="00D347EC">
              <w:t>Pham Duc Thang</w:t>
            </w:r>
          </w:p>
        </w:tc>
        <w:tc>
          <w:tcPr>
            <w:tcW w:w="540" w:type="dxa"/>
            <w:vAlign w:val="center"/>
          </w:tcPr>
          <w:p w14:paraId="40346118" w14:textId="5BAE03E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47D9CD4" w14:textId="68516C9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1F632F4" w14:textId="06F02F85"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D0D8E7C" w14:textId="239B4846"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C200EB4" w14:textId="38BAC0D2"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34E0D959" w14:textId="2D03C641" w:rsidR="00727E7D" w:rsidRPr="00D347EC" w:rsidRDefault="00D347EC" w:rsidP="00D9223D">
            <w:pPr>
              <w:pStyle w:val="bang0"/>
              <w:framePr w:hSpace="0" w:wrap="auto" w:vAnchor="margin" w:xAlign="left" w:yAlign="inline"/>
              <w:suppressOverlap w:val="0"/>
            </w:pPr>
            <w:r>
              <w:t>-</w:t>
            </w:r>
          </w:p>
        </w:tc>
        <w:tc>
          <w:tcPr>
            <w:tcW w:w="540" w:type="dxa"/>
            <w:vAlign w:val="center"/>
          </w:tcPr>
          <w:p w14:paraId="30FEE986" w14:textId="41E6FDD6"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3E518A61" w14:textId="20021EC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93676C4" w14:textId="088799C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9771AA4" w14:textId="4F6229F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945CC77" w14:textId="4709055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5C19E43" w14:textId="7436F402"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FE1508B" w14:textId="422433D6"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01DBED65" w14:textId="5A3B91DE" w:rsidR="00727E7D" w:rsidRPr="00D347EC" w:rsidRDefault="00727E7D" w:rsidP="00D9223D">
            <w:pPr>
              <w:pStyle w:val="bang0"/>
              <w:framePr w:hSpace="0" w:wrap="auto" w:vAnchor="margin" w:xAlign="left" w:yAlign="inline"/>
              <w:suppressOverlap w:val="0"/>
            </w:pPr>
            <w:r w:rsidRPr="00D347EC">
              <w:t>100%</w:t>
            </w:r>
          </w:p>
        </w:tc>
        <w:tc>
          <w:tcPr>
            <w:tcW w:w="496" w:type="dxa"/>
            <w:shd w:val="clear" w:color="auto" w:fill="FFFFFF" w:themeFill="background1"/>
            <w:vAlign w:val="center"/>
          </w:tcPr>
          <w:p w14:paraId="6D6BD8E7" w14:textId="4E066CD8"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6D2EE9C5" w14:textId="2483947F" w:rsidR="00727E7D" w:rsidRPr="00D347EC" w:rsidRDefault="00D347EC" w:rsidP="00D9223D">
            <w:pPr>
              <w:pStyle w:val="bang0"/>
              <w:framePr w:hSpace="0" w:wrap="auto" w:vAnchor="margin" w:xAlign="left" w:yAlign="inline"/>
              <w:suppressOverlap w:val="0"/>
            </w:pPr>
            <w:r w:rsidRPr="00D347EC">
              <w:t>75</w:t>
            </w:r>
          </w:p>
        </w:tc>
      </w:tr>
      <w:tr w:rsidR="00D347EC" w:rsidRPr="00077E1F" w14:paraId="66BD3986" w14:textId="77777777" w:rsidTr="005F1ADA">
        <w:trPr>
          <w:cantSplit/>
          <w:trHeight w:val="465"/>
          <w:jc w:val="center"/>
        </w:trPr>
        <w:tc>
          <w:tcPr>
            <w:tcW w:w="308" w:type="dxa"/>
            <w:shd w:val="clear" w:color="auto" w:fill="D9D9D9"/>
            <w:vAlign w:val="center"/>
          </w:tcPr>
          <w:p w14:paraId="4AB937AE" w14:textId="77777777" w:rsidR="00727E7D" w:rsidRPr="00D347EC" w:rsidRDefault="00727E7D" w:rsidP="00D9223D">
            <w:pPr>
              <w:pStyle w:val="bang0"/>
              <w:framePr w:hSpace="0" w:wrap="auto" w:vAnchor="margin" w:xAlign="left" w:yAlign="inline"/>
              <w:suppressOverlap w:val="0"/>
            </w:pPr>
            <w:r w:rsidRPr="00D347EC">
              <w:t>Total</w:t>
            </w:r>
          </w:p>
        </w:tc>
        <w:tc>
          <w:tcPr>
            <w:tcW w:w="772" w:type="dxa"/>
            <w:shd w:val="clear" w:color="auto" w:fill="D9D9D9"/>
            <w:vAlign w:val="center"/>
          </w:tcPr>
          <w:p w14:paraId="3E99EF05"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tcPr>
          <w:p w14:paraId="3273605E"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0F44CFEA"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DE90EB6"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0E639A1"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2B3DA357" w14:textId="77777777" w:rsidR="00727E7D" w:rsidRPr="00D347EC" w:rsidRDefault="00727E7D" w:rsidP="00D9223D">
            <w:pPr>
              <w:pStyle w:val="bang0"/>
              <w:framePr w:hSpace="0" w:wrap="auto" w:vAnchor="margin" w:xAlign="left" w:yAlign="inline"/>
              <w:suppressOverlap w:val="0"/>
            </w:pPr>
          </w:p>
        </w:tc>
        <w:tc>
          <w:tcPr>
            <w:tcW w:w="270" w:type="dxa"/>
            <w:shd w:val="clear" w:color="auto" w:fill="D9D9D9"/>
            <w:vAlign w:val="center"/>
          </w:tcPr>
          <w:p w14:paraId="76B00FE0"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B5E0B52" w14:textId="77777777" w:rsidR="00727E7D" w:rsidRPr="00D347EC" w:rsidRDefault="00727E7D" w:rsidP="00D9223D">
            <w:pPr>
              <w:pStyle w:val="bang0"/>
              <w:framePr w:hSpace="0" w:wrap="auto" w:vAnchor="margin" w:xAlign="left" w:yAlign="inline"/>
              <w:suppressOverlap w:val="0"/>
            </w:pPr>
          </w:p>
        </w:tc>
        <w:tc>
          <w:tcPr>
            <w:tcW w:w="470" w:type="dxa"/>
            <w:shd w:val="clear" w:color="auto" w:fill="D9D9D9"/>
            <w:vAlign w:val="center"/>
          </w:tcPr>
          <w:p w14:paraId="41E527E0"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0F37831C"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5FAD8EA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20459EF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29EF3EF8"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5A4F8B8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38A7C4C8" w14:textId="77777777" w:rsidR="00727E7D" w:rsidRPr="00D347EC" w:rsidRDefault="00727E7D" w:rsidP="00D9223D">
            <w:pPr>
              <w:pStyle w:val="bang0"/>
              <w:framePr w:hSpace="0" w:wrap="auto" w:vAnchor="margin" w:xAlign="left" w:yAlign="inline"/>
              <w:suppressOverlap w:val="0"/>
            </w:pPr>
          </w:p>
        </w:tc>
        <w:tc>
          <w:tcPr>
            <w:tcW w:w="496" w:type="dxa"/>
            <w:shd w:val="clear" w:color="auto" w:fill="D9D9D9"/>
          </w:tcPr>
          <w:p w14:paraId="198C5DE8" w14:textId="77777777" w:rsidR="00727E7D" w:rsidRPr="00D347EC" w:rsidRDefault="00727E7D" w:rsidP="00D9223D">
            <w:pPr>
              <w:pStyle w:val="bang0"/>
              <w:framePr w:hSpace="0" w:wrap="auto" w:vAnchor="margin" w:xAlign="left" w:yAlign="inline"/>
              <w:suppressOverlap w:val="0"/>
            </w:pPr>
          </w:p>
        </w:tc>
        <w:tc>
          <w:tcPr>
            <w:tcW w:w="648" w:type="dxa"/>
            <w:shd w:val="clear" w:color="auto" w:fill="D9D9D9"/>
            <w:vAlign w:val="center"/>
          </w:tcPr>
          <w:p w14:paraId="1734FC3C" w14:textId="29767282" w:rsidR="00727E7D" w:rsidRPr="00D347EC" w:rsidRDefault="00D347EC" w:rsidP="00D9223D">
            <w:pPr>
              <w:pStyle w:val="bang0"/>
              <w:framePr w:hSpace="0" w:wrap="auto" w:vAnchor="margin" w:xAlign="left" w:yAlign="inline"/>
              <w:suppressOverlap w:val="0"/>
            </w:pPr>
            <w:r w:rsidRPr="00D347EC">
              <w:t>450</w:t>
            </w:r>
          </w:p>
        </w:tc>
      </w:tr>
    </w:tbl>
    <w:p w14:paraId="421FA84D" w14:textId="77777777" w:rsidR="0011269F" w:rsidRPr="00077E1F" w:rsidRDefault="0011269F" w:rsidP="007C0A36"/>
    <w:p w14:paraId="538873D4" w14:textId="77777777" w:rsidR="00514798" w:rsidRDefault="00514798" w:rsidP="007C0A36">
      <w:pPr>
        <w:pStyle w:val="Heading2"/>
        <w:sectPr w:rsidR="00514798" w:rsidSect="00514798">
          <w:headerReference w:type="even" r:id="rId15"/>
          <w:headerReference w:type="default" r:id="rId16"/>
          <w:footerReference w:type="even" r:id="rId17"/>
          <w:footerReference w:type="default" r:id="rId18"/>
          <w:footerReference w:type="first" r:id="rId19"/>
          <w:pgSz w:w="11907" w:h="16840" w:code="9"/>
          <w:pgMar w:top="1729" w:right="1797" w:bottom="1729" w:left="1151" w:header="720" w:footer="720" w:gutter="646"/>
          <w:cols w:space="709"/>
          <w:titlePg/>
          <w:docGrid w:linePitch="299"/>
        </w:sectPr>
      </w:pPr>
    </w:p>
    <w:tbl>
      <w:tblPr>
        <w:tblpPr w:leftFromText="180" w:rightFromText="180" w:vertAnchor="text" w:horzAnchor="margin" w:tblpY="1228"/>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728"/>
        <w:gridCol w:w="1980"/>
        <w:gridCol w:w="2364"/>
        <w:gridCol w:w="2178"/>
      </w:tblGrid>
      <w:tr w:rsidR="004534CD" w:rsidRPr="00077E1F" w14:paraId="22DC0668" w14:textId="77777777" w:rsidTr="009621FF">
        <w:trPr>
          <w:tblHeader/>
        </w:trPr>
        <w:tc>
          <w:tcPr>
            <w:tcW w:w="1728" w:type="dxa"/>
            <w:tcBorders>
              <w:bottom w:val="dotted" w:sz="2" w:space="0" w:color="808080"/>
            </w:tcBorders>
            <w:shd w:val="clear" w:color="auto" w:fill="92D050"/>
          </w:tcPr>
          <w:p w14:paraId="5E973F57" w14:textId="77777777" w:rsidR="004534CD" w:rsidRPr="00514798" w:rsidRDefault="004534CD" w:rsidP="00151D53">
            <w:pPr>
              <w:pStyle w:val="Bangheader"/>
              <w:framePr w:hSpace="0" w:wrap="auto" w:vAnchor="margin" w:xAlign="left" w:yAlign="inline"/>
              <w:suppressOverlap w:val="0"/>
            </w:pPr>
            <w:r w:rsidRPr="00514798">
              <w:lastRenderedPageBreak/>
              <w:t>Department</w:t>
            </w:r>
          </w:p>
        </w:tc>
        <w:tc>
          <w:tcPr>
            <w:tcW w:w="1980" w:type="dxa"/>
            <w:tcBorders>
              <w:bottom w:val="dotted" w:sz="2" w:space="0" w:color="808080"/>
            </w:tcBorders>
            <w:shd w:val="clear" w:color="auto" w:fill="92D050"/>
          </w:tcPr>
          <w:p w14:paraId="6B65DCC5" w14:textId="77777777" w:rsidR="004534CD" w:rsidRPr="00514798" w:rsidRDefault="004534CD" w:rsidP="00151D53">
            <w:pPr>
              <w:pStyle w:val="Bangheader"/>
              <w:framePr w:hSpace="0" w:wrap="auto" w:vAnchor="margin" w:xAlign="left" w:yAlign="inline"/>
              <w:suppressOverlap w:val="0"/>
            </w:pPr>
            <w:r w:rsidRPr="00514798">
              <w:t>Contact Person</w:t>
            </w:r>
          </w:p>
          <w:p w14:paraId="3DD36E8C" w14:textId="77777777" w:rsidR="004534CD" w:rsidRPr="00514798" w:rsidRDefault="004534CD" w:rsidP="00151D53">
            <w:pPr>
              <w:pStyle w:val="Bangheader"/>
              <w:framePr w:hSpace="0" w:wrap="auto" w:vAnchor="margin" w:xAlign="left" w:yAlign="inline"/>
              <w:suppressOverlap w:val="0"/>
            </w:pPr>
            <w:r w:rsidRPr="00514798">
              <w:t>(name-position)</w:t>
            </w:r>
          </w:p>
        </w:tc>
        <w:tc>
          <w:tcPr>
            <w:tcW w:w="2364" w:type="dxa"/>
            <w:tcBorders>
              <w:bottom w:val="dotted" w:sz="2" w:space="0" w:color="808080"/>
            </w:tcBorders>
            <w:shd w:val="clear" w:color="auto" w:fill="92D050"/>
          </w:tcPr>
          <w:p w14:paraId="7344C9CC" w14:textId="77777777" w:rsidR="004534CD" w:rsidRPr="00514798" w:rsidRDefault="004534CD" w:rsidP="00151D53">
            <w:pPr>
              <w:pStyle w:val="Bangheader"/>
              <w:framePr w:hSpace="0" w:wrap="auto" w:vAnchor="margin" w:xAlign="left" w:yAlign="inline"/>
              <w:suppressOverlap w:val="0"/>
            </w:pPr>
            <w:r w:rsidRPr="00514798">
              <w:t>Contact address</w:t>
            </w:r>
          </w:p>
          <w:p w14:paraId="30FE8841" w14:textId="77777777" w:rsidR="004534CD" w:rsidRPr="00514798" w:rsidRDefault="004534CD" w:rsidP="00151D53">
            <w:pPr>
              <w:pStyle w:val="Bangheader"/>
              <w:framePr w:hSpace="0" w:wrap="auto" w:vAnchor="margin" w:xAlign="left" w:yAlign="inline"/>
              <w:suppressOverlap w:val="0"/>
            </w:pPr>
            <w:r w:rsidRPr="00514798">
              <w:t>(email, telephone)</w:t>
            </w:r>
          </w:p>
        </w:tc>
        <w:tc>
          <w:tcPr>
            <w:tcW w:w="2178" w:type="dxa"/>
            <w:tcBorders>
              <w:bottom w:val="dotted" w:sz="2" w:space="0" w:color="808080"/>
            </w:tcBorders>
            <w:shd w:val="clear" w:color="auto" w:fill="92D050"/>
          </w:tcPr>
          <w:p w14:paraId="2FBDE3E1" w14:textId="77777777" w:rsidR="004534CD" w:rsidRPr="00514798" w:rsidRDefault="004534CD" w:rsidP="00151D53">
            <w:pPr>
              <w:pStyle w:val="Bangheader"/>
              <w:framePr w:hSpace="0" w:wrap="auto" w:vAnchor="margin" w:xAlign="left" w:yAlign="inline"/>
              <w:suppressOverlap w:val="0"/>
            </w:pPr>
            <w:r w:rsidRPr="00514798">
              <w:t>Responsibility</w:t>
            </w:r>
          </w:p>
        </w:tc>
      </w:tr>
      <w:tr w:rsidR="009621FF" w:rsidRPr="00077E1F" w14:paraId="40C8E7F4" w14:textId="77777777" w:rsidTr="009621FF">
        <w:tc>
          <w:tcPr>
            <w:tcW w:w="1728" w:type="dxa"/>
            <w:vAlign w:val="center"/>
          </w:tcPr>
          <w:p w14:paraId="6DEE8B2F" w14:textId="77777777" w:rsidR="009621FF" w:rsidRPr="00514798" w:rsidRDefault="009621FF" w:rsidP="00D9223D">
            <w:pPr>
              <w:pStyle w:val="bang0"/>
              <w:framePr w:hSpace="0" w:wrap="auto" w:vAnchor="margin" w:xAlign="left" w:yAlign="inline"/>
              <w:suppressOverlap w:val="0"/>
            </w:pPr>
            <w:r w:rsidRPr="00514798">
              <w:t>Teacher</w:t>
            </w:r>
          </w:p>
        </w:tc>
        <w:tc>
          <w:tcPr>
            <w:tcW w:w="1980" w:type="dxa"/>
            <w:vAlign w:val="center"/>
          </w:tcPr>
          <w:p w14:paraId="735E8E3F" w14:textId="77777777" w:rsidR="009621FF" w:rsidRPr="00514798" w:rsidRDefault="009621FF" w:rsidP="00D9223D">
            <w:pPr>
              <w:pStyle w:val="bang0"/>
              <w:framePr w:hSpace="0" w:wrap="auto" w:vAnchor="margin" w:xAlign="left" w:yAlign="inline"/>
              <w:suppressOverlap w:val="0"/>
            </w:pPr>
            <w:r w:rsidRPr="00514798">
              <w:t>Nguyen Van Sang</w:t>
            </w:r>
          </w:p>
        </w:tc>
        <w:tc>
          <w:tcPr>
            <w:tcW w:w="2364" w:type="dxa"/>
            <w:vAlign w:val="center"/>
          </w:tcPr>
          <w:p w14:paraId="6E61E19A" w14:textId="7970641B" w:rsidR="009621FF" w:rsidRPr="00514798" w:rsidRDefault="009621FF" w:rsidP="00D9223D">
            <w:pPr>
              <w:pStyle w:val="bang0"/>
              <w:framePr w:hSpace="0" w:wrap="auto" w:vAnchor="margin" w:xAlign="left" w:yAlign="inline"/>
              <w:suppressOverlap w:val="0"/>
            </w:pPr>
            <w:r>
              <w:t>sangnv@fpt.edu.vn</w:t>
            </w:r>
          </w:p>
        </w:tc>
        <w:tc>
          <w:tcPr>
            <w:tcW w:w="2178" w:type="dxa"/>
            <w:vAlign w:val="center"/>
          </w:tcPr>
          <w:p w14:paraId="3C18C41C" w14:textId="77777777" w:rsidR="009621FF" w:rsidRPr="00514798" w:rsidRDefault="009621FF" w:rsidP="00D9223D">
            <w:pPr>
              <w:pStyle w:val="bang0"/>
              <w:framePr w:hSpace="0" w:wrap="auto" w:vAnchor="margin" w:xAlign="left" w:yAlign="inline"/>
              <w:suppressOverlap w:val="0"/>
            </w:pPr>
            <w:r w:rsidRPr="00514798">
              <w:t>- Review and accept documents during project</w:t>
            </w:r>
          </w:p>
          <w:p w14:paraId="1D28470E" w14:textId="77777777" w:rsidR="009621FF" w:rsidRPr="00514798" w:rsidRDefault="009621FF" w:rsidP="00D9223D">
            <w:pPr>
              <w:pStyle w:val="bang0"/>
              <w:framePr w:hSpace="0" w:wrap="auto" w:vAnchor="margin" w:xAlign="left" w:yAlign="inline"/>
              <w:suppressOverlap w:val="0"/>
            </w:pPr>
            <w:r w:rsidRPr="00514798">
              <w:t>- Review and accept products of the project.</w:t>
            </w:r>
          </w:p>
          <w:p w14:paraId="2D3AB89B" w14:textId="77777777" w:rsidR="009621FF" w:rsidRPr="00514798" w:rsidRDefault="009621FF" w:rsidP="00D9223D">
            <w:pPr>
              <w:pStyle w:val="bang0"/>
              <w:framePr w:hSpace="0" w:wrap="auto" w:vAnchor="margin" w:xAlign="left" w:yAlign="inline"/>
              <w:suppressOverlap w:val="0"/>
            </w:pPr>
            <w:r w:rsidRPr="00514798">
              <w:t>- Resolve escalated issues and receive project reports.</w:t>
            </w:r>
          </w:p>
        </w:tc>
      </w:tr>
      <w:tr w:rsidR="009621FF" w:rsidRPr="00077E1F" w14:paraId="7EC9DD15" w14:textId="77777777" w:rsidTr="009621FF">
        <w:tc>
          <w:tcPr>
            <w:tcW w:w="1728" w:type="dxa"/>
            <w:vAlign w:val="center"/>
          </w:tcPr>
          <w:p w14:paraId="7E3ADD90" w14:textId="6188B533" w:rsidR="009621FF" w:rsidRPr="00514798" w:rsidRDefault="009621FF" w:rsidP="00D9223D">
            <w:pPr>
              <w:pStyle w:val="bang0"/>
              <w:framePr w:hSpace="0" w:wrap="auto" w:vAnchor="margin" w:xAlign="left" w:yAlign="inline"/>
              <w:suppressOverlap w:val="0"/>
            </w:pPr>
            <w:r w:rsidRPr="00514798">
              <w:t>Training Department</w:t>
            </w:r>
          </w:p>
        </w:tc>
        <w:tc>
          <w:tcPr>
            <w:tcW w:w="1980" w:type="dxa"/>
            <w:vAlign w:val="center"/>
          </w:tcPr>
          <w:p w14:paraId="3352D32D" w14:textId="21337ABF" w:rsidR="009621FF" w:rsidRPr="00514798" w:rsidRDefault="009621FF" w:rsidP="00D9223D">
            <w:pPr>
              <w:pStyle w:val="bang0"/>
              <w:framePr w:hSpace="0" w:wrap="auto" w:vAnchor="margin" w:xAlign="left" w:yAlign="inline"/>
              <w:suppressOverlap w:val="0"/>
            </w:pPr>
            <w:r>
              <w:t>Nguyen Thi Mai Phuong</w:t>
            </w:r>
          </w:p>
        </w:tc>
        <w:tc>
          <w:tcPr>
            <w:tcW w:w="2364" w:type="dxa"/>
          </w:tcPr>
          <w:p w14:paraId="0B7C348D" w14:textId="66A1DD38" w:rsidR="009621FF" w:rsidRPr="00514798" w:rsidRDefault="009621FF" w:rsidP="00D9223D">
            <w:pPr>
              <w:pStyle w:val="bang0"/>
              <w:framePr w:hSpace="0" w:wrap="auto" w:vAnchor="margin" w:xAlign="left" w:yAlign="inline"/>
              <w:suppressOverlap w:val="0"/>
            </w:pPr>
            <w:r w:rsidRPr="009621FF">
              <w:t>phuongntm@fpt.edu.vn</w:t>
            </w:r>
          </w:p>
        </w:tc>
        <w:tc>
          <w:tcPr>
            <w:tcW w:w="2178" w:type="dxa"/>
            <w:vAlign w:val="center"/>
          </w:tcPr>
          <w:p w14:paraId="36F8B879" w14:textId="0D315D0B" w:rsidR="009621FF" w:rsidRPr="00514798" w:rsidRDefault="009621FF" w:rsidP="00D9223D">
            <w:pPr>
              <w:pStyle w:val="bang0"/>
              <w:framePr w:hSpace="0" w:wrap="auto" w:vAnchor="margin" w:xAlign="left" w:yAlign="inline"/>
              <w:suppressOverlap w:val="0"/>
            </w:pPr>
            <w:r>
              <w:t>Capstone project proccess supporter</w:t>
            </w:r>
          </w:p>
        </w:tc>
      </w:tr>
      <w:tr w:rsidR="004534CD" w:rsidRPr="00077E1F" w14:paraId="24864351" w14:textId="77777777" w:rsidTr="009621FF">
        <w:tc>
          <w:tcPr>
            <w:tcW w:w="1728" w:type="dxa"/>
            <w:vAlign w:val="center"/>
          </w:tcPr>
          <w:p w14:paraId="767746B7" w14:textId="77777777" w:rsidR="004534CD" w:rsidRPr="00514798" w:rsidRDefault="004534CD" w:rsidP="00D9223D">
            <w:pPr>
              <w:pStyle w:val="bang0"/>
              <w:framePr w:hSpace="0" w:wrap="auto" w:vAnchor="margin" w:xAlign="left" w:yAlign="inline"/>
              <w:suppressOverlap w:val="0"/>
            </w:pPr>
            <w:r w:rsidRPr="00514798">
              <w:t>Training Department</w:t>
            </w:r>
          </w:p>
        </w:tc>
        <w:tc>
          <w:tcPr>
            <w:tcW w:w="1980" w:type="dxa"/>
            <w:vAlign w:val="center"/>
          </w:tcPr>
          <w:p w14:paraId="58E0DAD5" w14:textId="77777777" w:rsidR="004534CD" w:rsidRPr="00514798" w:rsidRDefault="004534CD" w:rsidP="00D9223D">
            <w:pPr>
              <w:pStyle w:val="bang0"/>
              <w:framePr w:hSpace="0" w:wrap="auto" w:vAnchor="margin" w:xAlign="left" w:yAlign="inline"/>
              <w:suppressOverlap w:val="0"/>
            </w:pPr>
          </w:p>
        </w:tc>
        <w:tc>
          <w:tcPr>
            <w:tcW w:w="2364" w:type="dxa"/>
          </w:tcPr>
          <w:p w14:paraId="4537FD10" w14:textId="77777777" w:rsidR="004534CD" w:rsidRPr="00514798" w:rsidRDefault="004534CD" w:rsidP="00D9223D">
            <w:pPr>
              <w:pStyle w:val="bang0"/>
              <w:framePr w:hSpace="0" w:wrap="auto" w:vAnchor="margin" w:xAlign="left" w:yAlign="inline"/>
              <w:suppressOverlap w:val="0"/>
            </w:pPr>
            <w:r>
              <w:rPr>
                <w:shd w:val="clear" w:color="auto" w:fill="FFFFFF"/>
              </w:rPr>
              <w:t>acad.hl</w:t>
            </w:r>
            <w:r w:rsidRPr="00514798">
              <w:rPr>
                <w:shd w:val="clear" w:color="auto" w:fill="FFFFFF"/>
              </w:rPr>
              <w:t>@fpt.edu.vn</w:t>
            </w:r>
          </w:p>
        </w:tc>
        <w:tc>
          <w:tcPr>
            <w:tcW w:w="2178" w:type="dxa"/>
            <w:vAlign w:val="center"/>
          </w:tcPr>
          <w:p w14:paraId="0FF426EE" w14:textId="77777777" w:rsidR="004534CD" w:rsidRPr="00514798" w:rsidRDefault="004534CD" w:rsidP="00D9223D">
            <w:pPr>
              <w:pStyle w:val="bang0"/>
              <w:framePr w:hSpace="0" w:wrap="auto" w:vAnchor="margin" w:xAlign="left" w:yAlign="inline"/>
              <w:suppressOverlap w:val="0"/>
            </w:pPr>
            <w:r w:rsidRPr="00514798">
              <w:t>Management course of student</w:t>
            </w:r>
          </w:p>
        </w:tc>
      </w:tr>
    </w:tbl>
    <w:p w14:paraId="5023C3E8" w14:textId="1949843E" w:rsidR="007F23D1" w:rsidRPr="00077E1F" w:rsidRDefault="00E031FE" w:rsidP="004534CD">
      <w:pPr>
        <w:pStyle w:val="Heading2"/>
      </w:pPr>
      <w:bookmarkStart w:id="29" w:name="_Toc457635419"/>
      <w:r w:rsidRPr="00077E1F">
        <w:t>External I</w:t>
      </w:r>
      <w:r w:rsidR="00D25A64" w:rsidRPr="00077E1F">
        <w:t>nterfaces</w:t>
      </w:r>
      <w:bookmarkEnd w:id="28"/>
      <w:bookmarkEnd w:id="29"/>
    </w:p>
    <w:p w14:paraId="26423602" w14:textId="77777777" w:rsidR="00E60D3B" w:rsidRPr="00077E1F" w:rsidRDefault="00DE4651" w:rsidP="004534CD">
      <w:pPr>
        <w:pStyle w:val="Heading3"/>
      </w:pPr>
      <w:r w:rsidRPr="00077E1F">
        <w:t>FPT University</w:t>
      </w:r>
      <w:r w:rsidR="00D25A64" w:rsidRPr="00077E1F">
        <w:t xml:space="preserve">’s </w:t>
      </w:r>
      <w:r w:rsidR="00E031FE" w:rsidRPr="00077E1F">
        <w:t>I</w:t>
      </w:r>
      <w:r w:rsidR="00D25A64" w:rsidRPr="00077E1F">
        <w:t>nterfaces</w:t>
      </w:r>
    </w:p>
    <w:p w14:paraId="551EAC37" w14:textId="77777777" w:rsidR="00E60D3B" w:rsidRPr="00077E1F" w:rsidRDefault="00E60D3B" w:rsidP="007C0A36">
      <w:pPr>
        <w:pStyle w:val="HelpText"/>
      </w:pPr>
      <w:bookmarkStart w:id="30" w:name="_Toc452446894"/>
    </w:p>
    <w:p w14:paraId="557EA83B" w14:textId="1E8B072E" w:rsidR="00891769" w:rsidRPr="00891769" w:rsidRDefault="00E031FE" w:rsidP="005F0FD7">
      <w:pPr>
        <w:pStyle w:val="Heading1"/>
        <w:numPr>
          <w:ilvl w:val="0"/>
          <w:numId w:val="0"/>
        </w:numPr>
      </w:pPr>
      <w:bookmarkStart w:id="31" w:name="_Toc457635420"/>
      <w:bookmarkStart w:id="32" w:name="_Toc452446914"/>
      <w:bookmarkEnd w:id="30"/>
      <w:r w:rsidRPr="00077E1F">
        <w:lastRenderedPageBreak/>
        <w:t>C</w:t>
      </w:r>
      <w:r w:rsidR="00D25A64" w:rsidRPr="00077E1F">
        <w:t>ommunication</w:t>
      </w:r>
      <w:r w:rsidR="00FA149F" w:rsidRPr="00077E1F">
        <w:t xml:space="preserve"> &amp; Reporting</w:t>
      </w:r>
      <w:bookmarkEnd w:id="31"/>
    </w:p>
    <w:p w14:paraId="5FE68141" w14:textId="77777777" w:rsidR="00B87A2C" w:rsidRPr="00077E1F" w:rsidRDefault="00B87A2C" w:rsidP="007C0A36"/>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721"/>
        <w:gridCol w:w="1806"/>
        <w:gridCol w:w="1646"/>
      </w:tblGrid>
      <w:tr w:rsidR="00DB6B6C" w:rsidRPr="00891769" w14:paraId="63B7FF52" w14:textId="77777777" w:rsidTr="00415113">
        <w:trPr>
          <w:cantSplit/>
          <w:tblHeader/>
          <w:jc w:val="center"/>
        </w:trPr>
        <w:tc>
          <w:tcPr>
            <w:tcW w:w="1790" w:type="dxa"/>
            <w:shd w:val="clear" w:color="auto" w:fill="92D050"/>
          </w:tcPr>
          <w:p w14:paraId="28F98889"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Communication Type</w:t>
            </w:r>
          </w:p>
        </w:tc>
        <w:tc>
          <w:tcPr>
            <w:tcW w:w="1367" w:type="dxa"/>
            <w:shd w:val="clear" w:color="auto" w:fill="92D050"/>
          </w:tcPr>
          <w:p w14:paraId="07F7B528"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Method / Tool</w:t>
            </w:r>
          </w:p>
        </w:tc>
        <w:tc>
          <w:tcPr>
            <w:tcW w:w="1721" w:type="dxa"/>
            <w:shd w:val="clear" w:color="auto" w:fill="92D050"/>
          </w:tcPr>
          <w:p w14:paraId="44ED7AA6"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When</w:t>
            </w:r>
          </w:p>
        </w:tc>
        <w:tc>
          <w:tcPr>
            <w:tcW w:w="1806" w:type="dxa"/>
            <w:shd w:val="clear" w:color="auto" w:fill="92D050"/>
          </w:tcPr>
          <w:p w14:paraId="65871835"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Information</w:t>
            </w:r>
          </w:p>
        </w:tc>
        <w:tc>
          <w:tcPr>
            <w:tcW w:w="1646" w:type="dxa"/>
            <w:shd w:val="clear" w:color="auto" w:fill="92D050"/>
          </w:tcPr>
          <w:p w14:paraId="0AB8844C"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Participants / Responsible</w:t>
            </w:r>
          </w:p>
        </w:tc>
      </w:tr>
      <w:tr w:rsidR="00DB6B6C" w:rsidRPr="00891769" w14:paraId="13BF8E51" w14:textId="77777777" w:rsidTr="009C76F4">
        <w:trPr>
          <w:cantSplit/>
          <w:jc w:val="center"/>
        </w:trPr>
        <w:tc>
          <w:tcPr>
            <w:tcW w:w="8330" w:type="dxa"/>
            <w:gridSpan w:val="5"/>
            <w:shd w:val="clear" w:color="auto" w:fill="auto"/>
          </w:tcPr>
          <w:p w14:paraId="24CAD0F8" w14:textId="77777777" w:rsidR="00DB6B6C" w:rsidRPr="00891769" w:rsidRDefault="00DB6B6C" w:rsidP="00151D53">
            <w:pPr>
              <w:pStyle w:val="StylebangcategoryWhiteLeft"/>
              <w:framePr w:hSpace="0" w:wrap="auto" w:vAnchor="margin" w:xAlign="left" w:yAlign="inline"/>
              <w:suppressOverlap w:val="0"/>
              <w:rPr>
                <w:sz w:val="20"/>
                <w:szCs w:val="20"/>
              </w:rPr>
            </w:pPr>
            <w:r w:rsidRPr="00891769">
              <w:rPr>
                <w:sz w:val="20"/>
                <w:szCs w:val="20"/>
              </w:rPr>
              <w:t>Project Task Tracking</w:t>
            </w:r>
          </w:p>
        </w:tc>
      </w:tr>
      <w:tr w:rsidR="00DB6B6C" w:rsidRPr="00891769" w14:paraId="16A76437" w14:textId="77777777" w:rsidTr="00415113">
        <w:trPr>
          <w:cantSplit/>
          <w:jc w:val="center"/>
        </w:trPr>
        <w:tc>
          <w:tcPr>
            <w:tcW w:w="1790" w:type="dxa"/>
          </w:tcPr>
          <w:p w14:paraId="36C37332" w14:textId="77777777" w:rsidR="00DB6B6C" w:rsidRPr="00891769" w:rsidRDefault="00DB6B6C" w:rsidP="007C0A36">
            <w:pPr>
              <w:rPr>
                <w:sz w:val="20"/>
                <w:szCs w:val="20"/>
              </w:rPr>
            </w:pPr>
            <w:r w:rsidRPr="00891769">
              <w:rPr>
                <w:sz w:val="20"/>
                <w:szCs w:val="20"/>
              </w:rPr>
              <w:t>Task scheduling</w:t>
            </w:r>
          </w:p>
        </w:tc>
        <w:tc>
          <w:tcPr>
            <w:tcW w:w="1367" w:type="dxa"/>
          </w:tcPr>
          <w:p w14:paraId="032720BB" w14:textId="622BF8AE"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A52F57" w:rsidRPr="00891769">
              <w:rPr>
                <w:sz w:val="20"/>
                <w:szCs w:val="20"/>
              </w:rPr>
              <w:t>0</w:t>
            </w:r>
          </w:p>
        </w:tc>
        <w:tc>
          <w:tcPr>
            <w:tcW w:w="1721" w:type="dxa"/>
          </w:tcPr>
          <w:p w14:paraId="0F1F5810" w14:textId="77777777" w:rsidR="00DB6B6C" w:rsidRPr="00891769" w:rsidRDefault="00DB6B6C" w:rsidP="00D9223D">
            <w:pPr>
              <w:pStyle w:val="bang0"/>
              <w:framePr w:hSpace="0" w:wrap="auto" w:vAnchor="margin" w:xAlign="left" w:yAlign="inline"/>
              <w:suppressOverlap w:val="0"/>
            </w:pPr>
            <w:r w:rsidRPr="00891769">
              <w:t>At the beginning of every stage, and weekly</w:t>
            </w:r>
          </w:p>
          <w:p w14:paraId="40822526" w14:textId="77777777" w:rsidR="00DB6B6C" w:rsidRPr="00891769" w:rsidRDefault="00DB6B6C" w:rsidP="007C0A36">
            <w:pPr>
              <w:rPr>
                <w:sz w:val="20"/>
                <w:szCs w:val="20"/>
              </w:rPr>
            </w:pPr>
            <w:r w:rsidRPr="00891769">
              <w:rPr>
                <w:sz w:val="20"/>
                <w:szCs w:val="20"/>
              </w:rPr>
              <w:t>Refinement and rescheduling as necessary</w:t>
            </w:r>
          </w:p>
        </w:tc>
        <w:tc>
          <w:tcPr>
            <w:tcW w:w="1806" w:type="dxa"/>
          </w:tcPr>
          <w:p w14:paraId="5BD7EA49" w14:textId="77777777" w:rsidR="00DB6B6C" w:rsidRPr="00891769" w:rsidRDefault="00DB6B6C" w:rsidP="00D9223D">
            <w:pPr>
              <w:pStyle w:val="bang0"/>
              <w:framePr w:hSpace="0" w:wrap="auto" w:vAnchor="margin" w:xAlign="left" w:yAlign="inline"/>
              <w:suppressOverlap w:val="0"/>
            </w:pPr>
          </w:p>
        </w:tc>
        <w:tc>
          <w:tcPr>
            <w:tcW w:w="1646" w:type="dxa"/>
          </w:tcPr>
          <w:p w14:paraId="0543D74D" w14:textId="77777777" w:rsidR="00DB6B6C" w:rsidRPr="00891769" w:rsidRDefault="00DB6B6C" w:rsidP="007C0A36">
            <w:pPr>
              <w:rPr>
                <w:sz w:val="20"/>
                <w:szCs w:val="20"/>
              </w:rPr>
            </w:pPr>
            <w:r w:rsidRPr="00891769">
              <w:rPr>
                <w:sz w:val="20"/>
                <w:szCs w:val="20"/>
              </w:rPr>
              <w:t>PM</w:t>
            </w:r>
          </w:p>
        </w:tc>
      </w:tr>
      <w:tr w:rsidR="00DB6B6C" w:rsidRPr="00891769" w14:paraId="0712F8EC" w14:textId="77777777" w:rsidTr="00415113">
        <w:trPr>
          <w:cantSplit/>
          <w:jc w:val="center"/>
        </w:trPr>
        <w:tc>
          <w:tcPr>
            <w:tcW w:w="1790" w:type="dxa"/>
          </w:tcPr>
          <w:p w14:paraId="2EBC5125" w14:textId="77777777" w:rsidR="00DB6B6C" w:rsidRPr="00891769" w:rsidRDefault="00DB6B6C" w:rsidP="007C0A36">
            <w:pPr>
              <w:rPr>
                <w:sz w:val="20"/>
                <w:szCs w:val="20"/>
              </w:rPr>
            </w:pPr>
            <w:r w:rsidRPr="00891769">
              <w:rPr>
                <w:sz w:val="20"/>
                <w:szCs w:val="20"/>
              </w:rPr>
              <w:t>Task assignment</w:t>
            </w:r>
          </w:p>
          <w:p w14:paraId="0981D701" w14:textId="77777777" w:rsidR="00DB6B6C" w:rsidRPr="00891769" w:rsidRDefault="00DB6B6C" w:rsidP="007C0A36">
            <w:pPr>
              <w:rPr>
                <w:sz w:val="20"/>
                <w:szCs w:val="20"/>
              </w:rPr>
            </w:pPr>
          </w:p>
        </w:tc>
        <w:tc>
          <w:tcPr>
            <w:tcW w:w="1367" w:type="dxa"/>
          </w:tcPr>
          <w:p w14:paraId="5521FDAE" w14:textId="31C80DEF"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2F277B" w:rsidRPr="00891769">
              <w:rPr>
                <w:sz w:val="20"/>
                <w:szCs w:val="20"/>
              </w:rPr>
              <w:t>0</w:t>
            </w:r>
          </w:p>
        </w:tc>
        <w:tc>
          <w:tcPr>
            <w:tcW w:w="1721" w:type="dxa"/>
          </w:tcPr>
          <w:p w14:paraId="140DDE85" w14:textId="77777777" w:rsidR="00DB6B6C" w:rsidRPr="00891769" w:rsidRDefault="00DB6B6C" w:rsidP="007C0A36">
            <w:pPr>
              <w:rPr>
                <w:sz w:val="20"/>
                <w:szCs w:val="20"/>
              </w:rPr>
            </w:pPr>
            <w:r w:rsidRPr="00891769">
              <w:rPr>
                <w:sz w:val="20"/>
                <w:szCs w:val="20"/>
              </w:rPr>
              <w:t>Weekly</w:t>
            </w:r>
          </w:p>
        </w:tc>
        <w:tc>
          <w:tcPr>
            <w:tcW w:w="1806" w:type="dxa"/>
          </w:tcPr>
          <w:p w14:paraId="731E53C7" w14:textId="77777777" w:rsidR="00DB6B6C" w:rsidRPr="00891769" w:rsidRDefault="00DB6B6C" w:rsidP="007C0A36">
            <w:pPr>
              <w:rPr>
                <w:sz w:val="20"/>
                <w:szCs w:val="20"/>
              </w:rPr>
            </w:pPr>
          </w:p>
        </w:tc>
        <w:tc>
          <w:tcPr>
            <w:tcW w:w="1646" w:type="dxa"/>
          </w:tcPr>
          <w:p w14:paraId="6D80F3B9" w14:textId="77777777" w:rsidR="00DB6B6C" w:rsidRPr="00891769" w:rsidRDefault="00DB6B6C" w:rsidP="007C0A36">
            <w:pPr>
              <w:rPr>
                <w:sz w:val="20"/>
                <w:szCs w:val="20"/>
              </w:rPr>
            </w:pPr>
            <w:r w:rsidRPr="00891769">
              <w:rPr>
                <w:sz w:val="20"/>
                <w:szCs w:val="20"/>
              </w:rPr>
              <w:t>PTL</w:t>
            </w:r>
          </w:p>
        </w:tc>
      </w:tr>
      <w:tr w:rsidR="00DB6B6C" w:rsidRPr="00891769" w14:paraId="07567F9B" w14:textId="77777777" w:rsidTr="00415113">
        <w:trPr>
          <w:cantSplit/>
          <w:jc w:val="center"/>
        </w:trPr>
        <w:tc>
          <w:tcPr>
            <w:tcW w:w="1790" w:type="dxa"/>
          </w:tcPr>
          <w:p w14:paraId="7DE41AD2" w14:textId="77777777" w:rsidR="00DB6B6C" w:rsidRPr="00891769" w:rsidRDefault="00DB6B6C" w:rsidP="007C0A36">
            <w:pPr>
              <w:rPr>
                <w:sz w:val="20"/>
                <w:szCs w:val="20"/>
              </w:rPr>
            </w:pPr>
            <w:r w:rsidRPr="00891769">
              <w:rPr>
                <w:sz w:val="20"/>
                <w:szCs w:val="20"/>
              </w:rPr>
              <w:t>Task status reporting</w:t>
            </w:r>
          </w:p>
          <w:p w14:paraId="32E5E71F" w14:textId="77777777" w:rsidR="00DB6B6C" w:rsidRPr="00891769" w:rsidRDefault="00DB6B6C" w:rsidP="007C0A36">
            <w:pPr>
              <w:rPr>
                <w:sz w:val="20"/>
                <w:szCs w:val="20"/>
              </w:rPr>
            </w:pPr>
          </w:p>
        </w:tc>
        <w:tc>
          <w:tcPr>
            <w:tcW w:w="1367" w:type="dxa"/>
          </w:tcPr>
          <w:p w14:paraId="38E05B6A" w14:textId="77777777" w:rsidR="00DB6B6C" w:rsidRPr="00891769" w:rsidRDefault="00DB6B6C" w:rsidP="007C0A36">
            <w:pPr>
              <w:rPr>
                <w:sz w:val="20"/>
                <w:szCs w:val="20"/>
              </w:rPr>
            </w:pPr>
            <w:r w:rsidRPr="00891769">
              <w:rPr>
                <w:sz w:val="20"/>
                <w:szCs w:val="20"/>
              </w:rPr>
              <w:t>Daily Report</w:t>
            </w:r>
          </w:p>
        </w:tc>
        <w:tc>
          <w:tcPr>
            <w:tcW w:w="1721" w:type="dxa"/>
          </w:tcPr>
          <w:p w14:paraId="121FD278" w14:textId="77777777" w:rsidR="00DB6B6C" w:rsidRPr="00891769" w:rsidRDefault="00DB6B6C" w:rsidP="007C0A36">
            <w:pPr>
              <w:rPr>
                <w:sz w:val="20"/>
                <w:szCs w:val="20"/>
              </w:rPr>
            </w:pPr>
            <w:r w:rsidRPr="00891769">
              <w:rPr>
                <w:sz w:val="20"/>
                <w:szCs w:val="20"/>
              </w:rPr>
              <w:t>Daily</w:t>
            </w:r>
          </w:p>
        </w:tc>
        <w:tc>
          <w:tcPr>
            <w:tcW w:w="1806" w:type="dxa"/>
          </w:tcPr>
          <w:p w14:paraId="69D9FAB7" w14:textId="77777777" w:rsidR="00DB6B6C" w:rsidRPr="00891769" w:rsidRDefault="00DB6B6C" w:rsidP="007C0A36">
            <w:pPr>
              <w:rPr>
                <w:sz w:val="20"/>
                <w:szCs w:val="20"/>
              </w:rPr>
            </w:pPr>
          </w:p>
        </w:tc>
        <w:tc>
          <w:tcPr>
            <w:tcW w:w="1646" w:type="dxa"/>
          </w:tcPr>
          <w:p w14:paraId="6A74365D" w14:textId="77777777" w:rsidR="00DB6B6C" w:rsidRPr="00891769" w:rsidRDefault="00DB6B6C" w:rsidP="007C0A36">
            <w:pPr>
              <w:rPr>
                <w:sz w:val="20"/>
                <w:szCs w:val="20"/>
              </w:rPr>
            </w:pPr>
            <w:r w:rsidRPr="00891769">
              <w:rPr>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2B916683" w14:textId="77777777" w:rsidTr="007C6FC0">
        <w:trPr>
          <w:cantSplit/>
        </w:trPr>
        <w:tc>
          <w:tcPr>
            <w:tcW w:w="8478" w:type="dxa"/>
            <w:shd w:val="clear" w:color="auto" w:fill="auto"/>
          </w:tcPr>
          <w:p w14:paraId="1C6A0D6A" w14:textId="77777777" w:rsidR="00DB6B6C" w:rsidRPr="009C6F5C" w:rsidRDefault="00DB6B6C" w:rsidP="00151D53">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2A1D0323" w14:textId="77777777" w:rsidTr="008C66D1">
        <w:trPr>
          <w:cantSplit/>
        </w:trPr>
        <w:tc>
          <w:tcPr>
            <w:tcW w:w="1890" w:type="dxa"/>
          </w:tcPr>
          <w:p w14:paraId="0416829D" w14:textId="77777777" w:rsidR="00DB6B6C" w:rsidRPr="00E1509A" w:rsidRDefault="00DB6B6C" w:rsidP="007C0A36">
            <w:pPr>
              <w:rPr>
                <w:sz w:val="20"/>
                <w:szCs w:val="20"/>
              </w:rPr>
            </w:pPr>
            <w:r w:rsidRPr="00E1509A">
              <w:rPr>
                <w:sz w:val="20"/>
                <w:szCs w:val="20"/>
              </w:rPr>
              <w:t>Kick-off Meeting</w:t>
            </w:r>
          </w:p>
        </w:tc>
        <w:tc>
          <w:tcPr>
            <w:tcW w:w="1440" w:type="dxa"/>
          </w:tcPr>
          <w:p w14:paraId="6E9D7E66" w14:textId="77777777" w:rsidR="00DB6B6C" w:rsidRPr="00E1509A" w:rsidRDefault="00DB6B6C" w:rsidP="007C0A36">
            <w:pPr>
              <w:rPr>
                <w:sz w:val="20"/>
                <w:szCs w:val="20"/>
              </w:rPr>
            </w:pPr>
            <w:r w:rsidRPr="00E1509A">
              <w:rPr>
                <w:sz w:val="20"/>
                <w:szCs w:val="20"/>
              </w:rPr>
              <w:t>Face to face</w:t>
            </w:r>
          </w:p>
        </w:tc>
        <w:tc>
          <w:tcPr>
            <w:tcW w:w="1530" w:type="dxa"/>
          </w:tcPr>
          <w:p w14:paraId="2B070631" w14:textId="77777777" w:rsidR="00DB6B6C" w:rsidRPr="00E1509A" w:rsidRDefault="00DB6B6C" w:rsidP="007C0A36">
            <w:pPr>
              <w:rPr>
                <w:sz w:val="20"/>
                <w:szCs w:val="20"/>
              </w:rPr>
            </w:pPr>
            <w:r w:rsidRPr="00E1509A">
              <w:rPr>
                <w:sz w:val="20"/>
                <w:szCs w:val="20"/>
              </w:rPr>
              <w:t>Initiation stage</w:t>
            </w:r>
          </w:p>
        </w:tc>
        <w:tc>
          <w:tcPr>
            <w:tcW w:w="2194" w:type="dxa"/>
          </w:tcPr>
          <w:p w14:paraId="47855872" w14:textId="77777777" w:rsidR="00DB6B6C" w:rsidRPr="00E1509A" w:rsidRDefault="00DB6B6C" w:rsidP="00D9223D">
            <w:pPr>
              <w:pStyle w:val="bang0"/>
              <w:framePr w:wrap="around"/>
            </w:pPr>
            <w:r w:rsidRPr="00E1509A">
              <w:t>Project introduction; Project plan review; Risk identification; stakeholders identify.</w:t>
            </w:r>
          </w:p>
        </w:tc>
        <w:tc>
          <w:tcPr>
            <w:tcW w:w="1424" w:type="dxa"/>
          </w:tcPr>
          <w:p w14:paraId="619EF4AA" w14:textId="77777777" w:rsidR="00DB6B6C" w:rsidRPr="00E1509A" w:rsidRDefault="00DB6B6C" w:rsidP="007C0A36">
            <w:pPr>
              <w:rPr>
                <w:sz w:val="20"/>
                <w:szCs w:val="20"/>
              </w:rPr>
            </w:pPr>
            <w:r w:rsidRPr="00E1509A">
              <w:rPr>
                <w:sz w:val="20"/>
                <w:szCs w:val="20"/>
              </w:rPr>
              <w:t>PM, Project Team Members</w:t>
            </w:r>
          </w:p>
        </w:tc>
      </w:tr>
      <w:tr w:rsidR="00DB6B6C" w:rsidRPr="00E1509A" w14:paraId="1E3ED0AA" w14:textId="77777777" w:rsidTr="008C66D1">
        <w:trPr>
          <w:cantSplit/>
        </w:trPr>
        <w:tc>
          <w:tcPr>
            <w:tcW w:w="1890" w:type="dxa"/>
          </w:tcPr>
          <w:p w14:paraId="360E2657" w14:textId="77777777" w:rsidR="00DB6B6C" w:rsidRPr="00E1509A" w:rsidRDefault="00DB6B6C" w:rsidP="007C0A36">
            <w:pPr>
              <w:rPr>
                <w:sz w:val="20"/>
                <w:szCs w:val="20"/>
              </w:rPr>
            </w:pPr>
            <w:r w:rsidRPr="00E1509A">
              <w:rPr>
                <w:sz w:val="20"/>
                <w:szCs w:val="20"/>
              </w:rPr>
              <w:t>Project Progress Review Meetings</w:t>
            </w:r>
          </w:p>
        </w:tc>
        <w:tc>
          <w:tcPr>
            <w:tcW w:w="1440" w:type="dxa"/>
          </w:tcPr>
          <w:p w14:paraId="57E19C2A" w14:textId="77777777" w:rsidR="00DB6B6C" w:rsidRPr="00E1509A" w:rsidRDefault="00DB6B6C" w:rsidP="007C0A36">
            <w:pPr>
              <w:rPr>
                <w:sz w:val="20"/>
                <w:szCs w:val="20"/>
              </w:rPr>
            </w:pPr>
            <w:r w:rsidRPr="00E1509A">
              <w:rPr>
                <w:sz w:val="20"/>
                <w:szCs w:val="20"/>
              </w:rPr>
              <w:t>Face to face</w:t>
            </w:r>
          </w:p>
        </w:tc>
        <w:tc>
          <w:tcPr>
            <w:tcW w:w="1530" w:type="dxa"/>
          </w:tcPr>
          <w:p w14:paraId="0530D8D2" w14:textId="77777777" w:rsidR="00DB6B6C" w:rsidRPr="00E1509A" w:rsidRDefault="00DB6B6C" w:rsidP="007C0A36">
            <w:pPr>
              <w:rPr>
                <w:sz w:val="20"/>
                <w:szCs w:val="20"/>
              </w:rPr>
            </w:pPr>
            <w:r w:rsidRPr="00E1509A">
              <w:rPr>
                <w:sz w:val="20"/>
                <w:szCs w:val="20"/>
              </w:rPr>
              <w:t>Weekly and on event</w:t>
            </w:r>
          </w:p>
        </w:tc>
        <w:tc>
          <w:tcPr>
            <w:tcW w:w="2194" w:type="dxa"/>
          </w:tcPr>
          <w:p w14:paraId="3DFA906F" w14:textId="77777777" w:rsidR="00DB6B6C" w:rsidRPr="00E1509A" w:rsidRDefault="00DB6B6C" w:rsidP="00D9223D">
            <w:pPr>
              <w:pStyle w:val="bang0"/>
              <w:framePr w:wrap="around"/>
            </w:pPr>
            <w:r w:rsidRPr="00E1509A">
              <w:t>Communicate project status</w:t>
            </w:r>
          </w:p>
          <w:p w14:paraId="5083C93E" w14:textId="77777777" w:rsidR="00DB6B6C" w:rsidRPr="00E1509A" w:rsidRDefault="00DB6B6C" w:rsidP="00D9223D">
            <w:pPr>
              <w:pStyle w:val="bang0"/>
              <w:framePr w:wrap="around"/>
            </w:pPr>
            <w:r w:rsidRPr="00E1509A">
              <w:t>Communicate and resolve any open issue, risks, and changes</w:t>
            </w:r>
          </w:p>
          <w:p w14:paraId="6ACC1DF9" w14:textId="77777777" w:rsidR="00DB6B6C" w:rsidRPr="00E1509A" w:rsidRDefault="00DB6B6C" w:rsidP="00D9223D">
            <w:pPr>
              <w:pStyle w:val="bang0"/>
              <w:framePr w:wrap="around"/>
            </w:pPr>
            <w:r w:rsidRPr="00E1509A">
              <w:t xml:space="preserve"> Discuss any suggested improvement</w:t>
            </w:r>
          </w:p>
        </w:tc>
        <w:tc>
          <w:tcPr>
            <w:tcW w:w="1424" w:type="dxa"/>
          </w:tcPr>
          <w:p w14:paraId="33A6BA1E" w14:textId="77777777" w:rsidR="00DB6B6C" w:rsidRPr="00E1509A" w:rsidRDefault="00DB6B6C" w:rsidP="007C0A36">
            <w:pPr>
              <w:rPr>
                <w:sz w:val="20"/>
                <w:szCs w:val="20"/>
              </w:rPr>
            </w:pPr>
            <w:r w:rsidRPr="00E1509A">
              <w:rPr>
                <w:sz w:val="20"/>
                <w:szCs w:val="20"/>
              </w:rPr>
              <w:t>PM, Project Team Members</w:t>
            </w:r>
          </w:p>
        </w:tc>
      </w:tr>
      <w:tr w:rsidR="00DB6B6C" w:rsidRPr="00E1509A" w14:paraId="7042E8EA" w14:textId="77777777" w:rsidTr="008C66D1">
        <w:trPr>
          <w:cantSplit/>
        </w:trPr>
        <w:tc>
          <w:tcPr>
            <w:tcW w:w="1890" w:type="dxa"/>
          </w:tcPr>
          <w:p w14:paraId="6AD7D356" w14:textId="77777777" w:rsidR="00DB6B6C" w:rsidRPr="00E1509A" w:rsidRDefault="00DB6B6C" w:rsidP="007C0A36">
            <w:pPr>
              <w:rPr>
                <w:sz w:val="20"/>
                <w:szCs w:val="20"/>
              </w:rPr>
            </w:pPr>
            <w:r w:rsidRPr="00E1509A">
              <w:rPr>
                <w:sz w:val="20"/>
                <w:szCs w:val="20"/>
              </w:rPr>
              <w:lastRenderedPageBreak/>
              <w:t>Milestone Meetings</w:t>
            </w:r>
          </w:p>
        </w:tc>
        <w:tc>
          <w:tcPr>
            <w:tcW w:w="1440" w:type="dxa"/>
          </w:tcPr>
          <w:p w14:paraId="74D37251" w14:textId="77777777" w:rsidR="00DB6B6C" w:rsidRPr="00E1509A" w:rsidRDefault="00DB6B6C" w:rsidP="007C0A36">
            <w:pPr>
              <w:rPr>
                <w:sz w:val="20"/>
                <w:szCs w:val="20"/>
              </w:rPr>
            </w:pPr>
            <w:r w:rsidRPr="00E1509A">
              <w:rPr>
                <w:sz w:val="20"/>
                <w:szCs w:val="20"/>
              </w:rPr>
              <w:t>Face to face</w:t>
            </w:r>
          </w:p>
        </w:tc>
        <w:tc>
          <w:tcPr>
            <w:tcW w:w="1530" w:type="dxa"/>
          </w:tcPr>
          <w:p w14:paraId="6ED572CD" w14:textId="25B48DBD" w:rsidR="00DB6B6C" w:rsidRPr="00E1509A" w:rsidRDefault="00415113" w:rsidP="007C0A36">
            <w:pPr>
              <w:rPr>
                <w:sz w:val="20"/>
                <w:szCs w:val="20"/>
              </w:rPr>
            </w:pPr>
            <w:r w:rsidRPr="00E1509A">
              <w:rPr>
                <w:sz w:val="20"/>
                <w:szCs w:val="20"/>
              </w:rPr>
              <w:t>1 day a</w:t>
            </w:r>
            <w:r w:rsidR="00DB6B6C" w:rsidRPr="00E1509A">
              <w:rPr>
                <w:sz w:val="20"/>
                <w:szCs w:val="20"/>
              </w:rPr>
              <w:t>fter the completion of stages: Definition, Solution &amp; Construction</w:t>
            </w:r>
          </w:p>
        </w:tc>
        <w:tc>
          <w:tcPr>
            <w:tcW w:w="2194" w:type="dxa"/>
          </w:tcPr>
          <w:p w14:paraId="0DA2198A" w14:textId="77777777" w:rsidR="00DB6B6C" w:rsidRPr="00E1509A" w:rsidRDefault="00DB6B6C" w:rsidP="00D9223D">
            <w:pPr>
              <w:pStyle w:val="bang0"/>
              <w:framePr w:wrap="around"/>
            </w:pPr>
            <w:r w:rsidRPr="00E1509A">
              <w:t>Project objective review, evaluate project performance (quality, schedule, effort), Causal analysis, update project plan for next stage</w:t>
            </w:r>
          </w:p>
        </w:tc>
        <w:tc>
          <w:tcPr>
            <w:tcW w:w="1424" w:type="dxa"/>
          </w:tcPr>
          <w:p w14:paraId="1EBA6860" w14:textId="77777777" w:rsidR="00DB6B6C" w:rsidRPr="00E1509A" w:rsidRDefault="00DB6B6C" w:rsidP="007C0A36">
            <w:pPr>
              <w:rPr>
                <w:sz w:val="20"/>
                <w:szCs w:val="20"/>
              </w:rPr>
            </w:pPr>
            <w:r w:rsidRPr="00E1509A">
              <w:rPr>
                <w:sz w:val="20"/>
                <w:szCs w:val="20"/>
              </w:rPr>
              <w:t>PM, Project Team Members, QA, Supervisor</w:t>
            </w:r>
          </w:p>
        </w:tc>
      </w:tr>
      <w:tr w:rsidR="00DB6B6C" w:rsidRPr="00E1509A" w14:paraId="04D48C30" w14:textId="77777777" w:rsidTr="008C66D1">
        <w:trPr>
          <w:cantSplit/>
        </w:trPr>
        <w:tc>
          <w:tcPr>
            <w:tcW w:w="1890" w:type="dxa"/>
          </w:tcPr>
          <w:p w14:paraId="51EE4222" w14:textId="77777777" w:rsidR="00DB6B6C" w:rsidRPr="00E1509A" w:rsidRDefault="00DB6B6C" w:rsidP="007C0A36">
            <w:pPr>
              <w:rPr>
                <w:sz w:val="20"/>
                <w:szCs w:val="20"/>
              </w:rPr>
            </w:pPr>
            <w:r w:rsidRPr="00E1509A">
              <w:rPr>
                <w:sz w:val="20"/>
                <w:szCs w:val="20"/>
              </w:rPr>
              <w:t>Transfer/Sharing of project documentation/information</w:t>
            </w:r>
          </w:p>
        </w:tc>
        <w:tc>
          <w:tcPr>
            <w:tcW w:w="1440" w:type="dxa"/>
          </w:tcPr>
          <w:p w14:paraId="3C6BE632" w14:textId="43C6D78D" w:rsidR="00DB6B6C" w:rsidRPr="00E1509A" w:rsidRDefault="003D0F8B" w:rsidP="007C0A36">
            <w:pPr>
              <w:rPr>
                <w:sz w:val="20"/>
                <w:szCs w:val="20"/>
              </w:rPr>
            </w:pPr>
            <w:r w:rsidRPr="00E1509A">
              <w:rPr>
                <w:sz w:val="20"/>
                <w:szCs w:val="20"/>
              </w:rPr>
              <w:t>Github</w:t>
            </w:r>
          </w:p>
        </w:tc>
        <w:tc>
          <w:tcPr>
            <w:tcW w:w="1530" w:type="dxa"/>
          </w:tcPr>
          <w:p w14:paraId="126AEFD2" w14:textId="77777777" w:rsidR="00DB6B6C" w:rsidRPr="00E1509A" w:rsidRDefault="00DB6B6C" w:rsidP="007C0A36">
            <w:pPr>
              <w:rPr>
                <w:sz w:val="20"/>
                <w:szCs w:val="20"/>
              </w:rPr>
            </w:pPr>
            <w:r w:rsidRPr="00E1509A">
              <w:rPr>
                <w:sz w:val="20"/>
                <w:szCs w:val="20"/>
              </w:rPr>
              <w:t>When available</w:t>
            </w:r>
          </w:p>
        </w:tc>
        <w:tc>
          <w:tcPr>
            <w:tcW w:w="2194" w:type="dxa"/>
          </w:tcPr>
          <w:p w14:paraId="2B7F1518" w14:textId="77777777" w:rsidR="00DB6B6C" w:rsidRPr="00E1509A" w:rsidRDefault="00DB6B6C" w:rsidP="007C0A36">
            <w:pPr>
              <w:rPr>
                <w:sz w:val="20"/>
                <w:szCs w:val="20"/>
              </w:rPr>
            </w:pPr>
            <w:r w:rsidRPr="00E1509A">
              <w:rPr>
                <w:sz w:val="20"/>
                <w:szCs w:val="20"/>
              </w:rPr>
              <w:t>All project documentation and information</w:t>
            </w:r>
          </w:p>
        </w:tc>
        <w:tc>
          <w:tcPr>
            <w:tcW w:w="1424" w:type="dxa"/>
          </w:tcPr>
          <w:p w14:paraId="45591056" w14:textId="77777777" w:rsidR="00DB6B6C" w:rsidRPr="00E1509A" w:rsidRDefault="00DB6B6C" w:rsidP="007C0A36">
            <w:pPr>
              <w:rPr>
                <w:sz w:val="20"/>
                <w:szCs w:val="20"/>
              </w:rPr>
            </w:pPr>
            <w:r w:rsidRPr="00E1509A">
              <w:rPr>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0D3DDCAD" w14:textId="77777777" w:rsidTr="007C6FC0">
        <w:trPr>
          <w:cantSplit/>
        </w:trPr>
        <w:tc>
          <w:tcPr>
            <w:tcW w:w="8478" w:type="dxa"/>
            <w:shd w:val="clear" w:color="auto" w:fill="auto"/>
          </w:tcPr>
          <w:p w14:paraId="6912B1DA" w14:textId="77777777" w:rsidR="00DB6B6C" w:rsidRPr="009C6F5C" w:rsidRDefault="00DB6B6C" w:rsidP="00151D53">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1E4044D7" w14:textId="77777777" w:rsidTr="008C66D1">
        <w:trPr>
          <w:cantSplit/>
        </w:trPr>
        <w:tc>
          <w:tcPr>
            <w:tcW w:w="1890" w:type="dxa"/>
          </w:tcPr>
          <w:p w14:paraId="1947A294" w14:textId="77777777" w:rsidR="00DB6B6C" w:rsidRPr="00E1509A" w:rsidRDefault="00DB6B6C" w:rsidP="007C0A36">
            <w:pPr>
              <w:rPr>
                <w:sz w:val="20"/>
                <w:szCs w:val="20"/>
              </w:rPr>
            </w:pPr>
            <w:r w:rsidRPr="00E1509A">
              <w:rPr>
                <w:sz w:val="20"/>
                <w:szCs w:val="20"/>
              </w:rPr>
              <w:t>Project Report</w:t>
            </w:r>
          </w:p>
        </w:tc>
        <w:tc>
          <w:tcPr>
            <w:tcW w:w="1440" w:type="dxa"/>
          </w:tcPr>
          <w:p w14:paraId="6C34D769" w14:textId="77777777" w:rsidR="00DB6B6C" w:rsidRPr="00E1509A" w:rsidRDefault="00DB6B6C" w:rsidP="007C0A36">
            <w:pPr>
              <w:rPr>
                <w:sz w:val="20"/>
                <w:szCs w:val="20"/>
              </w:rPr>
            </w:pPr>
            <w:r w:rsidRPr="00E1509A">
              <w:rPr>
                <w:sz w:val="20"/>
                <w:szCs w:val="20"/>
              </w:rPr>
              <w:t xml:space="preserve">Agreed Fsoft and FU standard format </w:t>
            </w:r>
          </w:p>
        </w:tc>
        <w:tc>
          <w:tcPr>
            <w:tcW w:w="1530" w:type="dxa"/>
          </w:tcPr>
          <w:p w14:paraId="4238DA92" w14:textId="66C9D2BE" w:rsidR="00DB6B6C" w:rsidRPr="00E1509A" w:rsidRDefault="00415113" w:rsidP="007C0A36">
            <w:pPr>
              <w:rPr>
                <w:sz w:val="20"/>
                <w:szCs w:val="20"/>
              </w:rPr>
            </w:pPr>
            <w:r w:rsidRPr="00E1509A">
              <w:rPr>
                <w:sz w:val="20"/>
                <w:szCs w:val="20"/>
              </w:rPr>
              <w:t>14h30</w:t>
            </w:r>
            <w:r w:rsidR="00DB6B6C" w:rsidRPr="00E1509A">
              <w:rPr>
                <w:sz w:val="20"/>
                <w:szCs w:val="20"/>
              </w:rPr>
              <w:t xml:space="preserve"> Monday, Weekly</w:t>
            </w:r>
          </w:p>
        </w:tc>
        <w:tc>
          <w:tcPr>
            <w:tcW w:w="2194" w:type="dxa"/>
          </w:tcPr>
          <w:p w14:paraId="1A25DD98"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9B2DFCB" w14:textId="77777777" w:rsidR="00DB6B6C" w:rsidRPr="00E1509A" w:rsidRDefault="00DB6B6C" w:rsidP="007C0A36">
            <w:pPr>
              <w:rPr>
                <w:sz w:val="20"/>
                <w:szCs w:val="20"/>
              </w:rPr>
            </w:pPr>
            <w:r w:rsidRPr="00E1509A">
              <w:rPr>
                <w:sz w:val="20"/>
                <w:szCs w:val="20"/>
              </w:rPr>
              <w:t>PM</w:t>
            </w:r>
          </w:p>
        </w:tc>
      </w:tr>
      <w:tr w:rsidR="00DB6B6C" w:rsidRPr="00E1509A" w14:paraId="0EF4772D" w14:textId="77777777" w:rsidTr="008C66D1">
        <w:trPr>
          <w:cantSplit/>
        </w:trPr>
        <w:tc>
          <w:tcPr>
            <w:tcW w:w="1890" w:type="dxa"/>
          </w:tcPr>
          <w:p w14:paraId="229DBAA2" w14:textId="77777777" w:rsidR="00DB6B6C" w:rsidRPr="00E1509A" w:rsidRDefault="00DB6B6C" w:rsidP="007C0A36">
            <w:pPr>
              <w:rPr>
                <w:sz w:val="20"/>
                <w:szCs w:val="20"/>
              </w:rPr>
            </w:pPr>
            <w:r w:rsidRPr="00E1509A">
              <w:rPr>
                <w:sz w:val="20"/>
                <w:szCs w:val="20"/>
              </w:rPr>
              <w:t>Project Meetings with sup</w:t>
            </w:r>
            <w:r w:rsidR="007F23D1" w:rsidRPr="00E1509A">
              <w:rPr>
                <w:sz w:val="20"/>
                <w:szCs w:val="20"/>
              </w:rPr>
              <w:t>ervisor</w:t>
            </w:r>
          </w:p>
        </w:tc>
        <w:tc>
          <w:tcPr>
            <w:tcW w:w="1440" w:type="dxa"/>
          </w:tcPr>
          <w:p w14:paraId="180D9A1E" w14:textId="77777777" w:rsidR="00DB6B6C" w:rsidRPr="00E1509A" w:rsidRDefault="00DB6B6C" w:rsidP="007C0A36">
            <w:pPr>
              <w:rPr>
                <w:sz w:val="20"/>
                <w:szCs w:val="20"/>
              </w:rPr>
            </w:pPr>
            <w:r w:rsidRPr="00E1509A">
              <w:rPr>
                <w:sz w:val="20"/>
                <w:szCs w:val="20"/>
              </w:rPr>
              <w:t>Face to face</w:t>
            </w:r>
          </w:p>
        </w:tc>
        <w:tc>
          <w:tcPr>
            <w:tcW w:w="1530" w:type="dxa"/>
          </w:tcPr>
          <w:p w14:paraId="5CDE2C64" w14:textId="06DF6197" w:rsidR="00DB6B6C" w:rsidRPr="00E1509A" w:rsidRDefault="00415113" w:rsidP="00415113">
            <w:pPr>
              <w:rPr>
                <w:sz w:val="20"/>
                <w:szCs w:val="20"/>
              </w:rPr>
            </w:pPr>
            <w:r w:rsidRPr="00E1509A">
              <w:rPr>
                <w:sz w:val="20"/>
                <w:szCs w:val="20"/>
              </w:rPr>
              <w:t>14h3</w:t>
            </w:r>
            <w:r w:rsidR="00A86304" w:rsidRPr="00E1509A">
              <w:rPr>
                <w:sz w:val="20"/>
                <w:szCs w:val="20"/>
              </w:rPr>
              <w:t>0</w:t>
            </w:r>
            <w:r w:rsidR="00DB6B6C" w:rsidRPr="00E1509A">
              <w:rPr>
                <w:sz w:val="20"/>
                <w:szCs w:val="20"/>
              </w:rPr>
              <w:t xml:space="preserve"> </w:t>
            </w:r>
            <w:r w:rsidRPr="00E1509A">
              <w:rPr>
                <w:sz w:val="20"/>
                <w:szCs w:val="20"/>
              </w:rPr>
              <w:t>Monday</w:t>
            </w:r>
            <w:r w:rsidR="00DB6B6C" w:rsidRPr="00E1509A">
              <w:rPr>
                <w:sz w:val="20"/>
                <w:szCs w:val="20"/>
              </w:rPr>
              <w:t>, Weekly</w:t>
            </w:r>
          </w:p>
        </w:tc>
        <w:tc>
          <w:tcPr>
            <w:tcW w:w="2194" w:type="dxa"/>
          </w:tcPr>
          <w:p w14:paraId="5259DAB5" w14:textId="77777777" w:rsidR="00DB6B6C" w:rsidRPr="00E1509A" w:rsidRDefault="00DB6B6C" w:rsidP="007C0A36">
            <w:pPr>
              <w:rPr>
                <w:sz w:val="20"/>
                <w:szCs w:val="20"/>
              </w:rPr>
            </w:pPr>
            <w:r w:rsidRPr="00E1509A">
              <w:rPr>
                <w:sz w:val="20"/>
                <w:szCs w:val="20"/>
              </w:rPr>
              <w:t>As above</w:t>
            </w:r>
          </w:p>
        </w:tc>
        <w:tc>
          <w:tcPr>
            <w:tcW w:w="1424" w:type="dxa"/>
          </w:tcPr>
          <w:p w14:paraId="5C283E8C" w14:textId="77777777" w:rsidR="00DB6B6C" w:rsidRPr="00E1509A" w:rsidRDefault="00DB6B6C" w:rsidP="007C0A36">
            <w:pPr>
              <w:rPr>
                <w:sz w:val="20"/>
                <w:szCs w:val="20"/>
              </w:rPr>
            </w:pPr>
            <w:r w:rsidRPr="00E1509A">
              <w:rPr>
                <w:sz w:val="20"/>
                <w:szCs w:val="20"/>
              </w:rPr>
              <w:t>PM</w:t>
            </w:r>
          </w:p>
        </w:tc>
      </w:tr>
      <w:tr w:rsidR="00DB6B6C" w:rsidRPr="00E1509A" w14:paraId="212D8E92" w14:textId="77777777" w:rsidTr="008C66D1">
        <w:trPr>
          <w:cantSplit/>
        </w:trPr>
        <w:tc>
          <w:tcPr>
            <w:tcW w:w="1890" w:type="dxa"/>
          </w:tcPr>
          <w:p w14:paraId="538CA58E" w14:textId="77777777" w:rsidR="00DB6B6C" w:rsidRPr="00E1509A" w:rsidRDefault="00DB6B6C" w:rsidP="007C0A36">
            <w:pPr>
              <w:rPr>
                <w:sz w:val="20"/>
                <w:szCs w:val="20"/>
              </w:rPr>
            </w:pPr>
            <w:r w:rsidRPr="00E1509A">
              <w:rPr>
                <w:sz w:val="20"/>
                <w:szCs w:val="20"/>
              </w:rPr>
              <w:t>Requirement gathering/clarification</w:t>
            </w:r>
          </w:p>
        </w:tc>
        <w:tc>
          <w:tcPr>
            <w:tcW w:w="1440" w:type="dxa"/>
          </w:tcPr>
          <w:p w14:paraId="55B818DE" w14:textId="62AF6F56" w:rsidR="00DB6B6C" w:rsidRPr="00E1509A" w:rsidRDefault="00DB6B6C" w:rsidP="00415113">
            <w:pPr>
              <w:rPr>
                <w:sz w:val="20"/>
                <w:szCs w:val="20"/>
              </w:rPr>
            </w:pPr>
            <w:r w:rsidRPr="00E1509A">
              <w:rPr>
                <w:sz w:val="20"/>
                <w:szCs w:val="20"/>
              </w:rPr>
              <w:t>Face to face</w:t>
            </w:r>
          </w:p>
        </w:tc>
        <w:tc>
          <w:tcPr>
            <w:tcW w:w="1530" w:type="dxa"/>
          </w:tcPr>
          <w:p w14:paraId="129EE627" w14:textId="77777777" w:rsidR="00DB6B6C" w:rsidRPr="00E1509A" w:rsidRDefault="00DB6B6C" w:rsidP="007C0A36">
            <w:pPr>
              <w:rPr>
                <w:sz w:val="20"/>
                <w:szCs w:val="20"/>
              </w:rPr>
            </w:pPr>
            <w:r w:rsidRPr="00E1509A">
              <w:rPr>
                <w:sz w:val="20"/>
                <w:szCs w:val="20"/>
              </w:rPr>
              <w:t>During requirement analysis phase</w:t>
            </w:r>
          </w:p>
        </w:tc>
        <w:tc>
          <w:tcPr>
            <w:tcW w:w="2194" w:type="dxa"/>
          </w:tcPr>
          <w:p w14:paraId="74F0100D" w14:textId="77777777" w:rsidR="00DB6B6C" w:rsidRPr="00E1509A" w:rsidRDefault="00DB6B6C" w:rsidP="007C0A36">
            <w:pPr>
              <w:rPr>
                <w:sz w:val="20"/>
                <w:szCs w:val="20"/>
              </w:rPr>
            </w:pPr>
            <w:r w:rsidRPr="00E1509A">
              <w:rPr>
                <w:sz w:val="20"/>
                <w:szCs w:val="20"/>
              </w:rPr>
              <w:t>As in Q&amp;A list</w:t>
            </w:r>
          </w:p>
        </w:tc>
        <w:tc>
          <w:tcPr>
            <w:tcW w:w="1424" w:type="dxa"/>
          </w:tcPr>
          <w:p w14:paraId="38A4B12B" w14:textId="77777777" w:rsidR="00DB6B6C" w:rsidRPr="00E1509A" w:rsidRDefault="00DB6B6C" w:rsidP="007C0A36">
            <w:pPr>
              <w:rPr>
                <w:sz w:val="20"/>
                <w:szCs w:val="20"/>
              </w:rPr>
            </w:pPr>
            <w:r w:rsidRPr="00E1509A">
              <w:rPr>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3DEBC5F5" w14:textId="77777777" w:rsidTr="007C6FC0">
        <w:trPr>
          <w:cantSplit/>
        </w:trPr>
        <w:tc>
          <w:tcPr>
            <w:tcW w:w="8478" w:type="dxa"/>
            <w:shd w:val="clear" w:color="auto" w:fill="auto"/>
          </w:tcPr>
          <w:p w14:paraId="6BC3499C" w14:textId="77777777" w:rsidR="00DB6B6C" w:rsidRPr="009C6F5C" w:rsidRDefault="00DB6B6C" w:rsidP="00151D53">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3627661F" w14:textId="77777777" w:rsidTr="008C66D1">
        <w:trPr>
          <w:cantSplit/>
        </w:trPr>
        <w:tc>
          <w:tcPr>
            <w:tcW w:w="1890" w:type="dxa"/>
          </w:tcPr>
          <w:p w14:paraId="19160B38" w14:textId="77777777" w:rsidR="00DB6B6C" w:rsidRPr="00E1509A" w:rsidRDefault="00DB6B6C" w:rsidP="007C0A36">
            <w:pPr>
              <w:rPr>
                <w:sz w:val="20"/>
                <w:szCs w:val="20"/>
              </w:rPr>
            </w:pPr>
            <w:r w:rsidRPr="00E1509A">
              <w:rPr>
                <w:sz w:val="20"/>
                <w:szCs w:val="20"/>
              </w:rPr>
              <w:t>Review Project Plan &amp; Project schedule</w:t>
            </w:r>
          </w:p>
        </w:tc>
        <w:tc>
          <w:tcPr>
            <w:tcW w:w="1440" w:type="dxa"/>
          </w:tcPr>
          <w:p w14:paraId="7DB91432" w14:textId="77777777" w:rsidR="00DB6B6C" w:rsidRPr="00E1509A" w:rsidRDefault="00DB6B6C" w:rsidP="007C0A36">
            <w:pPr>
              <w:rPr>
                <w:sz w:val="20"/>
                <w:szCs w:val="20"/>
              </w:rPr>
            </w:pPr>
            <w:r w:rsidRPr="00E1509A">
              <w:rPr>
                <w:sz w:val="20"/>
                <w:szCs w:val="20"/>
              </w:rPr>
              <w:t>By attend project meeting</w:t>
            </w:r>
          </w:p>
        </w:tc>
        <w:tc>
          <w:tcPr>
            <w:tcW w:w="1530" w:type="dxa"/>
          </w:tcPr>
          <w:p w14:paraId="4048AC7D" w14:textId="77777777" w:rsidR="00DB6B6C" w:rsidRPr="00E1509A" w:rsidRDefault="00DB6B6C" w:rsidP="007C0A36">
            <w:pPr>
              <w:rPr>
                <w:sz w:val="20"/>
                <w:szCs w:val="20"/>
              </w:rPr>
            </w:pPr>
            <w:r w:rsidRPr="00E1509A">
              <w:rPr>
                <w:sz w:val="20"/>
                <w:szCs w:val="20"/>
              </w:rPr>
              <w:t>Significant changes to WO, PP and Project schedule (scope, objectives Organization, HR, major milestone, deliverables )</w:t>
            </w:r>
          </w:p>
        </w:tc>
        <w:tc>
          <w:tcPr>
            <w:tcW w:w="2194" w:type="dxa"/>
          </w:tcPr>
          <w:p w14:paraId="3F0E07A9" w14:textId="77777777" w:rsidR="00DB6B6C" w:rsidRPr="00E1509A" w:rsidRDefault="00DB6B6C" w:rsidP="00D9223D">
            <w:pPr>
              <w:pStyle w:val="bang0"/>
              <w:framePr w:wrap="around"/>
            </w:pPr>
          </w:p>
        </w:tc>
        <w:tc>
          <w:tcPr>
            <w:tcW w:w="1424" w:type="dxa"/>
          </w:tcPr>
          <w:p w14:paraId="1848A67A" w14:textId="77777777" w:rsidR="00DB6B6C" w:rsidRPr="00E1509A" w:rsidRDefault="00DB6B6C" w:rsidP="00D9223D">
            <w:pPr>
              <w:pStyle w:val="bang0"/>
              <w:framePr w:wrap="around"/>
            </w:pPr>
            <w:r w:rsidRPr="00E1509A">
              <w:t>PM</w:t>
            </w:r>
          </w:p>
        </w:tc>
      </w:tr>
      <w:tr w:rsidR="00DB6B6C" w:rsidRPr="00E1509A" w14:paraId="053EB78E" w14:textId="77777777" w:rsidTr="008C66D1">
        <w:trPr>
          <w:cantSplit/>
        </w:trPr>
        <w:tc>
          <w:tcPr>
            <w:tcW w:w="1890" w:type="dxa"/>
          </w:tcPr>
          <w:p w14:paraId="208577E6" w14:textId="77777777" w:rsidR="00DB6B6C" w:rsidRPr="00E1509A" w:rsidRDefault="00DB6B6C" w:rsidP="007C0A36">
            <w:pPr>
              <w:rPr>
                <w:sz w:val="20"/>
                <w:szCs w:val="20"/>
              </w:rPr>
            </w:pPr>
            <w:r w:rsidRPr="00E1509A">
              <w:rPr>
                <w:sz w:val="20"/>
                <w:szCs w:val="20"/>
              </w:rPr>
              <w:t>Project Progress Review</w:t>
            </w:r>
          </w:p>
        </w:tc>
        <w:tc>
          <w:tcPr>
            <w:tcW w:w="1440" w:type="dxa"/>
          </w:tcPr>
          <w:p w14:paraId="3B5574B8" w14:textId="77777777" w:rsidR="00DB6B6C" w:rsidRPr="00E1509A" w:rsidRDefault="00DB6B6C" w:rsidP="007C0A36">
            <w:pPr>
              <w:rPr>
                <w:sz w:val="20"/>
                <w:szCs w:val="20"/>
              </w:rPr>
            </w:pPr>
            <w:r w:rsidRPr="00E1509A">
              <w:rPr>
                <w:sz w:val="20"/>
                <w:szCs w:val="20"/>
              </w:rPr>
              <w:t>By email and/or via Operation meeting at Group/Division level</w:t>
            </w:r>
          </w:p>
        </w:tc>
        <w:tc>
          <w:tcPr>
            <w:tcW w:w="1530" w:type="dxa"/>
          </w:tcPr>
          <w:p w14:paraId="586B793B" w14:textId="77777777" w:rsidR="00DB6B6C" w:rsidRPr="00E1509A" w:rsidRDefault="00DB6B6C" w:rsidP="007C0A36">
            <w:pPr>
              <w:rPr>
                <w:sz w:val="20"/>
                <w:szCs w:val="20"/>
              </w:rPr>
            </w:pPr>
            <w:r w:rsidRPr="00E1509A">
              <w:rPr>
                <w:sz w:val="20"/>
                <w:szCs w:val="20"/>
              </w:rPr>
              <w:t>Weekly</w:t>
            </w:r>
          </w:p>
        </w:tc>
        <w:tc>
          <w:tcPr>
            <w:tcW w:w="2194" w:type="dxa"/>
          </w:tcPr>
          <w:p w14:paraId="2E16A3BA"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593E180" w14:textId="77777777" w:rsidR="00DB6B6C" w:rsidRPr="00E1509A" w:rsidRDefault="00DB6B6C" w:rsidP="007C0A36">
            <w:pPr>
              <w:rPr>
                <w:sz w:val="20"/>
                <w:szCs w:val="20"/>
              </w:rPr>
            </w:pPr>
            <w:r w:rsidRPr="00E1509A">
              <w:rPr>
                <w:sz w:val="20"/>
                <w:szCs w:val="20"/>
              </w:rPr>
              <w:t>PM</w:t>
            </w:r>
          </w:p>
        </w:tc>
      </w:tr>
      <w:tr w:rsidR="00DB6B6C" w:rsidRPr="00E1509A" w14:paraId="4E37ECB1" w14:textId="77777777" w:rsidTr="008C66D1">
        <w:trPr>
          <w:cantSplit/>
        </w:trPr>
        <w:tc>
          <w:tcPr>
            <w:tcW w:w="1890" w:type="dxa"/>
          </w:tcPr>
          <w:p w14:paraId="52148413" w14:textId="77777777" w:rsidR="00DB6B6C" w:rsidRPr="00E1509A" w:rsidRDefault="00DB6B6C" w:rsidP="007C0A36">
            <w:pPr>
              <w:rPr>
                <w:sz w:val="20"/>
                <w:szCs w:val="20"/>
              </w:rPr>
            </w:pPr>
            <w:r w:rsidRPr="00E1509A">
              <w:rPr>
                <w:sz w:val="20"/>
                <w:szCs w:val="20"/>
              </w:rPr>
              <w:lastRenderedPageBreak/>
              <w:t>Project Milestone Review</w:t>
            </w:r>
          </w:p>
          <w:p w14:paraId="781B9D4C" w14:textId="77777777" w:rsidR="00DB6B6C" w:rsidRPr="00E1509A" w:rsidRDefault="00DB6B6C" w:rsidP="007C0A36">
            <w:pPr>
              <w:rPr>
                <w:sz w:val="20"/>
                <w:szCs w:val="20"/>
              </w:rPr>
            </w:pPr>
          </w:p>
        </w:tc>
        <w:tc>
          <w:tcPr>
            <w:tcW w:w="1440" w:type="dxa"/>
          </w:tcPr>
          <w:p w14:paraId="566E68FD" w14:textId="77777777" w:rsidR="00DB6B6C" w:rsidRPr="00E1509A" w:rsidRDefault="00DB6B6C" w:rsidP="007C0A36">
            <w:pPr>
              <w:rPr>
                <w:sz w:val="20"/>
                <w:szCs w:val="20"/>
              </w:rPr>
            </w:pPr>
            <w:r w:rsidRPr="00E1509A">
              <w:rPr>
                <w:sz w:val="20"/>
                <w:szCs w:val="20"/>
              </w:rPr>
              <w:t>By email and via project milestone review meeting</w:t>
            </w:r>
          </w:p>
        </w:tc>
        <w:tc>
          <w:tcPr>
            <w:tcW w:w="1530" w:type="dxa"/>
          </w:tcPr>
          <w:p w14:paraId="64BE9FD4" w14:textId="77777777" w:rsidR="00DB6B6C" w:rsidRPr="00E1509A" w:rsidRDefault="00DB6B6C" w:rsidP="007C0A36">
            <w:pPr>
              <w:rPr>
                <w:sz w:val="20"/>
                <w:szCs w:val="20"/>
              </w:rPr>
            </w:pPr>
            <w:r w:rsidRPr="00E1509A">
              <w:rPr>
                <w:sz w:val="20"/>
                <w:szCs w:val="20"/>
              </w:rPr>
              <w:t>End of every stage</w:t>
            </w:r>
          </w:p>
        </w:tc>
        <w:tc>
          <w:tcPr>
            <w:tcW w:w="2194" w:type="dxa"/>
          </w:tcPr>
          <w:p w14:paraId="000673C4" w14:textId="77777777" w:rsidR="00DB6B6C" w:rsidRPr="00E1509A" w:rsidRDefault="00DB6B6C" w:rsidP="007C0A36">
            <w:pPr>
              <w:rPr>
                <w:sz w:val="20"/>
                <w:szCs w:val="20"/>
              </w:rPr>
            </w:pPr>
            <w:r w:rsidRPr="00E1509A">
              <w:rPr>
                <w:sz w:val="20"/>
                <w:szCs w:val="20"/>
              </w:rPr>
              <w:t>Project objective review, evaluate project performance (quality, schedule, effort), Causal analysis, update project plan for next stage</w:t>
            </w:r>
          </w:p>
        </w:tc>
        <w:tc>
          <w:tcPr>
            <w:tcW w:w="1424" w:type="dxa"/>
          </w:tcPr>
          <w:p w14:paraId="1293E153" w14:textId="77777777" w:rsidR="00DB6B6C" w:rsidRPr="00E1509A" w:rsidRDefault="00DB6B6C" w:rsidP="007C0A36">
            <w:pPr>
              <w:rPr>
                <w:sz w:val="20"/>
                <w:szCs w:val="20"/>
              </w:rPr>
            </w:pPr>
            <w:r w:rsidRPr="00E1509A">
              <w:rPr>
                <w:sz w:val="20"/>
                <w:szCs w:val="20"/>
              </w:rPr>
              <w:t>PM</w:t>
            </w:r>
          </w:p>
        </w:tc>
      </w:tr>
    </w:tbl>
    <w:p w14:paraId="52802AFE" w14:textId="79589132" w:rsidR="00D25A64" w:rsidRPr="00077E1F" w:rsidRDefault="00E031FE" w:rsidP="007C0A36">
      <w:pPr>
        <w:pStyle w:val="Heading1"/>
      </w:pPr>
      <w:bookmarkStart w:id="33" w:name="_Toc457635421"/>
      <w:bookmarkEnd w:id="32"/>
      <w:r w:rsidRPr="00077E1F">
        <w:lastRenderedPageBreak/>
        <w:t>Configuration M</w:t>
      </w:r>
      <w:r w:rsidR="00D25A64" w:rsidRPr="00077E1F">
        <w:t>anagement</w:t>
      </w:r>
      <w:bookmarkEnd w:id="33"/>
    </w:p>
    <w:p w14:paraId="19FE4118" w14:textId="73EB7A13" w:rsidR="00F80C19" w:rsidRPr="00077E1F" w:rsidRDefault="00F6325E" w:rsidP="007C0A36">
      <w:bookmarkStart w:id="34" w:name="_Toc447380910"/>
      <w:bookmarkStart w:id="35" w:name="_Toc493946074"/>
      <w:bookmarkStart w:id="36" w:name="_Toc523796238"/>
      <w:bookmarkStart w:id="37" w:name="_Toc524347177"/>
      <w:bookmarkStart w:id="38" w:name="_Toc91412645"/>
      <w:r>
        <w:t xml:space="preserve"> </w:t>
      </w:r>
      <w:r w:rsidR="00F80C19" w:rsidRPr="00077E1F">
        <w:t>The detail configuration management is available in file</w:t>
      </w:r>
      <w:r w:rsidR="0083141D" w:rsidRPr="00077E1F">
        <w:rPr>
          <w:b/>
          <w:i/>
          <w:color w:val="0070C0"/>
          <w:u w:val="single"/>
        </w:rPr>
        <w:t xml:space="preserve"> </w:t>
      </w:r>
      <w:r w:rsidR="000F7B4C">
        <w:rPr>
          <w:b/>
          <w:i/>
          <w:color w:val="0070C0"/>
          <w:u w:val="single"/>
        </w:rPr>
        <w:t>Veazy</w:t>
      </w:r>
      <w:r w:rsidR="0083141D" w:rsidRPr="00077E1F">
        <w:rPr>
          <w:b/>
          <w:i/>
          <w:color w:val="0070C0"/>
          <w:u w:val="single"/>
        </w:rPr>
        <w:t>_CMPlan_v1.0_EN.</w:t>
      </w:r>
      <w:r w:rsidR="00F80C19" w:rsidRPr="00077E1F">
        <w:rPr>
          <w:b/>
          <w:i/>
          <w:color w:val="0070C0"/>
          <w:u w:val="single"/>
        </w:rPr>
        <w:t>docx</w:t>
      </w:r>
      <w:r w:rsidR="00F80C19" w:rsidRPr="00077E1F">
        <w:t xml:space="preserve">. </w:t>
      </w:r>
    </w:p>
    <w:p w14:paraId="4A1401FF" w14:textId="77777777" w:rsidR="00DB6B6C" w:rsidRPr="00077E1F" w:rsidRDefault="00DB6B6C" w:rsidP="007C0A36"/>
    <w:bookmarkEnd w:id="34"/>
    <w:bookmarkEnd w:id="35"/>
    <w:bookmarkEnd w:id="36"/>
    <w:bookmarkEnd w:id="37"/>
    <w:bookmarkEnd w:id="38"/>
    <w:p w14:paraId="7C9D6A07" w14:textId="77777777" w:rsidR="00D25A64" w:rsidRPr="00077E1F" w:rsidRDefault="00D25A64" w:rsidP="007C0A36"/>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CB1C2" w14:textId="77777777" w:rsidR="00FB1C3D" w:rsidRDefault="00FB1C3D" w:rsidP="007C0A36">
      <w:r>
        <w:separator/>
      </w:r>
    </w:p>
    <w:p w14:paraId="172C4EF9" w14:textId="77777777" w:rsidR="00FB1C3D" w:rsidRDefault="00FB1C3D" w:rsidP="007C0A36"/>
    <w:p w14:paraId="19DE64BA" w14:textId="77777777" w:rsidR="00FB1C3D" w:rsidRDefault="00FB1C3D" w:rsidP="007C0A36"/>
    <w:p w14:paraId="03CAE4E1" w14:textId="77777777" w:rsidR="00FB1C3D" w:rsidRDefault="00FB1C3D" w:rsidP="007C0A36"/>
    <w:p w14:paraId="19BB2CC9" w14:textId="77777777" w:rsidR="00FB1C3D" w:rsidRDefault="00FB1C3D" w:rsidP="007C0A36"/>
    <w:p w14:paraId="3CB1D278" w14:textId="77777777" w:rsidR="00FB1C3D" w:rsidRDefault="00FB1C3D" w:rsidP="007C0A36"/>
    <w:p w14:paraId="0CE408F5" w14:textId="77777777" w:rsidR="00FB1C3D" w:rsidRDefault="00FB1C3D" w:rsidP="007C0A36"/>
    <w:p w14:paraId="23385DCC" w14:textId="77777777" w:rsidR="00FB1C3D" w:rsidRDefault="00FB1C3D" w:rsidP="007C0A36"/>
    <w:p w14:paraId="447316D4" w14:textId="77777777" w:rsidR="00FB1C3D" w:rsidRDefault="00FB1C3D" w:rsidP="007C0A36"/>
    <w:p w14:paraId="0E3F93F1" w14:textId="77777777" w:rsidR="00FB1C3D" w:rsidRDefault="00FB1C3D" w:rsidP="007C0A36"/>
    <w:p w14:paraId="381B3E9F" w14:textId="77777777" w:rsidR="00FB1C3D" w:rsidRDefault="00FB1C3D" w:rsidP="007C0A36"/>
    <w:p w14:paraId="083E2AD6" w14:textId="77777777" w:rsidR="00FB1C3D" w:rsidRDefault="00FB1C3D" w:rsidP="007C0A36"/>
    <w:p w14:paraId="53FE1BBF" w14:textId="77777777" w:rsidR="00FB1C3D" w:rsidRDefault="00FB1C3D" w:rsidP="007C0A36"/>
    <w:p w14:paraId="567B5D94" w14:textId="77777777" w:rsidR="00FB1C3D" w:rsidRDefault="00FB1C3D" w:rsidP="007C0A36"/>
    <w:p w14:paraId="55C1E5E2" w14:textId="77777777" w:rsidR="00FB1C3D" w:rsidRDefault="00FB1C3D" w:rsidP="007C0A36"/>
    <w:p w14:paraId="0A9CF741" w14:textId="77777777" w:rsidR="00FB1C3D" w:rsidRDefault="00FB1C3D" w:rsidP="007C0A36"/>
    <w:p w14:paraId="42C63E86" w14:textId="77777777" w:rsidR="00FB1C3D" w:rsidRDefault="00FB1C3D" w:rsidP="007C0A36"/>
    <w:p w14:paraId="4A596036" w14:textId="77777777" w:rsidR="00FB1C3D" w:rsidRDefault="00FB1C3D" w:rsidP="007C0A36"/>
    <w:p w14:paraId="61CCE709" w14:textId="77777777" w:rsidR="00FB1C3D" w:rsidRDefault="00FB1C3D" w:rsidP="007C0A36"/>
    <w:p w14:paraId="0CC821EF" w14:textId="77777777" w:rsidR="00FB1C3D" w:rsidRDefault="00FB1C3D" w:rsidP="007C0A36"/>
    <w:p w14:paraId="74CA833F" w14:textId="77777777" w:rsidR="00FB1C3D" w:rsidRDefault="00FB1C3D" w:rsidP="007C0A36"/>
    <w:p w14:paraId="1819F549" w14:textId="77777777" w:rsidR="00FB1C3D" w:rsidRDefault="00FB1C3D"/>
    <w:p w14:paraId="36E3AC7D" w14:textId="77777777" w:rsidR="00FB1C3D" w:rsidRDefault="00FB1C3D" w:rsidP="002A71C9"/>
    <w:p w14:paraId="575D0F60" w14:textId="77777777" w:rsidR="00FB1C3D" w:rsidRDefault="00FB1C3D" w:rsidP="0040578D"/>
    <w:p w14:paraId="2823B928" w14:textId="77777777" w:rsidR="00FB1C3D" w:rsidRDefault="00FB1C3D" w:rsidP="0040578D"/>
    <w:p w14:paraId="7D8300DB" w14:textId="77777777" w:rsidR="00FB1C3D" w:rsidRDefault="00FB1C3D" w:rsidP="0023517F"/>
    <w:p w14:paraId="25C4BCC8" w14:textId="77777777" w:rsidR="00FB1C3D" w:rsidRDefault="00FB1C3D" w:rsidP="008B4D3A"/>
    <w:p w14:paraId="078B1BCD" w14:textId="77777777" w:rsidR="00FB1C3D" w:rsidRDefault="00FB1C3D"/>
  </w:endnote>
  <w:endnote w:type="continuationSeparator" w:id="0">
    <w:p w14:paraId="316D5D87" w14:textId="77777777" w:rsidR="00FB1C3D" w:rsidRDefault="00FB1C3D" w:rsidP="007C0A36">
      <w:r>
        <w:continuationSeparator/>
      </w:r>
    </w:p>
    <w:p w14:paraId="4BA9C4DB" w14:textId="77777777" w:rsidR="00FB1C3D" w:rsidRDefault="00FB1C3D" w:rsidP="007C0A36"/>
    <w:p w14:paraId="4AF1E3F8" w14:textId="77777777" w:rsidR="00FB1C3D" w:rsidRDefault="00FB1C3D" w:rsidP="007C0A36"/>
    <w:p w14:paraId="3CC375D7" w14:textId="77777777" w:rsidR="00FB1C3D" w:rsidRDefault="00FB1C3D" w:rsidP="007C0A36"/>
    <w:p w14:paraId="318C7D4B" w14:textId="77777777" w:rsidR="00FB1C3D" w:rsidRDefault="00FB1C3D" w:rsidP="007C0A36"/>
    <w:p w14:paraId="75AF64F5" w14:textId="77777777" w:rsidR="00FB1C3D" w:rsidRDefault="00FB1C3D" w:rsidP="007C0A36"/>
    <w:p w14:paraId="64C10C7A" w14:textId="77777777" w:rsidR="00FB1C3D" w:rsidRDefault="00FB1C3D" w:rsidP="007C0A36"/>
    <w:p w14:paraId="5D089FBA" w14:textId="77777777" w:rsidR="00FB1C3D" w:rsidRDefault="00FB1C3D" w:rsidP="007C0A36"/>
    <w:p w14:paraId="2EE482A1" w14:textId="77777777" w:rsidR="00FB1C3D" w:rsidRDefault="00FB1C3D" w:rsidP="007C0A36"/>
    <w:p w14:paraId="0F742F16" w14:textId="77777777" w:rsidR="00FB1C3D" w:rsidRDefault="00FB1C3D" w:rsidP="007C0A36"/>
    <w:p w14:paraId="773F153D" w14:textId="77777777" w:rsidR="00FB1C3D" w:rsidRDefault="00FB1C3D" w:rsidP="007C0A36"/>
    <w:p w14:paraId="4A1EB27B" w14:textId="77777777" w:rsidR="00FB1C3D" w:rsidRDefault="00FB1C3D" w:rsidP="007C0A36"/>
    <w:p w14:paraId="16B1F320" w14:textId="77777777" w:rsidR="00FB1C3D" w:rsidRDefault="00FB1C3D" w:rsidP="007C0A36"/>
    <w:p w14:paraId="43C8CF51" w14:textId="77777777" w:rsidR="00FB1C3D" w:rsidRDefault="00FB1C3D" w:rsidP="007C0A36"/>
    <w:p w14:paraId="09C63537" w14:textId="77777777" w:rsidR="00FB1C3D" w:rsidRDefault="00FB1C3D" w:rsidP="007C0A36"/>
    <w:p w14:paraId="13F429D8" w14:textId="77777777" w:rsidR="00FB1C3D" w:rsidRDefault="00FB1C3D" w:rsidP="007C0A36"/>
    <w:p w14:paraId="18F5F30D" w14:textId="77777777" w:rsidR="00FB1C3D" w:rsidRDefault="00FB1C3D" w:rsidP="007C0A36"/>
    <w:p w14:paraId="2E79FA50" w14:textId="77777777" w:rsidR="00FB1C3D" w:rsidRDefault="00FB1C3D" w:rsidP="007C0A36"/>
    <w:p w14:paraId="18849892" w14:textId="77777777" w:rsidR="00FB1C3D" w:rsidRDefault="00FB1C3D" w:rsidP="007C0A36"/>
    <w:p w14:paraId="31DDD3C9" w14:textId="77777777" w:rsidR="00FB1C3D" w:rsidRDefault="00FB1C3D" w:rsidP="007C0A36"/>
    <w:p w14:paraId="26128915" w14:textId="77777777" w:rsidR="00FB1C3D" w:rsidRDefault="00FB1C3D" w:rsidP="007C0A36"/>
    <w:p w14:paraId="3021B3E9" w14:textId="77777777" w:rsidR="00FB1C3D" w:rsidRDefault="00FB1C3D"/>
    <w:p w14:paraId="17FFBDD9" w14:textId="77777777" w:rsidR="00FB1C3D" w:rsidRDefault="00FB1C3D" w:rsidP="002A71C9"/>
    <w:p w14:paraId="4922FD41" w14:textId="77777777" w:rsidR="00FB1C3D" w:rsidRDefault="00FB1C3D" w:rsidP="0040578D"/>
    <w:p w14:paraId="5E5A9522" w14:textId="77777777" w:rsidR="00FB1C3D" w:rsidRDefault="00FB1C3D" w:rsidP="0040578D"/>
    <w:p w14:paraId="5418101E" w14:textId="77777777" w:rsidR="00FB1C3D" w:rsidRDefault="00FB1C3D" w:rsidP="0023517F"/>
    <w:p w14:paraId="3A2F35C7" w14:textId="77777777" w:rsidR="00FB1C3D" w:rsidRDefault="00FB1C3D" w:rsidP="008B4D3A"/>
    <w:p w14:paraId="402ED5D4" w14:textId="77777777" w:rsidR="00FB1C3D" w:rsidRDefault="00FB1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7" w:usb1="00000000" w:usb2="00000000" w:usb3="00000000" w:csb0="00000013"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53B4" w14:textId="77777777" w:rsidR="008A5407" w:rsidRDefault="008A5407" w:rsidP="007C0A36">
    <w:pPr>
      <w:pStyle w:val="Footer"/>
    </w:pPr>
  </w:p>
  <w:p w14:paraId="46C708B1" w14:textId="77777777" w:rsidR="008A5407" w:rsidRDefault="008A5407" w:rsidP="007C0A36"/>
  <w:p w14:paraId="5CA54225" w14:textId="77777777" w:rsidR="008A5407" w:rsidRDefault="008A5407" w:rsidP="007C0A36"/>
  <w:p w14:paraId="4AE76918" w14:textId="77777777" w:rsidR="008A5407" w:rsidRDefault="008A5407" w:rsidP="007C0A36"/>
  <w:p w14:paraId="2AB7ADE3" w14:textId="77777777" w:rsidR="008A5407" w:rsidRDefault="008A5407" w:rsidP="007C0A36"/>
  <w:p w14:paraId="6396B415" w14:textId="77777777" w:rsidR="008A5407" w:rsidRDefault="008A5407" w:rsidP="007C0A36"/>
  <w:p w14:paraId="27876292" w14:textId="77777777" w:rsidR="008A5407" w:rsidRDefault="008A5407" w:rsidP="007C0A36"/>
  <w:p w14:paraId="0FDD45D2" w14:textId="77777777" w:rsidR="008A5407" w:rsidRDefault="008A5407" w:rsidP="007C0A36"/>
  <w:p w14:paraId="36CC4768" w14:textId="77777777" w:rsidR="008A5407" w:rsidRDefault="008A5407" w:rsidP="007C0A36"/>
  <w:p w14:paraId="55DC2A82" w14:textId="77777777" w:rsidR="008A5407" w:rsidRDefault="008A5407" w:rsidP="007C0A36"/>
  <w:p w14:paraId="7A57B33C" w14:textId="77777777" w:rsidR="008A5407" w:rsidRDefault="008A5407" w:rsidP="007C0A36"/>
  <w:p w14:paraId="11840839" w14:textId="77777777" w:rsidR="008A5407" w:rsidRDefault="008A5407" w:rsidP="007C0A36"/>
  <w:p w14:paraId="113C3D44" w14:textId="77777777" w:rsidR="008A5407" w:rsidRDefault="008A5407" w:rsidP="007C0A36"/>
  <w:p w14:paraId="4F0702EA" w14:textId="77777777" w:rsidR="008A5407" w:rsidRDefault="008A5407" w:rsidP="007C0A36"/>
  <w:p w14:paraId="5B07A119" w14:textId="77777777" w:rsidR="008A5407" w:rsidRDefault="008A5407" w:rsidP="007C0A36"/>
  <w:p w14:paraId="4EBC30F8" w14:textId="77777777" w:rsidR="008A5407" w:rsidRDefault="008A5407" w:rsidP="007C0A36"/>
  <w:p w14:paraId="24AF81B9" w14:textId="77777777" w:rsidR="008A5407" w:rsidRDefault="008A5407" w:rsidP="007C0A36"/>
  <w:p w14:paraId="7C1051B2" w14:textId="77777777" w:rsidR="008A5407" w:rsidRDefault="008A5407" w:rsidP="007C0A36"/>
  <w:p w14:paraId="191B2269" w14:textId="77777777" w:rsidR="008A5407" w:rsidRDefault="008A5407" w:rsidP="007C0A36"/>
  <w:p w14:paraId="4103DCA7" w14:textId="77777777" w:rsidR="008A5407" w:rsidRDefault="008A5407" w:rsidP="007C0A36"/>
  <w:p w14:paraId="4C34C996" w14:textId="77777777" w:rsidR="008A5407" w:rsidRDefault="008A5407" w:rsidP="007C0A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8F735" w14:textId="77777777" w:rsidR="008A5407" w:rsidRDefault="008A5407" w:rsidP="007C0A36">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09613"/>
      <w:docPartObj>
        <w:docPartGallery w:val="Page Numbers (Bottom of Page)"/>
        <w:docPartUnique/>
      </w:docPartObj>
    </w:sdtPr>
    <w:sdtContent>
      <w:sdt>
        <w:sdtPr>
          <w:id w:val="-837620132"/>
          <w:docPartObj>
            <w:docPartGallery w:val="Page Numbers (Top of Page)"/>
            <w:docPartUnique/>
          </w:docPartObj>
        </w:sdtPr>
        <w:sdtContent>
          <w:p w14:paraId="41184FE1" w14:textId="62A982B2" w:rsidR="008A5407" w:rsidRDefault="008A5407" w:rsidP="007C0A36">
            <w:pPr>
              <w:pStyle w:val="Footer"/>
            </w:pPr>
            <w:r>
              <w:t xml:space="preserve">Page </w:t>
            </w:r>
            <w:r>
              <w:rPr>
                <w:sz w:val="24"/>
                <w:szCs w:val="24"/>
              </w:rPr>
              <w:fldChar w:fldCharType="begin"/>
            </w:r>
            <w:r>
              <w:instrText xml:space="preserve"> PAGE </w:instrText>
            </w:r>
            <w:r>
              <w:rPr>
                <w:sz w:val="24"/>
                <w:szCs w:val="24"/>
              </w:rPr>
              <w:fldChar w:fldCharType="separate"/>
            </w:r>
            <w:r w:rsidR="00AE63B4">
              <w:rPr>
                <w:noProof/>
              </w:rPr>
              <w:t>24</w:t>
            </w:r>
            <w:r>
              <w:rPr>
                <w:sz w:val="24"/>
                <w:szCs w:val="24"/>
              </w:rPr>
              <w:fldChar w:fldCharType="end"/>
            </w:r>
            <w:r>
              <w:t xml:space="preserve"> of </w:t>
            </w:r>
            <w:fldSimple w:instr=" NUMPAGES  ">
              <w:r w:rsidR="00AE63B4">
                <w:rPr>
                  <w:noProof/>
                </w:rPr>
                <w:t>28</w:t>
              </w:r>
            </w:fldSimple>
          </w:p>
        </w:sdtContent>
      </w:sdt>
    </w:sdtContent>
  </w:sdt>
  <w:p w14:paraId="6C95B4E4" w14:textId="77777777" w:rsidR="008A5407" w:rsidRDefault="008A5407" w:rsidP="007C0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D37AA" w14:textId="77777777" w:rsidR="00FB1C3D" w:rsidRDefault="00FB1C3D" w:rsidP="007C0A36">
      <w:r>
        <w:separator/>
      </w:r>
    </w:p>
    <w:p w14:paraId="21DD7F01" w14:textId="77777777" w:rsidR="00FB1C3D" w:rsidRDefault="00FB1C3D" w:rsidP="007C0A36"/>
    <w:p w14:paraId="495E01C9" w14:textId="77777777" w:rsidR="00FB1C3D" w:rsidRDefault="00FB1C3D" w:rsidP="007C0A36"/>
    <w:p w14:paraId="36774D3E" w14:textId="77777777" w:rsidR="00FB1C3D" w:rsidRDefault="00FB1C3D" w:rsidP="007C0A36"/>
    <w:p w14:paraId="19DB1978" w14:textId="77777777" w:rsidR="00FB1C3D" w:rsidRDefault="00FB1C3D" w:rsidP="007C0A36"/>
    <w:p w14:paraId="056CD130" w14:textId="77777777" w:rsidR="00FB1C3D" w:rsidRDefault="00FB1C3D" w:rsidP="007C0A36"/>
    <w:p w14:paraId="3AA1C194" w14:textId="77777777" w:rsidR="00FB1C3D" w:rsidRDefault="00FB1C3D" w:rsidP="007C0A36"/>
    <w:p w14:paraId="6A8C2BDF" w14:textId="77777777" w:rsidR="00FB1C3D" w:rsidRDefault="00FB1C3D" w:rsidP="007C0A36"/>
    <w:p w14:paraId="1E7BF370" w14:textId="77777777" w:rsidR="00FB1C3D" w:rsidRDefault="00FB1C3D" w:rsidP="007C0A36"/>
    <w:p w14:paraId="1436D8F8" w14:textId="77777777" w:rsidR="00FB1C3D" w:rsidRDefault="00FB1C3D" w:rsidP="007C0A36"/>
    <w:p w14:paraId="172E6E4C" w14:textId="77777777" w:rsidR="00FB1C3D" w:rsidRDefault="00FB1C3D" w:rsidP="007C0A36"/>
    <w:p w14:paraId="6B4A2908" w14:textId="77777777" w:rsidR="00FB1C3D" w:rsidRDefault="00FB1C3D" w:rsidP="007C0A36"/>
    <w:p w14:paraId="1715066E" w14:textId="77777777" w:rsidR="00FB1C3D" w:rsidRDefault="00FB1C3D" w:rsidP="007C0A36"/>
    <w:p w14:paraId="1CA45A71" w14:textId="77777777" w:rsidR="00FB1C3D" w:rsidRDefault="00FB1C3D" w:rsidP="007C0A36"/>
    <w:p w14:paraId="682E6888" w14:textId="77777777" w:rsidR="00FB1C3D" w:rsidRDefault="00FB1C3D" w:rsidP="007C0A36"/>
    <w:p w14:paraId="576D0E2F" w14:textId="77777777" w:rsidR="00FB1C3D" w:rsidRDefault="00FB1C3D" w:rsidP="007C0A36"/>
    <w:p w14:paraId="0DC606AE" w14:textId="77777777" w:rsidR="00FB1C3D" w:rsidRDefault="00FB1C3D" w:rsidP="007C0A36"/>
    <w:p w14:paraId="00FB0061" w14:textId="77777777" w:rsidR="00FB1C3D" w:rsidRDefault="00FB1C3D" w:rsidP="007C0A36"/>
    <w:p w14:paraId="384A416F" w14:textId="77777777" w:rsidR="00FB1C3D" w:rsidRDefault="00FB1C3D" w:rsidP="007C0A36"/>
    <w:p w14:paraId="13BD2202" w14:textId="77777777" w:rsidR="00FB1C3D" w:rsidRDefault="00FB1C3D" w:rsidP="007C0A36"/>
    <w:p w14:paraId="59CE6E22" w14:textId="77777777" w:rsidR="00FB1C3D" w:rsidRDefault="00FB1C3D" w:rsidP="007C0A36"/>
    <w:p w14:paraId="5F63EC29" w14:textId="77777777" w:rsidR="00FB1C3D" w:rsidRDefault="00FB1C3D"/>
    <w:p w14:paraId="1767CA9F" w14:textId="77777777" w:rsidR="00FB1C3D" w:rsidRDefault="00FB1C3D" w:rsidP="002A71C9"/>
    <w:p w14:paraId="03D4F48E" w14:textId="77777777" w:rsidR="00FB1C3D" w:rsidRDefault="00FB1C3D" w:rsidP="0040578D"/>
    <w:p w14:paraId="1BB6A74E" w14:textId="77777777" w:rsidR="00FB1C3D" w:rsidRDefault="00FB1C3D" w:rsidP="0040578D"/>
    <w:p w14:paraId="493D2C42" w14:textId="77777777" w:rsidR="00FB1C3D" w:rsidRDefault="00FB1C3D" w:rsidP="0023517F"/>
    <w:p w14:paraId="4AD7C069" w14:textId="77777777" w:rsidR="00FB1C3D" w:rsidRDefault="00FB1C3D" w:rsidP="008B4D3A"/>
    <w:p w14:paraId="51FD4D37" w14:textId="77777777" w:rsidR="00FB1C3D" w:rsidRDefault="00FB1C3D"/>
  </w:footnote>
  <w:footnote w:type="continuationSeparator" w:id="0">
    <w:p w14:paraId="6B0DB686" w14:textId="77777777" w:rsidR="00FB1C3D" w:rsidRDefault="00FB1C3D" w:rsidP="007C0A36">
      <w:r>
        <w:continuationSeparator/>
      </w:r>
    </w:p>
    <w:p w14:paraId="082021CD" w14:textId="77777777" w:rsidR="00FB1C3D" w:rsidRDefault="00FB1C3D" w:rsidP="007C0A36"/>
    <w:p w14:paraId="53BD7755" w14:textId="77777777" w:rsidR="00FB1C3D" w:rsidRDefault="00FB1C3D" w:rsidP="007C0A36"/>
    <w:p w14:paraId="2697EB1F" w14:textId="77777777" w:rsidR="00FB1C3D" w:rsidRDefault="00FB1C3D" w:rsidP="007C0A36"/>
    <w:p w14:paraId="2D23C5AD" w14:textId="77777777" w:rsidR="00FB1C3D" w:rsidRDefault="00FB1C3D" w:rsidP="007C0A36"/>
    <w:p w14:paraId="50634747" w14:textId="77777777" w:rsidR="00FB1C3D" w:rsidRDefault="00FB1C3D" w:rsidP="007C0A36"/>
    <w:p w14:paraId="0BB248EF" w14:textId="77777777" w:rsidR="00FB1C3D" w:rsidRDefault="00FB1C3D" w:rsidP="007C0A36"/>
    <w:p w14:paraId="51A4C001" w14:textId="77777777" w:rsidR="00FB1C3D" w:rsidRDefault="00FB1C3D" w:rsidP="007C0A36"/>
    <w:p w14:paraId="3866D5A2" w14:textId="77777777" w:rsidR="00FB1C3D" w:rsidRDefault="00FB1C3D" w:rsidP="007C0A36"/>
    <w:p w14:paraId="5C1E7793" w14:textId="77777777" w:rsidR="00FB1C3D" w:rsidRDefault="00FB1C3D" w:rsidP="007C0A36"/>
    <w:p w14:paraId="17DE266F" w14:textId="77777777" w:rsidR="00FB1C3D" w:rsidRDefault="00FB1C3D" w:rsidP="007C0A36"/>
    <w:p w14:paraId="4075369B" w14:textId="77777777" w:rsidR="00FB1C3D" w:rsidRDefault="00FB1C3D" w:rsidP="007C0A36"/>
    <w:p w14:paraId="6BBCC0AE" w14:textId="77777777" w:rsidR="00FB1C3D" w:rsidRDefault="00FB1C3D" w:rsidP="007C0A36"/>
    <w:p w14:paraId="4338D463" w14:textId="77777777" w:rsidR="00FB1C3D" w:rsidRDefault="00FB1C3D" w:rsidP="007C0A36"/>
    <w:p w14:paraId="7638B97F" w14:textId="77777777" w:rsidR="00FB1C3D" w:rsidRDefault="00FB1C3D" w:rsidP="007C0A36"/>
    <w:p w14:paraId="79312DAD" w14:textId="77777777" w:rsidR="00FB1C3D" w:rsidRDefault="00FB1C3D" w:rsidP="007C0A36"/>
    <w:p w14:paraId="6EB23F74" w14:textId="77777777" w:rsidR="00FB1C3D" w:rsidRDefault="00FB1C3D" w:rsidP="007C0A36"/>
    <w:p w14:paraId="47393DDA" w14:textId="77777777" w:rsidR="00FB1C3D" w:rsidRDefault="00FB1C3D" w:rsidP="007C0A36"/>
    <w:p w14:paraId="7A069FA5" w14:textId="77777777" w:rsidR="00FB1C3D" w:rsidRDefault="00FB1C3D" w:rsidP="007C0A36"/>
    <w:p w14:paraId="6B2779C5" w14:textId="77777777" w:rsidR="00FB1C3D" w:rsidRDefault="00FB1C3D" w:rsidP="007C0A36"/>
    <w:p w14:paraId="64776C15" w14:textId="77777777" w:rsidR="00FB1C3D" w:rsidRDefault="00FB1C3D" w:rsidP="007C0A36"/>
    <w:p w14:paraId="547A42A9" w14:textId="77777777" w:rsidR="00FB1C3D" w:rsidRDefault="00FB1C3D"/>
    <w:p w14:paraId="715C2FD9" w14:textId="77777777" w:rsidR="00FB1C3D" w:rsidRDefault="00FB1C3D" w:rsidP="002A71C9"/>
    <w:p w14:paraId="78A48B98" w14:textId="77777777" w:rsidR="00FB1C3D" w:rsidRDefault="00FB1C3D" w:rsidP="0040578D"/>
    <w:p w14:paraId="5B8C387C" w14:textId="77777777" w:rsidR="00FB1C3D" w:rsidRDefault="00FB1C3D" w:rsidP="0040578D"/>
    <w:p w14:paraId="2D5FC70A" w14:textId="77777777" w:rsidR="00FB1C3D" w:rsidRDefault="00FB1C3D" w:rsidP="0023517F"/>
    <w:p w14:paraId="4E6383E1" w14:textId="77777777" w:rsidR="00FB1C3D" w:rsidRDefault="00FB1C3D" w:rsidP="008B4D3A"/>
    <w:p w14:paraId="5AC71FE2" w14:textId="77777777" w:rsidR="00FB1C3D" w:rsidRDefault="00FB1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2BF9" w14:textId="77777777" w:rsidR="008A5407" w:rsidRDefault="008A5407" w:rsidP="007C0A36"/>
  <w:p w14:paraId="2C2AA5B5" w14:textId="77777777" w:rsidR="008A5407" w:rsidRDefault="008A5407" w:rsidP="007C0A36"/>
  <w:p w14:paraId="7B23D7B5" w14:textId="77777777" w:rsidR="008A5407" w:rsidRDefault="008A5407" w:rsidP="007C0A36"/>
  <w:p w14:paraId="29173B7C" w14:textId="77777777" w:rsidR="008A5407" w:rsidRDefault="008A5407" w:rsidP="007C0A36"/>
  <w:p w14:paraId="7B51B9EB" w14:textId="77777777" w:rsidR="008A5407" w:rsidRDefault="008A5407" w:rsidP="007C0A36"/>
  <w:p w14:paraId="09565D37" w14:textId="77777777" w:rsidR="008A5407" w:rsidRDefault="008A5407" w:rsidP="007C0A36"/>
  <w:p w14:paraId="5142CFBC" w14:textId="77777777" w:rsidR="008A5407" w:rsidRDefault="008A5407" w:rsidP="007C0A36"/>
  <w:p w14:paraId="0B284773" w14:textId="77777777" w:rsidR="008A5407" w:rsidRDefault="008A5407" w:rsidP="007C0A36"/>
  <w:p w14:paraId="2349CCB0" w14:textId="77777777" w:rsidR="008A5407" w:rsidRDefault="008A5407" w:rsidP="007C0A36"/>
  <w:p w14:paraId="613E4178" w14:textId="77777777" w:rsidR="008A5407" w:rsidRDefault="008A5407" w:rsidP="007C0A36"/>
  <w:p w14:paraId="2C628803" w14:textId="77777777" w:rsidR="008A5407" w:rsidRDefault="008A5407" w:rsidP="007C0A36"/>
  <w:p w14:paraId="5B08B8C0" w14:textId="77777777" w:rsidR="008A5407" w:rsidRDefault="008A5407" w:rsidP="007C0A36"/>
  <w:p w14:paraId="78A47989" w14:textId="77777777" w:rsidR="008A5407" w:rsidRDefault="008A5407" w:rsidP="007C0A36"/>
  <w:p w14:paraId="58D76A2A" w14:textId="77777777" w:rsidR="008A5407" w:rsidRDefault="008A5407" w:rsidP="007C0A36"/>
  <w:p w14:paraId="5B10AE97" w14:textId="77777777" w:rsidR="008A5407" w:rsidRDefault="008A5407" w:rsidP="007C0A36"/>
  <w:p w14:paraId="2A06AED3" w14:textId="77777777" w:rsidR="008A5407" w:rsidRDefault="008A5407" w:rsidP="007C0A36"/>
  <w:p w14:paraId="5D6D9191" w14:textId="77777777" w:rsidR="008A5407" w:rsidRDefault="008A5407" w:rsidP="007C0A36"/>
  <w:p w14:paraId="4F765B5D" w14:textId="77777777" w:rsidR="008A5407" w:rsidRDefault="008A5407" w:rsidP="007C0A36"/>
  <w:p w14:paraId="0A9BEA03" w14:textId="77777777" w:rsidR="008A5407" w:rsidRDefault="008A5407" w:rsidP="007C0A36"/>
  <w:p w14:paraId="1A6D25CC" w14:textId="77777777" w:rsidR="008A5407" w:rsidRDefault="008A5407" w:rsidP="007C0A36"/>
  <w:p w14:paraId="684FB921" w14:textId="77777777" w:rsidR="008A5407" w:rsidRDefault="008A5407" w:rsidP="007C0A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B6EE" w14:textId="1F222D84" w:rsidR="008A5407" w:rsidRPr="00077E1F" w:rsidRDefault="008A5407" w:rsidP="007C0A36">
    <w:pPr>
      <w:pStyle w:val="Header"/>
    </w:pPr>
    <w:r>
      <w:t>Veazy</w:t>
    </w:r>
    <w:r w:rsidRPr="00077E1F">
      <w:t>_Project Plan</w:t>
    </w:r>
    <w:r>
      <w:t>_v1.2_EN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2D"/>
    <w:multiLevelType w:val="hybridMultilevel"/>
    <w:tmpl w:val="30B6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A61F1"/>
    <w:multiLevelType w:val="multilevel"/>
    <w:tmpl w:val="31E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1325D"/>
    <w:multiLevelType w:val="multilevel"/>
    <w:tmpl w:val="D14E2F1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74B34"/>
    <w:multiLevelType w:val="hybridMultilevel"/>
    <w:tmpl w:val="BEC292F0"/>
    <w:lvl w:ilvl="0" w:tplc="9BCA222C">
      <w:start w:val="1"/>
      <w:numFmt w:val="bullet"/>
      <w:lvlText w:val="•"/>
      <w:lvlJc w:val="left"/>
      <w:pPr>
        <w:tabs>
          <w:tab w:val="num" w:pos="720"/>
        </w:tabs>
        <w:ind w:left="720" w:hanging="360"/>
      </w:pPr>
      <w:rPr>
        <w:rFonts w:ascii="Times New Roman" w:hAnsi="Times New Roman" w:hint="default"/>
      </w:rPr>
    </w:lvl>
    <w:lvl w:ilvl="1" w:tplc="3FFC034C" w:tentative="1">
      <w:start w:val="1"/>
      <w:numFmt w:val="bullet"/>
      <w:lvlText w:val="•"/>
      <w:lvlJc w:val="left"/>
      <w:pPr>
        <w:tabs>
          <w:tab w:val="num" w:pos="1440"/>
        </w:tabs>
        <w:ind w:left="1440" w:hanging="360"/>
      </w:pPr>
      <w:rPr>
        <w:rFonts w:ascii="Times New Roman" w:hAnsi="Times New Roman" w:hint="default"/>
      </w:rPr>
    </w:lvl>
    <w:lvl w:ilvl="2" w:tplc="DACE8D4A" w:tentative="1">
      <w:start w:val="1"/>
      <w:numFmt w:val="bullet"/>
      <w:lvlText w:val="•"/>
      <w:lvlJc w:val="left"/>
      <w:pPr>
        <w:tabs>
          <w:tab w:val="num" w:pos="2160"/>
        </w:tabs>
        <w:ind w:left="2160" w:hanging="360"/>
      </w:pPr>
      <w:rPr>
        <w:rFonts w:ascii="Times New Roman" w:hAnsi="Times New Roman" w:hint="default"/>
      </w:rPr>
    </w:lvl>
    <w:lvl w:ilvl="3" w:tplc="BEF09630" w:tentative="1">
      <w:start w:val="1"/>
      <w:numFmt w:val="bullet"/>
      <w:lvlText w:val="•"/>
      <w:lvlJc w:val="left"/>
      <w:pPr>
        <w:tabs>
          <w:tab w:val="num" w:pos="2880"/>
        </w:tabs>
        <w:ind w:left="2880" w:hanging="360"/>
      </w:pPr>
      <w:rPr>
        <w:rFonts w:ascii="Times New Roman" w:hAnsi="Times New Roman" w:hint="default"/>
      </w:rPr>
    </w:lvl>
    <w:lvl w:ilvl="4" w:tplc="160ADBC8" w:tentative="1">
      <w:start w:val="1"/>
      <w:numFmt w:val="bullet"/>
      <w:lvlText w:val="•"/>
      <w:lvlJc w:val="left"/>
      <w:pPr>
        <w:tabs>
          <w:tab w:val="num" w:pos="3600"/>
        </w:tabs>
        <w:ind w:left="3600" w:hanging="360"/>
      </w:pPr>
      <w:rPr>
        <w:rFonts w:ascii="Times New Roman" w:hAnsi="Times New Roman" w:hint="default"/>
      </w:rPr>
    </w:lvl>
    <w:lvl w:ilvl="5" w:tplc="1C5AEAE8" w:tentative="1">
      <w:start w:val="1"/>
      <w:numFmt w:val="bullet"/>
      <w:lvlText w:val="•"/>
      <w:lvlJc w:val="left"/>
      <w:pPr>
        <w:tabs>
          <w:tab w:val="num" w:pos="4320"/>
        </w:tabs>
        <w:ind w:left="4320" w:hanging="360"/>
      </w:pPr>
      <w:rPr>
        <w:rFonts w:ascii="Times New Roman" w:hAnsi="Times New Roman" w:hint="default"/>
      </w:rPr>
    </w:lvl>
    <w:lvl w:ilvl="6" w:tplc="5B763B68" w:tentative="1">
      <w:start w:val="1"/>
      <w:numFmt w:val="bullet"/>
      <w:lvlText w:val="•"/>
      <w:lvlJc w:val="left"/>
      <w:pPr>
        <w:tabs>
          <w:tab w:val="num" w:pos="5040"/>
        </w:tabs>
        <w:ind w:left="5040" w:hanging="360"/>
      </w:pPr>
      <w:rPr>
        <w:rFonts w:ascii="Times New Roman" w:hAnsi="Times New Roman" w:hint="default"/>
      </w:rPr>
    </w:lvl>
    <w:lvl w:ilvl="7" w:tplc="88F6BD12" w:tentative="1">
      <w:start w:val="1"/>
      <w:numFmt w:val="bullet"/>
      <w:lvlText w:val="•"/>
      <w:lvlJc w:val="left"/>
      <w:pPr>
        <w:tabs>
          <w:tab w:val="num" w:pos="5760"/>
        </w:tabs>
        <w:ind w:left="5760" w:hanging="360"/>
      </w:pPr>
      <w:rPr>
        <w:rFonts w:ascii="Times New Roman" w:hAnsi="Times New Roman" w:hint="default"/>
      </w:rPr>
    </w:lvl>
    <w:lvl w:ilvl="8" w:tplc="115C6A7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nsid w:val="31D44BE9"/>
    <w:multiLevelType w:val="hybridMultilevel"/>
    <w:tmpl w:val="ACAA6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8">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3">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4">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5">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7">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8">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0">
    <w:nsid w:val="7A334AE9"/>
    <w:multiLevelType w:val="multilevel"/>
    <w:tmpl w:val="380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5"/>
  </w:num>
  <w:num w:numId="2">
    <w:abstractNumId w:val="10"/>
  </w:num>
  <w:num w:numId="3">
    <w:abstractNumId w:val="19"/>
  </w:num>
  <w:num w:numId="4">
    <w:abstractNumId w:val="31"/>
  </w:num>
  <w:num w:numId="5">
    <w:abstractNumId w:val="27"/>
  </w:num>
  <w:num w:numId="6">
    <w:abstractNumId w:val="2"/>
  </w:num>
  <w:num w:numId="7">
    <w:abstractNumId w:val="16"/>
  </w:num>
  <w:num w:numId="8">
    <w:abstractNumId w:val="8"/>
  </w:num>
  <w:num w:numId="9">
    <w:abstractNumId w:val="5"/>
  </w:num>
  <w:num w:numId="10">
    <w:abstractNumId w:val="20"/>
  </w:num>
  <w:num w:numId="11">
    <w:abstractNumId w:val="7"/>
  </w:num>
  <w:num w:numId="12">
    <w:abstractNumId w:val="21"/>
  </w:num>
  <w:num w:numId="13">
    <w:abstractNumId w:val="14"/>
  </w:num>
  <w:num w:numId="14">
    <w:abstractNumId w:val="1"/>
  </w:num>
  <w:num w:numId="15">
    <w:abstractNumId w:val="0"/>
  </w:num>
  <w:num w:numId="16">
    <w:abstractNumId w:val="30"/>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06E1"/>
    <w:rsid w:val="00003383"/>
    <w:rsid w:val="00005AE2"/>
    <w:rsid w:val="0000779C"/>
    <w:rsid w:val="00012F8C"/>
    <w:rsid w:val="00013C91"/>
    <w:rsid w:val="00014635"/>
    <w:rsid w:val="000254CE"/>
    <w:rsid w:val="0002635D"/>
    <w:rsid w:val="00031A4A"/>
    <w:rsid w:val="00034D55"/>
    <w:rsid w:val="0004031D"/>
    <w:rsid w:val="000405D2"/>
    <w:rsid w:val="00040866"/>
    <w:rsid w:val="0005074B"/>
    <w:rsid w:val="0005187D"/>
    <w:rsid w:val="000529C7"/>
    <w:rsid w:val="00053356"/>
    <w:rsid w:val="000544EE"/>
    <w:rsid w:val="00057DEA"/>
    <w:rsid w:val="0006170E"/>
    <w:rsid w:val="00063F80"/>
    <w:rsid w:val="00064702"/>
    <w:rsid w:val="00065626"/>
    <w:rsid w:val="00066104"/>
    <w:rsid w:val="000733ED"/>
    <w:rsid w:val="00074C0B"/>
    <w:rsid w:val="00076926"/>
    <w:rsid w:val="00077E1F"/>
    <w:rsid w:val="000822DA"/>
    <w:rsid w:val="00082FF9"/>
    <w:rsid w:val="00084659"/>
    <w:rsid w:val="00085F3B"/>
    <w:rsid w:val="000864BC"/>
    <w:rsid w:val="00092055"/>
    <w:rsid w:val="00092EC9"/>
    <w:rsid w:val="00094F4D"/>
    <w:rsid w:val="00095147"/>
    <w:rsid w:val="00096F36"/>
    <w:rsid w:val="000A175D"/>
    <w:rsid w:val="000A22F9"/>
    <w:rsid w:val="000A4A4B"/>
    <w:rsid w:val="000A4ECC"/>
    <w:rsid w:val="000A7A28"/>
    <w:rsid w:val="000B5803"/>
    <w:rsid w:val="000B58BD"/>
    <w:rsid w:val="000B7758"/>
    <w:rsid w:val="000C0876"/>
    <w:rsid w:val="000C7399"/>
    <w:rsid w:val="000C7985"/>
    <w:rsid w:val="000D0999"/>
    <w:rsid w:val="000D214E"/>
    <w:rsid w:val="000D35D9"/>
    <w:rsid w:val="000D660D"/>
    <w:rsid w:val="000E3D95"/>
    <w:rsid w:val="000E5096"/>
    <w:rsid w:val="000F0124"/>
    <w:rsid w:val="000F3C22"/>
    <w:rsid w:val="000F6A87"/>
    <w:rsid w:val="000F718F"/>
    <w:rsid w:val="000F7B4C"/>
    <w:rsid w:val="00103F6E"/>
    <w:rsid w:val="001047BC"/>
    <w:rsid w:val="001051CF"/>
    <w:rsid w:val="001059DB"/>
    <w:rsid w:val="00111FE2"/>
    <w:rsid w:val="0011269F"/>
    <w:rsid w:val="00112B8B"/>
    <w:rsid w:val="001132C6"/>
    <w:rsid w:val="00117B83"/>
    <w:rsid w:val="00120810"/>
    <w:rsid w:val="00121D0B"/>
    <w:rsid w:val="00122AF5"/>
    <w:rsid w:val="00125DAB"/>
    <w:rsid w:val="00127F1D"/>
    <w:rsid w:val="00132442"/>
    <w:rsid w:val="001327EC"/>
    <w:rsid w:val="00137997"/>
    <w:rsid w:val="001409B2"/>
    <w:rsid w:val="001422CC"/>
    <w:rsid w:val="0014328E"/>
    <w:rsid w:val="00144526"/>
    <w:rsid w:val="00145BB5"/>
    <w:rsid w:val="001502B5"/>
    <w:rsid w:val="00151C06"/>
    <w:rsid w:val="00151D53"/>
    <w:rsid w:val="00152020"/>
    <w:rsid w:val="00154284"/>
    <w:rsid w:val="001548E6"/>
    <w:rsid w:val="00156427"/>
    <w:rsid w:val="001569D2"/>
    <w:rsid w:val="00161AF3"/>
    <w:rsid w:val="001653A2"/>
    <w:rsid w:val="001655A4"/>
    <w:rsid w:val="0016746B"/>
    <w:rsid w:val="0017126B"/>
    <w:rsid w:val="00172885"/>
    <w:rsid w:val="00172889"/>
    <w:rsid w:val="00173384"/>
    <w:rsid w:val="00176935"/>
    <w:rsid w:val="00180C7C"/>
    <w:rsid w:val="0018163E"/>
    <w:rsid w:val="0018205D"/>
    <w:rsid w:val="00185DB3"/>
    <w:rsid w:val="001914DE"/>
    <w:rsid w:val="001944B2"/>
    <w:rsid w:val="00195915"/>
    <w:rsid w:val="00196871"/>
    <w:rsid w:val="001A093B"/>
    <w:rsid w:val="001A23A7"/>
    <w:rsid w:val="001A298D"/>
    <w:rsid w:val="001A66A4"/>
    <w:rsid w:val="001B3B04"/>
    <w:rsid w:val="001B4EDC"/>
    <w:rsid w:val="001C1828"/>
    <w:rsid w:val="001C2C61"/>
    <w:rsid w:val="001C4009"/>
    <w:rsid w:val="001C4034"/>
    <w:rsid w:val="001C532E"/>
    <w:rsid w:val="001D3E07"/>
    <w:rsid w:val="001D7F08"/>
    <w:rsid w:val="001E2B2A"/>
    <w:rsid w:val="001E56C5"/>
    <w:rsid w:val="001E76AD"/>
    <w:rsid w:val="001F1BCD"/>
    <w:rsid w:val="001F2483"/>
    <w:rsid w:val="001F455C"/>
    <w:rsid w:val="001F532F"/>
    <w:rsid w:val="001F7829"/>
    <w:rsid w:val="00203AA7"/>
    <w:rsid w:val="002042CF"/>
    <w:rsid w:val="00205F03"/>
    <w:rsid w:val="00206979"/>
    <w:rsid w:val="0021000B"/>
    <w:rsid w:val="002109A7"/>
    <w:rsid w:val="00212411"/>
    <w:rsid w:val="00212F6D"/>
    <w:rsid w:val="00214029"/>
    <w:rsid w:val="002200EA"/>
    <w:rsid w:val="00220CC6"/>
    <w:rsid w:val="00221ED8"/>
    <w:rsid w:val="002228B0"/>
    <w:rsid w:val="00232F5F"/>
    <w:rsid w:val="00233ADB"/>
    <w:rsid w:val="0023517F"/>
    <w:rsid w:val="00235A5E"/>
    <w:rsid w:val="00235A68"/>
    <w:rsid w:val="00235A7A"/>
    <w:rsid w:val="002409DB"/>
    <w:rsid w:val="00242B07"/>
    <w:rsid w:val="002446C8"/>
    <w:rsid w:val="002542E4"/>
    <w:rsid w:val="00255E8B"/>
    <w:rsid w:val="00257AF4"/>
    <w:rsid w:val="00257C0E"/>
    <w:rsid w:val="0026064E"/>
    <w:rsid w:val="0026209A"/>
    <w:rsid w:val="00282002"/>
    <w:rsid w:val="00283689"/>
    <w:rsid w:val="00285163"/>
    <w:rsid w:val="002856B0"/>
    <w:rsid w:val="00287A48"/>
    <w:rsid w:val="00287E20"/>
    <w:rsid w:val="002960A5"/>
    <w:rsid w:val="00296744"/>
    <w:rsid w:val="002A30B4"/>
    <w:rsid w:val="002A540A"/>
    <w:rsid w:val="002A6F70"/>
    <w:rsid w:val="002A71C9"/>
    <w:rsid w:val="002B0E63"/>
    <w:rsid w:val="002B4909"/>
    <w:rsid w:val="002B6626"/>
    <w:rsid w:val="002C41B3"/>
    <w:rsid w:val="002C4B65"/>
    <w:rsid w:val="002D0856"/>
    <w:rsid w:val="002D3B4B"/>
    <w:rsid w:val="002D531B"/>
    <w:rsid w:val="002E09C4"/>
    <w:rsid w:val="002E0F68"/>
    <w:rsid w:val="002E2CC9"/>
    <w:rsid w:val="002E5470"/>
    <w:rsid w:val="002E6C65"/>
    <w:rsid w:val="002E7393"/>
    <w:rsid w:val="002F057C"/>
    <w:rsid w:val="002F1518"/>
    <w:rsid w:val="002F181C"/>
    <w:rsid w:val="002F277B"/>
    <w:rsid w:val="002F55B7"/>
    <w:rsid w:val="002F74F6"/>
    <w:rsid w:val="002F77A9"/>
    <w:rsid w:val="002F79C7"/>
    <w:rsid w:val="00301C59"/>
    <w:rsid w:val="003068E3"/>
    <w:rsid w:val="00310ED9"/>
    <w:rsid w:val="00311475"/>
    <w:rsid w:val="003117EE"/>
    <w:rsid w:val="00312ECA"/>
    <w:rsid w:val="00313914"/>
    <w:rsid w:val="003158B7"/>
    <w:rsid w:val="0031743F"/>
    <w:rsid w:val="00320F1C"/>
    <w:rsid w:val="0032321E"/>
    <w:rsid w:val="00323DF5"/>
    <w:rsid w:val="00331C1F"/>
    <w:rsid w:val="00335ACE"/>
    <w:rsid w:val="00344C10"/>
    <w:rsid w:val="00344F89"/>
    <w:rsid w:val="0035538B"/>
    <w:rsid w:val="00355DC5"/>
    <w:rsid w:val="003561C4"/>
    <w:rsid w:val="00356BCC"/>
    <w:rsid w:val="00357587"/>
    <w:rsid w:val="00367C2A"/>
    <w:rsid w:val="003718CA"/>
    <w:rsid w:val="00376DB2"/>
    <w:rsid w:val="00377410"/>
    <w:rsid w:val="0038097F"/>
    <w:rsid w:val="00380E56"/>
    <w:rsid w:val="00381D06"/>
    <w:rsid w:val="003821A6"/>
    <w:rsid w:val="00386161"/>
    <w:rsid w:val="0039134A"/>
    <w:rsid w:val="00391DA7"/>
    <w:rsid w:val="00396089"/>
    <w:rsid w:val="0039718C"/>
    <w:rsid w:val="00397F79"/>
    <w:rsid w:val="003A2474"/>
    <w:rsid w:val="003A38F1"/>
    <w:rsid w:val="003A5755"/>
    <w:rsid w:val="003A7C55"/>
    <w:rsid w:val="003B23C8"/>
    <w:rsid w:val="003C7B0A"/>
    <w:rsid w:val="003D0F8B"/>
    <w:rsid w:val="003D4ABA"/>
    <w:rsid w:val="003D54A6"/>
    <w:rsid w:val="003D5F34"/>
    <w:rsid w:val="003D64E3"/>
    <w:rsid w:val="003E01FA"/>
    <w:rsid w:val="003E0488"/>
    <w:rsid w:val="003E1E2A"/>
    <w:rsid w:val="003E514F"/>
    <w:rsid w:val="003E5D74"/>
    <w:rsid w:val="003E60C6"/>
    <w:rsid w:val="003F1C92"/>
    <w:rsid w:val="003F1F5D"/>
    <w:rsid w:val="003F2F0C"/>
    <w:rsid w:val="003F32DE"/>
    <w:rsid w:val="003F7880"/>
    <w:rsid w:val="004004A7"/>
    <w:rsid w:val="004013C4"/>
    <w:rsid w:val="00401BBD"/>
    <w:rsid w:val="0040578D"/>
    <w:rsid w:val="00411726"/>
    <w:rsid w:val="0041190E"/>
    <w:rsid w:val="0041377A"/>
    <w:rsid w:val="004137CA"/>
    <w:rsid w:val="00415113"/>
    <w:rsid w:val="00421B08"/>
    <w:rsid w:val="0042427C"/>
    <w:rsid w:val="00425104"/>
    <w:rsid w:val="00426906"/>
    <w:rsid w:val="00427DED"/>
    <w:rsid w:val="00430F26"/>
    <w:rsid w:val="00430FE7"/>
    <w:rsid w:val="004331F7"/>
    <w:rsid w:val="0043395A"/>
    <w:rsid w:val="00437275"/>
    <w:rsid w:val="00443BCD"/>
    <w:rsid w:val="00444DCA"/>
    <w:rsid w:val="00450ECC"/>
    <w:rsid w:val="004534CD"/>
    <w:rsid w:val="00453FFB"/>
    <w:rsid w:val="0045600B"/>
    <w:rsid w:val="00463CEF"/>
    <w:rsid w:val="00464A01"/>
    <w:rsid w:val="0046566A"/>
    <w:rsid w:val="00475D31"/>
    <w:rsid w:val="00476BFF"/>
    <w:rsid w:val="0048420C"/>
    <w:rsid w:val="00485D7C"/>
    <w:rsid w:val="00487D87"/>
    <w:rsid w:val="004924DC"/>
    <w:rsid w:val="0049531B"/>
    <w:rsid w:val="004A27C6"/>
    <w:rsid w:val="004A2AA5"/>
    <w:rsid w:val="004A4BCA"/>
    <w:rsid w:val="004A6860"/>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2B26"/>
    <w:rsid w:val="004F442B"/>
    <w:rsid w:val="00504BF0"/>
    <w:rsid w:val="00510BEF"/>
    <w:rsid w:val="00514196"/>
    <w:rsid w:val="00514798"/>
    <w:rsid w:val="00517BAC"/>
    <w:rsid w:val="00525280"/>
    <w:rsid w:val="00526A79"/>
    <w:rsid w:val="00526DAF"/>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5EE"/>
    <w:rsid w:val="00595609"/>
    <w:rsid w:val="00595975"/>
    <w:rsid w:val="00596562"/>
    <w:rsid w:val="005A529C"/>
    <w:rsid w:val="005A71DA"/>
    <w:rsid w:val="005B4E33"/>
    <w:rsid w:val="005B655B"/>
    <w:rsid w:val="005C1A91"/>
    <w:rsid w:val="005C1FD5"/>
    <w:rsid w:val="005C21AF"/>
    <w:rsid w:val="005C3D07"/>
    <w:rsid w:val="005C7F12"/>
    <w:rsid w:val="005D5FDD"/>
    <w:rsid w:val="005D7B1D"/>
    <w:rsid w:val="005E1584"/>
    <w:rsid w:val="005E57A7"/>
    <w:rsid w:val="005E6149"/>
    <w:rsid w:val="005E797F"/>
    <w:rsid w:val="005F0FD7"/>
    <w:rsid w:val="005F13F0"/>
    <w:rsid w:val="005F1ADA"/>
    <w:rsid w:val="005F4FAC"/>
    <w:rsid w:val="0061035D"/>
    <w:rsid w:val="006103E0"/>
    <w:rsid w:val="0061200A"/>
    <w:rsid w:val="00625B91"/>
    <w:rsid w:val="00627EAA"/>
    <w:rsid w:val="00630608"/>
    <w:rsid w:val="006306E5"/>
    <w:rsid w:val="006314BB"/>
    <w:rsid w:val="00631BD3"/>
    <w:rsid w:val="00633398"/>
    <w:rsid w:val="00633429"/>
    <w:rsid w:val="00635AA7"/>
    <w:rsid w:val="00641472"/>
    <w:rsid w:val="006431DA"/>
    <w:rsid w:val="00644A0C"/>
    <w:rsid w:val="00647E7D"/>
    <w:rsid w:val="00652BDF"/>
    <w:rsid w:val="00654309"/>
    <w:rsid w:val="0066078E"/>
    <w:rsid w:val="00662347"/>
    <w:rsid w:val="006725BE"/>
    <w:rsid w:val="006734E6"/>
    <w:rsid w:val="00673D37"/>
    <w:rsid w:val="00674727"/>
    <w:rsid w:val="00674943"/>
    <w:rsid w:val="00683112"/>
    <w:rsid w:val="00683C9C"/>
    <w:rsid w:val="00686C91"/>
    <w:rsid w:val="00691FF9"/>
    <w:rsid w:val="0069526C"/>
    <w:rsid w:val="00696C4A"/>
    <w:rsid w:val="00696D31"/>
    <w:rsid w:val="0069737A"/>
    <w:rsid w:val="006A0D03"/>
    <w:rsid w:val="006A48DC"/>
    <w:rsid w:val="006B05F7"/>
    <w:rsid w:val="006B2706"/>
    <w:rsid w:val="006B2834"/>
    <w:rsid w:val="006B2CA8"/>
    <w:rsid w:val="006C1BCD"/>
    <w:rsid w:val="006C25A2"/>
    <w:rsid w:val="006D21CC"/>
    <w:rsid w:val="006D525E"/>
    <w:rsid w:val="006D55AB"/>
    <w:rsid w:val="006D656D"/>
    <w:rsid w:val="006E5223"/>
    <w:rsid w:val="006E53B2"/>
    <w:rsid w:val="0070052E"/>
    <w:rsid w:val="007006FD"/>
    <w:rsid w:val="00705468"/>
    <w:rsid w:val="00705771"/>
    <w:rsid w:val="0070752A"/>
    <w:rsid w:val="00710DAB"/>
    <w:rsid w:val="00713F4D"/>
    <w:rsid w:val="0071646A"/>
    <w:rsid w:val="00716CA5"/>
    <w:rsid w:val="00723612"/>
    <w:rsid w:val="0072733B"/>
    <w:rsid w:val="00727E7D"/>
    <w:rsid w:val="00732391"/>
    <w:rsid w:val="007346B2"/>
    <w:rsid w:val="00740422"/>
    <w:rsid w:val="00740F69"/>
    <w:rsid w:val="00740FB4"/>
    <w:rsid w:val="007416E7"/>
    <w:rsid w:val="007454BC"/>
    <w:rsid w:val="00747599"/>
    <w:rsid w:val="00747A64"/>
    <w:rsid w:val="00752BBC"/>
    <w:rsid w:val="00757558"/>
    <w:rsid w:val="00757971"/>
    <w:rsid w:val="0076491F"/>
    <w:rsid w:val="00771C13"/>
    <w:rsid w:val="00774BD9"/>
    <w:rsid w:val="0077699E"/>
    <w:rsid w:val="00777ED9"/>
    <w:rsid w:val="0078111F"/>
    <w:rsid w:val="00785B1C"/>
    <w:rsid w:val="00792389"/>
    <w:rsid w:val="0079640C"/>
    <w:rsid w:val="007A2D04"/>
    <w:rsid w:val="007A73D0"/>
    <w:rsid w:val="007B338B"/>
    <w:rsid w:val="007B4F6D"/>
    <w:rsid w:val="007C0A36"/>
    <w:rsid w:val="007C43C7"/>
    <w:rsid w:val="007C4601"/>
    <w:rsid w:val="007C53D3"/>
    <w:rsid w:val="007C548F"/>
    <w:rsid w:val="007C5886"/>
    <w:rsid w:val="007C5DD6"/>
    <w:rsid w:val="007C6FC0"/>
    <w:rsid w:val="007C7613"/>
    <w:rsid w:val="007D0084"/>
    <w:rsid w:val="007D06FB"/>
    <w:rsid w:val="007D0B3F"/>
    <w:rsid w:val="007D3328"/>
    <w:rsid w:val="007D3ABE"/>
    <w:rsid w:val="007D3D67"/>
    <w:rsid w:val="007D5023"/>
    <w:rsid w:val="007D59F0"/>
    <w:rsid w:val="007D68A4"/>
    <w:rsid w:val="007D6ACF"/>
    <w:rsid w:val="007E53AD"/>
    <w:rsid w:val="007E560C"/>
    <w:rsid w:val="007E6ECE"/>
    <w:rsid w:val="007F23D1"/>
    <w:rsid w:val="007F2814"/>
    <w:rsid w:val="007F37AF"/>
    <w:rsid w:val="007F5D29"/>
    <w:rsid w:val="00802C8D"/>
    <w:rsid w:val="00806440"/>
    <w:rsid w:val="008110DB"/>
    <w:rsid w:val="008121EF"/>
    <w:rsid w:val="00812633"/>
    <w:rsid w:val="008161C9"/>
    <w:rsid w:val="00816FCE"/>
    <w:rsid w:val="0082126F"/>
    <w:rsid w:val="008215FF"/>
    <w:rsid w:val="008218B1"/>
    <w:rsid w:val="00823B57"/>
    <w:rsid w:val="008243F3"/>
    <w:rsid w:val="00825A32"/>
    <w:rsid w:val="008269D1"/>
    <w:rsid w:val="00827D06"/>
    <w:rsid w:val="0083141D"/>
    <w:rsid w:val="00833C7A"/>
    <w:rsid w:val="00834F21"/>
    <w:rsid w:val="008361FD"/>
    <w:rsid w:val="00837703"/>
    <w:rsid w:val="008440EA"/>
    <w:rsid w:val="008448A8"/>
    <w:rsid w:val="008470EC"/>
    <w:rsid w:val="00852154"/>
    <w:rsid w:val="008527E4"/>
    <w:rsid w:val="0086303E"/>
    <w:rsid w:val="00863085"/>
    <w:rsid w:val="00867126"/>
    <w:rsid w:val="00870DB5"/>
    <w:rsid w:val="00870F42"/>
    <w:rsid w:val="0087252B"/>
    <w:rsid w:val="00880FA3"/>
    <w:rsid w:val="0088336F"/>
    <w:rsid w:val="00885BFA"/>
    <w:rsid w:val="00887333"/>
    <w:rsid w:val="00890711"/>
    <w:rsid w:val="00891085"/>
    <w:rsid w:val="00891122"/>
    <w:rsid w:val="00891769"/>
    <w:rsid w:val="008938B1"/>
    <w:rsid w:val="00895F4C"/>
    <w:rsid w:val="008A159C"/>
    <w:rsid w:val="008A5407"/>
    <w:rsid w:val="008B14AC"/>
    <w:rsid w:val="008B38E5"/>
    <w:rsid w:val="008B4D3A"/>
    <w:rsid w:val="008B501D"/>
    <w:rsid w:val="008B5060"/>
    <w:rsid w:val="008B6098"/>
    <w:rsid w:val="008C0F87"/>
    <w:rsid w:val="008C50F9"/>
    <w:rsid w:val="008C66D1"/>
    <w:rsid w:val="008C6920"/>
    <w:rsid w:val="008C6E45"/>
    <w:rsid w:val="008D2DFB"/>
    <w:rsid w:val="008D473E"/>
    <w:rsid w:val="008D61B2"/>
    <w:rsid w:val="008E20D9"/>
    <w:rsid w:val="008E2D0D"/>
    <w:rsid w:val="008E7186"/>
    <w:rsid w:val="008F6792"/>
    <w:rsid w:val="008F7656"/>
    <w:rsid w:val="00902002"/>
    <w:rsid w:val="009037C7"/>
    <w:rsid w:val="009044AA"/>
    <w:rsid w:val="00904EE2"/>
    <w:rsid w:val="0091026C"/>
    <w:rsid w:val="009111F1"/>
    <w:rsid w:val="009117DD"/>
    <w:rsid w:val="00911A86"/>
    <w:rsid w:val="00911EDE"/>
    <w:rsid w:val="00912C5E"/>
    <w:rsid w:val="009132BB"/>
    <w:rsid w:val="00915555"/>
    <w:rsid w:val="00916D36"/>
    <w:rsid w:val="00920042"/>
    <w:rsid w:val="0093160E"/>
    <w:rsid w:val="009334D1"/>
    <w:rsid w:val="00934363"/>
    <w:rsid w:val="0093535C"/>
    <w:rsid w:val="0093616F"/>
    <w:rsid w:val="0094456A"/>
    <w:rsid w:val="00945087"/>
    <w:rsid w:val="00947EC7"/>
    <w:rsid w:val="00957C4C"/>
    <w:rsid w:val="0096164E"/>
    <w:rsid w:val="009621FF"/>
    <w:rsid w:val="009636AD"/>
    <w:rsid w:val="0096518C"/>
    <w:rsid w:val="00967A8D"/>
    <w:rsid w:val="00967FA3"/>
    <w:rsid w:val="009712B7"/>
    <w:rsid w:val="0097327F"/>
    <w:rsid w:val="00976F36"/>
    <w:rsid w:val="009807FF"/>
    <w:rsid w:val="0098374B"/>
    <w:rsid w:val="00986E5D"/>
    <w:rsid w:val="009B3241"/>
    <w:rsid w:val="009C3500"/>
    <w:rsid w:val="009C3DF5"/>
    <w:rsid w:val="009C3E0B"/>
    <w:rsid w:val="009C47B5"/>
    <w:rsid w:val="009C6A5C"/>
    <w:rsid w:val="009C6F5C"/>
    <w:rsid w:val="009C76F4"/>
    <w:rsid w:val="009D1370"/>
    <w:rsid w:val="009D4D5B"/>
    <w:rsid w:val="009E0EE9"/>
    <w:rsid w:val="009E306F"/>
    <w:rsid w:val="009F2BB9"/>
    <w:rsid w:val="009F2DE8"/>
    <w:rsid w:val="009F39D4"/>
    <w:rsid w:val="009F46CF"/>
    <w:rsid w:val="009F4EFA"/>
    <w:rsid w:val="00A05F94"/>
    <w:rsid w:val="00A0684C"/>
    <w:rsid w:val="00A07E18"/>
    <w:rsid w:val="00A1265B"/>
    <w:rsid w:val="00A12DDF"/>
    <w:rsid w:val="00A1376A"/>
    <w:rsid w:val="00A152B0"/>
    <w:rsid w:val="00A158DB"/>
    <w:rsid w:val="00A16428"/>
    <w:rsid w:val="00A1663E"/>
    <w:rsid w:val="00A16D77"/>
    <w:rsid w:val="00A175F3"/>
    <w:rsid w:val="00A20D82"/>
    <w:rsid w:val="00A238BF"/>
    <w:rsid w:val="00A25AB7"/>
    <w:rsid w:val="00A3096E"/>
    <w:rsid w:val="00A31BD2"/>
    <w:rsid w:val="00A35550"/>
    <w:rsid w:val="00A3683E"/>
    <w:rsid w:val="00A36FF8"/>
    <w:rsid w:val="00A40798"/>
    <w:rsid w:val="00A40D56"/>
    <w:rsid w:val="00A41CC1"/>
    <w:rsid w:val="00A45930"/>
    <w:rsid w:val="00A500FF"/>
    <w:rsid w:val="00A52F57"/>
    <w:rsid w:val="00A537D4"/>
    <w:rsid w:val="00A54436"/>
    <w:rsid w:val="00A60C2F"/>
    <w:rsid w:val="00A62AAA"/>
    <w:rsid w:val="00A642AE"/>
    <w:rsid w:val="00A6676A"/>
    <w:rsid w:val="00A747A1"/>
    <w:rsid w:val="00A7605B"/>
    <w:rsid w:val="00A76599"/>
    <w:rsid w:val="00A7668E"/>
    <w:rsid w:val="00A81510"/>
    <w:rsid w:val="00A849AE"/>
    <w:rsid w:val="00A86304"/>
    <w:rsid w:val="00A865A5"/>
    <w:rsid w:val="00A90DB8"/>
    <w:rsid w:val="00A91747"/>
    <w:rsid w:val="00A94382"/>
    <w:rsid w:val="00A95106"/>
    <w:rsid w:val="00AA4421"/>
    <w:rsid w:val="00AA5213"/>
    <w:rsid w:val="00AA59A5"/>
    <w:rsid w:val="00AA5E8E"/>
    <w:rsid w:val="00AA7900"/>
    <w:rsid w:val="00AB0BE0"/>
    <w:rsid w:val="00AB230C"/>
    <w:rsid w:val="00AB257C"/>
    <w:rsid w:val="00AB35A4"/>
    <w:rsid w:val="00AB3DA1"/>
    <w:rsid w:val="00AC12B8"/>
    <w:rsid w:val="00AC1C9F"/>
    <w:rsid w:val="00AC5789"/>
    <w:rsid w:val="00AC680D"/>
    <w:rsid w:val="00AD5C40"/>
    <w:rsid w:val="00AD76CB"/>
    <w:rsid w:val="00AD7E8E"/>
    <w:rsid w:val="00AE172F"/>
    <w:rsid w:val="00AE3BB2"/>
    <w:rsid w:val="00AE59EA"/>
    <w:rsid w:val="00AE5B10"/>
    <w:rsid w:val="00AE63B4"/>
    <w:rsid w:val="00AE6AE6"/>
    <w:rsid w:val="00AE7BF1"/>
    <w:rsid w:val="00AF14C4"/>
    <w:rsid w:val="00AF209E"/>
    <w:rsid w:val="00AF413E"/>
    <w:rsid w:val="00AF74B2"/>
    <w:rsid w:val="00B014DB"/>
    <w:rsid w:val="00B02B1B"/>
    <w:rsid w:val="00B103BE"/>
    <w:rsid w:val="00B14810"/>
    <w:rsid w:val="00B16672"/>
    <w:rsid w:val="00B17FD1"/>
    <w:rsid w:val="00B22496"/>
    <w:rsid w:val="00B234C9"/>
    <w:rsid w:val="00B260E5"/>
    <w:rsid w:val="00B30362"/>
    <w:rsid w:val="00B30FD0"/>
    <w:rsid w:val="00B3384D"/>
    <w:rsid w:val="00B35330"/>
    <w:rsid w:val="00B355A2"/>
    <w:rsid w:val="00B355D1"/>
    <w:rsid w:val="00B37885"/>
    <w:rsid w:val="00B40DB1"/>
    <w:rsid w:val="00B44ED5"/>
    <w:rsid w:val="00B5179E"/>
    <w:rsid w:val="00B51927"/>
    <w:rsid w:val="00B53814"/>
    <w:rsid w:val="00B53F9D"/>
    <w:rsid w:val="00B54459"/>
    <w:rsid w:val="00B61454"/>
    <w:rsid w:val="00B62D7D"/>
    <w:rsid w:val="00B64006"/>
    <w:rsid w:val="00B6567B"/>
    <w:rsid w:val="00B67632"/>
    <w:rsid w:val="00B67718"/>
    <w:rsid w:val="00B747BB"/>
    <w:rsid w:val="00B75652"/>
    <w:rsid w:val="00B76C9F"/>
    <w:rsid w:val="00B85071"/>
    <w:rsid w:val="00B85335"/>
    <w:rsid w:val="00B8615B"/>
    <w:rsid w:val="00B87A2C"/>
    <w:rsid w:val="00B920E1"/>
    <w:rsid w:val="00B93B64"/>
    <w:rsid w:val="00B960F5"/>
    <w:rsid w:val="00B97C05"/>
    <w:rsid w:val="00BA0311"/>
    <w:rsid w:val="00BA1E24"/>
    <w:rsid w:val="00BA2EA1"/>
    <w:rsid w:val="00BA5DFE"/>
    <w:rsid w:val="00BA6B74"/>
    <w:rsid w:val="00BB4119"/>
    <w:rsid w:val="00BB4375"/>
    <w:rsid w:val="00BB5021"/>
    <w:rsid w:val="00BC1354"/>
    <w:rsid w:val="00BC36C8"/>
    <w:rsid w:val="00BC6BFC"/>
    <w:rsid w:val="00BC796D"/>
    <w:rsid w:val="00BD19FF"/>
    <w:rsid w:val="00BD2986"/>
    <w:rsid w:val="00BD6BA8"/>
    <w:rsid w:val="00BD6F1A"/>
    <w:rsid w:val="00BE279C"/>
    <w:rsid w:val="00BE6B69"/>
    <w:rsid w:val="00BF3555"/>
    <w:rsid w:val="00BF43D8"/>
    <w:rsid w:val="00BF5894"/>
    <w:rsid w:val="00BF67D6"/>
    <w:rsid w:val="00C016AC"/>
    <w:rsid w:val="00C05B36"/>
    <w:rsid w:val="00C06294"/>
    <w:rsid w:val="00C07793"/>
    <w:rsid w:val="00C1099A"/>
    <w:rsid w:val="00C129C5"/>
    <w:rsid w:val="00C201B3"/>
    <w:rsid w:val="00C20E37"/>
    <w:rsid w:val="00C23B5C"/>
    <w:rsid w:val="00C279D4"/>
    <w:rsid w:val="00C27F01"/>
    <w:rsid w:val="00C31D1E"/>
    <w:rsid w:val="00C32607"/>
    <w:rsid w:val="00C37C86"/>
    <w:rsid w:val="00C40634"/>
    <w:rsid w:val="00C422DF"/>
    <w:rsid w:val="00C42E6E"/>
    <w:rsid w:val="00C4747D"/>
    <w:rsid w:val="00C47615"/>
    <w:rsid w:val="00C512DE"/>
    <w:rsid w:val="00C5181B"/>
    <w:rsid w:val="00C5187F"/>
    <w:rsid w:val="00C52874"/>
    <w:rsid w:val="00C52BDF"/>
    <w:rsid w:val="00C52D79"/>
    <w:rsid w:val="00C537DB"/>
    <w:rsid w:val="00C543AB"/>
    <w:rsid w:val="00C54747"/>
    <w:rsid w:val="00C56900"/>
    <w:rsid w:val="00C56C3C"/>
    <w:rsid w:val="00C574F5"/>
    <w:rsid w:val="00C60549"/>
    <w:rsid w:val="00C609B7"/>
    <w:rsid w:val="00C62071"/>
    <w:rsid w:val="00C646C0"/>
    <w:rsid w:val="00C661CA"/>
    <w:rsid w:val="00C678F6"/>
    <w:rsid w:val="00C70FAA"/>
    <w:rsid w:val="00C716A5"/>
    <w:rsid w:val="00C72DA5"/>
    <w:rsid w:val="00C74A0E"/>
    <w:rsid w:val="00C76763"/>
    <w:rsid w:val="00C7776B"/>
    <w:rsid w:val="00C81097"/>
    <w:rsid w:val="00C832F3"/>
    <w:rsid w:val="00C84E2A"/>
    <w:rsid w:val="00C867D3"/>
    <w:rsid w:val="00C87E7F"/>
    <w:rsid w:val="00C90A48"/>
    <w:rsid w:val="00C949E0"/>
    <w:rsid w:val="00C96D41"/>
    <w:rsid w:val="00C97950"/>
    <w:rsid w:val="00CA0457"/>
    <w:rsid w:val="00CA17C2"/>
    <w:rsid w:val="00CA2486"/>
    <w:rsid w:val="00CA4AFD"/>
    <w:rsid w:val="00CA586F"/>
    <w:rsid w:val="00CA5C2C"/>
    <w:rsid w:val="00CA5D88"/>
    <w:rsid w:val="00CA68AA"/>
    <w:rsid w:val="00CB01DC"/>
    <w:rsid w:val="00CB0F42"/>
    <w:rsid w:val="00CB3C41"/>
    <w:rsid w:val="00CB4DE3"/>
    <w:rsid w:val="00CB7B2C"/>
    <w:rsid w:val="00CC0171"/>
    <w:rsid w:val="00CC1FB3"/>
    <w:rsid w:val="00CC3CC4"/>
    <w:rsid w:val="00CC58A8"/>
    <w:rsid w:val="00CC7543"/>
    <w:rsid w:val="00CD09B2"/>
    <w:rsid w:val="00CD1AF7"/>
    <w:rsid w:val="00CD2C5F"/>
    <w:rsid w:val="00CD4559"/>
    <w:rsid w:val="00CD4C3F"/>
    <w:rsid w:val="00CE4A4D"/>
    <w:rsid w:val="00CE6273"/>
    <w:rsid w:val="00CE7A42"/>
    <w:rsid w:val="00CF2821"/>
    <w:rsid w:val="00CF332A"/>
    <w:rsid w:val="00CF6925"/>
    <w:rsid w:val="00CF6B5B"/>
    <w:rsid w:val="00CF6BF5"/>
    <w:rsid w:val="00D01E38"/>
    <w:rsid w:val="00D03CC4"/>
    <w:rsid w:val="00D04CAB"/>
    <w:rsid w:val="00D06440"/>
    <w:rsid w:val="00D10B39"/>
    <w:rsid w:val="00D13EFE"/>
    <w:rsid w:val="00D151A5"/>
    <w:rsid w:val="00D24CA3"/>
    <w:rsid w:val="00D25A64"/>
    <w:rsid w:val="00D262D3"/>
    <w:rsid w:val="00D27344"/>
    <w:rsid w:val="00D30511"/>
    <w:rsid w:val="00D32A82"/>
    <w:rsid w:val="00D34676"/>
    <w:rsid w:val="00D347EC"/>
    <w:rsid w:val="00D3512F"/>
    <w:rsid w:val="00D354D1"/>
    <w:rsid w:val="00D422AF"/>
    <w:rsid w:val="00D446E7"/>
    <w:rsid w:val="00D44F8E"/>
    <w:rsid w:val="00D470E3"/>
    <w:rsid w:val="00D520C3"/>
    <w:rsid w:val="00D5237B"/>
    <w:rsid w:val="00D53DBC"/>
    <w:rsid w:val="00D546F4"/>
    <w:rsid w:val="00D55875"/>
    <w:rsid w:val="00D57869"/>
    <w:rsid w:val="00D64A20"/>
    <w:rsid w:val="00D71DCF"/>
    <w:rsid w:val="00D735D2"/>
    <w:rsid w:val="00D7600B"/>
    <w:rsid w:val="00D81AB7"/>
    <w:rsid w:val="00D8345A"/>
    <w:rsid w:val="00D85828"/>
    <w:rsid w:val="00D87087"/>
    <w:rsid w:val="00D91014"/>
    <w:rsid w:val="00D9223D"/>
    <w:rsid w:val="00D939A8"/>
    <w:rsid w:val="00D97438"/>
    <w:rsid w:val="00D97582"/>
    <w:rsid w:val="00D97F43"/>
    <w:rsid w:val="00DA07B3"/>
    <w:rsid w:val="00DA1084"/>
    <w:rsid w:val="00DA27D7"/>
    <w:rsid w:val="00DA7730"/>
    <w:rsid w:val="00DA7ABD"/>
    <w:rsid w:val="00DB14D2"/>
    <w:rsid w:val="00DB358F"/>
    <w:rsid w:val="00DB6B6C"/>
    <w:rsid w:val="00DB76A4"/>
    <w:rsid w:val="00DC10E6"/>
    <w:rsid w:val="00DC1240"/>
    <w:rsid w:val="00DD0B67"/>
    <w:rsid w:val="00DD5CA0"/>
    <w:rsid w:val="00DD5D77"/>
    <w:rsid w:val="00DE00B8"/>
    <w:rsid w:val="00DE1699"/>
    <w:rsid w:val="00DE1974"/>
    <w:rsid w:val="00DE1E2D"/>
    <w:rsid w:val="00DE22C9"/>
    <w:rsid w:val="00DE4065"/>
    <w:rsid w:val="00DE4651"/>
    <w:rsid w:val="00DE5E49"/>
    <w:rsid w:val="00DF0D22"/>
    <w:rsid w:val="00DF6B96"/>
    <w:rsid w:val="00E016E0"/>
    <w:rsid w:val="00E01DA9"/>
    <w:rsid w:val="00E031FE"/>
    <w:rsid w:val="00E03826"/>
    <w:rsid w:val="00E0404C"/>
    <w:rsid w:val="00E04938"/>
    <w:rsid w:val="00E05837"/>
    <w:rsid w:val="00E0793B"/>
    <w:rsid w:val="00E10392"/>
    <w:rsid w:val="00E11A7E"/>
    <w:rsid w:val="00E1509A"/>
    <w:rsid w:val="00E169D6"/>
    <w:rsid w:val="00E211CE"/>
    <w:rsid w:val="00E216D0"/>
    <w:rsid w:val="00E24CDD"/>
    <w:rsid w:val="00E25066"/>
    <w:rsid w:val="00E27158"/>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0235"/>
    <w:rsid w:val="00E73E14"/>
    <w:rsid w:val="00E74A45"/>
    <w:rsid w:val="00E80C6A"/>
    <w:rsid w:val="00E84F5F"/>
    <w:rsid w:val="00E85F7F"/>
    <w:rsid w:val="00E9041C"/>
    <w:rsid w:val="00E90D2D"/>
    <w:rsid w:val="00E9345F"/>
    <w:rsid w:val="00EA1A77"/>
    <w:rsid w:val="00EA1E28"/>
    <w:rsid w:val="00EA1E75"/>
    <w:rsid w:val="00EA211E"/>
    <w:rsid w:val="00EA789B"/>
    <w:rsid w:val="00EB0FE2"/>
    <w:rsid w:val="00EB10F9"/>
    <w:rsid w:val="00EB17A7"/>
    <w:rsid w:val="00EB3D4F"/>
    <w:rsid w:val="00EC05C6"/>
    <w:rsid w:val="00EC7968"/>
    <w:rsid w:val="00EC7B9A"/>
    <w:rsid w:val="00ED475E"/>
    <w:rsid w:val="00ED494E"/>
    <w:rsid w:val="00ED6A74"/>
    <w:rsid w:val="00EE2407"/>
    <w:rsid w:val="00EE395A"/>
    <w:rsid w:val="00EE462B"/>
    <w:rsid w:val="00EE5F68"/>
    <w:rsid w:val="00EE6B5C"/>
    <w:rsid w:val="00EE7051"/>
    <w:rsid w:val="00EF5C30"/>
    <w:rsid w:val="00EF6644"/>
    <w:rsid w:val="00F0549F"/>
    <w:rsid w:val="00F07157"/>
    <w:rsid w:val="00F071E2"/>
    <w:rsid w:val="00F075BA"/>
    <w:rsid w:val="00F10D7A"/>
    <w:rsid w:val="00F1234D"/>
    <w:rsid w:val="00F173F7"/>
    <w:rsid w:val="00F232F3"/>
    <w:rsid w:val="00F307CE"/>
    <w:rsid w:val="00F339B3"/>
    <w:rsid w:val="00F370AD"/>
    <w:rsid w:val="00F42524"/>
    <w:rsid w:val="00F448C1"/>
    <w:rsid w:val="00F453FA"/>
    <w:rsid w:val="00F454AC"/>
    <w:rsid w:val="00F51F6D"/>
    <w:rsid w:val="00F52CF5"/>
    <w:rsid w:val="00F54910"/>
    <w:rsid w:val="00F6125C"/>
    <w:rsid w:val="00F62E01"/>
    <w:rsid w:val="00F6325E"/>
    <w:rsid w:val="00F63B73"/>
    <w:rsid w:val="00F6489C"/>
    <w:rsid w:val="00F65A26"/>
    <w:rsid w:val="00F66F82"/>
    <w:rsid w:val="00F67169"/>
    <w:rsid w:val="00F727FF"/>
    <w:rsid w:val="00F75AFA"/>
    <w:rsid w:val="00F80C19"/>
    <w:rsid w:val="00F8207A"/>
    <w:rsid w:val="00F87BE4"/>
    <w:rsid w:val="00F90CCC"/>
    <w:rsid w:val="00F9274C"/>
    <w:rsid w:val="00F92B39"/>
    <w:rsid w:val="00F93330"/>
    <w:rsid w:val="00F96EB8"/>
    <w:rsid w:val="00FA149F"/>
    <w:rsid w:val="00FA22C2"/>
    <w:rsid w:val="00FA22F4"/>
    <w:rsid w:val="00FB1C3D"/>
    <w:rsid w:val="00FB27F6"/>
    <w:rsid w:val="00FC1B41"/>
    <w:rsid w:val="00FC1C3E"/>
    <w:rsid w:val="00FC3D43"/>
    <w:rsid w:val="00FC7254"/>
    <w:rsid w:val="00FD0235"/>
    <w:rsid w:val="00FD3A16"/>
    <w:rsid w:val="00FD4582"/>
    <w:rsid w:val="00FD5D24"/>
    <w:rsid w:val="00FD6C16"/>
    <w:rsid w:val="00FD6DF0"/>
    <w:rsid w:val="00FE0D2A"/>
    <w:rsid w:val="00FE2132"/>
    <w:rsid w:val="00FE3167"/>
    <w:rsid w:val="00FE4013"/>
    <w:rsid w:val="00FE6BC3"/>
    <w:rsid w:val="00FE79AD"/>
    <w:rsid w:val="00FF0379"/>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BC4D0"/>
  <w15:docId w15:val="{029F6C7C-1D6F-4D6D-93EE-4514E005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C0A36"/>
    <w:pPr>
      <w:spacing w:before="80" w:after="60" w:line="276" w:lineRule="auto"/>
    </w:pPr>
    <w:rPr>
      <w:iCs/>
      <w:sz w:val="22"/>
      <w:szCs w:val="22"/>
      <w:lang w:eastAsia="ja-JP"/>
    </w:rPr>
  </w:style>
  <w:style w:type="paragraph" w:styleId="Heading1">
    <w:name w:val="heading 1"/>
    <w:aliases w:val="H1"/>
    <w:basedOn w:val="Normal"/>
    <w:next w:val="Heading2"/>
    <w:autoRedefine/>
    <w:qFormat/>
    <w:rsid w:val="00EF6644"/>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EF6644"/>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EF6644"/>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link w:val="FooterChar"/>
    <w:uiPriority w:val="99"/>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F0FD7"/>
    <w:pPr>
      <w:framePr w:hSpace="180" w:wrap="around" w:vAnchor="text" w:hAnchor="text" w:xAlign="center" w:y="1"/>
      <w:spacing w:after="80"/>
      <w:suppressOverlap/>
    </w:pPr>
  </w:style>
  <w:style w:type="paragraph" w:styleId="TOC1">
    <w:name w:val="toc 1"/>
    <w:basedOn w:val="Normal"/>
    <w:next w:val="Normal"/>
    <w:autoRedefine/>
    <w:uiPriority w:val="39"/>
    <w:rsid w:val="00EF6644"/>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framePr w:wrap="around"/>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link w:val="CommentTextChar"/>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EF6644"/>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pPr>
      <w:framePr w:wrap="around"/>
    </w:pPr>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framePr w:wrap="around"/>
      <w:numPr>
        <w:numId w:val="5"/>
      </w:numPr>
      <w:ind w:right="29"/>
    </w:pPr>
    <w:rPr>
      <w:rFonts w:ascii=".VnTime" w:hAnsi=".VnTime"/>
    </w:rPr>
  </w:style>
  <w:style w:type="paragraph" w:customStyle="1" w:styleId="Arial">
    <w:name w:val="Arial"/>
    <w:basedOn w:val="NormalIndent"/>
    <w:rsid w:val="00214029"/>
    <w:pPr>
      <w:framePr w:wrap="around"/>
    </w:pPr>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framePr w:wrap="around"/>
      <w:spacing w:before="0"/>
      <w:ind w:left="432"/>
    </w:pPr>
    <w:rPr>
      <w:i/>
      <w:color w:val="0000FF"/>
      <w:lang w:val="en-AU"/>
    </w:rPr>
  </w:style>
  <w:style w:type="paragraph" w:styleId="NormalWeb">
    <w:name w:val="Normal (Web)"/>
    <w:basedOn w:val="Normal"/>
    <w:uiPriority w:val="99"/>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223D"/>
    <w:pPr>
      <w:framePr w:hSpace="180" w:wrap="around" w:vAnchor="text" w:hAnchor="text" w:xAlign="center" w:y="1"/>
      <w:autoSpaceDE w:val="0"/>
      <w:autoSpaceDN w:val="0"/>
      <w:spacing w:after="80"/>
      <w:suppressOverlap/>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7C0A36"/>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51D53"/>
    <w:pPr>
      <w:keepNext w:val="0"/>
      <w:framePr w:hSpace="180" w:wrap="around" w:vAnchor="text" w:hAnchor="text" w:xAlign="center" w:y="1"/>
      <w:autoSpaceDE w:val="0"/>
      <w:autoSpaceDN w:val="0"/>
      <w:spacing w:after="8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 w:type="paragraph" w:styleId="CommentSubject">
    <w:name w:val="annotation subject"/>
    <w:basedOn w:val="CommentText"/>
    <w:next w:val="CommentText"/>
    <w:link w:val="CommentSubjectChar"/>
    <w:semiHidden/>
    <w:unhideWhenUsed/>
    <w:rsid w:val="001914DE"/>
    <w:pPr>
      <w:spacing w:before="80" w:line="240" w:lineRule="auto"/>
    </w:pPr>
    <w:rPr>
      <w:rFonts w:ascii="Times New Roman" w:hAnsi="Times New Roman"/>
      <w:b/>
      <w:bCs/>
      <w:sz w:val="20"/>
      <w:szCs w:val="20"/>
    </w:rPr>
  </w:style>
  <w:style w:type="character" w:customStyle="1" w:styleId="CommentTextChar">
    <w:name w:val="Comment Text Char"/>
    <w:basedOn w:val="DefaultParagraphFont"/>
    <w:link w:val="CommentText"/>
    <w:semiHidden/>
    <w:rsid w:val="001914DE"/>
    <w:rPr>
      <w:rFonts w:ascii=".VnTime" w:hAnsi=".VnTime"/>
      <w:iCs/>
      <w:sz w:val="22"/>
      <w:szCs w:val="22"/>
      <w:lang w:eastAsia="ja-JP"/>
    </w:rPr>
  </w:style>
  <w:style w:type="character" w:customStyle="1" w:styleId="CommentSubjectChar">
    <w:name w:val="Comment Subject Char"/>
    <w:basedOn w:val="CommentTextChar"/>
    <w:link w:val="CommentSubject"/>
    <w:semiHidden/>
    <w:rsid w:val="001914DE"/>
    <w:rPr>
      <w:rFonts w:ascii=".VnTime" w:hAnsi=".VnTime"/>
      <w:b/>
      <w:bCs/>
      <w:iCs/>
      <w:sz w:val="22"/>
      <w:szCs w:val="22"/>
      <w:lang w:eastAsia="ja-JP"/>
    </w:rPr>
  </w:style>
  <w:style w:type="character" w:customStyle="1" w:styleId="FooterChar">
    <w:name w:val="Footer Char"/>
    <w:basedOn w:val="DefaultParagraphFont"/>
    <w:link w:val="Footer"/>
    <w:uiPriority w:val="99"/>
    <w:rsid w:val="001D7F08"/>
    <w:rPr>
      <w:iCs/>
      <w:sz w:val="22"/>
      <w:szCs w:val="22"/>
      <w:lang w:eastAsia="ja-JP"/>
    </w:rPr>
  </w:style>
  <w:style w:type="paragraph" w:customStyle="1" w:styleId="prj1">
    <w:name w:val="prj1"/>
    <w:basedOn w:val="Normal"/>
    <w:rsid w:val="0059656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599696">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68835750">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3021">
      <w:bodyDiv w:val="1"/>
      <w:marLeft w:val="0"/>
      <w:marRight w:val="0"/>
      <w:marTop w:val="0"/>
      <w:marBottom w:val="0"/>
      <w:divBdr>
        <w:top w:val="none" w:sz="0" w:space="0" w:color="auto"/>
        <w:left w:val="none" w:sz="0" w:space="0" w:color="auto"/>
        <w:bottom w:val="none" w:sz="0" w:space="0" w:color="auto"/>
        <w:right w:val="none" w:sz="0" w:space="0" w:color="auto"/>
      </w:divBdr>
      <w:divsChild>
        <w:div w:id="1697003028">
          <w:marLeft w:val="547"/>
          <w:marRight w:val="0"/>
          <w:marTop w:val="0"/>
          <w:marBottom w:val="0"/>
          <w:divBdr>
            <w:top w:val="none" w:sz="0" w:space="0" w:color="auto"/>
            <w:left w:val="none" w:sz="0" w:space="0" w:color="auto"/>
            <w:bottom w:val="none" w:sz="0" w:space="0" w:color="auto"/>
            <w:right w:val="none" w:sz="0" w:space="0" w:color="auto"/>
          </w:divBdr>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067530656">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222403745">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506440267">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02070680">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Nguyễn Văn Sang</a:t>
          </a:r>
        </a:p>
      </dgm:t>
    </dgm:pt>
    <dgm:pt modelId="{B1AC8A3E-A603-414E-B540-B8372EBE8E98}" type="parTrans" cxnId="{D11E3939-7DF8-4A3F-9EA3-EEE9877094FF}">
      <dgm:prSet/>
      <dgm:spPr/>
      <dgm:t>
        <a:bodyPr/>
        <a:lstStyle/>
        <a:p>
          <a:pPr algn="ctr"/>
          <a:endParaRPr lang="en-US"/>
        </a:p>
      </dgm:t>
    </dgm:pt>
    <dgm:pt modelId="{ABECABA5-9A8E-4DD6-8BA3-10CA14A952CB}" type="sibTrans" cxnId="{D11E3939-7DF8-4A3F-9EA3-EEE9877094FF}">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Supervisor</a:t>
          </a:r>
        </a:p>
      </dgm:t>
    </dgm:pt>
    <dgm:pt modelId="{7E3D20CC-9B0F-486E-B088-1E792CE1FA75}">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t>Nguyễn Ngọc Minh</a:t>
          </a:r>
        </a:p>
      </dgm:t>
    </dgm:pt>
    <dgm:pt modelId="{858DE9E8-50D4-4B77-A9AA-260DEA689A19}" type="parTrans" cxnId="{3AA05962-1B81-4A02-8EF7-AB3D946767FA}">
      <dgm:prSet/>
      <dgm:spPr/>
      <dgm:t>
        <a:bodyPr/>
        <a:lstStyle/>
        <a:p>
          <a:pPr algn="ctr"/>
          <a:endParaRPr lang="en-US"/>
        </a:p>
      </dgm:t>
    </dgm:pt>
    <dgm:pt modelId="{BD597884-3AED-40F2-81AA-46B6C3DBC7F2}" type="sibTrans" cxnId="{3AA05962-1B81-4A02-8EF7-AB3D946767FA}">
      <dgm:prSet>
        <dgm:style>
          <a:lnRef idx="1">
            <a:schemeClr val="accent5"/>
          </a:lnRef>
          <a:fillRef idx="2">
            <a:schemeClr val="accent5"/>
          </a:fillRef>
          <a:effectRef idx="1">
            <a:schemeClr val="accent5"/>
          </a:effectRef>
          <a:fontRef idx="minor">
            <a:schemeClr val="dk1"/>
          </a:fontRef>
        </dgm:style>
      </dgm:prSet>
      <dgm:spPr/>
      <dgm:t>
        <a:bodyPr/>
        <a:lstStyle/>
        <a:p>
          <a:pPr algn="ctr"/>
          <a:r>
            <a:rPr lang="en-US"/>
            <a:t>Project Manager</a:t>
          </a:r>
        </a:p>
      </dgm:t>
    </dgm:pt>
    <dgm:pt modelId="{9816377C-CA66-4873-BFA3-6E364D86CEE4}">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Đào Thanh Tùng</a:t>
          </a:r>
        </a:p>
      </dgm:t>
    </dgm:pt>
    <dgm:pt modelId="{F8321896-7661-47F3-952F-A5A556818BD9}" type="parTrans" cxnId="{94A237EA-7163-4853-9BE3-48A3B24F60A2}">
      <dgm:prSet/>
      <dgm:spPr/>
      <dgm:t>
        <a:bodyPr/>
        <a:lstStyle/>
        <a:p>
          <a:pPr algn="ctr"/>
          <a:endParaRPr lang="en-US"/>
        </a:p>
      </dgm:t>
    </dgm:pt>
    <dgm:pt modelId="{2C1B8FDD-E9CF-44B0-B5C0-60B53C1FA907}" type="sibTrans" cxnId="{94A237EA-7163-4853-9BE3-48A3B24F60A2}">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Technical Leader</a:t>
          </a:r>
        </a:p>
      </dgm:t>
    </dgm:pt>
    <dgm:pt modelId="{9805FCE1-8EF2-4D7D-A30F-FF125B9E2597}">
      <dgm:prSet phldrT="[Text]">
        <dgm:style>
          <a:lnRef idx="1">
            <a:schemeClr val="accent3"/>
          </a:lnRef>
          <a:fillRef idx="2">
            <a:schemeClr val="accent3"/>
          </a:fillRef>
          <a:effectRef idx="1">
            <a:schemeClr val="accent3"/>
          </a:effectRef>
          <a:fontRef idx="minor">
            <a:schemeClr val="dk1"/>
          </a:fontRef>
        </dgm:style>
      </dgm:prSet>
      <dgm:spPr/>
      <dgm:t>
        <a:bodyPr/>
        <a:lstStyle/>
        <a:p>
          <a:pPr algn="ctr"/>
          <a:r>
            <a:rPr lang="en-US"/>
            <a:t>Nguyễn Trọng Duy</a:t>
          </a:r>
        </a:p>
      </dgm:t>
    </dgm:pt>
    <dgm:pt modelId="{4F568B2B-5D3A-44F9-8D2F-6C4F617A1031}" type="parTrans" cxnId="{1C77213E-322A-4699-89A6-0926BFF2D8C4}">
      <dgm:prSet/>
      <dgm:spPr/>
      <dgm:t>
        <a:bodyPr/>
        <a:lstStyle/>
        <a:p>
          <a:pPr algn="ctr"/>
          <a:endParaRPr lang="en-US"/>
        </a:p>
      </dgm:t>
    </dgm:pt>
    <dgm:pt modelId="{A1C4869E-713F-46FF-9178-16D4915DEC0D}" type="sibTrans" cxnId="{1C77213E-322A-4699-89A6-0926BFF2D8C4}">
      <dgm:prSet>
        <dgm:style>
          <a:lnRef idx="1">
            <a:schemeClr val="accent4"/>
          </a:lnRef>
          <a:fillRef idx="2">
            <a:schemeClr val="accent4"/>
          </a:fillRef>
          <a:effectRef idx="1">
            <a:schemeClr val="accent4"/>
          </a:effectRef>
          <a:fontRef idx="minor">
            <a:schemeClr val="dk1"/>
          </a:fontRef>
        </dgm:style>
      </dgm:prSet>
      <dgm:spPr/>
      <dgm:t>
        <a:bodyPr/>
        <a:lstStyle/>
        <a:p>
          <a:pPr algn="ctr"/>
          <a:r>
            <a:rPr lang="en-US"/>
            <a:t>Test Leader/QA</a:t>
          </a:r>
        </a:p>
      </dgm:t>
    </dgm:pt>
    <dgm:pt modelId="{5F28B918-906E-4F88-AA57-E47D83F02E8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Hoàng Linh</a:t>
          </a:r>
        </a:p>
      </dgm:t>
    </dgm:pt>
    <dgm:pt modelId="{82D2F21E-856E-4986-AC4B-A901316097DA}" type="parTrans" cxnId="{67F12644-52A9-4906-BAAC-3F677A5878D4}">
      <dgm:prSet/>
      <dgm:spPr/>
      <dgm:t>
        <a:bodyPr/>
        <a:lstStyle/>
        <a:p>
          <a:pPr algn="ctr"/>
          <a:endParaRPr lang="en-US"/>
        </a:p>
      </dgm:t>
    </dgm:pt>
    <dgm:pt modelId="{E2650F4E-868E-459E-A092-0FE37CCEFD06}" type="sibTrans" cxnId="{67F12644-52A9-4906-BAAC-3F677A5878D4}">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D664221D-AE1C-4208-B8A1-96E9B81534F0}">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Ngọc Minh</a:t>
          </a:r>
        </a:p>
      </dgm:t>
    </dgm:pt>
    <dgm:pt modelId="{309FF3E0-6EA7-4C1D-873E-CFDA83DA0D3B}" type="parTrans" cxnId="{C85F53EC-786F-4F4C-94B4-BFA9306B4E7E}">
      <dgm:prSet/>
      <dgm:spPr/>
      <dgm:t>
        <a:bodyPr/>
        <a:lstStyle/>
        <a:p>
          <a:pPr algn="ctr"/>
          <a:endParaRPr lang="en-US"/>
        </a:p>
      </dgm:t>
    </dgm:pt>
    <dgm:pt modelId="{7B81C682-7BD4-4D70-B984-CB9B3EB7109E}" type="sibTrans" cxnId="{C85F53EC-786F-4F4C-94B4-BFA9306B4E7E}">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B1AF42E6-1A53-43B2-B6F1-E69CEE9B1A1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Hồng Quân</a:t>
          </a:r>
        </a:p>
      </dgm:t>
    </dgm:pt>
    <dgm:pt modelId="{5662EFE1-DB7A-4EC2-ABB1-B347ADD9F79A}" type="parTrans" cxnId="{B2164054-78AB-4576-B9FF-1F2604E3959E}">
      <dgm:prSet/>
      <dgm:spPr/>
      <dgm:t>
        <a:bodyPr/>
        <a:lstStyle/>
        <a:p>
          <a:pPr algn="ctr"/>
          <a:endParaRPr lang="en-US"/>
        </a:p>
      </dgm:t>
    </dgm:pt>
    <dgm:pt modelId="{9CB82B48-8EEF-4F8E-A229-DB67D455F5A0}" type="sibTrans" cxnId="{B2164054-78AB-4576-B9FF-1F2604E3959E}">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b="0"/>
            <a:t>Tester</a:t>
          </a:r>
        </a:p>
      </dgm:t>
    </dgm:pt>
    <dgm:pt modelId="{A602699F-E9ED-43A1-8C5C-E7C1ED8EC025}">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Phạm Đức Thắng</a:t>
          </a:r>
        </a:p>
      </dgm:t>
    </dgm:pt>
    <dgm:pt modelId="{896ACF7C-5F93-4EB8-89E7-AEF96378037E}" type="parTrans" cxnId="{9D973515-A7A6-461C-80A5-7FA3A36BB0DD}">
      <dgm:prSet/>
      <dgm:spPr/>
      <dgm:t>
        <a:bodyPr/>
        <a:lstStyle/>
        <a:p>
          <a:pPr algn="ctr"/>
          <a:endParaRPr lang="en-US"/>
        </a:p>
      </dgm:t>
    </dgm:pt>
    <dgm:pt modelId="{BC509383-37EB-48E1-A6FF-CC8E2919D495}" type="sibTrans" cxnId="{9D973515-A7A6-461C-80A5-7FA3A36BB0DD}">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a:t>Developer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custLinFactX="-57257" custLinFactY="200000" custLinFactNeighborX="-100000" custLinFactNeighborY="237368">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custLinFactNeighborX="-629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2CF04A7C-4659-44F1-8EDE-546062BE43C5}" type="pres">
      <dgm:prSet presAssocID="{896ACF7C-5F93-4EB8-89E7-AEF96378037E}" presName="Name37" presStyleLbl="parChTrans1D4" presStyleIdx="2" presStyleCnt="4"/>
      <dgm:spPr/>
      <dgm:t>
        <a:bodyPr/>
        <a:lstStyle/>
        <a:p>
          <a:endParaRPr lang="en-US"/>
        </a:p>
      </dgm:t>
    </dgm:pt>
    <dgm:pt modelId="{0EE7BAF2-B00B-4344-AFDC-C29626FFA57C}" type="pres">
      <dgm:prSet presAssocID="{A602699F-E9ED-43A1-8C5C-E7C1ED8EC025}" presName="hierRoot2" presStyleCnt="0">
        <dgm:presLayoutVars>
          <dgm:hierBranch val="init"/>
        </dgm:presLayoutVars>
      </dgm:prSet>
      <dgm:spPr/>
    </dgm:pt>
    <dgm:pt modelId="{D552DCE5-39FA-4897-99ED-EEC81CEFE4C8}" type="pres">
      <dgm:prSet presAssocID="{A602699F-E9ED-43A1-8C5C-E7C1ED8EC025}" presName="rootComposite" presStyleCnt="0"/>
      <dgm:spPr/>
    </dgm:pt>
    <dgm:pt modelId="{71A34473-954F-4446-9FFD-35C04B4E6B95}" type="pres">
      <dgm:prSet presAssocID="{A602699F-E9ED-43A1-8C5C-E7C1ED8EC025}" presName="rootText" presStyleLbl="node1" presStyleIdx="4" presStyleCnt="7">
        <dgm:presLayoutVars>
          <dgm:chMax/>
          <dgm:chPref val="3"/>
        </dgm:presLayoutVars>
      </dgm:prSet>
      <dgm:spPr/>
      <dgm:t>
        <a:bodyPr/>
        <a:lstStyle/>
        <a:p>
          <a:endParaRPr lang="en-US"/>
        </a:p>
      </dgm:t>
    </dgm:pt>
    <dgm:pt modelId="{ACA3C3F7-0450-42EF-92B3-3F037432DAAA}" type="pres">
      <dgm:prSet presAssocID="{A602699F-E9ED-43A1-8C5C-E7C1ED8EC025}" presName="titleText2" presStyleLbl="fgAcc1" presStyleIdx="4" presStyleCnt="7">
        <dgm:presLayoutVars>
          <dgm:chMax val="0"/>
          <dgm:chPref val="0"/>
        </dgm:presLayoutVars>
      </dgm:prSet>
      <dgm:spPr/>
      <dgm:t>
        <a:bodyPr/>
        <a:lstStyle/>
        <a:p>
          <a:endParaRPr lang="en-US"/>
        </a:p>
      </dgm:t>
    </dgm:pt>
    <dgm:pt modelId="{A3C048DC-F079-461E-8B33-278AF04832F4}" type="pres">
      <dgm:prSet presAssocID="{A602699F-E9ED-43A1-8C5C-E7C1ED8EC025}" presName="rootConnector" presStyleLbl="node4" presStyleIdx="0" presStyleCnt="0"/>
      <dgm:spPr/>
      <dgm:t>
        <a:bodyPr/>
        <a:lstStyle/>
        <a:p>
          <a:endParaRPr lang="en-US"/>
        </a:p>
      </dgm:t>
    </dgm:pt>
    <dgm:pt modelId="{AA3730CA-B383-40D2-8519-A7DD17102F9D}" type="pres">
      <dgm:prSet presAssocID="{A602699F-E9ED-43A1-8C5C-E7C1ED8EC025}" presName="hierChild4" presStyleCnt="0"/>
      <dgm:spPr/>
    </dgm:pt>
    <dgm:pt modelId="{A71F8D09-0EB0-4397-8077-7F085D45E57F}" type="pres">
      <dgm:prSet presAssocID="{A602699F-E9ED-43A1-8C5C-E7C1ED8EC025}"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5"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7">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C7FC2B8-FF5E-47DD-970D-2D43CD7037E3}" type="presOf" srcId="{B1AF42E6-1A53-43B2-B6F1-E69CEE9B1A18}" destId="{DA1FF93A-D3EC-4AF4-9C7E-00ABAE735DC6}" srcOrd="1" destOrd="0" presId="urn:microsoft.com/office/officeart/2008/layout/NameandTitleOrganizationalChart"/>
    <dgm:cxn modelId="{3DB62CB1-56B3-4147-B7B4-1030839C65B5}" type="presOf" srcId="{9816377C-CA66-4873-BFA3-6E364D86CEE4}" destId="{1F104FC4-0424-47CC-8142-9EB73DF234B3}"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3EC1D88-09C3-49FA-BA8F-1DE73C0CD87E}" type="presOf" srcId="{A602699F-E9ED-43A1-8C5C-E7C1ED8EC025}" destId="{71A34473-954F-4446-9FFD-35C04B4E6B95}" srcOrd="0" destOrd="0" presId="urn:microsoft.com/office/officeart/2008/layout/NameandTitleOrganizationalChart"/>
    <dgm:cxn modelId="{B975F204-791F-45BD-8749-B8C3A7CC8DAC}" type="presOf" srcId="{9805FCE1-8EF2-4D7D-A30F-FF125B9E2597}" destId="{12BA1CDC-BF41-4EAC-B0E7-297CD7633B48}" srcOrd="0" destOrd="0" presId="urn:microsoft.com/office/officeart/2008/layout/NameandTitleOrganizationalChart"/>
    <dgm:cxn modelId="{E4B84AB0-54C8-4997-B50D-337A677A9908}" type="presOf" srcId="{F8321896-7661-47F3-952F-A5A556818BD9}" destId="{D9B0C917-42E9-4C4C-8D89-4A9EF5612CE2}" srcOrd="0" destOrd="0" presId="urn:microsoft.com/office/officeart/2008/layout/NameandTitleOrganizationalChart"/>
    <dgm:cxn modelId="{2C36CB0E-6444-49BE-BF9A-65EB70714C19}" type="presOf" srcId="{5F28B918-906E-4F88-AA57-E47D83F02E88}" destId="{87D7F144-9ADF-4A79-8594-4606123AF018}" srcOrd="0" destOrd="0" presId="urn:microsoft.com/office/officeart/2008/layout/NameandTitleOrganizationalChart"/>
    <dgm:cxn modelId="{55CFB2D9-A5BC-4FDA-B9B3-D4860EE90860}" type="presOf" srcId="{E4F92AFC-F894-443D-83CC-1A2AAF2F4600}" destId="{ADA7951F-EF23-4D17-B31E-60A0926468EE}" srcOrd="0" destOrd="0" presId="urn:microsoft.com/office/officeart/2008/layout/NameandTitleOrganizationalChart"/>
    <dgm:cxn modelId="{E4DB4069-9FC1-4896-9EE2-E316D82BC60B}" type="presOf" srcId="{7B81C682-7BD4-4D70-B984-CB9B3EB7109E}" destId="{48A2BBE2-32D5-475D-8ED1-880F01E8A155}" srcOrd="0" destOrd="0" presId="urn:microsoft.com/office/officeart/2008/layout/NameandTitleOrganizationalChart"/>
    <dgm:cxn modelId="{5FE83223-F3C6-4363-B03F-F4E1C0B6A8E7}" type="presOf" srcId="{858DE9E8-50D4-4B77-A9AA-260DEA689A19}" destId="{883A0004-7E51-4776-AB8F-00DF680862C9}" srcOrd="0" destOrd="0" presId="urn:microsoft.com/office/officeart/2008/layout/NameandTitleOrganizationalChart"/>
    <dgm:cxn modelId="{68830791-49DC-4FE0-AE61-327ED07E39BC}" type="presOf" srcId="{309FF3E0-6EA7-4C1D-873E-CFDA83DA0D3B}" destId="{FD2754C1-E632-4B73-9CCA-8329CBCFA258}" srcOrd="0" destOrd="0" presId="urn:microsoft.com/office/officeart/2008/layout/NameandTitleOrganizationalChart"/>
    <dgm:cxn modelId="{7BD16AFD-5950-44EB-9FC5-A2DDA7B27FE2}" type="presOf" srcId="{896ACF7C-5F93-4EB8-89E7-AEF96378037E}" destId="{2CF04A7C-4659-44F1-8EDE-546062BE43C5}" srcOrd="0" destOrd="0" presId="urn:microsoft.com/office/officeart/2008/layout/NameandTitleOrganizationalChart"/>
    <dgm:cxn modelId="{184C8EAB-9BFA-4C6A-9632-4A4014A99442}" type="presOf" srcId="{9CB82B48-8EEF-4F8E-A229-DB67D455F5A0}" destId="{B9D1E306-B99B-4B48-8A19-D78153138CC6}"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EF557674-2544-4773-A0F9-4CE862B01B10}" type="presOf" srcId="{2C1B8FDD-E9CF-44B0-B5C0-60B53C1FA907}" destId="{96F1EF70-9149-4113-91E7-50757FEEF8B5}" srcOrd="0" destOrd="0" presId="urn:microsoft.com/office/officeart/2008/layout/NameandTitleOrganizationalChart"/>
    <dgm:cxn modelId="{9D973515-A7A6-461C-80A5-7FA3A36BB0DD}" srcId="{9816377C-CA66-4873-BFA3-6E364D86CEE4}" destId="{A602699F-E9ED-43A1-8C5C-E7C1ED8EC025}" srcOrd="2" destOrd="0" parTransId="{896ACF7C-5F93-4EB8-89E7-AEF96378037E}" sibTransId="{BC509383-37EB-48E1-A6FF-CC8E2919D495}"/>
    <dgm:cxn modelId="{C09F2096-75FA-418A-9926-3A34A9175CF4}" type="presOf" srcId="{A1C4869E-713F-46FF-9178-16D4915DEC0D}" destId="{960D02B2-EEB7-4DA2-87FF-5A2167A464AE}" srcOrd="0" destOrd="0" presId="urn:microsoft.com/office/officeart/2008/layout/NameandTitleOrganizationalChart"/>
    <dgm:cxn modelId="{02C2F8EE-8F93-4E09-A604-1CCBCE68C535}" type="presOf" srcId="{ABECABA5-9A8E-4DD6-8BA3-10CA14A952CB}" destId="{8A69615D-F8F8-429C-AFBC-140CD881FA23}" srcOrd="0" destOrd="0" presId="urn:microsoft.com/office/officeart/2008/layout/NameandTitleOrganizationalChart"/>
    <dgm:cxn modelId="{E80FDA98-E361-4AB9-B2E2-3093D0B14510}" type="presOf" srcId="{BD597884-3AED-40F2-81AA-46B6C3DBC7F2}" destId="{9F25BC85-E77C-409A-89C2-95BA1AD81163}" srcOrd="0" destOrd="0" presId="urn:microsoft.com/office/officeart/2008/layout/NameandTitleOrganizationalChart"/>
    <dgm:cxn modelId="{7DE60CB9-9E13-4D57-8E6C-B816963E6723}" type="presOf" srcId="{5662EFE1-DB7A-4EC2-ABB1-B347ADD9F79A}" destId="{81513473-C33D-48F1-AD92-4F4DD50E19BA}" srcOrd="0" destOrd="0" presId="urn:microsoft.com/office/officeart/2008/layout/NameandTitleOrganizationalChart"/>
    <dgm:cxn modelId="{E548E4E8-00EE-4233-A3B0-9D32293C2591}" type="presOf" srcId="{7E3D20CC-9B0F-486E-B088-1E792CE1FA75}" destId="{B12BD221-688A-45A4-B05A-AF54B7DBC4B8}" srcOrd="0" destOrd="0" presId="urn:microsoft.com/office/officeart/2008/layout/NameandTitleOrganizationalChart"/>
    <dgm:cxn modelId="{E77B778F-78FA-4723-BF03-D0B674A26BEB}" type="presOf" srcId="{9805FCE1-8EF2-4D7D-A30F-FF125B9E2597}" destId="{8EB30363-824B-4906-8F57-E75BFCB632F4}" srcOrd="1" destOrd="0" presId="urn:microsoft.com/office/officeart/2008/layout/NameandTitleOrganizationalChart"/>
    <dgm:cxn modelId="{C3C009F1-F945-4B73-9D0B-2F32775006E8}" type="presOf" srcId="{E2650F4E-868E-459E-A092-0FE37CCEFD06}" destId="{E26AEED3-0853-4430-811E-1D27EF8524A8}" srcOrd="0" destOrd="0" presId="urn:microsoft.com/office/officeart/2008/layout/NameandTitleOrganizationalChart"/>
    <dgm:cxn modelId="{407F5451-A0A8-4F24-BD6C-4AF98D75B386}" type="presOf" srcId="{D664221D-AE1C-4208-B8A1-96E9B81534F0}" destId="{9A1DE650-0DF0-41B8-87C8-5191FEE70D28}" srcOrd="0" destOrd="0" presId="urn:microsoft.com/office/officeart/2008/layout/NameandTitleOrganizationalChart"/>
    <dgm:cxn modelId="{5E0EA75F-45A8-4EB2-B4D9-F9FB326F6B57}" type="presOf" srcId="{A602699F-E9ED-43A1-8C5C-E7C1ED8EC025}" destId="{A3C048DC-F079-461E-8B33-278AF04832F4}"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E27FFFD0-E4E3-4014-8115-7D382A8E3973}" type="presOf" srcId="{4F568B2B-5D3A-44F9-8D2F-6C4F617A1031}" destId="{E87B7177-C1D2-490D-BFB2-FCE75D000B70}"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084E0D5D-66A5-4917-B6A6-51FBF1195C2C}" type="presOf" srcId="{82D2F21E-856E-4986-AC4B-A901316097DA}" destId="{6077D182-5B8B-4235-BCA5-24BE7646D282}" srcOrd="0" destOrd="0" presId="urn:microsoft.com/office/officeart/2008/layout/NameandTitleOrganizationalChart"/>
    <dgm:cxn modelId="{42F5F121-953E-4A0D-8F46-3265731F2FCE}" type="presOf" srcId="{7E3D20CC-9B0F-486E-B088-1E792CE1FA75}" destId="{5F55DB1A-F255-4B0D-B27A-17876473A03C}" srcOrd="1" destOrd="0" presId="urn:microsoft.com/office/officeart/2008/layout/NameandTitleOrganizationalChart"/>
    <dgm:cxn modelId="{C3C0CB90-EA4B-4B73-8AC2-2A2179D336CD}" type="presOf" srcId="{D664221D-AE1C-4208-B8A1-96E9B81534F0}" destId="{73F126ED-8614-4C39-ADCA-057EBA3BA3C8}" srcOrd="1" destOrd="0" presId="urn:microsoft.com/office/officeart/2008/layout/NameandTitleOrganizationalChart"/>
    <dgm:cxn modelId="{00574ABC-AE54-480F-AFFB-C6993817AB24}" type="presOf" srcId="{B1AF42E6-1A53-43B2-B6F1-E69CEE9B1A18}" destId="{95272926-8A01-4CED-A6B8-54D2E3906592}"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152E2B1B-BEE5-4E49-A890-1DDB78DBECFB}" type="presOf" srcId="{5F28B918-906E-4F88-AA57-E47D83F02E88}" destId="{0985DF48-3E6D-4161-A08E-D89F2A4A2B60}" srcOrd="1" destOrd="0" presId="urn:microsoft.com/office/officeart/2008/layout/NameandTitleOrganizationalChart"/>
    <dgm:cxn modelId="{B2164054-78AB-4576-B9FF-1F2604E3959E}" srcId="{9805FCE1-8EF2-4D7D-A30F-FF125B9E2597}" destId="{B1AF42E6-1A53-43B2-B6F1-E69CEE9B1A18}" srcOrd="0" destOrd="0" parTransId="{5662EFE1-DB7A-4EC2-ABB1-B347ADD9F79A}" sibTransId="{9CB82B48-8EEF-4F8E-A229-DB67D455F5A0}"/>
    <dgm:cxn modelId="{65AC3C44-42A7-417E-8661-364210A87BF7}" type="presOf" srcId="{E4F92AFC-F894-443D-83CC-1A2AAF2F4600}" destId="{5C461C12-CB89-4498-9DFD-708F3D4A5AE8}" srcOrd="1" destOrd="0" presId="urn:microsoft.com/office/officeart/2008/layout/NameandTitleOrganizationalChart"/>
    <dgm:cxn modelId="{3312DDA8-D39B-4013-8ACD-14F0BA1F0A46}" type="presOf" srcId="{9816377C-CA66-4873-BFA3-6E364D86CEE4}" destId="{A2568639-C48A-4361-B813-79B3F69CA822}" srcOrd="0" destOrd="0" presId="urn:microsoft.com/office/officeart/2008/layout/NameandTitleOrganizationalChart"/>
    <dgm:cxn modelId="{12B893BF-C33C-4820-AF9E-E34D518F19CE}" type="presOf" srcId="{7334D38D-1375-408A-8AE0-EDB97596076A}" destId="{B9BA7C7F-5E80-473E-849A-E6F4B094FD9A}" srcOrd="0" destOrd="0" presId="urn:microsoft.com/office/officeart/2008/layout/NameandTitleOrganizationalChart"/>
    <dgm:cxn modelId="{F749FDEF-D4AC-470B-8FFE-D4BF0FF8AA05}" type="presOf" srcId="{BC509383-37EB-48E1-A6FF-CC8E2919D495}" destId="{ACA3C3F7-0450-42EF-92B3-3F037432DAAA}" srcOrd="0" destOrd="0" presId="urn:microsoft.com/office/officeart/2008/layout/NameandTitleOrganizationalChart"/>
    <dgm:cxn modelId="{235EA7FC-9869-4539-A541-294479571A38}" type="presParOf" srcId="{B9BA7C7F-5E80-473E-849A-E6F4B094FD9A}" destId="{818349D0-B533-48D7-AC19-65217EBDB3C6}" srcOrd="0" destOrd="0" presId="urn:microsoft.com/office/officeart/2008/layout/NameandTitleOrganizationalChart"/>
    <dgm:cxn modelId="{90D21213-8724-462C-BBE5-A61472662279}" type="presParOf" srcId="{818349D0-B533-48D7-AC19-65217EBDB3C6}" destId="{B7100100-57DF-40D6-A1F6-8D2958C85043}" srcOrd="0" destOrd="0" presId="urn:microsoft.com/office/officeart/2008/layout/NameandTitleOrganizationalChart"/>
    <dgm:cxn modelId="{46DF696F-FCED-4963-8ACB-8D4914E7B3D8}" type="presParOf" srcId="{B7100100-57DF-40D6-A1F6-8D2958C85043}" destId="{ADA7951F-EF23-4D17-B31E-60A0926468EE}" srcOrd="0" destOrd="0" presId="urn:microsoft.com/office/officeart/2008/layout/NameandTitleOrganizationalChart"/>
    <dgm:cxn modelId="{AFFE925E-3D68-471F-A2DF-385754028ACC}" type="presParOf" srcId="{B7100100-57DF-40D6-A1F6-8D2958C85043}" destId="{8A69615D-F8F8-429C-AFBC-140CD881FA23}" srcOrd="1" destOrd="0" presId="urn:microsoft.com/office/officeart/2008/layout/NameandTitleOrganizationalChart"/>
    <dgm:cxn modelId="{4613B292-8162-4DA2-9324-9C9CA72E6C63}" type="presParOf" srcId="{B7100100-57DF-40D6-A1F6-8D2958C85043}" destId="{5C461C12-CB89-4498-9DFD-708F3D4A5AE8}" srcOrd="2" destOrd="0" presId="urn:microsoft.com/office/officeart/2008/layout/NameandTitleOrganizationalChart"/>
    <dgm:cxn modelId="{04EFC8F9-F47E-403B-9311-6070F4C63B64}" type="presParOf" srcId="{818349D0-B533-48D7-AC19-65217EBDB3C6}" destId="{1CB22586-83BA-4D34-9D63-37F8793B90B6}" srcOrd="1" destOrd="0" presId="urn:microsoft.com/office/officeart/2008/layout/NameandTitleOrganizationalChart"/>
    <dgm:cxn modelId="{609B6889-3E21-420D-B2AF-C31176FB5C7C}" type="presParOf" srcId="{1CB22586-83BA-4D34-9D63-37F8793B90B6}" destId="{883A0004-7E51-4776-AB8F-00DF680862C9}" srcOrd="0" destOrd="0" presId="urn:microsoft.com/office/officeart/2008/layout/NameandTitleOrganizationalChart"/>
    <dgm:cxn modelId="{A36B33A9-70C1-4CCA-A5CB-AB3218C8733A}" type="presParOf" srcId="{1CB22586-83BA-4D34-9D63-37F8793B90B6}" destId="{25EAA120-D58A-4283-8FDC-BAEDA6C76A61}" srcOrd="1" destOrd="0" presId="urn:microsoft.com/office/officeart/2008/layout/NameandTitleOrganizationalChart"/>
    <dgm:cxn modelId="{B922EC81-5C06-4D27-A6CF-2383CC9389C7}" type="presParOf" srcId="{25EAA120-D58A-4283-8FDC-BAEDA6C76A61}" destId="{94AA2E85-C7A4-4017-88D3-BFC245F97264}" srcOrd="0" destOrd="0" presId="urn:microsoft.com/office/officeart/2008/layout/NameandTitleOrganizationalChart"/>
    <dgm:cxn modelId="{788C0CAC-F33B-4243-9141-F4AA78A0D729}" type="presParOf" srcId="{94AA2E85-C7A4-4017-88D3-BFC245F97264}" destId="{B12BD221-688A-45A4-B05A-AF54B7DBC4B8}" srcOrd="0" destOrd="0" presId="urn:microsoft.com/office/officeart/2008/layout/NameandTitleOrganizationalChart"/>
    <dgm:cxn modelId="{2BC4EFDE-B759-4138-8A7A-17B7074C08AE}" type="presParOf" srcId="{94AA2E85-C7A4-4017-88D3-BFC245F97264}" destId="{9F25BC85-E77C-409A-89C2-95BA1AD81163}" srcOrd="1" destOrd="0" presId="urn:microsoft.com/office/officeart/2008/layout/NameandTitleOrganizationalChart"/>
    <dgm:cxn modelId="{14B2E83E-AB47-45BA-94E9-A37A9008460F}" type="presParOf" srcId="{94AA2E85-C7A4-4017-88D3-BFC245F97264}" destId="{5F55DB1A-F255-4B0D-B27A-17876473A03C}" srcOrd="2" destOrd="0" presId="urn:microsoft.com/office/officeart/2008/layout/NameandTitleOrganizationalChart"/>
    <dgm:cxn modelId="{B26FF22C-F51C-4BDE-9BE9-281D7D1FDEF1}" type="presParOf" srcId="{25EAA120-D58A-4283-8FDC-BAEDA6C76A61}" destId="{2068F839-2697-44F9-B1A6-3F3B26A2AD90}" srcOrd="1" destOrd="0" presId="urn:microsoft.com/office/officeart/2008/layout/NameandTitleOrganizationalChart"/>
    <dgm:cxn modelId="{BA2773FE-86EB-4063-826E-55218F363C68}" type="presParOf" srcId="{2068F839-2697-44F9-B1A6-3F3B26A2AD90}" destId="{D9B0C917-42E9-4C4C-8D89-4A9EF5612CE2}" srcOrd="0" destOrd="0" presId="urn:microsoft.com/office/officeart/2008/layout/NameandTitleOrganizationalChart"/>
    <dgm:cxn modelId="{95E27923-A001-40E2-A321-FD0FC1D965CC}" type="presParOf" srcId="{2068F839-2697-44F9-B1A6-3F3B26A2AD90}" destId="{6B60A97B-3094-446A-BC28-00CB6942FCBF}" srcOrd="1" destOrd="0" presId="urn:microsoft.com/office/officeart/2008/layout/NameandTitleOrganizationalChart"/>
    <dgm:cxn modelId="{EECDD357-B05C-4211-8EC6-26AD63B6F416}" type="presParOf" srcId="{6B60A97B-3094-446A-BC28-00CB6942FCBF}" destId="{618B7A09-8361-4330-BA68-D799B75F7C9E}" srcOrd="0" destOrd="0" presId="urn:microsoft.com/office/officeart/2008/layout/NameandTitleOrganizationalChart"/>
    <dgm:cxn modelId="{FAC19A5E-7F94-4F46-A1B6-CEAAC6979BC9}" type="presParOf" srcId="{618B7A09-8361-4330-BA68-D799B75F7C9E}" destId="{A2568639-C48A-4361-B813-79B3F69CA822}" srcOrd="0" destOrd="0" presId="urn:microsoft.com/office/officeart/2008/layout/NameandTitleOrganizationalChart"/>
    <dgm:cxn modelId="{0B3D5701-8F03-4EF4-9BA3-A3EF5BE12FDD}" type="presParOf" srcId="{618B7A09-8361-4330-BA68-D799B75F7C9E}" destId="{96F1EF70-9149-4113-91E7-50757FEEF8B5}" srcOrd="1" destOrd="0" presId="urn:microsoft.com/office/officeart/2008/layout/NameandTitleOrganizationalChart"/>
    <dgm:cxn modelId="{E44674D9-C131-442E-9659-0AFADFEBF07B}" type="presParOf" srcId="{618B7A09-8361-4330-BA68-D799B75F7C9E}" destId="{1F104FC4-0424-47CC-8142-9EB73DF234B3}" srcOrd="2" destOrd="0" presId="urn:microsoft.com/office/officeart/2008/layout/NameandTitleOrganizationalChart"/>
    <dgm:cxn modelId="{4EB6A2C4-C551-4A66-AEAC-AD3B733346CF}" type="presParOf" srcId="{6B60A97B-3094-446A-BC28-00CB6942FCBF}" destId="{D81C2454-B4EF-462E-A275-CB1515906454}" srcOrd="1" destOrd="0" presId="urn:microsoft.com/office/officeart/2008/layout/NameandTitleOrganizationalChart"/>
    <dgm:cxn modelId="{58EC5D8B-1F71-4612-984B-A923857B7F35}" type="presParOf" srcId="{D81C2454-B4EF-462E-A275-CB1515906454}" destId="{6077D182-5B8B-4235-BCA5-24BE7646D282}" srcOrd="0" destOrd="0" presId="urn:microsoft.com/office/officeart/2008/layout/NameandTitleOrganizationalChart"/>
    <dgm:cxn modelId="{AF0D2AB6-A896-4979-A0E3-D8CE7C4104DF}" type="presParOf" srcId="{D81C2454-B4EF-462E-A275-CB1515906454}" destId="{F75DA0C3-DAF2-4279-9195-E5FF00085CCA}" srcOrd="1" destOrd="0" presId="urn:microsoft.com/office/officeart/2008/layout/NameandTitleOrganizationalChart"/>
    <dgm:cxn modelId="{BD234516-8F3D-41C5-BACF-00753C66099B}" type="presParOf" srcId="{F75DA0C3-DAF2-4279-9195-E5FF00085CCA}" destId="{818457E5-18CC-41CC-8E9B-5319BD262C90}" srcOrd="0" destOrd="0" presId="urn:microsoft.com/office/officeart/2008/layout/NameandTitleOrganizationalChart"/>
    <dgm:cxn modelId="{7595C9C8-B4F9-499F-AE56-DAEF9F7462D9}" type="presParOf" srcId="{818457E5-18CC-41CC-8E9B-5319BD262C90}" destId="{87D7F144-9ADF-4A79-8594-4606123AF018}" srcOrd="0" destOrd="0" presId="urn:microsoft.com/office/officeart/2008/layout/NameandTitleOrganizationalChart"/>
    <dgm:cxn modelId="{389A2392-4758-4783-8A74-DE280BCE525E}" type="presParOf" srcId="{818457E5-18CC-41CC-8E9B-5319BD262C90}" destId="{E26AEED3-0853-4430-811E-1D27EF8524A8}" srcOrd="1" destOrd="0" presId="urn:microsoft.com/office/officeart/2008/layout/NameandTitleOrganizationalChart"/>
    <dgm:cxn modelId="{53C8B437-7101-4611-BEB3-28EB5FF988C1}" type="presParOf" srcId="{818457E5-18CC-41CC-8E9B-5319BD262C90}" destId="{0985DF48-3E6D-4161-A08E-D89F2A4A2B60}" srcOrd="2" destOrd="0" presId="urn:microsoft.com/office/officeart/2008/layout/NameandTitleOrganizationalChart"/>
    <dgm:cxn modelId="{A9F5539D-4A68-4959-AA05-056DFC26E994}" type="presParOf" srcId="{F75DA0C3-DAF2-4279-9195-E5FF00085CCA}" destId="{5A47D5E3-0F1F-4165-B922-F22AE0ECD544}" srcOrd="1" destOrd="0" presId="urn:microsoft.com/office/officeart/2008/layout/NameandTitleOrganizationalChart"/>
    <dgm:cxn modelId="{E29A793B-40E6-4296-93E8-67353F57FE07}" type="presParOf" srcId="{F75DA0C3-DAF2-4279-9195-E5FF00085CCA}" destId="{A1C1D61D-DA22-4FC6-90FC-BD3372821FAF}" srcOrd="2" destOrd="0" presId="urn:microsoft.com/office/officeart/2008/layout/NameandTitleOrganizationalChart"/>
    <dgm:cxn modelId="{D038CD22-F332-4E2F-81BC-708CE7F21743}" type="presParOf" srcId="{D81C2454-B4EF-462E-A275-CB1515906454}" destId="{FD2754C1-E632-4B73-9CCA-8329CBCFA258}" srcOrd="2" destOrd="0" presId="urn:microsoft.com/office/officeart/2008/layout/NameandTitleOrganizationalChart"/>
    <dgm:cxn modelId="{089A88F3-24B0-4EAE-A168-040984B15EA9}" type="presParOf" srcId="{D81C2454-B4EF-462E-A275-CB1515906454}" destId="{7F10AE91-212A-4E45-A19B-BFEBEF62AA28}" srcOrd="3" destOrd="0" presId="urn:microsoft.com/office/officeart/2008/layout/NameandTitleOrganizationalChart"/>
    <dgm:cxn modelId="{1D1A9E22-0B7D-4652-AA49-B58F76543503}" type="presParOf" srcId="{7F10AE91-212A-4E45-A19B-BFEBEF62AA28}" destId="{F5BE1A3B-F45C-4C1A-990B-9EB54811BFE4}" srcOrd="0" destOrd="0" presId="urn:microsoft.com/office/officeart/2008/layout/NameandTitleOrganizationalChart"/>
    <dgm:cxn modelId="{AE87E6B6-A434-4EBB-B54D-246C775F1FB0}" type="presParOf" srcId="{F5BE1A3B-F45C-4C1A-990B-9EB54811BFE4}" destId="{9A1DE650-0DF0-41B8-87C8-5191FEE70D28}" srcOrd="0" destOrd="0" presId="urn:microsoft.com/office/officeart/2008/layout/NameandTitleOrganizationalChart"/>
    <dgm:cxn modelId="{885D225B-E169-495C-B431-442DBC650CE9}" type="presParOf" srcId="{F5BE1A3B-F45C-4C1A-990B-9EB54811BFE4}" destId="{48A2BBE2-32D5-475D-8ED1-880F01E8A155}" srcOrd="1" destOrd="0" presId="urn:microsoft.com/office/officeart/2008/layout/NameandTitleOrganizationalChart"/>
    <dgm:cxn modelId="{03F161B6-3D00-4ED3-993B-AA88DEDCAD1F}" type="presParOf" srcId="{F5BE1A3B-F45C-4C1A-990B-9EB54811BFE4}" destId="{73F126ED-8614-4C39-ADCA-057EBA3BA3C8}" srcOrd="2" destOrd="0" presId="urn:microsoft.com/office/officeart/2008/layout/NameandTitleOrganizationalChart"/>
    <dgm:cxn modelId="{4193A9AD-841A-408C-8D5B-7B774ECBFF71}" type="presParOf" srcId="{7F10AE91-212A-4E45-A19B-BFEBEF62AA28}" destId="{6AE9485C-A652-488C-829A-6FEA2DCEC6C3}" srcOrd="1" destOrd="0" presId="urn:microsoft.com/office/officeart/2008/layout/NameandTitleOrganizationalChart"/>
    <dgm:cxn modelId="{18A17C43-B623-439D-9ED5-03866BF7F5D2}" type="presParOf" srcId="{7F10AE91-212A-4E45-A19B-BFEBEF62AA28}" destId="{385FE272-03B2-49F1-8E1E-CAF9ABAB2C8E}" srcOrd="2" destOrd="0" presId="urn:microsoft.com/office/officeart/2008/layout/NameandTitleOrganizationalChart"/>
    <dgm:cxn modelId="{A3AF87BD-9DCB-415B-8BB9-5EE10CA80E0A}" type="presParOf" srcId="{D81C2454-B4EF-462E-A275-CB1515906454}" destId="{2CF04A7C-4659-44F1-8EDE-546062BE43C5}" srcOrd="4" destOrd="0" presId="urn:microsoft.com/office/officeart/2008/layout/NameandTitleOrganizationalChart"/>
    <dgm:cxn modelId="{DCECDFD7-EF95-4137-925F-0464322149EC}" type="presParOf" srcId="{D81C2454-B4EF-462E-A275-CB1515906454}" destId="{0EE7BAF2-B00B-4344-AFDC-C29626FFA57C}" srcOrd="5" destOrd="0" presId="urn:microsoft.com/office/officeart/2008/layout/NameandTitleOrganizationalChart"/>
    <dgm:cxn modelId="{226AE646-EFAA-4851-8123-366DC582351E}" type="presParOf" srcId="{0EE7BAF2-B00B-4344-AFDC-C29626FFA57C}" destId="{D552DCE5-39FA-4897-99ED-EEC81CEFE4C8}" srcOrd="0" destOrd="0" presId="urn:microsoft.com/office/officeart/2008/layout/NameandTitleOrganizationalChart"/>
    <dgm:cxn modelId="{07692B46-4E96-4FC4-8BA2-D0468A599644}" type="presParOf" srcId="{D552DCE5-39FA-4897-99ED-EEC81CEFE4C8}" destId="{71A34473-954F-4446-9FFD-35C04B4E6B95}" srcOrd="0" destOrd="0" presId="urn:microsoft.com/office/officeart/2008/layout/NameandTitleOrganizationalChart"/>
    <dgm:cxn modelId="{36E40964-75B0-4468-B0A1-0700DA754F07}" type="presParOf" srcId="{D552DCE5-39FA-4897-99ED-EEC81CEFE4C8}" destId="{ACA3C3F7-0450-42EF-92B3-3F037432DAAA}" srcOrd="1" destOrd="0" presId="urn:microsoft.com/office/officeart/2008/layout/NameandTitleOrganizationalChart"/>
    <dgm:cxn modelId="{23B98970-1469-46EC-8E3E-627B9B5D9C88}" type="presParOf" srcId="{D552DCE5-39FA-4897-99ED-EEC81CEFE4C8}" destId="{A3C048DC-F079-461E-8B33-278AF04832F4}" srcOrd="2" destOrd="0" presId="urn:microsoft.com/office/officeart/2008/layout/NameandTitleOrganizationalChart"/>
    <dgm:cxn modelId="{2C4FAA7C-7F0C-4947-B2B5-9DC64122DB72}" type="presParOf" srcId="{0EE7BAF2-B00B-4344-AFDC-C29626FFA57C}" destId="{AA3730CA-B383-40D2-8519-A7DD17102F9D}" srcOrd="1" destOrd="0" presId="urn:microsoft.com/office/officeart/2008/layout/NameandTitleOrganizationalChart"/>
    <dgm:cxn modelId="{03D52763-1B07-4A0B-B716-56DB6EAB1DF8}" type="presParOf" srcId="{0EE7BAF2-B00B-4344-AFDC-C29626FFA57C}" destId="{A71F8D09-0EB0-4397-8077-7F085D45E57F}" srcOrd="2" destOrd="0" presId="urn:microsoft.com/office/officeart/2008/layout/NameandTitleOrganizationalChart"/>
    <dgm:cxn modelId="{61523CFF-6107-434D-80C6-7B67BCFB6C61}" type="presParOf" srcId="{6B60A97B-3094-446A-BC28-00CB6942FCBF}" destId="{F5AC25D4-1979-459F-844F-E0B97EB6B420}" srcOrd="2" destOrd="0" presId="urn:microsoft.com/office/officeart/2008/layout/NameandTitleOrganizationalChart"/>
    <dgm:cxn modelId="{A9BD8AA8-E80D-4A88-8C93-B3704DB55324}" type="presParOf" srcId="{2068F839-2697-44F9-B1A6-3F3B26A2AD90}" destId="{E87B7177-C1D2-490D-BFB2-FCE75D000B70}" srcOrd="2" destOrd="0" presId="urn:microsoft.com/office/officeart/2008/layout/NameandTitleOrganizationalChart"/>
    <dgm:cxn modelId="{519335E0-91AC-4E1B-9476-BEA087097878}" type="presParOf" srcId="{2068F839-2697-44F9-B1A6-3F3B26A2AD90}" destId="{BAFCB20A-2764-412B-A7D8-82DFBE83B14C}" srcOrd="3" destOrd="0" presId="urn:microsoft.com/office/officeart/2008/layout/NameandTitleOrganizationalChart"/>
    <dgm:cxn modelId="{95994FAB-3AF1-408D-A4B2-B2EAD44ACEA9}" type="presParOf" srcId="{BAFCB20A-2764-412B-A7D8-82DFBE83B14C}" destId="{66647C65-E43B-4C05-89D3-558D98B925B4}" srcOrd="0" destOrd="0" presId="urn:microsoft.com/office/officeart/2008/layout/NameandTitleOrganizationalChart"/>
    <dgm:cxn modelId="{7B126836-6F57-4DED-90C9-EF3B43F2BA09}" type="presParOf" srcId="{66647C65-E43B-4C05-89D3-558D98B925B4}" destId="{12BA1CDC-BF41-4EAC-B0E7-297CD7633B48}" srcOrd="0" destOrd="0" presId="urn:microsoft.com/office/officeart/2008/layout/NameandTitleOrganizationalChart"/>
    <dgm:cxn modelId="{CE44A15E-86AE-475E-94B0-DF4C92CDB721}" type="presParOf" srcId="{66647C65-E43B-4C05-89D3-558D98B925B4}" destId="{960D02B2-EEB7-4DA2-87FF-5A2167A464AE}" srcOrd="1" destOrd="0" presId="urn:microsoft.com/office/officeart/2008/layout/NameandTitleOrganizationalChart"/>
    <dgm:cxn modelId="{95040FF6-69D9-4488-9DA6-A0703E0DE51D}" type="presParOf" srcId="{66647C65-E43B-4C05-89D3-558D98B925B4}" destId="{8EB30363-824B-4906-8F57-E75BFCB632F4}" srcOrd="2" destOrd="0" presId="urn:microsoft.com/office/officeart/2008/layout/NameandTitleOrganizationalChart"/>
    <dgm:cxn modelId="{0D581BBD-AAA9-4127-AE88-F8F2628AC3A7}" type="presParOf" srcId="{BAFCB20A-2764-412B-A7D8-82DFBE83B14C}" destId="{828D605E-E7F2-4882-99A5-959170E2767A}" srcOrd="1" destOrd="0" presId="urn:microsoft.com/office/officeart/2008/layout/NameandTitleOrganizationalChart"/>
    <dgm:cxn modelId="{44D7F51D-D16A-4501-A5CA-4134D22CD6BF}" type="presParOf" srcId="{828D605E-E7F2-4882-99A5-959170E2767A}" destId="{81513473-C33D-48F1-AD92-4F4DD50E19BA}" srcOrd="0" destOrd="0" presId="urn:microsoft.com/office/officeart/2008/layout/NameandTitleOrganizationalChart"/>
    <dgm:cxn modelId="{C1BA807A-5922-4AF3-A81F-334A37E2F053}" type="presParOf" srcId="{828D605E-E7F2-4882-99A5-959170E2767A}" destId="{DCE5CF5C-19F7-4403-A1FE-AB3C37BF4E58}" srcOrd="1" destOrd="0" presId="urn:microsoft.com/office/officeart/2008/layout/NameandTitleOrganizationalChart"/>
    <dgm:cxn modelId="{0793801D-F2DE-495D-9583-536D514BB92A}" type="presParOf" srcId="{DCE5CF5C-19F7-4403-A1FE-AB3C37BF4E58}" destId="{80296C61-152D-4D80-88EC-209B28AF0F5D}" srcOrd="0" destOrd="0" presId="urn:microsoft.com/office/officeart/2008/layout/NameandTitleOrganizationalChart"/>
    <dgm:cxn modelId="{29B3FD39-3AFB-45FD-970C-3FDBEC4D16EC}" type="presParOf" srcId="{80296C61-152D-4D80-88EC-209B28AF0F5D}" destId="{95272926-8A01-4CED-A6B8-54D2E3906592}" srcOrd="0" destOrd="0" presId="urn:microsoft.com/office/officeart/2008/layout/NameandTitleOrganizationalChart"/>
    <dgm:cxn modelId="{D6551BA6-8821-4C44-9B0D-3B5917C3D5D9}" type="presParOf" srcId="{80296C61-152D-4D80-88EC-209B28AF0F5D}" destId="{B9D1E306-B99B-4B48-8A19-D78153138CC6}" srcOrd="1" destOrd="0" presId="urn:microsoft.com/office/officeart/2008/layout/NameandTitleOrganizationalChart"/>
    <dgm:cxn modelId="{C1447C77-B0B2-4EA8-976A-3EDCFF6C278F}" type="presParOf" srcId="{80296C61-152D-4D80-88EC-209B28AF0F5D}" destId="{DA1FF93A-D3EC-4AF4-9C7E-00ABAE735DC6}" srcOrd="2" destOrd="0" presId="urn:microsoft.com/office/officeart/2008/layout/NameandTitleOrganizationalChart"/>
    <dgm:cxn modelId="{A878F7D0-60D7-48CB-8CF2-3DD94F79F3AA}" type="presParOf" srcId="{DCE5CF5C-19F7-4403-A1FE-AB3C37BF4E58}" destId="{1E969376-CBEB-4ECF-B118-95E8182623C1}" srcOrd="1" destOrd="0" presId="urn:microsoft.com/office/officeart/2008/layout/NameandTitleOrganizationalChart"/>
    <dgm:cxn modelId="{18A92530-8E7E-4E05-B2C1-8F6DBA7F0E81}" type="presParOf" srcId="{DCE5CF5C-19F7-4403-A1FE-AB3C37BF4E58}" destId="{20BEDFB2-3A75-4AFC-A2CA-A30CCC05D84C}" srcOrd="2" destOrd="0" presId="urn:microsoft.com/office/officeart/2008/layout/NameandTitleOrganizationalChart"/>
    <dgm:cxn modelId="{1D5979D7-BA02-4F07-ABB6-80CCBB1515B0}" type="presParOf" srcId="{BAFCB20A-2764-412B-A7D8-82DFBE83B14C}" destId="{93017380-31C5-4CBF-BE68-4FDCB2CA0BD2}" srcOrd="2" destOrd="0" presId="urn:microsoft.com/office/officeart/2008/layout/NameandTitleOrganizationalChart"/>
    <dgm:cxn modelId="{A5249F91-80A5-4C96-BC27-AF4C2CFBAC2A}" type="presParOf" srcId="{25EAA120-D58A-4283-8FDC-BAEDA6C76A61}" destId="{052A2B72-A74E-4976-81BA-5AF0DFD56B0F}" srcOrd="2" destOrd="0" presId="urn:microsoft.com/office/officeart/2008/layout/NameandTitleOrganizationalChart"/>
    <dgm:cxn modelId="{997B37B2-BA5C-4DF4-B48C-8CD97611EC44}"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4574721"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80104" y="1448108"/>
          <a:ext cx="1340337" cy="301988"/>
        </a:xfrm>
        <a:custGeom>
          <a:avLst/>
          <a:gdLst/>
          <a:ahLst/>
          <a:cxnLst/>
          <a:rect l="0" t="0" r="0" b="0"/>
          <a:pathLst>
            <a:path>
              <a:moveTo>
                <a:pt x="0" y="0"/>
              </a:moveTo>
              <a:lnTo>
                <a:pt x="0" y="180031"/>
              </a:lnTo>
              <a:lnTo>
                <a:pt x="1340337" y="180031"/>
              </a:lnTo>
              <a:lnTo>
                <a:pt x="1340337"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F04A7C-4659-44F1-8EDE-546062BE43C5}">
      <dsp:nvSpPr>
        <dsp:cNvPr id="0" name=""/>
        <dsp:cNvSpPr/>
      </dsp:nvSpPr>
      <dsp:spPr>
        <a:xfrm>
          <a:off x="1911723" y="2272768"/>
          <a:ext cx="1354358" cy="301988"/>
        </a:xfrm>
        <a:custGeom>
          <a:avLst/>
          <a:gdLst/>
          <a:ahLst/>
          <a:cxnLst/>
          <a:rect l="0" t="0" r="0" b="0"/>
          <a:pathLst>
            <a:path>
              <a:moveTo>
                <a:pt x="0" y="0"/>
              </a:moveTo>
              <a:lnTo>
                <a:pt x="0" y="180031"/>
              </a:lnTo>
              <a:lnTo>
                <a:pt x="1354358" y="180031"/>
              </a:lnTo>
              <a:lnTo>
                <a:pt x="1354358"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866003"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4747" y="2272768"/>
          <a:ext cx="1406975" cy="301988"/>
        </a:xfrm>
        <a:custGeom>
          <a:avLst/>
          <a:gdLst/>
          <a:ahLst/>
          <a:cxnLst/>
          <a:rect l="0" t="0" r="0" b="0"/>
          <a:pathLst>
            <a:path>
              <a:moveTo>
                <a:pt x="1406975" y="0"/>
              </a:moveTo>
              <a:lnTo>
                <a:pt x="1406975" y="180031"/>
              </a:lnTo>
              <a:lnTo>
                <a:pt x="0" y="180031"/>
              </a:lnTo>
              <a:lnTo>
                <a:pt x="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911723" y="1448108"/>
          <a:ext cx="1368380" cy="301988"/>
        </a:xfrm>
        <a:custGeom>
          <a:avLst/>
          <a:gdLst/>
          <a:ahLst/>
          <a:cxnLst/>
          <a:rect l="0" t="0" r="0" b="0"/>
          <a:pathLst>
            <a:path>
              <a:moveTo>
                <a:pt x="1368380" y="0"/>
              </a:moveTo>
              <a:lnTo>
                <a:pt x="1368380" y="180031"/>
              </a:lnTo>
              <a:lnTo>
                <a:pt x="0" y="180031"/>
              </a:lnTo>
              <a:lnTo>
                <a:pt x="0"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234384" y="623448"/>
          <a:ext cx="91440" cy="301988"/>
        </a:xfrm>
        <a:custGeom>
          <a:avLst/>
          <a:gdLst/>
          <a:ahLst/>
          <a:cxnLst/>
          <a:rect l="0" t="0" r="0" b="0"/>
          <a:pathLst>
            <a:path>
              <a:moveTo>
                <a:pt x="46472" y="0"/>
              </a:moveTo>
              <a:lnTo>
                <a:pt x="46472" y="180031"/>
              </a:lnTo>
              <a:lnTo>
                <a:pt x="45720" y="180031"/>
              </a:lnTo>
              <a:lnTo>
                <a:pt x="45720" y="30198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728248" y="100775"/>
          <a:ext cx="1105216" cy="522672"/>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728248" y="100775"/>
        <a:ext cx="1105216" cy="522672"/>
      </dsp:txXfrm>
    </dsp:sp>
    <dsp:sp modelId="{8A69615D-F8F8-429C-AFBC-140CD881FA23}">
      <dsp:nvSpPr>
        <dsp:cNvPr id="0" name=""/>
        <dsp:cNvSpPr/>
      </dsp:nvSpPr>
      <dsp:spPr>
        <a:xfrm>
          <a:off x="2987163" y="507298"/>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Supervisor</a:t>
          </a:r>
        </a:p>
      </dsp:txBody>
      <dsp:txXfrm>
        <a:off x="2987163" y="507298"/>
        <a:ext cx="908546" cy="174224"/>
      </dsp:txXfrm>
    </dsp:sp>
    <dsp:sp modelId="{B12BD221-688A-45A4-B05A-AF54B7DBC4B8}">
      <dsp:nvSpPr>
        <dsp:cNvPr id="0" name=""/>
        <dsp:cNvSpPr/>
      </dsp:nvSpPr>
      <dsp:spPr>
        <a:xfrm>
          <a:off x="2747312" y="925436"/>
          <a:ext cx="1065583" cy="52267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2747312" y="925436"/>
        <a:ext cx="1065583" cy="522672"/>
      </dsp:txXfrm>
    </dsp:sp>
    <dsp:sp modelId="{9F25BC85-E77C-409A-89C2-95BA1AD81163}">
      <dsp:nvSpPr>
        <dsp:cNvPr id="0" name=""/>
        <dsp:cNvSpPr/>
      </dsp:nvSpPr>
      <dsp:spPr>
        <a:xfrm>
          <a:off x="1548502" y="2093959"/>
          <a:ext cx="908546" cy="174224"/>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1548502" y="2093959"/>
        <a:ext cx="908546" cy="174224"/>
      </dsp:txXfrm>
    </dsp:sp>
    <dsp:sp modelId="{A2568639-C48A-4361-B813-79B3F69CA822}">
      <dsp:nvSpPr>
        <dsp:cNvPr id="0" name=""/>
        <dsp:cNvSpPr/>
      </dsp:nvSpPr>
      <dsp:spPr>
        <a:xfrm>
          <a:off x="1406975" y="1750096"/>
          <a:ext cx="1009495" cy="522672"/>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Đào Thanh Tùng</a:t>
          </a:r>
        </a:p>
      </dsp:txBody>
      <dsp:txXfrm>
        <a:off x="1406975" y="1750096"/>
        <a:ext cx="1009495" cy="522672"/>
      </dsp:txXfrm>
    </dsp:sp>
    <dsp:sp modelId="{96F1EF70-9149-4113-91E7-50757FEEF8B5}">
      <dsp:nvSpPr>
        <dsp:cNvPr id="0" name=""/>
        <dsp:cNvSpPr/>
      </dsp:nvSpPr>
      <dsp:spPr>
        <a:xfrm>
          <a:off x="1608874" y="2156619"/>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1608874" y="2156619"/>
        <a:ext cx="908546" cy="174224"/>
      </dsp:txXfrm>
    </dsp:sp>
    <dsp:sp modelId="{87D7F144-9ADF-4A79-8594-4606123AF018}">
      <dsp:nvSpPr>
        <dsp:cNvPr id="0" name=""/>
        <dsp:cNvSpPr/>
      </dsp:nvSpPr>
      <dsp:spPr>
        <a:xfrm>
          <a:off x="0"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Hoàng Linh</a:t>
          </a:r>
        </a:p>
      </dsp:txBody>
      <dsp:txXfrm>
        <a:off x="0" y="2574757"/>
        <a:ext cx="1009495" cy="522672"/>
      </dsp:txXfrm>
    </dsp:sp>
    <dsp:sp modelId="{E26AEED3-0853-4430-811E-1D27EF8524A8}">
      <dsp:nvSpPr>
        <dsp:cNvPr id="0" name=""/>
        <dsp:cNvSpPr/>
      </dsp:nvSpPr>
      <dsp:spPr>
        <a:xfrm>
          <a:off x="254515"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54515" y="2981280"/>
        <a:ext cx="908546" cy="174224"/>
      </dsp:txXfrm>
    </dsp:sp>
    <dsp:sp modelId="{9A1DE650-0DF0-41B8-87C8-5191FEE70D28}">
      <dsp:nvSpPr>
        <dsp:cNvPr id="0" name=""/>
        <dsp:cNvSpPr/>
      </dsp:nvSpPr>
      <dsp:spPr>
        <a:xfrm>
          <a:off x="1406975"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1406975" y="2574757"/>
        <a:ext cx="1009495" cy="522672"/>
      </dsp:txXfrm>
    </dsp:sp>
    <dsp:sp modelId="{48A2BBE2-32D5-475D-8ED1-880F01E8A155}">
      <dsp:nvSpPr>
        <dsp:cNvPr id="0" name=""/>
        <dsp:cNvSpPr/>
      </dsp:nvSpPr>
      <dsp:spPr>
        <a:xfrm>
          <a:off x="1608874"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1608874" y="2981280"/>
        <a:ext cx="908546" cy="174224"/>
      </dsp:txXfrm>
    </dsp:sp>
    <dsp:sp modelId="{71A34473-954F-4446-9FFD-35C04B4E6B95}">
      <dsp:nvSpPr>
        <dsp:cNvPr id="0" name=""/>
        <dsp:cNvSpPr/>
      </dsp:nvSpPr>
      <dsp:spPr>
        <a:xfrm>
          <a:off x="2761334"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Phạm Đức Thắng</a:t>
          </a:r>
        </a:p>
      </dsp:txBody>
      <dsp:txXfrm>
        <a:off x="2761334" y="2574757"/>
        <a:ext cx="1009495" cy="522672"/>
      </dsp:txXfrm>
    </dsp:sp>
    <dsp:sp modelId="{ACA3C3F7-0450-42EF-92B3-3F037432DAAA}">
      <dsp:nvSpPr>
        <dsp:cNvPr id="0" name=""/>
        <dsp:cNvSpPr/>
      </dsp:nvSpPr>
      <dsp:spPr>
        <a:xfrm>
          <a:off x="2963233"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963233" y="2981280"/>
        <a:ext cx="908546" cy="174224"/>
      </dsp:txXfrm>
    </dsp:sp>
    <dsp:sp modelId="{12BA1CDC-BF41-4EAC-B0E7-297CD7633B48}">
      <dsp:nvSpPr>
        <dsp:cNvPr id="0" name=""/>
        <dsp:cNvSpPr/>
      </dsp:nvSpPr>
      <dsp:spPr>
        <a:xfrm>
          <a:off x="4115693" y="1750096"/>
          <a:ext cx="1009495" cy="522672"/>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Trọng Duy</a:t>
          </a:r>
        </a:p>
      </dsp:txBody>
      <dsp:txXfrm>
        <a:off x="4115693" y="1750096"/>
        <a:ext cx="1009495" cy="522672"/>
      </dsp:txXfrm>
    </dsp:sp>
    <dsp:sp modelId="{960D02B2-EEB7-4DA2-87FF-5A2167A464AE}">
      <dsp:nvSpPr>
        <dsp:cNvPr id="0" name=""/>
        <dsp:cNvSpPr/>
      </dsp:nvSpPr>
      <dsp:spPr>
        <a:xfrm>
          <a:off x="4317592" y="2156619"/>
          <a:ext cx="908546" cy="174224"/>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Test Leader/QA</a:t>
          </a:r>
        </a:p>
      </dsp:txBody>
      <dsp:txXfrm>
        <a:off x="4317592" y="2156619"/>
        <a:ext cx="908546" cy="174224"/>
      </dsp:txXfrm>
    </dsp:sp>
    <dsp:sp modelId="{95272926-8A01-4CED-A6B8-54D2E3906592}">
      <dsp:nvSpPr>
        <dsp:cNvPr id="0" name=""/>
        <dsp:cNvSpPr/>
      </dsp:nvSpPr>
      <dsp:spPr>
        <a:xfrm>
          <a:off x="4115693"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Hồng Quân</a:t>
          </a:r>
        </a:p>
      </dsp:txBody>
      <dsp:txXfrm>
        <a:off x="4115693" y="2574757"/>
        <a:ext cx="1009495" cy="522672"/>
      </dsp:txXfrm>
    </dsp:sp>
    <dsp:sp modelId="{B9D1E306-B99B-4B48-8A19-D78153138CC6}">
      <dsp:nvSpPr>
        <dsp:cNvPr id="0" name=""/>
        <dsp:cNvSpPr/>
      </dsp:nvSpPr>
      <dsp:spPr>
        <a:xfrm>
          <a:off x="4317592"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b="0" kern="1200"/>
            <a:t>Tester</a:t>
          </a:r>
        </a:p>
      </dsp:txBody>
      <dsp:txXfrm>
        <a:off x="4317592" y="2981280"/>
        <a:ext cx="908546" cy="17422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41423-F0CC-4BD6-A75E-A412396C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1235</TotalTime>
  <Pages>28</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Veazy Project Plan</vt:lpstr>
    </vt:vector>
  </TitlesOfParts>
  <Manager>MinhNN</Manager>
  <Company>FPT Software</Company>
  <LinksUpToDate>false</LinksUpToDate>
  <CharactersWithSpaces>24193</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Veazy Project Plan</dc:title>
  <dc:subject>Veazy Project Plan</dc:subject>
  <dc:creator>MinhNN</dc:creator>
  <cp:keywords>project, plan, estimate, scope, specification, development</cp:keywords>
  <dc:description/>
  <cp:lastModifiedBy>MinhNN</cp:lastModifiedBy>
  <cp:revision>270</cp:revision>
  <cp:lastPrinted>2000-10-06T11:04:00Z</cp:lastPrinted>
  <dcterms:created xsi:type="dcterms:W3CDTF">2014-06-17T16:36:00Z</dcterms:created>
  <dcterms:modified xsi:type="dcterms:W3CDTF">2016-08-23T12:25:00Z</dcterms:modified>
  <cp:category>Template</cp:category>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