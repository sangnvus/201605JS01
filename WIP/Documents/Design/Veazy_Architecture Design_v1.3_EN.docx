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5824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11135354" wp14:editId="2D707018">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2733174A" w14:textId="77777777" w:rsidR="00816047" w:rsidRPr="00535798" w:rsidRDefault="00816047" w:rsidP="00886CBA"/>
    <w:p w14:paraId="6E11285A" w14:textId="77777777" w:rsidR="00816047" w:rsidRPr="00535798" w:rsidRDefault="00816047" w:rsidP="005A4A23">
      <w:pPr>
        <w:pStyle w:val="NormalTB"/>
        <w:spacing w:before="120"/>
        <w:jc w:val="left"/>
        <w:rPr>
          <w:rFonts w:ascii="Times New Roman" w:hAnsi="Times New Roman"/>
          <w:sz w:val="24"/>
          <w:szCs w:val="24"/>
          <w:lang w:val="en-US"/>
        </w:rPr>
      </w:pPr>
    </w:p>
    <w:p w14:paraId="234606EC" w14:textId="77777777" w:rsidR="00816047" w:rsidRPr="00535798" w:rsidRDefault="00816047" w:rsidP="00886CBA"/>
    <w:p w14:paraId="508459E2" w14:textId="77777777" w:rsidR="00816047" w:rsidRPr="00535798" w:rsidRDefault="00816047" w:rsidP="00886CBA"/>
    <w:p w14:paraId="00791E41" w14:textId="77777777" w:rsidR="00473C48" w:rsidRPr="00BB0F0A" w:rsidRDefault="007C577C" w:rsidP="00BB0F0A">
      <w:pPr>
        <w:pStyle w:val="HeadingBig"/>
        <w:rPr>
          <w:rFonts w:ascii="Times New Roman" w:hAnsi="Times New Roman"/>
          <w:sz w:val="36"/>
          <w:szCs w:val="36"/>
          <w:lang w:eastAsia="ja-JP"/>
        </w:rPr>
      </w:pPr>
      <w:r>
        <w:rPr>
          <w:rFonts w:ascii="Times New Roman" w:hAnsi="Times New Roman"/>
          <w:sz w:val="36"/>
          <w:szCs w:val="36"/>
        </w:rPr>
        <w:t>VIETNAMESE STUDY SYSTEM FOR JAPANESE</w:t>
      </w:r>
    </w:p>
    <w:p w14:paraId="418A4D59"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71C62FD7" w14:textId="77777777" w:rsidR="00816047" w:rsidRPr="00535798" w:rsidRDefault="00816047" w:rsidP="007C577C">
      <w:pPr>
        <w:jc w:val="center"/>
      </w:pPr>
    </w:p>
    <w:p w14:paraId="5B262E9C" w14:textId="77777777" w:rsidR="00816047" w:rsidRPr="00886CBA" w:rsidRDefault="00816047" w:rsidP="007C577C">
      <w:pPr>
        <w:pStyle w:val="NormalT"/>
        <w:jc w:val="center"/>
        <w:rPr>
          <w:b/>
        </w:rPr>
      </w:pPr>
      <w:r w:rsidRPr="00886CBA">
        <w:rPr>
          <w:b/>
        </w:rPr>
        <w:t xml:space="preserve">Project Code: </w:t>
      </w:r>
      <w:r w:rsidR="007C577C">
        <w:rPr>
          <w:b/>
        </w:rPr>
        <w:t>Veazy</w:t>
      </w:r>
    </w:p>
    <w:p w14:paraId="62D6F8E7" w14:textId="77777777" w:rsidR="00816047" w:rsidRPr="00535798" w:rsidRDefault="00721B35" w:rsidP="007C577C">
      <w:pPr>
        <w:pStyle w:val="NormalT"/>
        <w:jc w:val="center"/>
      </w:pPr>
      <w:r w:rsidRPr="00886CBA">
        <w:t xml:space="preserve">Document Code: </w:t>
      </w:r>
      <w:r w:rsidR="007C577C">
        <w:t>Veazy</w:t>
      </w:r>
      <w:r w:rsidRPr="00886CBA">
        <w:rPr>
          <w:lang w:eastAsia="ja-JP"/>
        </w:rPr>
        <w:t xml:space="preserve">_ </w:t>
      </w:r>
      <w:r w:rsidR="00130386" w:rsidRPr="00886CBA">
        <w:t>Architect</w:t>
      </w:r>
      <w:r w:rsidRPr="00886CBA">
        <w:rPr>
          <w:lang w:eastAsia="ja-JP"/>
        </w:rPr>
        <w:t xml:space="preserve">ure </w:t>
      </w:r>
      <w:r w:rsidR="00F213EF" w:rsidRPr="00886CBA">
        <w:t>Design</w:t>
      </w:r>
      <w:r w:rsidR="007C577C">
        <w:rPr>
          <w:lang w:eastAsia="ja-JP"/>
        </w:rPr>
        <w:t>_EN</w:t>
      </w:r>
    </w:p>
    <w:p w14:paraId="6C1794C6" w14:textId="77777777" w:rsidR="00816047" w:rsidRPr="00535798" w:rsidRDefault="00816047" w:rsidP="00886CBA"/>
    <w:p w14:paraId="5FB36E7B" w14:textId="77777777" w:rsidR="00816047" w:rsidRPr="00535798" w:rsidRDefault="00816047" w:rsidP="00886CBA"/>
    <w:p w14:paraId="01A25CF3" w14:textId="77777777" w:rsidR="00816047" w:rsidRPr="00535798" w:rsidRDefault="00816047" w:rsidP="00886CBA"/>
    <w:p w14:paraId="4CD477D8" w14:textId="77777777" w:rsidR="00816047" w:rsidRPr="00535798" w:rsidRDefault="00816047" w:rsidP="00886CBA"/>
    <w:p w14:paraId="0E0681B3" w14:textId="77777777" w:rsidR="00816047" w:rsidRPr="00535798" w:rsidRDefault="00816047" w:rsidP="00886CBA"/>
    <w:p w14:paraId="2AAA6202" w14:textId="77777777" w:rsidR="00816047" w:rsidRPr="00535798" w:rsidRDefault="00816047" w:rsidP="00886CBA">
      <w:pPr>
        <w:rPr>
          <w:lang w:eastAsia="ja-JP"/>
        </w:rPr>
      </w:pPr>
    </w:p>
    <w:p w14:paraId="657EA01F" w14:textId="77777777" w:rsidR="00721B35" w:rsidRPr="00535798" w:rsidRDefault="00721B35" w:rsidP="00886CBA">
      <w:pPr>
        <w:rPr>
          <w:lang w:eastAsia="ja-JP"/>
        </w:rPr>
      </w:pPr>
    </w:p>
    <w:p w14:paraId="45D1A458" w14:textId="77777777" w:rsidR="00721B35" w:rsidRDefault="00721B35" w:rsidP="00886CBA">
      <w:pPr>
        <w:rPr>
          <w:lang w:eastAsia="ja-JP"/>
        </w:rPr>
      </w:pPr>
    </w:p>
    <w:p w14:paraId="169AB111" w14:textId="77777777" w:rsidR="007C577C" w:rsidRDefault="007C577C" w:rsidP="00886CBA">
      <w:pPr>
        <w:rPr>
          <w:lang w:eastAsia="ja-JP"/>
        </w:rPr>
      </w:pPr>
    </w:p>
    <w:p w14:paraId="47879EA2" w14:textId="77777777" w:rsidR="007C577C" w:rsidRDefault="007C577C" w:rsidP="00886CBA">
      <w:pPr>
        <w:rPr>
          <w:lang w:eastAsia="ja-JP"/>
        </w:rPr>
      </w:pPr>
    </w:p>
    <w:p w14:paraId="38DD954D" w14:textId="77777777" w:rsidR="007C577C" w:rsidRDefault="007C577C" w:rsidP="00886CBA">
      <w:pPr>
        <w:rPr>
          <w:lang w:eastAsia="ja-JP"/>
        </w:rPr>
      </w:pPr>
    </w:p>
    <w:p w14:paraId="27B58CC2" w14:textId="77777777" w:rsidR="007C577C" w:rsidRPr="00535798" w:rsidRDefault="007C577C" w:rsidP="00886CBA">
      <w:pPr>
        <w:rPr>
          <w:lang w:eastAsia="ja-JP"/>
        </w:rPr>
      </w:pPr>
    </w:p>
    <w:p w14:paraId="7AE5A386"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7C577C">
        <w:rPr>
          <w:rFonts w:ascii="Times New Roman" w:hAnsi="Times New Roman"/>
          <w:b/>
          <w:snapToGrid w:val="0"/>
          <w:sz w:val="24"/>
          <w:szCs w:val="24"/>
          <w:lang w:val="en-US"/>
        </w:rPr>
        <w:t>31/05/2016</w:t>
      </w:r>
    </w:p>
    <w:p w14:paraId="56BF3C98" w14:textId="77777777" w:rsidR="00816047" w:rsidRPr="00535798" w:rsidRDefault="00816047" w:rsidP="00886CBA"/>
    <w:p w14:paraId="0184893C" w14:textId="77777777" w:rsidR="00816047" w:rsidRPr="00535798" w:rsidRDefault="00816047" w:rsidP="00886CBA">
      <w:pPr>
        <w:pStyle w:val="NormalH"/>
      </w:pPr>
      <w:r w:rsidRPr="00535798">
        <w:lastRenderedPageBreak/>
        <w:t>Record of change</w:t>
      </w:r>
    </w:p>
    <w:p w14:paraId="5491797E" w14:textId="77777777"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7E67C361" w14:textId="77777777" w:rsidTr="00886CBA">
        <w:trPr>
          <w:trHeight w:val="982"/>
        </w:trPr>
        <w:tc>
          <w:tcPr>
            <w:tcW w:w="1742" w:type="dxa"/>
            <w:shd w:val="clear" w:color="auto" w:fill="92D050"/>
          </w:tcPr>
          <w:p w14:paraId="6BEEC78A" w14:textId="77777777" w:rsidR="00816047" w:rsidRPr="00886CBA" w:rsidRDefault="00816047" w:rsidP="00886CBA">
            <w:pPr>
              <w:pStyle w:val="HeadingLv1"/>
            </w:pPr>
            <w:r w:rsidRPr="00886CBA">
              <w:t>Effective Date</w:t>
            </w:r>
          </w:p>
        </w:tc>
        <w:tc>
          <w:tcPr>
            <w:tcW w:w="1980" w:type="dxa"/>
            <w:shd w:val="clear" w:color="auto" w:fill="92D050"/>
          </w:tcPr>
          <w:p w14:paraId="4269EC99" w14:textId="77777777" w:rsidR="00816047" w:rsidRPr="00886CBA" w:rsidRDefault="00816047" w:rsidP="00886CBA">
            <w:pPr>
              <w:pStyle w:val="HeadingLv1"/>
            </w:pPr>
            <w:r w:rsidRPr="00886CBA">
              <w:t>Changed Items</w:t>
            </w:r>
          </w:p>
        </w:tc>
        <w:tc>
          <w:tcPr>
            <w:tcW w:w="1260" w:type="dxa"/>
            <w:shd w:val="clear" w:color="auto" w:fill="92D050"/>
          </w:tcPr>
          <w:p w14:paraId="74A67FF9" w14:textId="77777777" w:rsidR="00816047" w:rsidRPr="00886CBA" w:rsidRDefault="00816047" w:rsidP="00886CBA">
            <w:pPr>
              <w:pStyle w:val="HeadingLv1"/>
            </w:pPr>
            <w:r w:rsidRPr="00886CBA">
              <w:t>A</w:t>
            </w:r>
            <w:r w:rsidR="00886CBA">
              <w:t>*</w:t>
            </w:r>
            <w:r w:rsidRPr="00886CBA">
              <w:t>M, D</w:t>
            </w:r>
          </w:p>
        </w:tc>
        <w:tc>
          <w:tcPr>
            <w:tcW w:w="2610" w:type="dxa"/>
            <w:shd w:val="clear" w:color="auto" w:fill="92D050"/>
          </w:tcPr>
          <w:p w14:paraId="32885DDB" w14:textId="77777777" w:rsidR="00816047" w:rsidRPr="00886CBA" w:rsidRDefault="00816047" w:rsidP="00886CBA">
            <w:pPr>
              <w:pStyle w:val="HeadingLv1"/>
            </w:pPr>
            <w:r w:rsidRPr="00886CBA">
              <w:t>Change Description</w:t>
            </w:r>
          </w:p>
        </w:tc>
        <w:tc>
          <w:tcPr>
            <w:tcW w:w="1975" w:type="dxa"/>
            <w:shd w:val="clear" w:color="auto" w:fill="92D050"/>
          </w:tcPr>
          <w:p w14:paraId="348571B4" w14:textId="77777777" w:rsidR="00816047" w:rsidRPr="00886CBA" w:rsidRDefault="00816047" w:rsidP="00886CBA">
            <w:pPr>
              <w:pStyle w:val="HeadingLv1"/>
            </w:pPr>
            <w:r w:rsidRPr="00886CBA">
              <w:t>New Version</w:t>
            </w:r>
          </w:p>
        </w:tc>
      </w:tr>
      <w:tr w:rsidR="00816047" w:rsidRPr="002D60B0" w14:paraId="5C870A1D" w14:textId="77777777" w:rsidTr="00886CBA">
        <w:tc>
          <w:tcPr>
            <w:tcW w:w="1742" w:type="dxa"/>
          </w:tcPr>
          <w:p w14:paraId="6DBF5AE5" w14:textId="77777777" w:rsidR="00816047" w:rsidRPr="002D60B0" w:rsidRDefault="00482B12" w:rsidP="00886CBA">
            <w:pPr>
              <w:pStyle w:val="Bang"/>
              <w:rPr>
                <w:lang w:eastAsia="ja-JP"/>
              </w:rPr>
            </w:pPr>
            <w:r w:rsidRPr="002D60B0">
              <w:rPr>
                <w:lang w:eastAsia="ja-JP"/>
              </w:rPr>
              <w:t>07/07/2014</w:t>
            </w:r>
          </w:p>
        </w:tc>
        <w:tc>
          <w:tcPr>
            <w:tcW w:w="1980" w:type="dxa"/>
          </w:tcPr>
          <w:p w14:paraId="610EEA5E" w14:textId="77777777" w:rsidR="00816047" w:rsidRPr="002D60B0" w:rsidRDefault="00482B12" w:rsidP="00886CBA">
            <w:pPr>
              <w:pStyle w:val="Bang"/>
              <w:rPr>
                <w:lang w:eastAsia="ja-JP"/>
              </w:rPr>
            </w:pPr>
            <w:r w:rsidRPr="002D60B0">
              <w:rPr>
                <w:lang w:eastAsia="ja-JP"/>
              </w:rPr>
              <w:t>Component diagram</w:t>
            </w:r>
          </w:p>
        </w:tc>
        <w:tc>
          <w:tcPr>
            <w:tcW w:w="1260" w:type="dxa"/>
          </w:tcPr>
          <w:p w14:paraId="1441F6A3" w14:textId="77777777" w:rsidR="00816047" w:rsidRPr="002D60B0" w:rsidRDefault="00482B12" w:rsidP="00886CBA">
            <w:pPr>
              <w:pStyle w:val="Bang"/>
              <w:rPr>
                <w:lang w:eastAsia="ja-JP"/>
              </w:rPr>
            </w:pPr>
            <w:r w:rsidRPr="002D60B0">
              <w:rPr>
                <w:lang w:eastAsia="ja-JP"/>
              </w:rPr>
              <w:t>M</w:t>
            </w:r>
          </w:p>
        </w:tc>
        <w:tc>
          <w:tcPr>
            <w:tcW w:w="2610" w:type="dxa"/>
          </w:tcPr>
          <w:p w14:paraId="419F8090" w14:textId="77777777" w:rsidR="00816047" w:rsidRPr="002D60B0" w:rsidRDefault="00482B12" w:rsidP="00886CBA">
            <w:pPr>
              <w:pStyle w:val="Bang"/>
            </w:pPr>
            <w:r w:rsidRPr="002D60B0">
              <w:t>Modified</w:t>
            </w:r>
          </w:p>
        </w:tc>
        <w:tc>
          <w:tcPr>
            <w:tcW w:w="1975" w:type="dxa"/>
          </w:tcPr>
          <w:p w14:paraId="1F13FABE" w14:textId="77777777" w:rsidR="00816047" w:rsidRPr="002D60B0" w:rsidRDefault="002C334E" w:rsidP="00886CBA">
            <w:pPr>
              <w:pStyle w:val="Bang"/>
            </w:pPr>
            <w:r w:rsidRPr="002D60B0">
              <w:t>v</w:t>
            </w:r>
            <w:r w:rsidR="00482B12" w:rsidRPr="002D60B0">
              <w:t>1.1</w:t>
            </w:r>
          </w:p>
        </w:tc>
      </w:tr>
      <w:tr w:rsidR="00816047" w:rsidRPr="002D60B0" w14:paraId="21DA3AB0" w14:textId="77777777" w:rsidTr="00886CBA">
        <w:tc>
          <w:tcPr>
            <w:tcW w:w="1742" w:type="dxa"/>
          </w:tcPr>
          <w:p w14:paraId="439BD220" w14:textId="77777777" w:rsidR="00816047" w:rsidRPr="002D60B0" w:rsidRDefault="000B749E" w:rsidP="00886CBA">
            <w:pPr>
              <w:pStyle w:val="Bang"/>
            </w:pPr>
            <w:r w:rsidRPr="002D60B0">
              <w:t>11</w:t>
            </w:r>
            <w:r w:rsidR="002C334E" w:rsidRPr="002D60B0">
              <w:t>/08/2014</w:t>
            </w:r>
          </w:p>
        </w:tc>
        <w:tc>
          <w:tcPr>
            <w:tcW w:w="1980" w:type="dxa"/>
          </w:tcPr>
          <w:p w14:paraId="4BD8FC6D" w14:textId="77777777" w:rsidR="00816047" w:rsidRPr="002D60B0" w:rsidRDefault="002C334E" w:rsidP="00886CBA">
            <w:pPr>
              <w:pStyle w:val="Bang"/>
            </w:pPr>
            <w:r w:rsidRPr="002D60B0">
              <w:t>Sequence diagram</w:t>
            </w:r>
          </w:p>
        </w:tc>
        <w:tc>
          <w:tcPr>
            <w:tcW w:w="1260" w:type="dxa"/>
          </w:tcPr>
          <w:p w14:paraId="5E58C387" w14:textId="77777777" w:rsidR="00816047" w:rsidRPr="002D60B0" w:rsidRDefault="002C334E" w:rsidP="00886CBA">
            <w:pPr>
              <w:pStyle w:val="Bang"/>
            </w:pPr>
            <w:r w:rsidRPr="002D60B0">
              <w:t>M</w:t>
            </w:r>
          </w:p>
        </w:tc>
        <w:tc>
          <w:tcPr>
            <w:tcW w:w="2610" w:type="dxa"/>
          </w:tcPr>
          <w:p w14:paraId="0E51FB65" w14:textId="77777777" w:rsidR="00816047" w:rsidRPr="002D60B0" w:rsidRDefault="002C334E" w:rsidP="00886CBA">
            <w:pPr>
              <w:pStyle w:val="Bang"/>
            </w:pPr>
            <w:r w:rsidRPr="002D60B0">
              <w:t>Modified</w:t>
            </w:r>
          </w:p>
        </w:tc>
        <w:tc>
          <w:tcPr>
            <w:tcW w:w="1975" w:type="dxa"/>
          </w:tcPr>
          <w:p w14:paraId="7A261400" w14:textId="77777777" w:rsidR="00816047" w:rsidRPr="002D60B0" w:rsidRDefault="002C334E" w:rsidP="00886CBA">
            <w:pPr>
              <w:pStyle w:val="Bang"/>
            </w:pPr>
            <w:r w:rsidRPr="002D60B0">
              <w:t>v1.2</w:t>
            </w:r>
          </w:p>
        </w:tc>
      </w:tr>
      <w:tr w:rsidR="00816047" w:rsidRPr="002D60B0" w14:paraId="21469DB6" w14:textId="77777777" w:rsidTr="00886CBA">
        <w:tc>
          <w:tcPr>
            <w:tcW w:w="1742" w:type="dxa"/>
          </w:tcPr>
          <w:p w14:paraId="4C0A40FD" w14:textId="77777777" w:rsidR="00816047" w:rsidRPr="002D60B0" w:rsidRDefault="00E80EAC" w:rsidP="00886CBA">
            <w:pPr>
              <w:pStyle w:val="Bang"/>
            </w:pPr>
            <w:r w:rsidRPr="002D60B0">
              <w:t>16</w:t>
            </w:r>
            <w:r w:rsidR="000D2B7B" w:rsidRPr="002D60B0">
              <w:t>/08/2014</w:t>
            </w:r>
          </w:p>
        </w:tc>
        <w:tc>
          <w:tcPr>
            <w:tcW w:w="1980" w:type="dxa"/>
          </w:tcPr>
          <w:p w14:paraId="406BF597" w14:textId="77777777" w:rsidR="00816047" w:rsidRPr="002D60B0" w:rsidRDefault="000D2B7B" w:rsidP="00886CBA">
            <w:pPr>
              <w:pStyle w:val="Bang"/>
            </w:pPr>
            <w:r w:rsidRPr="002D60B0">
              <w:t>Use-case view</w:t>
            </w:r>
          </w:p>
        </w:tc>
        <w:tc>
          <w:tcPr>
            <w:tcW w:w="1260" w:type="dxa"/>
          </w:tcPr>
          <w:p w14:paraId="08B966DE" w14:textId="77777777" w:rsidR="00816047" w:rsidRPr="002D60B0" w:rsidRDefault="000D2B7B" w:rsidP="00886CBA">
            <w:pPr>
              <w:pStyle w:val="Bang"/>
            </w:pPr>
            <w:r w:rsidRPr="002D60B0">
              <w:t>M</w:t>
            </w:r>
          </w:p>
        </w:tc>
        <w:tc>
          <w:tcPr>
            <w:tcW w:w="2610" w:type="dxa"/>
          </w:tcPr>
          <w:p w14:paraId="4BAC114A" w14:textId="77777777" w:rsidR="00816047" w:rsidRPr="002D60B0" w:rsidRDefault="000D2B7B" w:rsidP="00886CBA">
            <w:pPr>
              <w:pStyle w:val="Bang"/>
            </w:pPr>
            <w:r w:rsidRPr="002D60B0">
              <w:t>Modified</w:t>
            </w:r>
          </w:p>
        </w:tc>
        <w:tc>
          <w:tcPr>
            <w:tcW w:w="1975" w:type="dxa"/>
          </w:tcPr>
          <w:p w14:paraId="23201808" w14:textId="77777777" w:rsidR="00816047" w:rsidRPr="002D60B0" w:rsidRDefault="000D2B7B" w:rsidP="00886CBA">
            <w:pPr>
              <w:pStyle w:val="Bang"/>
            </w:pPr>
            <w:r w:rsidRPr="002D60B0">
              <w:t>v1.3</w:t>
            </w:r>
          </w:p>
        </w:tc>
      </w:tr>
      <w:tr w:rsidR="00816047" w:rsidRPr="002D60B0" w14:paraId="59975E6D" w14:textId="77777777" w:rsidTr="00886CBA">
        <w:tc>
          <w:tcPr>
            <w:tcW w:w="1742" w:type="dxa"/>
          </w:tcPr>
          <w:p w14:paraId="2D1D0870" w14:textId="77777777" w:rsidR="00816047" w:rsidRPr="002D60B0" w:rsidRDefault="00816047" w:rsidP="00886CBA">
            <w:pPr>
              <w:pStyle w:val="Bang"/>
            </w:pPr>
          </w:p>
        </w:tc>
        <w:tc>
          <w:tcPr>
            <w:tcW w:w="1980" w:type="dxa"/>
          </w:tcPr>
          <w:p w14:paraId="4DD988CD" w14:textId="77777777" w:rsidR="00816047" w:rsidRPr="002D60B0" w:rsidRDefault="00816047" w:rsidP="00886CBA">
            <w:pPr>
              <w:pStyle w:val="Bang"/>
            </w:pPr>
          </w:p>
        </w:tc>
        <w:tc>
          <w:tcPr>
            <w:tcW w:w="1260" w:type="dxa"/>
          </w:tcPr>
          <w:p w14:paraId="2D6211B1" w14:textId="77777777" w:rsidR="00816047" w:rsidRPr="002D60B0" w:rsidRDefault="00816047" w:rsidP="00886CBA">
            <w:pPr>
              <w:pStyle w:val="Bang"/>
            </w:pPr>
          </w:p>
        </w:tc>
        <w:tc>
          <w:tcPr>
            <w:tcW w:w="2610" w:type="dxa"/>
          </w:tcPr>
          <w:p w14:paraId="264D7863" w14:textId="77777777" w:rsidR="00816047" w:rsidRPr="002D60B0" w:rsidRDefault="00816047" w:rsidP="00886CBA">
            <w:pPr>
              <w:pStyle w:val="Bang"/>
            </w:pPr>
          </w:p>
        </w:tc>
        <w:tc>
          <w:tcPr>
            <w:tcW w:w="1975" w:type="dxa"/>
          </w:tcPr>
          <w:p w14:paraId="05103394" w14:textId="77777777" w:rsidR="00816047" w:rsidRPr="002D60B0" w:rsidRDefault="00816047" w:rsidP="00886CBA">
            <w:pPr>
              <w:pStyle w:val="Bang"/>
            </w:pPr>
          </w:p>
        </w:tc>
      </w:tr>
      <w:tr w:rsidR="00816047" w:rsidRPr="002D60B0" w14:paraId="04E65913" w14:textId="77777777" w:rsidTr="00886CBA">
        <w:tc>
          <w:tcPr>
            <w:tcW w:w="1742" w:type="dxa"/>
          </w:tcPr>
          <w:p w14:paraId="1F0E5524" w14:textId="77777777" w:rsidR="00816047" w:rsidRPr="002D60B0" w:rsidRDefault="00816047" w:rsidP="00886CBA">
            <w:pPr>
              <w:pStyle w:val="Bang"/>
            </w:pPr>
          </w:p>
        </w:tc>
        <w:tc>
          <w:tcPr>
            <w:tcW w:w="1980" w:type="dxa"/>
          </w:tcPr>
          <w:p w14:paraId="03E4FBE1" w14:textId="77777777" w:rsidR="00816047" w:rsidRPr="002D60B0" w:rsidRDefault="00816047" w:rsidP="00886CBA">
            <w:pPr>
              <w:pStyle w:val="Bang"/>
            </w:pPr>
          </w:p>
        </w:tc>
        <w:tc>
          <w:tcPr>
            <w:tcW w:w="1260" w:type="dxa"/>
          </w:tcPr>
          <w:p w14:paraId="029FAA41" w14:textId="77777777" w:rsidR="00816047" w:rsidRPr="002D60B0" w:rsidRDefault="00816047" w:rsidP="00886CBA">
            <w:pPr>
              <w:pStyle w:val="Bang"/>
            </w:pPr>
          </w:p>
        </w:tc>
        <w:tc>
          <w:tcPr>
            <w:tcW w:w="2610" w:type="dxa"/>
          </w:tcPr>
          <w:p w14:paraId="425325FA" w14:textId="77777777" w:rsidR="00816047" w:rsidRPr="002D60B0" w:rsidRDefault="00816047" w:rsidP="00886CBA">
            <w:pPr>
              <w:pStyle w:val="Bang"/>
            </w:pPr>
          </w:p>
        </w:tc>
        <w:tc>
          <w:tcPr>
            <w:tcW w:w="1975" w:type="dxa"/>
          </w:tcPr>
          <w:p w14:paraId="0AE4C1AA" w14:textId="77777777" w:rsidR="00816047" w:rsidRPr="002D60B0" w:rsidRDefault="00816047" w:rsidP="00886CBA">
            <w:pPr>
              <w:pStyle w:val="Bang"/>
            </w:pPr>
          </w:p>
        </w:tc>
      </w:tr>
      <w:tr w:rsidR="00816047" w:rsidRPr="002D60B0" w14:paraId="55D9A6B0" w14:textId="77777777" w:rsidTr="00886CBA">
        <w:tc>
          <w:tcPr>
            <w:tcW w:w="1742" w:type="dxa"/>
          </w:tcPr>
          <w:p w14:paraId="13F3D7DD" w14:textId="77777777" w:rsidR="00816047" w:rsidRPr="002D60B0" w:rsidRDefault="00816047" w:rsidP="00886CBA">
            <w:pPr>
              <w:pStyle w:val="Bang"/>
            </w:pPr>
          </w:p>
        </w:tc>
        <w:tc>
          <w:tcPr>
            <w:tcW w:w="1980" w:type="dxa"/>
          </w:tcPr>
          <w:p w14:paraId="0CAD0857" w14:textId="77777777" w:rsidR="00816047" w:rsidRPr="002D60B0" w:rsidRDefault="00816047" w:rsidP="00886CBA">
            <w:pPr>
              <w:pStyle w:val="Bang"/>
            </w:pPr>
          </w:p>
        </w:tc>
        <w:tc>
          <w:tcPr>
            <w:tcW w:w="1260" w:type="dxa"/>
          </w:tcPr>
          <w:p w14:paraId="652596EB" w14:textId="77777777" w:rsidR="00816047" w:rsidRPr="002D60B0" w:rsidRDefault="00816047" w:rsidP="00886CBA">
            <w:pPr>
              <w:pStyle w:val="Bang"/>
            </w:pPr>
          </w:p>
        </w:tc>
        <w:tc>
          <w:tcPr>
            <w:tcW w:w="2610" w:type="dxa"/>
          </w:tcPr>
          <w:p w14:paraId="6E1BA0BE" w14:textId="77777777" w:rsidR="00816047" w:rsidRPr="002D60B0" w:rsidRDefault="00816047" w:rsidP="00886CBA">
            <w:pPr>
              <w:pStyle w:val="Bang"/>
            </w:pPr>
          </w:p>
        </w:tc>
        <w:tc>
          <w:tcPr>
            <w:tcW w:w="1975" w:type="dxa"/>
          </w:tcPr>
          <w:p w14:paraId="34F27E07" w14:textId="77777777" w:rsidR="00816047" w:rsidRPr="002D60B0" w:rsidRDefault="00816047" w:rsidP="00886CBA">
            <w:pPr>
              <w:pStyle w:val="Bang"/>
            </w:pPr>
          </w:p>
        </w:tc>
      </w:tr>
      <w:tr w:rsidR="00816047" w:rsidRPr="002D60B0" w14:paraId="06E57215" w14:textId="77777777" w:rsidTr="00886CBA">
        <w:tc>
          <w:tcPr>
            <w:tcW w:w="1742" w:type="dxa"/>
          </w:tcPr>
          <w:p w14:paraId="19DC871B" w14:textId="77777777" w:rsidR="00816047" w:rsidRPr="002D60B0" w:rsidRDefault="00816047" w:rsidP="00886CBA">
            <w:pPr>
              <w:pStyle w:val="Bang"/>
            </w:pPr>
          </w:p>
        </w:tc>
        <w:tc>
          <w:tcPr>
            <w:tcW w:w="1980" w:type="dxa"/>
          </w:tcPr>
          <w:p w14:paraId="3C37D021" w14:textId="77777777" w:rsidR="00816047" w:rsidRPr="002D60B0" w:rsidRDefault="00816047" w:rsidP="00886CBA">
            <w:pPr>
              <w:pStyle w:val="Bang"/>
            </w:pPr>
          </w:p>
        </w:tc>
        <w:tc>
          <w:tcPr>
            <w:tcW w:w="1260" w:type="dxa"/>
          </w:tcPr>
          <w:p w14:paraId="44385A1B" w14:textId="77777777" w:rsidR="00816047" w:rsidRPr="002D60B0" w:rsidRDefault="00816047" w:rsidP="00886CBA">
            <w:pPr>
              <w:pStyle w:val="Bang"/>
            </w:pPr>
          </w:p>
        </w:tc>
        <w:tc>
          <w:tcPr>
            <w:tcW w:w="2610" w:type="dxa"/>
          </w:tcPr>
          <w:p w14:paraId="40E588AA" w14:textId="77777777" w:rsidR="00816047" w:rsidRPr="002D60B0" w:rsidRDefault="00816047" w:rsidP="00886CBA">
            <w:pPr>
              <w:pStyle w:val="Bang"/>
            </w:pPr>
          </w:p>
        </w:tc>
        <w:tc>
          <w:tcPr>
            <w:tcW w:w="1975" w:type="dxa"/>
          </w:tcPr>
          <w:p w14:paraId="40B8A6D8" w14:textId="77777777" w:rsidR="00816047" w:rsidRPr="002D60B0" w:rsidRDefault="00816047" w:rsidP="00886CBA">
            <w:pPr>
              <w:pStyle w:val="Bang"/>
            </w:pPr>
          </w:p>
        </w:tc>
      </w:tr>
      <w:tr w:rsidR="00816047" w:rsidRPr="002D60B0" w14:paraId="4085AC42" w14:textId="77777777" w:rsidTr="00886CBA">
        <w:tc>
          <w:tcPr>
            <w:tcW w:w="1742" w:type="dxa"/>
          </w:tcPr>
          <w:p w14:paraId="2B56394A" w14:textId="77777777" w:rsidR="00816047" w:rsidRPr="002D60B0" w:rsidRDefault="00816047" w:rsidP="00886CBA">
            <w:pPr>
              <w:pStyle w:val="Bang"/>
            </w:pPr>
          </w:p>
        </w:tc>
        <w:tc>
          <w:tcPr>
            <w:tcW w:w="1980" w:type="dxa"/>
          </w:tcPr>
          <w:p w14:paraId="25E0A56D" w14:textId="77777777" w:rsidR="00816047" w:rsidRPr="002D60B0" w:rsidRDefault="00816047" w:rsidP="00886CBA">
            <w:pPr>
              <w:pStyle w:val="Bang"/>
            </w:pPr>
          </w:p>
        </w:tc>
        <w:tc>
          <w:tcPr>
            <w:tcW w:w="1260" w:type="dxa"/>
          </w:tcPr>
          <w:p w14:paraId="3636FC66" w14:textId="77777777" w:rsidR="00816047" w:rsidRPr="002D60B0" w:rsidRDefault="00816047" w:rsidP="00886CBA">
            <w:pPr>
              <w:pStyle w:val="Bang"/>
            </w:pPr>
          </w:p>
        </w:tc>
        <w:tc>
          <w:tcPr>
            <w:tcW w:w="2610" w:type="dxa"/>
          </w:tcPr>
          <w:p w14:paraId="767D9890" w14:textId="77777777" w:rsidR="00816047" w:rsidRPr="002D60B0" w:rsidRDefault="00816047" w:rsidP="00886CBA">
            <w:pPr>
              <w:pStyle w:val="Bang"/>
            </w:pPr>
          </w:p>
        </w:tc>
        <w:tc>
          <w:tcPr>
            <w:tcW w:w="1975" w:type="dxa"/>
          </w:tcPr>
          <w:p w14:paraId="4B52BF67" w14:textId="77777777" w:rsidR="00816047" w:rsidRPr="002D60B0" w:rsidRDefault="00816047" w:rsidP="00886CBA">
            <w:pPr>
              <w:pStyle w:val="Bang"/>
            </w:pPr>
          </w:p>
        </w:tc>
      </w:tr>
      <w:tr w:rsidR="00816047" w:rsidRPr="002D60B0" w14:paraId="2B207AD8" w14:textId="77777777" w:rsidTr="00886CBA">
        <w:tc>
          <w:tcPr>
            <w:tcW w:w="1742" w:type="dxa"/>
          </w:tcPr>
          <w:p w14:paraId="632E31A6" w14:textId="77777777" w:rsidR="00816047" w:rsidRPr="002D60B0" w:rsidRDefault="00816047" w:rsidP="00886CBA">
            <w:pPr>
              <w:pStyle w:val="Bang"/>
            </w:pPr>
          </w:p>
        </w:tc>
        <w:tc>
          <w:tcPr>
            <w:tcW w:w="1980" w:type="dxa"/>
          </w:tcPr>
          <w:p w14:paraId="7E3386B1" w14:textId="77777777" w:rsidR="00816047" w:rsidRPr="002D60B0" w:rsidRDefault="00816047" w:rsidP="00886CBA">
            <w:pPr>
              <w:pStyle w:val="Bang"/>
            </w:pPr>
          </w:p>
        </w:tc>
        <w:tc>
          <w:tcPr>
            <w:tcW w:w="1260" w:type="dxa"/>
          </w:tcPr>
          <w:p w14:paraId="19C328E4" w14:textId="77777777" w:rsidR="00816047" w:rsidRPr="002D60B0" w:rsidRDefault="00816047" w:rsidP="00886CBA">
            <w:pPr>
              <w:pStyle w:val="Bang"/>
            </w:pPr>
          </w:p>
        </w:tc>
        <w:tc>
          <w:tcPr>
            <w:tcW w:w="2610" w:type="dxa"/>
          </w:tcPr>
          <w:p w14:paraId="6F047E94" w14:textId="77777777" w:rsidR="00816047" w:rsidRPr="002D60B0" w:rsidRDefault="00816047" w:rsidP="00886CBA">
            <w:pPr>
              <w:pStyle w:val="Bang"/>
            </w:pPr>
          </w:p>
        </w:tc>
        <w:tc>
          <w:tcPr>
            <w:tcW w:w="1975" w:type="dxa"/>
          </w:tcPr>
          <w:p w14:paraId="1A78E61C" w14:textId="77777777" w:rsidR="00816047" w:rsidRPr="002D60B0" w:rsidRDefault="00816047" w:rsidP="00886CBA">
            <w:pPr>
              <w:pStyle w:val="Bang"/>
            </w:pPr>
          </w:p>
        </w:tc>
      </w:tr>
      <w:tr w:rsidR="005718E0" w:rsidRPr="002D60B0" w14:paraId="44FB4249" w14:textId="77777777" w:rsidTr="00886CBA">
        <w:tc>
          <w:tcPr>
            <w:tcW w:w="1742" w:type="dxa"/>
          </w:tcPr>
          <w:p w14:paraId="18156C90" w14:textId="77777777" w:rsidR="005718E0" w:rsidRPr="002D60B0" w:rsidRDefault="005718E0" w:rsidP="00886CBA">
            <w:pPr>
              <w:pStyle w:val="Bang"/>
            </w:pPr>
          </w:p>
        </w:tc>
        <w:tc>
          <w:tcPr>
            <w:tcW w:w="1980" w:type="dxa"/>
          </w:tcPr>
          <w:p w14:paraId="08F29DB8" w14:textId="77777777" w:rsidR="005718E0" w:rsidRPr="002D60B0" w:rsidRDefault="005718E0" w:rsidP="00886CBA">
            <w:pPr>
              <w:pStyle w:val="Bang"/>
            </w:pPr>
          </w:p>
        </w:tc>
        <w:tc>
          <w:tcPr>
            <w:tcW w:w="1260" w:type="dxa"/>
          </w:tcPr>
          <w:p w14:paraId="5E99414E" w14:textId="77777777" w:rsidR="005718E0" w:rsidRPr="002D60B0" w:rsidRDefault="005718E0" w:rsidP="00886CBA">
            <w:pPr>
              <w:pStyle w:val="Bang"/>
            </w:pPr>
          </w:p>
        </w:tc>
        <w:tc>
          <w:tcPr>
            <w:tcW w:w="2610" w:type="dxa"/>
          </w:tcPr>
          <w:p w14:paraId="386B46A5" w14:textId="77777777" w:rsidR="005718E0" w:rsidRPr="002D60B0" w:rsidRDefault="005718E0" w:rsidP="00886CBA">
            <w:pPr>
              <w:pStyle w:val="Bang"/>
            </w:pPr>
          </w:p>
        </w:tc>
        <w:tc>
          <w:tcPr>
            <w:tcW w:w="1975" w:type="dxa"/>
          </w:tcPr>
          <w:p w14:paraId="068204B5" w14:textId="77777777" w:rsidR="005718E0" w:rsidRPr="002D60B0" w:rsidRDefault="005718E0" w:rsidP="00886CBA">
            <w:pPr>
              <w:pStyle w:val="Bang"/>
            </w:pPr>
          </w:p>
        </w:tc>
      </w:tr>
    </w:tbl>
    <w:p w14:paraId="762ABCA3" w14:textId="77777777"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6093BC6A" w14:textId="77777777"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1EB00A72" w14:textId="77777777" w:rsidR="000B749E" w:rsidRPr="00D54158" w:rsidRDefault="000B749E" w:rsidP="00886CBA"/>
    <w:p w14:paraId="628D8C62" w14:textId="77777777" w:rsidR="00886CBA" w:rsidRPr="00D54158" w:rsidRDefault="000B749E" w:rsidP="00886CBA">
      <w:r>
        <w:rPr>
          <w:b/>
        </w:rPr>
        <w:t xml:space="preserve">             </w:t>
      </w:r>
      <w:r w:rsidR="00886CBA" w:rsidRPr="00D54158">
        <w:rPr>
          <w:b/>
        </w:rPr>
        <w:t>ORIGINATOR:</w:t>
      </w:r>
      <w:r w:rsidR="00886CBA" w:rsidRPr="00D54158">
        <w:tab/>
      </w:r>
      <w:r w:rsidR="00886CBA">
        <w:t xml:space="preserve">   </w:t>
      </w:r>
      <w:r w:rsidR="00310767">
        <w:t xml:space="preserve"> </w:t>
      </w:r>
      <w:r w:rsidR="00886CBA">
        <w:t xml:space="preserve"> </w:t>
      </w:r>
      <w:r w:rsidR="008274D5">
        <w:t>Dao Thanh Tung</w:t>
      </w:r>
      <w:r w:rsidR="00886CBA">
        <w:t xml:space="preserve">                           </w:t>
      </w:r>
      <w:r w:rsidR="008274D5">
        <w:t>31/05/2016</w:t>
      </w:r>
      <w:r w:rsidR="00886CBA" w:rsidRPr="00D54158">
        <w:t xml:space="preserve">                          </w:t>
      </w:r>
    </w:p>
    <w:p w14:paraId="6B4F64B0" w14:textId="77777777" w:rsidR="00886CBA" w:rsidRPr="00D54158" w:rsidRDefault="00886CBA" w:rsidP="00886CBA">
      <w:r w:rsidRPr="00D54158">
        <w:tab/>
      </w:r>
      <w:r>
        <w:t xml:space="preserve">              </w:t>
      </w:r>
      <w:r w:rsidR="008274D5">
        <w:t xml:space="preserve">                              Technical Leader</w:t>
      </w:r>
    </w:p>
    <w:p w14:paraId="5FD6B304" w14:textId="77777777"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rsidR="008274D5">
        <w:t>Nguyen Ngoc Minh</w:t>
      </w:r>
      <w:r>
        <w:tab/>
      </w:r>
      <w:r>
        <w:tab/>
      </w:r>
      <w:r w:rsidR="008274D5">
        <w:t xml:space="preserve">       31/05/2016</w:t>
      </w:r>
    </w:p>
    <w:p w14:paraId="4A9E7CB1" w14:textId="77777777" w:rsidR="00886CBA" w:rsidRPr="00D54158" w:rsidRDefault="00886CBA" w:rsidP="00886CBA">
      <w:r>
        <w:tab/>
      </w:r>
      <w:r>
        <w:tab/>
      </w:r>
      <w:r>
        <w:tab/>
      </w:r>
      <w:r>
        <w:tab/>
        <w:t xml:space="preserve">     </w:t>
      </w:r>
      <w:r w:rsidR="008274D5">
        <w:t>Project Manager</w:t>
      </w:r>
      <w:r>
        <w:tab/>
      </w:r>
      <w:r>
        <w:tab/>
      </w:r>
    </w:p>
    <w:p w14:paraId="3D225CC8" w14:textId="77777777"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rsidR="008274D5">
        <w:t>ang</w:t>
      </w:r>
      <w:r w:rsidR="008274D5">
        <w:tab/>
        <w:t xml:space="preserve">                    31/05/2016</w:t>
      </w:r>
      <w:r w:rsidR="008274D5" w:rsidRPr="00D54158">
        <w:t xml:space="preserve">                          </w:t>
      </w:r>
    </w:p>
    <w:p w14:paraId="6A4E2D42" w14:textId="77777777" w:rsidR="00886CBA" w:rsidRDefault="00886CBA" w:rsidP="00886CBA">
      <w:r w:rsidRPr="00D54158">
        <w:tab/>
      </w:r>
      <w:r>
        <w:t xml:space="preserve">                                             </w:t>
      </w:r>
      <w:r w:rsidRPr="00D54158">
        <w:t>Supervisor</w:t>
      </w:r>
    </w:p>
    <w:p w14:paraId="542B3D8D" w14:textId="77777777" w:rsidR="00886CBA" w:rsidRDefault="00886CBA" w:rsidP="00886CBA"/>
    <w:p w14:paraId="19E53EBD" w14:textId="77777777" w:rsidR="00886CBA" w:rsidRDefault="00886CBA" w:rsidP="00886CBA"/>
    <w:p w14:paraId="0AA49D73" w14:textId="77777777" w:rsidR="00886CBA" w:rsidRDefault="00886CBA" w:rsidP="00886CBA"/>
    <w:p w14:paraId="6838EE83" w14:textId="77777777" w:rsidR="00886CBA" w:rsidRDefault="00886CBA" w:rsidP="00886CBA"/>
    <w:p w14:paraId="6B22F818" w14:textId="77777777" w:rsidR="00886CBA" w:rsidRDefault="00886CBA" w:rsidP="00886CBA"/>
    <w:p w14:paraId="3794AF20" w14:textId="77777777" w:rsidR="00886CBA" w:rsidRDefault="00886CBA" w:rsidP="00886CBA"/>
    <w:p w14:paraId="5E0F2295" w14:textId="77777777" w:rsidR="00886CBA" w:rsidRDefault="00886CBA" w:rsidP="00886CBA"/>
    <w:p w14:paraId="05AEA4AB" w14:textId="77777777" w:rsidR="00886CBA" w:rsidRDefault="00886CBA" w:rsidP="00886CBA"/>
    <w:p w14:paraId="17EFF53D" w14:textId="77777777" w:rsidR="00886CBA" w:rsidRDefault="00886CBA" w:rsidP="00886CBA"/>
    <w:p w14:paraId="6B9FD2B7" w14:textId="77777777" w:rsidR="00886CBA" w:rsidRDefault="00886CBA" w:rsidP="00886CBA"/>
    <w:p w14:paraId="6D63A11A" w14:textId="77777777" w:rsidR="00886CBA" w:rsidRDefault="00886CBA" w:rsidP="00886CBA"/>
    <w:p w14:paraId="22284E92" w14:textId="77777777" w:rsidR="00886CBA" w:rsidRDefault="00886CBA" w:rsidP="00886CBA"/>
    <w:p w14:paraId="7F5AEEB5" w14:textId="77777777" w:rsidR="00886CBA" w:rsidRDefault="00886CBA" w:rsidP="00886CBA"/>
    <w:p w14:paraId="5E849462" w14:textId="77777777" w:rsidR="00886CBA" w:rsidRDefault="00886CBA" w:rsidP="00886CBA"/>
    <w:p w14:paraId="1F3D4C8B" w14:textId="77777777" w:rsidR="00886CBA" w:rsidRDefault="00886CBA" w:rsidP="00886CBA"/>
    <w:p w14:paraId="0DAE3B47" w14:textId="77777777" w:rsidR="00886CBA" w:rsidRDefault="00886CBA" w:rsidP="00886CBA">
      <w:bookmarkStart w:id="8" w:name="_GoBack"/>
      <w:bookmarkEnd w:id="8"/>
    </w:p>
    <w:p w14:paraId="7024D0E8" w14:textId="77777777" w:rsidR="00886CBA" w:rsidRDefault="00886CBA" w:rsidP="00886CBA"/>
    <w:p w14:paraId="4F6F4460" w14:textId="77777777" w:rsidR="00DA7F31" w:rsidRPr="00D54158" w:rsidRDefault="00DA7F31" w:rsidP="00886CBA"/>
    <w:p w14:paraId="7A9EE685" w14:textId="77777777" w:rsidR="00816047" w:rsidRPr="00535798" w:rsidRDefault="00816047" w:rsidP="00886CBA">
      <w:pPr>
        <w:rPr>
          <w:lang w:val="en-GB"/>
        </w:rPr>
      </w:pPr>
      <w:r w:rsidRPr="00535798">
        <w:rPr>
          <w:lang w:val="en-GB"/>
        </w:rPr>
        <w:lastRenderedPageBreak/>
        <w:t>TABLE OF CONTENTS</w:t>
      </w:r>
    </w:p>
    <w:p w14:paraId="0D3BBFF2" w14:textId="77777777" w:rsidR="005656B3"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57752307" w:history="1">
        <w:r w:rsidR="005656B3" w:rsidRPr="009B7925">
          <w:rPr>
            <w:rStyle w:val="Hyperlink"/>
          </w:rPr>
          <w:t>1</w:t>
        </w:r>
        <w:r w:rsidR="005656B3">
          <w:rPr>
            <w:rFonts w:asciiTheme="minorHAnsi" w:eastAsiaTheme="minorEastAsia" w:hAnsiTheme="minorHAnsi" w:cstheme="minorBidi"/>
            <w:bCs w:val="0"/>
            <w:caps w:val="0"/>
            <w:lang w:eastAsia="ja-JP"/>
          </w:rPr>
          <w:tab/>
        </w:r>
        <w:r w:rsidR="005656B3" w:rsidRPr="009B7925">
          <w:rPr>
            <w:rStyle w:val="Hyperlink"/>
          </w:rPr>
          <w:t>Introduction</w:t>
        </w:r>
        <w:r w:rsidR="005656B3">
          <w:rPr>
            <w:webHidden/>
          </w:rPr>
          <w:tab/>
        </w:r>
        <w:r w:rsidR="005656B3">
          <w:rPr>
            <w:webHidden/>
          </w:rPr>
          <w:fldChar w:fldCharType="begin"/>
        </w:r>
        <w:r w:rsidR="005656B3">
          <w:rPr>
            <w:webHidden/>
          </w:rPr>
          <w:instrText xml:space="preserve"> PAGEREF _Toc457752307 \h </w:instrText>
        </w:r>
        <w:r w:rsidR="005656B3">
          <w:rPr>
            <w:webHidden/>
          </w:rPr>
        </w:r>
        <w:r w:rsidR="005656B3">
          <w:rPr>
            <w:webHidden/>
          </w:rPr>
          <w:fldChar w:fldCharType="separate"/>
        </w:r>
        <w:r w:rsidR="005656B3">
          <w:rPr>
            <w:webHidden/>
          </w:rPr>
          <w:t>6</w:t>
        </w:r>
        <w:r w:rsidR="005656B3">
          <w:rPr>
            <w:webHidden/>
          </w:rPr>
          <w:fldChar w:fldCharType="end"/>
        </w:r>
      </w:hyperlink>
    </w:p>
    <w:p w14:paraId="483F6075" w14:textId="77777777" w:rsidR="005656B3" w:rsidRDefault="005656B3">
      <w:pPr>
        <w:pStyle w:val="TOC2"/>
        <w:rPr>
          <w:rFonts w:asciiTheme="minorHAnsi" w:eastAsiaTheme="minorEastAsia" w:hAnsiTheme="minorHAnsi" w:cstheme="minorBidi"/>
          <w:bCs w:val="0"/>
          <w:lang w:eastAsia="ja-JP"/>
        </w:rPr>
      </w:pPr>
      <w:hyperlink w:anchor="_Toc457752308" w:history="1">
        <w:r w:rsidRPr="009B7925">
          <w:rPr>
            <w:rStyle w:val="Hyperlink"/>
          </w:rPr>
          <w:t>1.1</w:t>
        </w:r>
        <w:r>
          <w:rPr>
            <w:rFonts w:asciiTheme="minorHAnsi" w:eastAsiaTheme="minorEastAsia" w:hAnsiTheme="minorHAnsi" w:cstheme="minorBidi"/>
            <w:bCs w:val="0"/>
            <w:lang w:eastAsia="ja-JP"/>
          </w:rPr>
          <w:tab/>
        </w:r>
        <w:r w:rsidRPr="009B7925">
          <w:rPr>
            <w:rStyle w:val="Hyperlink"/>
          </w:rPr>
          <w:t>Purpose</w:t>
        </w:r>
        <w:r>
          <w:rPr>
            <w:webHidden/>
          </w:rPr>
          <w:tab/>
        </w:r>
        <w:r>
          <w:rPr>
            <w:webHidden/>
          </w:rPr>
          <w:fldChar w:fldCharType="begin"/>
        </w:r>
        <w:r>
          <w:rPr>
            <w:webHidden/>
          </w:rPr>
          <w:instrText xml:space="preserve"> PAGEREF _Toc457752308 \h </w:instrText>
        </w:r>
        <w:r>
          <w:rPr>
            <w:webHidden/>
          </w:rPr>
        </w:r>
        <w:r>
          <w:rPr>
            <w:webHidden/>
          </w:rPr>
          <w:fldChar w:fldCharType="separate"/>
        </w:r>
        <w:r>
          <w:rPr>
            <w:webHidden/>
          </w:rPr>
          <w:t>6</w:t>
        </w:r>
        <w:r>
          <w:rPr>
            <w:webHidden/>
          </w:rPr>
          <w:fldChar w:fldCharType="end"/>
        </w:r>
      </w:hyperlink>
    </w:p>
    <w:p w14:paraId="42645586" w14:textId="77777777" w:rsidR="005656B3" w:rsidRDefault="005656B3">
      <w:pPr>
        <w:pStyle w:val="TOC2"/>
        <w:rPr>
          <w:rFonts w:asciiTheme="minorHAnsi" w:eastAsiaTheme="minorEastAsia" w:hAnsiTheme="minorHAnsi" w:cstheme="minorBidi"/>
          <w:bCs w:val="0"/>
          <w:lang w:eastAsia="ja-JP"/>
        </w:rPr>
      </w:pPr>
      <w:hyperlink w:anchor="_Toc457752309" w:history="1">
        <w:r w:rsidRPr="009B7925">
          <w:rPr>
            <w:rStyle w:val="Hyperlink"/>
          </w:rPr>
          <w:t>1.2</w:t>
        </w:r>
        <w:r>
          <w:rPr>
            <w:rFonts w:asciiTheme="minorHAnsi" w:eastAsiaTheme="minorEastAsia" w:hAnsiTheme="minorHAnsi" w:cstheme="minorBidi"/>
            <w:bCs w:val="0"/>
            <w:lang w:eastAsia="ja-JP"/>
          </w:rPr>
          <w:tab/>
        </w:r>
        <w:r w:rsidRPr="009B7925">
          <w:rPr>
            <w:rStyle w:val="Hyperlink"/>
          </w:rPr>
          <w:t>Scope</w:t>
        </w:r>
        <w:r>
          <w:rPr>
            <w:webHidden/>
          </w:rPr>
          <w:tab/>
        </w:r>
        <w:r>
          <w:rPr>
            <w:webHidden/>
          </w:rPr>
          <w:fldChar w:fldCharType="begin"/>
        </w:r>
        <w:r>
          <w:rPr>
            <w:webHidden/>
          </w:rPr>
          <w:instrText xml:space="preserve"> PAGEREF _Toc457752309 \h </w:instrText>
        </w:r>
        <w:r>
          <w:rPr>
            <w:webHidden/>
          </w:rPr>
        </w:r>
        <w:r>
          <w:rPr>
            <w:webHidden/>
          </w:rPr>
          <w:fldChar w:fldCharType="separate"/>
        </w:r>
        <w:r>
          <w:rPr>
            <w:webHidden/>
          </w:rPr>
          <w:t>6</w:t>
        </w:r>
        <w:r>
          <w:rPr>
            <w:webHidden/>
          </w:rPr>
          <w:fldChar w:fldCharType="end"/>
        </w:r>
      </w:hyperlink>
    </w:p>
    <w:p w14:paraId="1E31DA89" w14:textId="77777777" w:rsidR="005656B3" w:rsidRDefault="005656B3">
      <w:pPr>
        <w:pStyle w:val="TOC2"/>
        <w:rPr>
          <w:rFonts w:asciiTheme="minorHAnsi" w:eastAsiaTheme="minorEastAsia" w:hAnsiTheme="minorHAnsi" w:cstheme="minorBidi"/>
          <w:bCs w:val="0"/>
          <w:lang w:eastAsia="ja-JP"/>
        </w:rPr>
      </w:pPr>
      <w:hyperlink w:anchor="_Toc457752310" w:history="1">
        <w:r w:rsidRPr="009B7925">
          <w:rPr>
            <w:rStyle w:val="Hyperlink"/>
          </w:rPr>
          <w:t>1.3</w:t>
        </w:r>
        <w:r>
          <w:rPr>
            <w:rFonts w:asciiTheme="minorHAnsi" w:eastAsiaTheme="minorEastAsia" w:hAnsiTheme="minorHAnsi" w:cstheme="minorBidi"/>
            <w:bCs w:val="0"/>
            <w:lang w:eastAsia="ja-JP"/>
          </w:rPr>
          <w:tab/>
        </w:r>
        <w:r w:rsidRPr="009B7925">
          <w:rPr>
            <w:rStyle w:val="Hyperlink"/>
          </w:rPr>
          <w:t>Definitions, Acronyms and Abbreviations</w:t>
        </w:r>
        <w:r>
          <w:rPr>
            <w:webHidden/>
          </w:rPr>
          <w:tab/>
        </w:r>
        <w:r>
          <w:rPr>
            <w:webHidden/>
          </w:rPr>
          <w:fldChar w:fldCharType="begin"/>
        </w:r>
        <w:r>
          <w:rPr>
            <w:webHidden/>
          </w:rPr>
          <w:instrText xml:space="preserve"> PAGEREF _Toc457752310 \h </w:instrText>
        </w:r>
        <w:r>
          <w:rPr>
            <w:webHidden/>
          </w:rPr>
        </w:r>
        <w:r>
          <w:rPr>
            <w:webHidden/>
          </w:rPr>
          <w:fldChar w:fldCharType="separate"/>
        </w:r>
        <w:r>
          <w:rPr>
            <w:webHidden/>
          </w:rPr>
          <w:t>6</w:t>
        </w:r>
        <w:r>
          <w:rPr>
            <w:webHidden/>
          </w:rPr>
          <w:fldChar w:fldCharType="end"/>
        </w:r>
      </w:hyperlink>
    </w:p>
    <w:p w14:paraId="79997FF9" w14:textId="77777777" w:rsidR="005656B3" w:rsidRDefault="005656B3">
      <w:pPr>
        <w:pStyle w:val="TOC2"/>
        <w:rPr>
          <w:rFonts w:asciiTheme="minorHAnsi" w:eastAsiaTheme="minorEastAsia" w:hAnsiTheme="minorHAnsi" w:cstheme="minorBidi"/>
          <w:bCs w:val="0"/>
          <w:lang w:eastAsia="ja-JP"/>
        </w:rPr>
      </w:pPr>
      <w:hyperlink w:anchor="_Toc457752311" w:history="1">
        <w:r w:rsidRPr="009B7925">
          <w:rPr>
            <w:rStyle w:val="Hyperlink"/>
          </w:rPr>
          <w:t>1.4</w:t>
        </w:r>
        <w:r>
          <w:rPr>
            <w:rFonts w:asciiTheme="minorHAnsi" w:eastAsiaTheme="minorEastAsia" w:hAnsiTheme="minorHAnsi" w:cstheme="minorBidi"/>
            <w:bCs w:val="0"/>
            <w:lang w:eastAsia="ja-JP"/>
          </w:rPr>
          <w:tab/>
        </w:r>
        <w:r w:rsidRPr="009B7925">
          <w:rPr>
            <w:rStyle w:val="Hyperlink"/>
          </w:rPr>
          <w:t>References</w:t>
        </w:r>
        <w:r>
          <w:rPr>
            <w:webHidden/>
          </w:rPr>
          <w:tab/>
        </w:r>
        <w:r>
          <w:rPr>
            <w:webHidden/>
          </w:rPr>
          <w:fldChar w:fldCharType="begin"/>
        </w:r>
        <w:r>
          <w:rPr>
            <w:webHidden/>
          </w:rPr>
          <w:instrText xml:space="preserve"> PAGEREF _Toc457752311 \h </w:instrText>
        </w:r>
        <w:r>
          <w:rPr>
            <w:webHidden/>
          </w:rPr>
        </w:r>
        <w:r>
          <w:rPr>
            <w:webHidden/>
          </w:rPr>
          <w:fldChar w:fldCharType="separate"/>
        </w:r>
        <w:r>
          <w:rPr>
            <w:webHidden/>
          </w:rPr>
          <w:t>6</w:t>
        </w:r>
        <w:r>
          <w:rPr>
            <w:webHidden/>
          </w:rPr>
          <w:fldChar w:fldCharType="end"/>
        </w:r>
      </w:hyperlink>
    </w:p>
    <w:p w14:paraId="10CF7B3B" w14:textId="77777777" w:rsidR="005656B3" w:rsidRDefault="005656B3">
      <w:pPr>
        <w:pStyle w:val="TOC2"/>
        <w:rPr>
          <w:rFonts w:asciiTheme="minorHAnsi" w:eastAsiaTheme="minorEastAsia" w:hAnsiTheme="minorHAnsi" w:cstheme="minorBidi"/>
          <w:bCs w:val="0"/>
          <w:lang w:eastAsia="ja-JP"/>
        </w:rPr>
      </w:pPr>
      <w:hyperlink w:anchor="_Toc457752312" w:history="1">
        <w:r w:rsidRPr="009B7925">
          <w:rPr>
            <w:rStyle w:val="Hyperlink"/>
          </w:rPr>
          <w:t>1.5</w:t>
        </w:r>
        <w:r>
          <w:rPr>
            <w:rFonts w:asciiTheme="minorHAnsi" w:eastAsiaTheme="minorEastAsia" w:hAnsiTheme="minorHAnsi" w:cstheme="minorBidi"/>
            <w:bCs w:val="0"/>
            <w:lang w:eastAsia="ja-JP"/>
          </w:rPr>
          <w:tab/>
        </w:r>
        <w:r w:rsidRPr="009B7925">
          <w:rPr>
            <w:rStyle w:val="Hyperlink"/>
          </w:rPr>
          <w:t>Overview</w:t>
        </w:r>
        <w:r>
          <w:rPr>
            <w:webHidden/>
          </w:rPr>
          <w:tab/>
        </w:r>
        <w:r>
          <w:rPr>
            <w:webHidden/>
          </w:rPr>
          <w:fldChar w:fldCharType="begin"/>
        </w:r>
        <w:r>
          <w:rPr>
            <w:webHidden/>
          </w:rPr>
          <w:instrText xml:space="preserve"> PAGEREF _Toc457752312 \h </w:instrText>
        </w:r>
        <w:r>
          <w:rPr>
            <w:webHidden/>
          </w:rPr>
        </w:r>
        <w:r>
          <w:rPr>
            <w:webHidden/>
          </w:rPr>
          <w:fldChar w:fldCharType="separate"/>
        </w:r>
        <w:r>
          <w:rPr>
            <w:webHidden/>
          </w:rPr>
          <w:t>6</w:t>
        </w:r>
        <w:r>
          <w:rPr>
            <w:webHidden/>
          </w:rPr>
          <w:fldChar w:fldCharType="end"/>
        </w:r>
      </w:hyperlink>
    </w:p>
    <w:p w14:paraId="02B73F02" w14:textId="77777777" w:rsidR="005656B3" w:rsidRDefault="005656B3">
      <w:pPr>
        <w:pStyle w:val="TOC1"/>
        <w:rPr>
          <w:rFonts w:asciiTheme="minorHAnsi" w:eastAsiaTheme="minorEastAsia" w:hAnsiTheme="minorHAnsi" w:cstheme="minorBidi"/>
          <w:bCs w:val="0"/>
          <w:caps w:val="0"/>
          <w:lang w:eastAsia="ja-JP"/>
        </w:rPr>
      </w:pPr>
      <w:hyperlink w:anchor="_Toc457752313" w:history="1">
        <w:r w:rsidRPr="009B7925">
          <w:rPr>
            <w:rStyle w:val="Hyperlink"/>
          </w:rPr>
          <w:t>2</w:t>
        </w:r>
        <w:r>
          <w:rPr>
            <w:rFonts w:asciiTheme="minorHAnsi" w:eastAsiaTheme="minorEastAsia" w:hAnsiTheme="minorHAnsi" w:cstheme="minorBidi"/>
            <w:bCs w:val="0"/>
            <w:caps w:val="0"/>
            <w:lang w:eastAsia="ja-JP"/>
          </w:rPr>
          <w:tab/>
        </w:r>
        <w:r w:rsidRPr="009B7925">
          <w:rPr>
            <w:rStyle w:val="Hyperlink"/>
          </w:rPr>
          <w:t>Choice of Architecture design</w:t>
        </w:r>
        <w:r>
          <w:rPr>
            <w:webHidden/>
          </w:rPr>
          <w:tab/>
        </w:r>
        <w:r>
          <w:rPr>
            <w:webHidden/>
          </w:rPr>
          <w:fldChar w:fldCharType="begin"/>
        </w:r>
        <w:r>
          <w:rPr>
            <w:webHidden/>
          </w:rPr>
          <w:instrText xml:space="preserve"> PAGEREF _Toc457752313 \h </w:instrText>
        </w:r>
        <w:r>
          <w:rPr>
            <w:webHidden/>
          </w:rPr>
        </w:r>
        <w:r>
          <w:rPr>
            <w:webHidden/>
          </w:rPr>
          <w:fldChar w:fldCharType="separate"/>
        </w:r>
        <w:r>
          <w:rPr>
            <w:webHidden/>
          </w:rPr>
          <w:t>7</w:t>
        </w:r>
        <w:r>
          <w:rPr>
            <w:webHidden/>
          </w:rPr>
          <w:fldChar w:fldCharType="end"/>
        </w:r>
      </w:hyperlink>
    </w:p>
    <w:p w14:paraId="4AF8E886" w14:textId="77777777" w:rsidR="005656B3" w:rsidRDefault="005656B3">
      <w:pPr>
        <w:pStyle w:val="TOC2"/>
        <w:rPr>
          <w:rFonts w:asciiTheme="minorHAnsi" w:eastAsiaTheme="minorEastAsia" w:hAnsiTheme="minorHAnsi" w:cstheme="minorBidi"/>
          <w:bCs w:val="0"/>
          <w:lang w:eastAsia="ja-JP"/>
        </w:rPr>
      </w:pPr>
      <w:hyperlink w:anchor="_Toc457752314" w:history="1">
        <w:r w:rsidRPr="009B7925">
          <w:rPr>
            <w:rStyle w:val="Hyperlink"/>
          </w:rPr>
          <w:t>2.1</w:t>
        </w:r>
        <w:r>
          <w:rPr>
            <w:rFonts w:asciiTheme="minorHAnsi" w:eastAsiaTheme="minorEastAsia" w:hAnsiTheme="minorHAnsi" w:cstheme="minorBidi"/>
            <w:bCs w:val="0"/>
            <w:lang w:eastAsia="ja-JP"/>
          </w:rPr>
          <w:tab/>
        </w:r>
        <w:r w:rsidRPr="009B7925">
          <w:rPr>
            <w:rStyle w:val="Hyperlink"/>
          </w:rPr>
          <w:t>MVC Model</w:t>
        </w:r>
        <w:r>
          <w:rPr>
            <w:webHidden/>
          </w:rPr>
          <w:tab/>
        </w:r>
        <w:r>
          <w:rPr>
            <w:webHidden/>
          </w:rPr>
          <w:fldChar w:fldCharType="begin"/>
        </w:r>
        <w:r>
          <w:rPr>
            <w:webHidden/>
          </w:rPr>
          <w:instrText xml:space="preserve"> PAGEREF _Toc457752314 \h </w:instrText>
        </w:r>
        <w:r>
          <w:rPr>
            <w:webHidden/>
          </w:rPr>
        </w:r>
        <w:r>
          <w:rPr>
            <w:webHidden/>
          </w:rPr>
          <w:fldChar w:fldCharType="separate"/>
        </w:r>
        <w:r>
          <w:rPr>
            <w:webHidden/>
          </w:rPr>
          <w:t>7</w:t>
        </w:r>
        <w:r>
          <w:rPr>
            <w:webHidden/>
          </w:rPr>
          <w:fldChar w:fldCharType="end"/>
        </w:r>
      </w:hyperlink>
    </w:p>
    <w:p w14:paraId="49FD2A62" w14:textId="77777777" w:rsidR="005656B3" w:rsidRDefault="005656B3">
      <w:pPr>
        <w:pStyle w:val="TOC3"/>
        <w:rPr>
          <w:rFonts w:asciiTheme="minorHAnsi" w:eastAsiaTheme="minorEastAsia" w:hAnsiTheme="minorHAnsi" w:cstheme="minorBidi"/>
          <w:bCs w:val="0"/>
          <w:sz w:val="22"/>
          <w:szCs w:val="22"/>
          <w:lang w:eastAsia="ja-JP"/>
        </w:rPr>
      </w:pPr>
      <w:hyperlink w:anchor="_Toc457752315" w:history="1">
        <w:r w:rsidRPr="009B7925">
          <w:rPr>
            <w:rStyle w:val="Hyperlink"/>
            <w:b/>
          </w:rPr>
          <w:t>1.2.1</w:t>
        </w:r>
        <w:r>
          <w:rPr>
            <w:rFonts w:asciiTheme="minorHAnsi" w:eastAsiaTheme="minorEastAsia" w:hAnsiTheme="minorHAnsi" w:cstheme="minorBidi"/>
            <w:bCs w:val="0"/>
            <w:sz w:val="22"/>
            <w:szCs w:val="22"/>
            <w:lang w:eastAsia="ja-JP"/>
          </w:rPr>
          <w:tab/>
        </w:r>
        <w:r w:rsidRPr="009B7925">
          <w:rPr>
            <w:rStyle w:val="Hyperlink"/>
            <w:b/>
          </w:rPr>
          <w:t>MVC Model overview</w:t>
        </w:r>
        <w:r>
          <w:rPr>
            <w:webHidden/>
          </w:rPr>
          <w:tab/>
        </w:r>
        <w:r>
          <w:rPr>
            <w:webHidden/>
          </w:rPr>
          <w:fldChar w:fldCharType="begin"/>
        </w:r>
        <w:r>
          <w:rPr>
            <w:webHidden/>
          </w:rPr>
          <w:instrText xml:space="preserve"> PAGEREF _Toc457752315 \h </w:instrText>
        </w:r>
        <w:r>
          <w:rPr>
            <w:webHidden/>
          </w:rPr>
        </w:r>
        <w:r>
          <w:rPr>
            <w:webHidden/>
          </w:rPr>
          <w:fldChar w:fldCharType="separate"/>
        </w:r>
        <w:r>
          <w:rPr>
            <w:webHidden/>
          </w:rPr>
          <w:t>7</w:t>
        </w:r>
        <w:r>
          <w:rPr>
            <w:webHidden/>
          </w:rPr>
          <w:fldChar w:fldCharType="end"/>
        </w:r>
      </w:hyperlink>
    </w:p>
    <w:p w14:paraId="104FC9F2" w14:textId="77777777" w:rsidR="005656B3" w:rsidRDefault="005656B3">
      <w:pPr>
        <w:pStyle w:val="TOC2"/>
        <w:rPr>
          <w:rFonts w:asciiTheme="minorHAnsi" w:eastAsiaTheme="minorEastAsia" w:hAnsiTheme="minorHAnsi" w:cstheme="minorBidi"/>
          <w:bCs w:val="0"/>
          <w:lang w:eastAsia="ja-JP"/>
        </w:rPr>
      </w:pPr>
      <w:hyperlink w:anchor="_Toc457752316" w:history="1">
        <w:r w:rsidRPr="009B7925">
          <w:rPr>
            <w:rStyle w:val="Hyperlink"/>
          </w:rPr>
          <w:t>2.2</w:t>
        </w:r>
        <w:r>
          <w:rPr>
            <w:rFonts w:asciiTheme="minorHAnsi" w:eastAsiaTheme="minorEastAsia" w:hAnsiTheme="minorHAnsi" w:cstheme="minorBidi"/>
            <w:bCs w:val="0"/>
            <w:lang w:eastAsia="ja-JP"/>
          </w:rPr>
          <w:tab/>
        </w:r>
        <w:r w:rsidRPr="009B7925">
          <w:rPr>
            <w:rStyle w:val="Hyperlink"/>
          </w:rPr>
          <w:t>Codeigniter</w:t>
        </w:r>
        <w:r>
          <w:rPr>
            <w:webHidden/>
          </w:rPr>
          <w:tab/>
        </w:r>
        <w:r>
          <w:rPr>
            <w:webHidden/>
          </w:rPr>
          <w:fldChar w:fldCharType="begin"/>
        </w:r>
        <w:r>
          <w:rPr>
            <w:webHidden/>
          </w:rPr>
          <w:instrText xml:space="preserve"> PAGEREF _Toc457752316 \h </w:instrText>
        </w:r>
        <w:r>
          <w:rPr>
            <w:webHidden/>
          </w:rPr>
        </w:r>
        <w:r>
          <w:rPr>
            <w:webHidden/>
          </w:rPr>
          <w:fldChar w:fldCharType="separate"/>
        </w:r>
        <w:r>
          <w:rPr>
            <w:webHidden/>
          </w:rPr>
          <w:t>9</w:t>
        </w:r>
        <w:r>
          <w:rPr>
            <w:webHidden/>
          </w:rPr>
          <w:fldChar w:fldCharType="end"/>
        </w:r>
      </w:hyperlink>
    </w:p>
    <w:p w14:paraId="6003024F" w14:textId="77777777" w:rsidR="005656B3" w:rsidRDefault="005656B3">
      <w:pPr>
        <w:pStyle w:val="TOC1"/>
        <w:rPr>
          <w:rFonts w:asciiTheme="minorHAnsi" w:eastAsiaTheme="minorEastAsia" w:hAnsiTheme="minorHAnsi" w:cstheme="minorBidi"/>
          <w:bCs w:val="0"/>
          <w:caps w:val="0"/>
          <w:lang w:eastAsia="ja-JP"/>
        </w:rPr>
      </w:pPr>
      <w:hyperlink w:anchor="_Toc457752317" w:history="1">
        <w:r w:rsidRPr="009B7925">
          <w:rPr>
            <w:rStyle w:val="Hyperlink"/>
          </w:rPr>
          <w:t>3</w:t>
        </w:r>
        <w:r>
          <w:rPr>
            <w:rFonts w:asciiTheme="minorHAnsi" w:eastAsiaTheme="minorEastAsia" w:hAnsiTheme="minorHAnsi" w:cstheme="minorBidi"/>
            <w:bCs w:val="0"/>
            <w:caps w:val="0"/>
            <w:lang w:eastAsia="ja-JP"/>
          </w:rPr>
          <w:tab/>
        </w:r>
        <w:r w:rsidRPr="009B7925">
          <w:rPr>
            <w:rStyle w:val="Hyperlink"/>
          </w:rPr>
          <w:t>Architectural Representation</w:t>
        </w:r>
        <w:r>
          <w:rPr>
            <w:webHidden/>
          </w:rPr>
          <w:tab/>
        </w:r>
        <w:r>
          <w:rPr>
            <w:webHidden/>
          </w:rPr>
          <w:fldChar w:fldCharType="begin"/>
        </w:r>
        <w:r>
          <w:rPr>
            <w:webHidden/>
          </w:rPr>
          <w:instrText xml:space="preserve"> PAGEREF _Toc457752317 \h </w:instrText>
        </w:r>
        <w:r>
          <w:rPr>
            <w:webHidden/>
          </w:rPr>
        </w:r>
        <w:r>
          <w:rPr>
            <w:webHidden/>
          </w:rPr>
          <w:fldChar w:fldCharType="separate"/>
        </w:r>
        <w:r>
          <w:rPr>
            <w:webHidden/>
          </w:rPr>
          <w:t>10</w:t>
        </w:r>
        <w:r>
          <w:rPr>
            <w:webHidden/>
          </w:rPr>
          <w:fldChar w:fldCharType="end"/>
        </w:r>
      </w:hyperlink>
    </w:p>
    <w:p w14:paraId="6E7C6FC8" w14:textId="77777777" w:rsidR="005656B3" w:rsidRDefault="005656B3">
      <w:pPr>
        <w:pStyle w:val="TOC1"/>
        <w:rPr>
          <w:rFonts w:asciiTheme="minorHAnsi" w:eastAsiaTheme="minorEastAsia" w:hAnsiTheme="minorHAnsi" w:cstheme="minorBidi"/>
          <w:bCs w:val="0"/>
          <w:caps w:val="0"/>
          <w:lang w:eastAsia="ja-JP"/>
        </w:rPr>
      </w:pPr>
      <w:hyperlink w:anchor="_Toc457752318" w:history="1">
        <w:r w:rsidRPr="009B7925">
          <w:rPr>
            <w:rStyle w:val="Hyperlink"/>
          </w:rPr>
          <w:t>4</w:t>
        </w:r>
        <w:r>
          <w:rPr>
            <w:rFonts w:asciiTheme="minorHAnsi" w:eastAsiaTheme="minorEastAsia" w:hAnsiTheme="minorHAnsi" w:cstheme="minorBidi"/>
            <w:bCs w:val="0"/>
            <w:caps w:val="0"/>
            <w:lang w:eastAsia="ja-JP"/>
          </w:rPr>
          <w:tab/>
        </w:r>
        <w:r w:rsidRPr="009B7925">
          <w:rPr>
            <w:rStyle w:val="Hyperlink"/>
          </w:rPr>
          <w:t>Architectural Goals and Constraints</w:t>
        </w:r>
        <w:r>
          <w:rPr>
            <w:webHidden/>
          </w:rPr>
          <w:tab/>
        </w:r>
        <w:r>
          <w:rPr>
            <w:webHidden/>
          </w:rPr>
          <w:fldChar w:fldCharType="begin"/>
        </w:r>
        <w:r>
          <w:rPr>
            <w:webHidden/>
          </w:rPr>
          <w:instrText xml:space="preserve"> PAGEREF _Toc457752318 \h </w:instrText>
        </w:r>
        <w:r>
          <w:rPr>
            <w:webHidden/>
          </w:rPr>
        </w:r>
        <w:r>
          <w:rPr>
            <w:webHidden/>
          </w:rPr>
          <w:fldChar w:fldCharType="separate"/>
        </w:r>
        <w:r>
          <w:rPr>
            <w:webHidden/>
          </w:rPr>
          <w:t>11</w:t>
        </w:r>
        <w:r>
          <w:rPr>
            <w:webHidden/>
          </w:rPr>
          <w:fldChar w:fldCharType="end"/>
        </w:r>
      </w:hyperlink>
    </w:p>
    <w:p w14:paraId="36D938C1" w14:textId="77777777" w:rsidR="005656B3" w:rsidRDefault="005656B3">
      <w:pPr>
        <w:pStyle w:val="TOC1"/>
        <w:rPr>
          <w:rFonts w:asciiTheme="minorHAnsi" w:eastAsiaTheme="minorEastAsia" w:hAnsiTheme="minorHAnsi" w:cstheme="minorBidi"/>
          <w:bCs w:val="0"/>
          <w:caps w:val="0"/>
          <w:lang w:eastAsia="ja-JP"/>
        </w:rPr>
      </w:pPr>
      <w:hyperlink w:anchor="_Toc457752319" w:history="1">
        <w:r w:rsidRPr="009B7925">
          <w:rPr>
            <w:rStyle w:val="Hyperlink"/>
          </w:rPr>
          <w:t>5</w:t>
        </w:r>
        <w:r>
          <w:rPr>
            <w:rFonts w:asciiTheme="minorHAnsi" w:eastAsiaTheme="minorEastAsia" w:hAnsiTheme="minorHAnsi" w:cstheme="minorBidi"/>
            <w:bCs w:val="0"/>
            <w:caps w:val="0"/>
            <w:lang w:eastAsia="ja-JP"/>
          </w:rPr>
          <w:tab/>
        </w:r>
        <w:r w:rsidRPr="009B7925">
          <w:rPr>
            <w:rStyle w:val="Hyperlink"/>
          </w:rPr>
          <w:t>Use-Case View</w:t>
        </w:r>
        <w:r>
          <w:rPr>
            <w:webHidden/>
          </w:rPr>
          <w:tab/>
        </w:r>
        <w:r>
          <w:rPr>
            <w:webHidden/>
          </w:rPr>
          <w:fldChar w:fldCharType="begin"/>
        </w:r>
        <w:r>
          <w:rPr>
            <w:webHidden/>
          </w:rPr>
          <w:instrText xml:space="preserve"> PAGEREF _Toc457752319 \h </w:instrText>
        </w:r>
        <w:r>
          <w:rPr>
            <w:webHidden/>
          </w:rPr>
        </w:r>
        <w:r>
          <w:rPr>
            <w:webHidden/>
          </w:rPr>
          <w:fldChar w:fldCharType="separate"/>
        </w:r>
        <w:r>
          <w:rPr>
            <w:webHidden/>
          </w:rPr>
          <w:t>12</w:t>
        </w:r>
        <w:r>
          <w:rPr>
            <w:webHidden/>
          </w:rPr>
          <w:fldChar w:fldCharType="end"/>
        </w:r>
      </w:hyperlink>
    </w:p>
    <w:p w14:paraId="46630992" w14:textId="77777777" w:rsidR="005656B3" w:rsidRDefault="005656B3">
      <w:pPr>
        <w:pStyle w:val="TOC2"/>
        <w:rPr>
          <w:rFonts w:asciiTheme="minorHAnsi" w:eastAsiaTheme="minorEastAsia" w:hAnsiTheme="minorHAnsi" w:cstheme="minorBidi"/>
          <w:bCs w:val="0"/>
          <w:lang w:eastAsia="ja-JP"/>
        </w:rPr>
      </w:pPr>
      <w:hyperlink w:anchor="_Toc457752320" w:history="1">
        <w:r w:rsidRPr="009B7925">
          <w:rPr>
            <w:rStyle w:val="Hyperlink"/>
          </w:rPr>
          <w:t>5.1</w:t>
        </w:r>
        <w:r>
          <w:rPr>
            <w:rFonts w:asciiTheme="minorHAnsi" w:eastAsiaTheme="minorEastAsia" w:hAnsiTheme="minorHAnsi" w:cstheme="minorBidi"/>
            <w:bCs w:val="0"/>
            <w:lang w:eastAsia="ja-JP"/>
          </w:rPr>
          <w:tab/>
        </w:r>
        <w:r w:rsidRPr="009B7925">
          <w:rPr>
            <w:rStyle w:val="Hyperlink"/>
          </w:rPr>
          <w:t>Guest</w:t>
        </w:r>
        <w:r>
          <w:rPr>
            <w:webHidden/>
          </w:rPr>
          <w:tab/>
        </w:r>
        <w:r>
          <w:rPr>
            <w:webHidden/>
          </w:rPr>
          <w:fldChar w:fldCharType="begin"/>
        </w:r>
        <w:r>
          <w:rPr>
            <w:webHidden/>
          </w:rPr>
          <w:instrText xml:space="preserve"> PAGEREF _Toc457752320 \h </w:instrText>
        </w:r>
        <w:r>
          <w:rPr>
            <w:webHidden/>
          </w:rPr>
        </w:r>
        <w:r>
          <w:rPr>
            <w:webHidden/>
          </w:rPr>
          <w:fldChar w:fldCharType="separate"/>
        </w:r>
        <w:r>
          <w:rPr>
            <w:webHidden/>
          </w:rPr>
          <w:t>12</w:t>
        </w:r>
        <w:r>
          <w:rPr>
            <w:webHidden/>
          </w:rPr>
          <w:fldChar w:fldCharType="end"/>
        </w:r>
      </w:hyperlink>
    </w:p>
    <w:p w14:paraId="60730E7D" w14:textId="77777777" w:rsidR="005656B3" w:rsidRDefault="005656B3">
      <w:pPr>
        <w:pStyle w:val="TOC3"/>
        <w:rPr>
          <w:rFonts w:asciiTheme="minorHAnsi" w:eastAsiaTheme="minorEastAsia" w:hAnsiTheme="minorHAnsi" w:cstheme="minorBidi"/>
          <w:bCs w:val="0"/>
          <w:sz w:val="22"/>
          <w:szCs w:val="22"/>
          <w:lang w:eastAsia="ja-JP"/>
        </w:rPr>
      </w:pPr>
      <w:hyperlink w:anchor="_Toc457752321" w:history="1">
        <w:r w:rsidRPr="009B7925">
          <w:rPr>
            <w:rStyle w:val="Hyperlink"/>
            <w:b/>
          </w:rPr>
          <w:t>1.5.1</w:t>
        </w:r>
        <w:r>
          <w:rPr>
            <w:rFonts w:asciiTheme="minorHAnsi" w:eastAsiaTheme="minorEastAsia" w:hAnsiTheme="minorHAnsi" w:cstheme="minorBidi"/>
            <w:bCs w:val="0"/>
            <w:sz w:val="22"/>
            <w:szCs w:val="22"/>
            <w:lang w:eastAsia="ja-JP"/>
          </w:rPr>
          <w:tab/>
        </w:r>
        <w:r w:rsidRPr="009B7925">
          <w:rPr>
            <w:rStyle w:val="Hyperlink"/>
            <w:b/>
          </w:rPr>
          <w:t>Register account</w:t>
        </w:r>
        <w:r>
          <w:rPr>
            <w:webHidden/>
          </w:rPr>
          <w:tab/>
        </w:r>
        <w:r>
          <w:rPr>
            <w:webHidden/>
          </w:rPr>
          <w:fldChar w:fldCharType="begin"/>
        </w:r>
        <w:r>
          <w:rPr>
            <w:webHidden/>
          </w:rPr>
          <w:instrText xml:space="preserve"> PAGEREF _Toc457752321 \h </w:instrText>
        </w:r>
        <w:r>
          <w:rPr>
            <w:webHidden/>
          </w:rPr>
        </w:r>
        <w:r>
          <w:rPr>
            <w:webHidden/>
          </w:rPr>
          <w:fldChar w:fldCharType="separate"/>
        </w:r>
        <w:r>
          <w:rPr>
            <w:webHidden/>
          </w:rPr>
          <w:t>12</w:t>
        </w:r>
        <w:r>
          <w:rPr>
            <w:webHidden/>
          </w:rPr>
          <w:fldChar w:fldCharType="end"/>
        </w:r>
      </w:hyperlink>
    </w:p>
    <w:p w14:paraId="38FFB331" w14:textId="77777777" w:rsidR="005656B3" w:rsidRDefault="005656B3">
      <w:pPr>
        <w:pStyle w:val="TOC3"/>
        <w:rPr>
          <w:rFonts w:asciiTheme="minorHAnsi" w:eastAsiaTheme="minorEastAsia" w:hAnsiTheme="minorHAnsi" w:cstheme="minorBidi"/>
          <w:bCs w:val="0"/>
          <w:sz w:val="22"/>
          <w:szCs w:val="22"/>
          <w:lang w:eastAsia="ja-JP"/>
        </w:rPr>
      </w:pPr>
      <w:hyperlink w:anchor="_Toc457752322" w:history="1">
        <w:r w:rsidRPr="009B7925">
          <w:rPr>
            <w:rStyle w:val="Hyperlink"/>
            <w:b/>
          </w:rPr>
          <w:t>1.5.2</w:t>
        </w:r>
        <w:r>
          <w:rPr>
            <w:rFonts w:asciiTheme="minorHAnsi" w:eastAsiaTheme="minorEastAsia" w:hAnsiTheme="minorHAnsi" w:cstheme="minorBidi"/>
            <w:bCs w:val="0"/>
            <w:sz w:val="22"/>
            <w:szCs w:val="22"/>
            <w:lang w:eastAsia="ja-JP"/>
          </w:rPr>
          <w:tab/>
        </w:r>
        <w:r w:rsidRPr="009B7925">
          <w:rPr>
            <w:rStyle w:val="Hyperlink"/>
            <w:b/>
          </w:rPr>
          <w:t>Learning</w:t>
        </w:r>
        <w:r>
          <w:rPr>
            <w:webHidden/>
          </w:rPr>
          <w:tab/>
        </w:r>
        <w:r>
          <w:rPr>
            <w:webHidden/>
          </w:rPr>
          <w:fldChar w:fldCharType="begin"/>
        </w:r>
        <w:r>
          <w:rPr>
            <w:webHidden/>
          </w:rPr>
          <w:instrText xml:space="preserve"> PAGEREF _Toc457752322 \h </w:instrText>
        </w:r>
        <w:r>
          <w:rPr>
            <w:webHidden/>
          </w:rPr>
        </w:r>
        <w:r>
          <w:rPr>
            <w:webHidden/>
          </w:rPr>
          <w:fldChar w:fldCharType="separate"/>
        </w:r>
        <w:r>
          <w:rPr>
            <w:webHidden/>
          </w:rPr>
          <w:t>13</w:t>
        </w:r>
        <w:r>
          <w:rPr>
            <w:webHidden/>
          </w:rPr>
          <w:fldChar w:fldCharType="end"/>
        </w:r>
      </w:hyperlink>
    </w:p>
    <w:p w14:paraId="448A3A37" w14:textId="77777777" w:rsidR="005656B3" w:rsidRDefault="005656B3">
      <w:pPr>
        <w:pStyle w:val="TOC3"/>
        <w:rPr>
          <w:rFonts w:asciiTheme="minorHAnsi" w:eastAsiaTheme="minorEastAsia" w:hAnsiTheme="minorHAnsi" w:cstheme="minorBidi"/>
          <w:bCs w:val="0"/>
          <w:sz w:val="22"/>
          <w:szCs w:val="22"/>
          <w:lang w:eastAsia="ja-JP"/>
        </w:rPr>
      </w:pPr>
      <w:hyperlink w:anchor="_Toc457752323" w:history="1">
        <w:r w:rsidRPr="009B7925">
          <w:rPr>
            <w:rStyle w:val="Hyperlink"/>
            <w:b/>
          </w:rPr>
          <w:t>1.5.3</w:t>
        </w:r>
        <w:r>
          <w:rPr>
            <w:rFonts w:asciiTheme="minorHAnsi" w:eastAsiaTheme="minorEastAsia" w:hAnsiTheme="minorHAnsi" w:cstheme="minorBidi"/>
            <w:bCs w:val="0"/>
            <w:sz w:val="22"/>
            <w:szCs w:val="22"/>
            <w:lang w:eastAsia="ja-JP"/>
          </w:rPr>
          <w:tab/>
        </w:r>
        <w:r w:rsidRPr="009B7925">
          <w:rPr>
            <w:rStyle w:val="Hyperlink"/>
            <w:b/>
          </w:rPr>
          <w:t>Testing</w:t>
        </w:r>
        <w:r>
          <w:rPr>
            <w:webHidden/>
          </w:rPr>
          <w:tab/>
        </w:r>
        <w:r>
          <w:rPr>
            <w:webHidden/>
          </w:rPr>
          <w:fldChar w:fldCharType="begin"/>
        </w:r>
        <w:r>
          <w:rPr>
            <w:webHidden/>
          </w:rPr>
          <w:instrText xml:space="preserve"> PAGEREF _Toc457752323 \h </w:instrText>
        </w:r>
        <w:r>
          <w:rPr>
            <w:webHidden/>
          </w:rPr>
        </w:r>
        <w:r>
          <w:rPr>
            <w:webHidden/>
          </w:rPr>
          <w:fldChar w:fldCharType="separate"/>
        </w:r>
        <w:r>
          <w:rPr>
            <w:webHidden/>
          </w:rPr>
          <w:t>14</w:t>
        </w:r>
        <w:r>
          <w:rPr>
            <w:webHidden/>
          </w:rPr>
          <w:fldChar w:fldCharType="end"/>
        </w:r>
      </w:hyperlink>
    </w:p>
    <w:p w14:paraId="05E81A8A" w14:textId="77777777" w:rsidR="005656B3" w:rsidRDefault="005656B3">
      <w:pPr>
        <w:pStyle w:val="TOC3"/>
        <w:rPr>
          <w:rFonts w:asciiTheme="minorHAnsi" w:eastAsiaTheme="minorEastAsia" w:hAnsiTheme="minorHAnsi" w:cstheme="minorBidi"/>
          <w:bCs w:val="0"/>
          <w:sz w:val="22"/>
          <w:szCs w:val="22"/>
          <w:lang w:eastAsia="ja-JP"/>
        </w:rPr>
      </w:pPr>
      <w:hyperlink w:anchor="_Toc457752324" w:history="1">
        <w:r w:rsidRPr="009B7925">
          <w:rPr>
            <w:rStyle w:val="Hyperlink"/>
            <w:b/>
          </w:rPr>
          <w:t>1.5.4</w:t>
        </w:r>
        <w:r>
          <w:rPr>
            <w:rFonts w:asciiTheme="minorHAnsi" w:eastAsiaTheme="minorEastAsia" w:hAnsiTheme="minorHAnsi" w:cstheme="minorBidi"/>
            <w:bCs w:val="0"/>
            <w:sz w:val="22"/>
            <w:szCs w:val="22"/>
            <w:lang w:eastAsia="ja-JP"/>
          </w:rPr>
          <w:tab/>
        </w:r>
        <w:r w:rsidRPr="009B7925">
          <w:rPr>
            <w:rStyle w:val="Hyperlink"/>
            <w:b/>
          </w:rPr>
          <w:t>Dictionary</w:t>
        </w:r>
        <w:r>
          <w:rPr>
            <w:webHidden/>
          </w:rPr>
          <w:tab/>
        </w:r>
        <w:r>
          <w:rPr>
            <w:webHidden/>
          </w:rPr>
          <w:fldChar w:fldCharType="begin"/>
        </w:r>
        <w:r>
          <w:rPr>
            <w:webHidden/>
          </w:rPr>
          <w:instrText xml:space="preserve"> PAGEREF _Toc457752324 \h </w:instrText>
        </w:r>
        <w:r>
          <w:rPr>
            <w:webHidden/>
          </w:rPr>
        </w:r>
        <w:r>
          <w:rPr>
            <w:webHidden/>
          </w:rPr>
          <w:fldChar w:fldCharType="separate"/>
        </w:r>
        <w:r>
          <w:rPr>
            <w:webHidden/>
          </w:rPr>
          <w:t>15</w:t>
        </w:r>
        <w:r>
          <w:rPr>
            <w:webHidden/>
          </w:rPr>
          <w:fldChar w:fldCharType="end"/>
        </w:r>
      </w:hyperlink>
    </w:p>
    <w:p w14:paraId="344EC958" w14:textId="77777777" w:rsidR="005656B3" w:rsidRDefault="005656B3">
      <w:pPr>
        <w:pStyle w:val="TOC2"/>
        <w:rPr>
          <w:rFonts w:asciiTheme="minorHAnsi" w:eastAsiaTheme="minorEastAsia" w:hAnsiTheme="minorHAnsi" w:cstheme="minorBidi"/>
          <w:bCs w:val="0"/>
          <w:lang w:eastAsia="ja-JP"/>
        </w:rPr>
      </w:pPr>
      <w:hyperlink w:anchor="_Toc457752325" w:history="1">
        <w:r w:rsidRPr="009B7925">
          <w:rPr>
            <w:rStyle w:val="Hyperlink"/>
          </w:rPr>
          <w:t>5.2</w:t>
        </w:r>
        <w:r>
          <w:rPr>
            <w:rFonts w:asciiTheme="minorHAnsi" w:eastAsiaTheme="minorEastAsia" w:hAnsiTheme="minorHAnsi" w:cstheme="minorBidi"/>
            <w:bCs w:val="0"/>
            <w:lang w:eastAsia="ja-JP"/>
          </w:rPr>
          <w:tab/>
        </w:r>
        <w:r w:rsidRPr="009B7925">
          <w:rPr>
            <w:rStyle w:val="Hyperlink"/>
          </w:rPr>
          <w:t>Member</w:t>
        </w:r>
        <w:r>
          <w:rPr>
            <w:webHidden/>
          </w:rPr>
          <w:tab/>
        </w:r>
        <w:r>
          <w:rPr>
            <w:webHidden/>
          </w:rPr>
          <w:fldChar w:fldCharType="begin"/>
        </w:r>
        <w:r>
          <w:rPr>
            <w:webHidden/>
          </w:rPr>
          <w:instrText xml:space="preserve"> PAGEREF _Toc457752325 \h </w:instrText>
        </w:r>
        <w:r>
          <w:rPr>
            <w:webHidden/>
          </w:rPr>
        </w:r>
        <w:r>
          <w:rPr>
            <w:webHidden/>
          </w:rPr>
          <w:fldChar w:fldCharType="separate"/>
        </w:r>
        <w:r>
          <w:rPr>
            <w:webHidden/>
          </w:rPr>
          <w:t>16</w:t>
        </w:r>
        <w:r>
          <w:rPr>
            <w:webHidden/>
          </w:rPr>
          <w:fldChar w:fldCharType="end"/>
        </w:r>
      </w:hyperlink>
    </w:p>
    <w:p w14:paraId="4D8F0B10" w14:textId="77777777" w:rsidR="005656B3" w:rsidRDefault="005656B3">
      <w:pPr>
        <w:pStyle w:val="TOC3"/>
        <w:rPr>
          <w:rFonts w:asciiTheme="minorHAnsi" w:eastAsiaTheme="minorEastAsia" w:hAnsiTheme="minorHAnsi" w:cstheme="minorBidi"/>
          <w:bCs w:val="0"/>
          <w:sz w:val="22"/>
          <w:szCs w:val="22"/>
          <w:lang w:eastAsia="ja-JP"/>
        </w:rPr>
      </w:pPr>
      <w:hyperlink w:anchor="_Toc457752326" w:history="1">
        <w:r w:rsidRPr="009B7925">
          <w:rPr>
            <w:rStyle w:val="Hyperlink"/>
            <w:b/>
          </w:rPr>
          <w:t>2.5.1</w:t>
        </w:r>
        <w:r>
          <w:rPr>
            <w:rFonts w:asciiTheme="minorHAnsi" w:eastAsiaTheme="minorEastAsia" w:hAnsiTheme="minorHAnsi" w:cstheme="minorBidi"/>
            <w:bCs w:val="0"/>
            <w:sz w:val="22"/>
            <w:szCs w:val="22"/>
            <w:lang w:eastAsia="ja-JP"/>
          </w:rPr>
          <w:tab/>
        </w:r>
        <w:r w:rsidRPr="009B7925">
          <w:rPr>
            <w:rStyle w:val="Hyperlink"/>
            <w:b/>
          </w:rPr>
          <w:t>Private Account Management</w:t>
        </w:r>
        <w:r>
          <w:rPr>
            <w:webHidden/>
          </w:rPr>
          <w:tab/>
        </w:r>
        <w:r>
          <w:rPr>
            <w:webHidden/>
          </w:rPr>
          <w:fldChar w:fldCharType="begin"/>
        </w:r>
        <w:r>
          <w:rPr>
            <w:webHidden/>
          </w:rPr>
          <w:instrText xml:space="preserve"> PAGEREF _Toc457752326 \h </w:instrText>
        </w:r>
        <w:r>
          <w:rPr>
            <w:webHidden/>
          </w:rPr>
        </w:r>
        <w:r>
          <w:rPr>
            <w:webHidden/>
          </w:rPr>
          <w:fldChar w:fldCharType="separate"/>
        </w:r>
        <w:r>
          <w:rPr>
            <w:webHidden/>
          </w:rPr>
          <w:t>16</w:t>
        </w:r>
        <w:r>
          <w:rPr>
            <w:webHidden/>
          </w:rPr>
          <w:fldChar w:fldCharType="end"/>
        </w:r>
      </w:hyperlink>
    </w:p>
    <w:p w14:paraId="03A83357" w14:textId="77777777" w:rsidR="005656B3" w:rsidRDefault="005656B3">
      <w:pPr>
        <w:pStyle w:val="TOC3"/>
        <w:rPr>
          <w:rFonts w:asciiTheme="minorHAnsi" w:eastAsiaTheme="minorEastAsia" w:hAnsiTheme="minorHAnsi" w:cstheme="minorBidi"/>
          <w:bCs w:val="0"/>
          <w:sz w:val="22"/>
          <w:szCs w:val="22"/>
          <w:lang w:eastAsia="ja-JP"/>
        </w:rPr>
      </w:pPr>
      <w:hyperlink w:anchor="_Toc457752327" w:history="1">
        <w:r w:rsidRPr="009B7925">
          <w:rPr>
            <w:rStyle w:val="Hyperlink"/>
            <w:b/>
          </w:rPr>
          <w:t>2.5.2</w:t>
        </w:r>
        <w:r>
          <w:rPr>
            <w:rFonts w:asciiTheme="minorHAnsi" w:eastAsiaTheme="minorEastAsia" w:hAnsiTheme="minorHAnsi" w:cstheme="minorBidi"/>
            <w:bCs w:val="0"/>
            <w:sz w:val="22"/>
            <w:szCs w:val="22"/>
            <w:lang w:eastAsia="ja-JP"/>
          </w:rPr>
          <w:tab/>
        </w:r>
        <w:r w:rsidRPr="009B7925">
          <w:rPr>
            <w:rStyle w:val="Hyperlink"/>
            <w:b/>
          </w:rPr>
          <w:t>Testing</w:t>
        </w:r>
        <w:r>
          <w:rPr>
            <w:webHidden/>
          </w:rPr>
          <w:tab/>
        </w:r>
        <w:r>
          <w:rPr>
            <w:webHidden/>
          </w:rPr>
          <w:fldChar w:fldCharType="begin"/>
        </w:r>
        <w:r>
          <w:rPr>
            <w:webHidden/>
          </w:rPr>
          <w:instrText xml:space="preserve"> PAGEREF _Toc457752327 \h </w:instrText>
        </w:r>
        <w:r>
          <w:rPr>
            <w:webHidden/>
          </w:rPr>
        </w:r>
        <w:r>
          <w:rPr>
            <w:webHidden/>
          </w:rPr>
          <w:fldChar w:fldCharType="separate"/>
        </w:r>
        <w:r>
          <w:rPr>
            <w:webHidden/>
          </w:rPr>
          <w:t>17</w:t>
        </w:r>
        <w:r>
          <w:rPr>
            <w:webHidden/>
          </w:rPr>
          <w:fldChar w:fldCharType="end"/>
        </w:r>
      </w:hyperlink>
    </w:p>
    <w:p w14:paraId="66C651DE" w14:textId="77777777" w:rsidR="005656B3" w:rsidRDefault="005656B3">
      <w:pPr>
        <w:pStyle w:val="TOC3"/>
        <w:rPr>
          <w:rFonts w:asciiTheme="minorHAnsi" w:eastAsiaTheme="minorEastAsia" w:hAnsiTheme="minorHAnsi" w:cstheme="minorBidi"/>
          <w:bCs w:val="0"/>
          <w:sz w:val="22"/>
          <w:szCs w:val="22"/>
          <w:lang w:eastAsia="ja-JP"/>
        </w:rPr>
      </w:pPr>
      <w:hyperlink w:anchor="_Toc457752328" w:history="1">
        <w:r w:rsidRPr="009B7925">
          <w:rPr>
            <w:rStyle w:val="Hyperlink"/>
            <w:b/>
          </w:rPr>
          <w:t>2.5.3</w:t>
        </w:r>
        <w:r>
          <w:rPr>
            <w:rFonts w:asciiTheme="minorHAnsi" w:eastAsiaTheme="minorEastAsia" w:hAnsiTheme="minorHAnsi" w:cstheme="minorBidi"/>
            <w:bCs w:val="0"/>
            <w:sz w:val="22"/>
            <w:szCs w:val="22"/>
            <w:lang w:eastAsia="ja-JP"/>
          </w:rPr>
          <w:tab/>
        </w:r>
        <w:r w:rsidRPr="009B7925">
          <w:rPr>
            <w:rStyle w:val="Hyperlink"/>
            <w:b/>
          </w:rPr>
          <w:t>Content Reporting</w:t>
        </w:r>
        <w:r>
          <w:rPr>
            <w:webHidden/>
          </w:rPr>
          <w:tab/>
        </w:r>
        <w:r>
          <w:rPr>
            <w:webHidden/>
          </w:rPr>
          <w:fldChar w:fldCharType="begin"/>
        </w:r>
        <w:r>
          <w:rPr>
            <w:webHidden/>
          </w:rPr>
          <w:instrText xml:space="preserve"> PAGEREF _Toc457752328 \h </w:instrText>
        </w:r>
        <w:r>
          <w:rPr>
            <w:webHidden/>
          </w:rPr>
        </w:r>
        <w:r>
          <w:rPr>
            <w:webHidden/>
          </w:rPr>
          <w:fldChar w:fldCharType="separate"/>
        </w:r>
        <w:r>
          <w:rPr>
            <w:webHidden/>
          </w:rPr>
          <w:t>18</w:t>
        </w:r>
        <w:r>
          <w:rPr>
            <w:webHidden/>
          </w:rPr>
          <w:fldChar w:fldCharType="end"/>
        </w:r>
      </w:hyperlink>
    </w:p>
    <w:p w14:paraId="613F9381" w14:textId="77777777" w:rsidR="005656B3" w:rsidRDefault="005656B3">
      <w:pPr>
        <w:pStyle w:val="TOC2"/>
        <w:rPr>
          <w:rFonts w:asciiTheme="minorHAnsi" w:eastAsiaTheme="minorEastAsia" w:hAnsiTheme="minorHAnsi" w:cstheme="minorBidi"/>
          <w:bCs w:val="0"/>
          <w:lang w:eastAsia="ja-JP"/>
        </w:rPr>
      </w:pPr>
      <w:hyperlink w:anchor="_Toc457752329" w:history="1">
        <w:r w:rsidRPr="009B7925">
          <w:rPr>
            <w:rStyle w:val="Hyperlink"/>
          </w:rPr>
          <w:t>5.3</w:t>
        </w:r>
        <w:r>
          <w:rPr>
            <w:rFonts w:asciiTheme="minorHAnsi" w:eastAsiaTheme="minorEastAsia" w:hAnsiTheme="minorHAnsi" w:cstheme="minorBidi"/>
            <w:bCs w:val="0"/>
            <w:lang w:eastAsia="ja-JP"/>
          </w:rPr>
          <w:tab/>
        </w:r>
        <w:r w:rsidRPr="009B7925">
          <w:rPr>
            <w:rStyle w:val="Hyperlink"/>
          </w:rPr>
          <w:t>Editor</w:t>
        </w:r>
        <w:r>
          <w:rPr>
            <w:webHidden/>
          </w:rPr>
          <w:tab/>
        </w:r>
        <w:r>
          <w:rPr>
            <w:webHidden/>
          </w:rPr>
          <w:fldChar w:fldCharType="begin"/>
        </w:r>
        <w:r>
          <w:rPr>
            <w:webHidden/>
          </w:rPr>
          <w:instrText xml:space="preserve"> PAGEREF _Toc457752329 \h </w:instrText>
        </w:r>
        <w:r>
          <w:rPr>
            <w:webHidden/>
          </w:rPr>
        </w:r>
        <w:r>
          <w:rPr>
            <w:webHidden/>
          </w:rPr>
          <w:fldChar w:fldCharType="separate"/>
        </w:r>
        <w:r>
          <w:rPr>
            <w:webHidden/>
          </w:rPr>
          <w:t>19</w:t>
        </w:r>
        <w:r>
          <w:rPr>
            <w:webHidden/>
          </w:rPr>
          <w:fldChar w:fldCharType="end"/>
        </w:r>
      </w:hyperlink>
    </w:p>
    <w:p w14:paraId="5F0A9E3E" w14:textId="77777777" w:rsidR="005656B3" w:rsidRDefault="005656B3">
      <w:pPr>
        <w:pStyle w:val="TOC3"/>
        <w:rPr>
          <w:rFonts w:asciiTheme="minorHAnsi" w:eastAsiaTheme="minorEastAsia" w:hAnsiTheme="minorHAnsi" w:cstheme="minorBidi"/>
          <w:bCs w:val="0"/>
          <w:sz w:val="22"/>
          <w:szCs w:val="22"/>
          <w:lang w:eastAsia="ja-JP"/>
        </w:rPr>
      </w:pPr>
      <w:hyperlink w:anchor="_Toc457752330" w:history="1">
        <w:r w:rsidRPr="009B7925">
          <w:rPr>
            <w:rStyle w:val="Hyperlink"/>
            <w:b/>
          </w:rPr>
          <w:t>3.5.1</w:t>
        </w:r>
        <w:r>
          <w:rPr>
            <w:rFonts w:asciiTheme="minorHAnsi" w:eastAsiaTheme="minorEastAsia" w:hAnsiTheme="minorHAnsi" w:cstheme="minorBidi"/>
            <w:bCs w:val="0"/>
            <w:sz w:val="22"/>
            <w:szCs w:val="22"/>
            <w:lang w:eastAsia="ja-JP"/>
          </w:rPr>
          <w:tab/>
        </w:r>
        <w:r w:rsidRPr="009B7925">
          <w:rPr>
            <w:rStyle w:val="Hyperlink"/>
            <w:b/>
          </w:rPr>
          <w:t>Private Account Management</w:t>
        </w:r>
        <w:r>
          <w:rPr>
            <w:webHidden/>
          </w:rPr>
          <w:tab/>
        </w:r>
        <w:r>
          <w:rPr>
            <w:webHidden/>
          </w:rPr>
          <w:fldChar w:fldCharType="begin"/>
        </w:r>
        <w:r>
          <w:rPr>
            <w:webHidden/>
          </w:rPr>
          <w:instrText xml:space="preserve"> PAGEREF _Toc457752330 \h </w:instrText>
        </w:r>
        <w:r>
          <w:rPr>
            <w:webHidden/>
          </w:rPr>
        </w:r>
        <w:r>
          <w:rPr>
            <w:webHidden/>
          </w:rPr>
          <w:fldChar w:fldCharType="separate"/>
        </w:r>
        <w:r>
          <w:rPr>
            <w:webHidden/>
          </w:rPr>
          <w:t>19</w:t>
        </w:r>
        <w:r>
          <w:rPr>
            <w:webHidden/>
          </w:rPr>
          <w:fldChar w:fldCharType="end"/>
        </w:r>
      </w:hyperlink>
    </w:p>
    <w:p w14:paraId="35659D52" w14:textId="77777777" w:rsidR="005656B3" w:rsidRDefault="005656B3">
      <w:pPr>
        <w:pStyle w:val="TOC3"/>
        <w:rPr>
          <w:rFonts w:asciiTheme="minorHAnsi" w:eastAsiaTheme="minorEastAsia" w:hAnsiTheme="minorHAnsi" w:cstheme="minorBidi"/>
          <w:bCs w:val="0"/>
          <w:sz w:val="22"/>
          <w:szCs w:val="22"/>
          <w:lang w:eastAsia="ja-JP"/>
        </w:rPr>
      </w:pPr>
      <w:hyperlink w:anchor="_Toc457752331" w:history="1">
        <w:r w:rsidRPr="009B7925">
          <w:rPr>
            <w:rStyle w:val="Hyperlink"/>
            <w:b/>
          </w:rPr>
          <w:t>3.5.2</w:t>
        </w:r>
        <w:r>
          <w:rPr>
            <w:rFonts w:asciiTheme="minorHAnsi" w:eastAsiaTheme="minorEastAsia" w:hAnsiTheme="minorHAnsi" w:cstheme="minorBidi"/>
            <w:bCs w:val="0"/>
            <w:sz w:val="22"/>
            <w:szCs w:val="22"/>
            <w:lang w:eastAsia="ja-JP"/>
          </w:rPr>
          <w:tab/>
        </w:r>
        <w:r w:rsidRPr="009B7925">
          <w:rPr>
            <w:rStyle w:val="Hyperlink"/>
            <w:b/>
          </w:rPr>
          <w:t>Lesson Management</w:t>
        </w:r>
        <w:r>
          <w:rPr>
            <w:webHidden/>
          </w:rPr>
          <w:tab/>
        </w:r>
        <w:r>
          <w:rPr>
            <w:webHidden/>
          </w:rPr>
          <w:fldChar w:fldCharType="begin"/>
        </w:r>
        <w:r>
          <w:rPr>
            <w:webHidden/>
          </w:rPr>
          <w:instrText xml:space="preserve"> PAGEREF _Toc457752331 \h </w:instrText>
        </w:r>
        <w:r>
          <w:rPr>
            <w:webHidden/>
          </w:rPr>
        </w:r>
        <w:r>
          <w:rPr>
            <w:webHidden/>
          </w:rPr>
          <w:fldChar w:fldCharType="separate"/>
        </w:r>
        <w:r>
          <w:rPr>
            <w:webHidden/>
          </w:rPr>
          <w:t>20</w:t>
        </w:r>
        <w:r>
          <w:rPr>
            <w:webHidden/>
          </w:rPr>
          <w:fldChar w:fldCharType="end"/>
        </w:r>
      </w:hyperlink>
    </w:p>
    <w:p w14:paraId="165122BE" w14:textId="77777777" w:rsidR="005656B3" w:rsidRDefault="005656B3">
      <w:pPr>
        <w:pStyle w:val="TOC3"/>
        <w:rPr>
          <w:rFonts w:asciiTheme="minorHAnsi" w:eastAsiaTheme="minorEastAsia" w:hAnsiTheme="minorHAnsi" w:cstheme="minorBidi"/>
          <w:bCs w:val="0"/>
          <w:sz w:val="22"/>
          <w:szCs w:val="22"/>
          <w:lang w:eastAsia="ja-JP"/>
        </w:rPr>
      </w:pPr>
      <w:hyperlink w:anchor="_Toc457752332" w:history="1">
        <w:r w:rsidRPr="009B7925">
          <w:rPr>
            <w:rStyle w:val="Hyperlink"/>
            <w:b/>
          </w:rPr>
          <w:t>3.5.3</w:t>
        </w:r>
        <w:r>
          <w:rPr>
            <w:rFonts w:asciiTheme="minorHAnsi" w:eastAsiaTheme="minorEastAsia" w:hAnsiTheme="minorHAnsi" w:cstheme="minorBidi"/>
            <w:bCs w:val="0"/>
            <w:sz w:val="22"/>
            <w:szCs w:val="22"/>
            <w:lang w:eastAsia="ja-JP"/>
          </w:rPr>
          <w:tab/>
        </w:r>
        <w:r w:rsidRPr="009B7925">
          <w:rPr>
            <w:rStyle w:val="Hyperlink"/>
            <w:b/>
          </w:rPr>
          <w:t>Question Management</w:t>
        </w:r>
        <w:r>
          <w:rPr>
            <w:webHidden/>
          </w:rPr>
          <w:tab/>
        </w:r>
        <w:r>
          <w:rPr>
            <w:webHidden/>
          </w:rPr>
          <w:fldChar w:fldCharType="begin"/>
        </w:r>
        <w:r>
          <w:rPr>
            <w:webHidden/>
          </w:rPr>
          <w:instrText xml:space="preserve"> PAGEREF _Toc457752332 \h </w:instrText>
        </w:r>
        <w:r>
          <w:rPr>
            <w:webHidden/>
          </w:rPr>
        </w:r>
        <w:r>
          <w:rPr>
            <w:webHidden/>
          </w:rPr>
          <w:fldChar w:fldCharType="separate"/>
        </w:r>
        <w:r>
          <w:rPr>
            <w:webHidden/>
          </w:rPr>
          <w:t>21</w:t>
        </w:r>
        <w:r>
          <w:rPr>
            <w:webHidden/>
          </w:rPr>
          <w:fldChar w:fldCharType="end"/>
        </w:r>
      </w:hyperlink>
    </w:p>
    <w:p w14:paraId="41AE7F3B" w14:textId="77777777" w:rsidR="005656B3" w:rsidRDefault="005656B3">
      <w:pPr>
        <w:pStyle w:val="TOC2"/>
        <w:rPr>
          <w:rFonts w:asciiTheme="minorHAnsi" w:eastAsiaTheme="minorEastAsia" w:hAnsiTheme="minorHAnsi" w:cstheme="minorBidi"/>
          <w:bCs w:val="0"/>
          <w:lang w:eastAsia="ja-JP"/>
        </w:rPr>
      </w:pPr>
      <w:hyperlink w:anchor="_Toc457752333" w:history="1">
        <w:r w:rsidRPr="009B7925">
          <w:rPr>
            <w:rStyle w:val="Hyperlink"/>
          </w:rPr>
          <w:t>5.4</w:t>
        </w:r>
        <w:r>
          <w:rPr>
            <w:rFonts w:asciiTheme="minorHAnsi" w:eastAsiaTheme="minorEastAsia" w:hAnsiTheme="minorHAnsi" w:cstheme="minorBidi"/>
            <w:bCs w:val="0"/>
            <w:lang w:eastAsia="ja-JP"/>
          </w:rPr>
          <w:tab/>
        </w:r>
        <w:r w:rsidRPr="009B7925">
          <w:rPr>
            <w:rStyle w:val="Hyperlink"/>
          </w:rPr>
          <w:t>Administrator</w:t>
        </w:r>
        <w:r>
          <w:rPr>
            <w:webHidden/>
          </w:rPr>
          <w:tab/>
        </w:r>
        <w:r>
          <w:rPr>
            <w:webHidden/>
          </w:rPr>
          <w:fldChar w:fldCharType="begin"/>
        </w:r>
        <w:r>
          <w:rPr>
            <w:webHidden/>
          </w:rPr>
          <w:instrText xml:space="preserve"> PAGEREF _Toc457752333 \h </w:instrText>
        </w:r>
        <w:r>
          <w:rPr>
            <w:webHidden/>
          </w:rPr>
        </w:r>
        <w:r>
          <w:rPr>
            <w:webHidden/>
          </w:rPr>
          <w:fldChar w:fldCharType="separate"/>
        </w:r>
        <w:r>
          <w:rPr>
            <w:webHidden/>
          </w:rPr>
          <w:t>22</w:t>
        </w:r>
        <w:r>
          <w:rPr>
            <w:webHidden/>
          </w:rPr>
          <w:fldChar w:fldCharType="end"/>
        </w:r>
      </w:hyperlink>
    </w:p>
    <w:p w14:paraId="5E53DAB7" w14:textId="77777777" w:rsidR="005656B3" w:rsidRDefault="005656B3">
      <w:pPr>
        <w:pStyle w:val="TOC3"/>
        <w:rPr>
          <w:rFonts w:asciiTheme="minorHAnsi" w:eastAsiaTheme="minorEastAsia" w:hAnsiTheme="minorHAnsi" w:cstheme="minorBidi"/>
          <w:bCs w:val="0"/>
          <w:sz w:val="22"/>
          <w:szCs w:val="22"/>
          <w:lang w:eastAsia="ja-JP"/>
        </w:rPr>
      </w:pPr>
      <w:hyperlink w:anchor="_Toc457752334" w:history="1">
        <w:r w:rsidRPr="009B7925">
          <w:rPr>
            <w:rStyle w:val="Hyperlink"/>
            <w:b/>
          </w:rPr>
          <w:t>4.5.1</w:t>
        </w:r>
        <w:r>
          <w:rPr>
            <w:rFonts w:asciiTheme="minorHAnsi" w:eastAsiaTheme="minorEastAsia" w:hAnsiTheme="minorHAnsi" w:cstheme="minorBidi"/>
            <w:bCs w:val="0"/>
            <w:sz w:val="22"/>
            <w:szCs w:val="22"/>
            <w:lang w:eastAsia="ja-JP"/>
          </w:rPr>
          <w:tab/>
        </w:r>
        <w:r w:rsidRPr="009B7925">
          <w:rPr>
            <w:rStyle w:val="Hyperlink"/>
            <w:b/>
          </w:rPr>
          <w:t>Private Account Management</w:t>
        </w:r>
        <w:r>
          <w:rPr>
            <w:webHidden/>
          </w:rPr>
          <w:tab/>
        </w:r>
        <w:r>
          <w:rPr>
            <w:webHidden/>
          </w:rPr>
          <w:fldChar w:fldCharType="begin"/>
        </w:r>
        <w:r>
          <w:rPr>
            <w:webHidden/>
          </w:rPr>
          <w:instrText xml:space="preserve"> PAGEREF _Toc457752334 \h </w:instrText>
        </w:r>
        <w:r>
          <w:rPr>
            <w:webHidden/>
          </w:rPr>
        </w:r>
        <w:r>
          <w:rPr>
            <w:webHidden/>
          </w:rPr>
          <w:fldChar w:fldCharType="separate"/>
        </w:r>
        <w:r>
          <w:rPr>
            <w:webHidden/>
          </w:rPr>
          <w:t>22</w:t>
        </w:r>
        <w:r>
          <w:rPr>
            <w:webHidden/>
          </w:rPr>
          <w:fldChar w:fldCharType="end"/>
        </w:r>
      </w:hyperlink>
    </w:p>
    <w:p w14:paraId="51FA87FB" w14:textId="77777777" w:rsidR="005656B3" w:rsidRDefault="005656B3">
      <w:pPr>
        <w:pStyle w:val="TOC3"/>
        <w:rPr>
          <w:rFonts w:asciiTheme="minorHAnsi" w:eastAsiaTheme="minorEastAsia" w:hAnsiTheme="minorHAnsi" w:cstheme="minorBidi"/>
          <w:bCs w:val="0"/>
          <w:sz w:val="22"/>
          <w:szCs w:val="22"/>
          <w:lang w:eastAsia="ja-JP"/>
        </w:rPr>
      </w:pPr>
      <w:hyperlink w:anchor="_Toc457752335" w:history="1">
        <w:r w:rsidRPr="009B7925">
          <w:rPr>
            <w:rStyle w:val="Hyperlink"/>
            <w:b/>
          </w:rPr>
          <w:t>4.5.2</w:t>
        </w:r>
        <w:r>
          <w:rPr>
            <w:rFonts w:asciiTheme="minorHAnsi" w:eastAsiaTheme="minorEastAsia" w:hAnsiTheme="minorHAnsi" w:cstheme="minorBidi"/>
            <w:bCs w:val="0"/>
            <w:sz w:val="22"/>
            <w:szCs w:val="22"/>
            <w:lang w:eastAsia="ja-JP"/>
          </w:rPr>
          <w:tab/>
        </w:r>
        <w:r w:rsidRPr="009B7925">
          <w:rPr>
            <w:rStyle w:val="Hyperlink"/>
            <w:b/>
          </w:rPr>
          <w:t>System Account Management</w:t>
        </w:r>
        <w:r>
          <w:rPr>
            <w:webHidden/>
          </w:rPr>
          <w:tab/>
        </w:r>
        <w:r>
          <w:rPr>
            <w:webHidden/>
          </w:rPr>
          <w:fldChar w:fldCharType="begin"/>
        </w:r>
        <w:r>
          <w:rPr>
            <w:webHidden/>
          </w:rPr>
          <w:instrText xml:space="preserve"> PAGEREF _Toc457752335 \h </w:instrText>
        </w:r>
        <w:r>
          <w:rPr>
            <w:webHidden/>
          </w:rPr>
        </w:r>
        <w:r>
          <w:rPr>
            <w:webHidden/>
          </w:rPr>
          <w:fldChar w:fldCharType="separate"/>
        </w:r>
        <w:r>
          <w:rPr>
            <w:webHidden/>
          </w:rPr>
          <w:t>23</w:t>
        </w:r>
        <w:r>
          <w:rPr>
            <w:webHidden/>
          </w:rPr>
          <w:fldChar w:fldCharType="end"/>
        </w:r>
      </w:hyperlink>
    </w:p>
    <w:p w14:paraId="133F786F" w14:textId="77777777" w:rsidR="005656B3" w:rsidRDefault="005656B3">
      <w:pPr>
        <w:pStyle w:val="TOC1"/>
        <w:rPr>
          <w:rFonts w:asciiTheme="minorHAnsi" w:eastAsiaTheme="minorEastAsia" w:hAnsiTheme="minorHAnsi" w:cstheme="minorBidi"/>
          <w:bCs w:val="0"/>
          <w:caps w:val="0"/>
          <w:lang w:eastAsia="ja-JP"/>
        </w:rPr>
      </w:pPr>
      <w:hyperlink w:anchor="_Toc457752336" w:history="1">
        <w:r w:rsidRPr="009B7925">
          <w:rPr>
            <w:rStyle w:val="Hyperlink"/>
          </w:rPr>
          <w:t>6</w:t>
        </w:r>
        <w:r>
          <w:rPr>
            <w:rFonts w:asciiTheme="minorHAnsi" w:eastAsiaTheme="minorEastAsia" w:hAnsiTheme="minorHAnsi" w:cstheme="minorBidi"/>
            <w:bCs w:val="0"/>
            <w:caps w:val="0"/>
            <w:lang w:eastAsia="ja-JP"/>
          </w:rPr>
          <w:tab/>
        </w:r>
        <w:r w:rsidRPr="009B7925">
          <w:rPr>
            <w:rStyle w:val="Hyperlink"/>
          </w:rPr>
          <w:t>Logical View</w:t>
        </w:r>
        <w:r>
          <w:rPr>
            <w:webHidden/>
          </w:rPr>
          <w:tab/>
        </w:r>
        <w:r>
          <w:rPr>
            <w:webHidden/>
          </w:rPr>
          <w:fldChar w:fldCharType="begin"/>
        </w:r>
        <w:r>
          <w:rPr>
            <w:webHidden/>
          </w:rPr>
          <w:instrText xml:space="preserve"> PAGEREF _Toc457752336 \h </w:instrText>
        </w:r>
        <w:r>
          <w:rPr>
            <w:webHidden/>
          </w:rPr>
        </w:r>
        <w:r>
          <w:rPr>
            <w:webHidden/>
          </w:rPr>
          <w:fldChar w:fldCharType="separate"/>
        </w:r>
        <w:r>
          <w:rPr>
            <w:webHidden/>
          </w:rPr>
          <w:t>24</w:t>
        </w:r>
        <w:r>
          <w:rPr>
            <w:webHidden/>
          </w:rPr>
          <w:fldChar w:fldCharType="end"/>
        </w:r>
      </w:hyperlink>
    </w:p>
    <w:p w14:paraId="04FC0269" w14:textId="77777777" w:rsidR="005656B3" w:rsidRDefault="005656B3">
      <w:pPr>
        <w:pStyle w:val="TOC2"/>
        <w:rPr>
          <w:rFonts w:asciiTheme="minorHAnsi" w:eastAsiaTheme="minorEastAsia" w:hAnsiTheme="minorHAnsi" w:cstheme="minorBidi"/>
          <w:bCs w:val="0"/>
          <w:lang w:eastAsia="ja-JP"/>
        </w:rPr>
      </w:pPr>
      <w:hyperlink w:anchor="_Toc457752337" w:history="1">
        <w:r w:rsidRPr="009B7925">
          <w:rPr>
            <w:rStyle w:val="Hyperlink"/>
          </w:rPr>
          <w:t>6.1</w:t>
        </w:r>
        <w:r>
          <w:rPr>
            <w:rFonts w:asciiTheme="minorHAnsi" w:eastAsiaTheme="minorEastAsia" w:hAnsiTheme="minorHAnsi" w:cstheme="minorBidi"/>
            <w:bCs w:val="0"/>
            <w:lang w:eastAsia="ja-JP"/>
          </w:rPr>
          <w:tab/>
        </w:r>
        <w:r w:rsidRPr="009B7925">
          <w:rPr>
            <w:rStyle w:val="Hyperlink"/>
          </w:rPr>
          <w:t>Overview</w:t>
        </w:r>
        <w:r>
          <w:rPr>
            <w:webHidden/>
          </w:rPr>
          <w:tab/>
        </w:r>
        <w:r>
          <w:rPr>
            <w:webHidden/>
          </w:rPr>
          <w:fldChar w:fldCharType="begin"/>
        </w:r>
        <w:r>
          <w:rPr>
            <w:webHidden/>
          </w:rPr>
          <w:instrText xml:space="preserve"> PAGEREF _Toc457752337 \h </w:instrText>
        </w:r>
        <w:r>
          <w:rPr>
            <w:webHidden/>
          </w:rPr>
        </w:r>
        <w:r>
          <w:rPr>
            <w:webHidden/>
          </w:rPr>
          <w:fldChar w:fldCharType="separate"/>
        </w:r>
        <w:r>
          <w:rPr>
            <w:webHidden/>
          </w:rPr>
          <w:t>24</w:t>
        </w:r>
        <w:r>
          <w:rPr>
            <w:webHidden/>
          </w:rPr>
          <w:fldChar w:fldCharType="end"/>
        </w:r>
      </w:hyperlink>
    </w:p>
    <w:p w14:paraId="52F51F94" w14:textId="77777777" w:rsidR="005656B3" w:rsidRDefault="005656B3">
      <w:pPr>
        <w:pStyle w:val="TOC2"/>
        <w:rPr>
          <w:rFonts w:asciiTheme="minorHAnsi" w:eastAsiaTheme="minorEastAsia" w:hAnsiTheme="minorHAnsi" w:cstheme="minorBidi"/>
          <w:bCs w:val="0"/>
          <w:lang w:eastAsia="ja-JP"/>
        </w:rPr>
      </w:pPr>
      <w:hyperlink w:anchor="_Toc457752338" w:history="1">
        <w:r w:rsidRPr="009B7925">
          <w:rPr>
            <w:rStyle w:val="Hyperlink"/>
          </w:rPr>
          <w:t>6.2</w:t>
        </w:r>
        <w:r>
          <w:rPr>
            <w:rFonts w:asciiTheme="minorHAnsi" w:eastAsiaTheme="minorEastAsia" w:hAnsiTheme="minorHAnsi" w:cstheme="minorBidi"/>
            <w:bCs w:val="0"/>
            <w:lang w:eastAsia="ja-JP"/>
          </w:rPr>
          <w:tab/>
        </w:r>
        <w:r w:rsidRPr="009B7925">
          <w:rPr>
            <w:rStyle w:val="Hyperlink"/>
          </w:rPr>
          <w:t>Architecturally Significant Design Packages</w:t>
        </w:r>
        <w:r>
          <w:rPr>
            <w:webHidden/>
          </w:rPr>
          <w:tab/>
        </w:r>
        <w:r>
          <w:rPr>
            <w:webHidden/>
          </w:rPr>
          <w:fldChar w:fldCharType="begin"/>
        </w:r>
        <w:r>
          <w:rPr>
            <w:webHidden/>
          </w:rPr>
          <w:instrText xml:space="preserve"> PAGEREF _Toc457752338 \h </w:instrText>
        </w:r>
        <w:r>
          <w:rPr>
            <w:webHidden/>
          </w:rPr>
        </w:r>
        <w:r>
          <w:rPr>
            <w:webHidden/>
          </w:rPr>
          <w:fldChar w:fldCharType="separate"/>
        </w:r>
        <w:r>
          <w:rPr>
            <w:webHidden/>
          </w:rPr>
          <w:t>25</w:t>
        </w:r>
        <w:r>
          <w:rPr>
            <w:webHidden/>
          </w:rPr>
          <w:fldChar w:fldCharType="end"/>
        </w:r>
      </w:hyperlink>
    </w:p>
    <w:p w14:paraId="20C95BC4" w14:textId="77777777" w:rsidR="005656B3" w:rsidRDefault="005656B3">
      <w:pPr>
        <w:pStyle w:val="TOC1"/>
        <w:rPr>
          <w:rFonts w:asciiTheme="minorHAnsi" w:eastAsiaTheme="minorEastAsia" w:hAnsiTheme="minorHAnsi" w:cstheme="minorBidi"/>
          <w:bCs w:val="0"/>
          <w:caps w:val="0"/>
          <w:lang w:eastAsia="ja-JP"/>
        </w:rPr>
      </w:pPr>
      <w:hyperlink w:anchor="_Toc457752339" w:history="1">
        <w:r w:rsidRPr="009B7925">
          <w:rPr>
            <w:rStyle w:val="Hyperlink"/>
          </w:rPr>
          <w:t>7</w:t>
        </w:r>
        <w:r>
          <w:rPr>
            <w:rFonts w:asciiTheme="minorHAnsi" w:eastAsiaTheme="minorEastAsia" w:hAnsiTheme="minorHAnsi" w:cstheme="minorBidi"/>
            <w:bCs w:val="0"/>
            <w:caps w:val="0"/>
            <w:lang w:eastAsia="ja-JP"/>
          </w:rPr>
          <w:tab/>
        </w:r>
        <w:r w:rsidRPr="009B7925">
          <w:rPr>
            <w:rStyle w:val="Hyperlink"/>
          </w:rPr>
          <w:t>Process View</w:t>
        </w:r>
        <w:r>
          <w:rPr>
            <w:webHidden/>
          </w:rPr>
          <w:tab/>
        </w:r>
        <w:r>
          <w:rPr>
            <w:webHidden/>
          </w:rPr>
          <w:fldChar w:fldCharType="begin"/>
        </w:r>
        <w:r>
          <w:rPr>
            <w:webHidden/>
          </w:rPr>
          <w:instrText xml:space="preserve"> PAGEREF _Toc457752339 \h </w:instrText>
        </w:r>
        <w:r>
          <w:rPr>
            <w:webHidden/>
          </w:rPr>
        </w:r>
        <w:r>
          <w:rPr>
            <w:webHidden/>
          </w:rPr>
          <w:fldChar w:fldCharType="separate"/>
        </w:r>
        <w:r>
          <w:rPr>
            <w:webHidden/>
          </w:rPr>
          <w:t>28</w:t>
        </w:r>
        <w:r>
          <w:rPr>
            <w:webHidden/>
          </w:rPr>
          <w:fldChar w:fldCharType="end"/>
        </w:r>
      </w:hyperlink>
    </w:p>
    <w:p w14:paraId="67D2305D" w14:textId="77777777" w:rsidR="005656B3" w:rsidRDefault="005656B3">
      <w:pPr>
        <w:pStyle w:val="TOC1"/>
        <w:rPr>
          <w:rFonts w:asciiTheme="minorHAnsi" w:eastAsiaTheme="minorEastAsia" w:hAnsiTheme="minorHAnsi" w:cstheme="minorBidi"/>
          <w:bCs w:val="0"/>
          <w:caps w:val="0"/>
          <w:lang w:eastAsia="ja-JP"/>
        </w:rPr>
      </w:pPr>
      <w:hyperlink w:anchor="_Toc457752340" w:history="1">
        <w:r w:rsidRPr="009B7925">
          <w:rPr>
            <w:rStyle w:val="Hyperlink"/>
          </w:rPr>
          <w:t>8</w:t>
        </w:r>
        <w:r>
          <w:rPr>
            <w:rFonts w:asciiTheme="minorHAnsi" w:eastAsiaTheme="minorEastAsia" w:hAnsiTheme="minorHAnsi" w:cstheme="minorBidi"/>
            <w:bCs w:val="0"/>
            <w:caps w:val="0"/>
            <w:lang w:eastAsia="ja-JP"/>
          </w:rPr>
          <w:tab/>
        </w:r>
        <w:r w:rsidRPr="009B7925">
          <w:rPr>
            <w:rStyle w:val="Hyperlink"/>
          </w:rPr>
          <w:t>Deployment view</w:t>
        </w:r>
        <w:r>
          <w:rPr>
            <w:webHidden/>
          </w:rPr>
          <w:tab/>
        </w:r>
        <w:r>
          <w:rPr>
            <w:webHidden/>
          </w:rPr>
          <w:fldChar w:fldCharType="begin"/>
        </w:r>
        <w:r>
          <w:rPr>
            <w:webHidden/>
          </w:rPr>
          <w:instrText xml:space="preserve"> PAGEREF _Toc457752340 \h </w:instrText>
        </w:r>
        <w:r>
          <w:rPr>
            <w:webHidden/>
          </w:rPr>
        </w:r>
        <w:r>
          <w:rPr>
            <w:webHidden/>
          </w:rPr>
          <w:fldChar w:fldCharType="separate"/>
        </w:r>
        <w:r>
          <w:rPr>
            <w:webHidden/>
          </w:rPr>
          <w:t>30</w:t>
        </w:r>
        <w:r>
          <w:rPr>
            <w:webHidden/>
          </w:rPr>
          <w:fldChar w:fldCharType="end"/>
        </w:r>
      </w:hyperlink>
    </w:p>
    <w:p w14:paraId="0596488A" w14:textId="77777777" w:rsidR="005656B3" w:rsidRDefault="005656B3">
      <w:pPr>
        <w:pStyle w:val="TOC1"/>
        <w:rPr>
          <w:rFonts w:asciiTheme="minorHAnsi" w:eastAsiaTheme="minorEastAsia" w:hAnsiTheme="minorHAnsi" w:cstheme="minorBidi"/>
          <w:bCs w:val="0"/>
          <w:caps w:val="0"/>
          <w:lang w:eastAsia="ja-JP"/>
        </w:rPr>
      </w:pPr>
      <w:hyperlink w:anchor="_Toc457752341" w:history="1">
        <w:r w:rsidRPr="009B7925">
          <w:rPr>
            <w:rStyle w:val="Hyperlink"/>
          </w:rPr>
          <w:t>9</w:t>
        </w:r>
        <w:r>
          <w:rPr>
            <w:rFonts w:asciiTheme="minorHAnsi" w:eastAsiaTheme="minorEastAsia" w:hAnsiTheme="minorHAnsi" w:cstheme="minorBidi"/>
            <w:bCs w:val="0"/>
            <w:caps w:val="0"/>
            <w:lang w:eastAsia="ja-JP"/>
          </w:rPr>
          <w:tab/>
        </w:r>
        <w:r w:rsidRPr="009B7925">
          <w:rPr>
            <w:rStyle w:val="Hyperlink"/>
          </w:rPr>
          <w:t>Quality</w:t>
        </w:r>
        <w:r>
          <w:rPr>
            <w:webHidden/>
          </w:rPr>
          <w:tab/>
        </w:r>
        <w:r>
          <w:rPr>
            <w:webHidden/>
          </w:rPr>
          <w:fldChar w:fldCharType="begin"/>
        </w:r>
        <w:r>
          <w:rPr>
            <w:webHidden/>
          </w:rPr>
          <w:instrText xml:space="preserve"> PAGEREF _Toc457752341 \h </w:instrText>
        </w:r>
        <w:r>
          <w:rPr>
            <w:webHidden/>
          </w:rPr>
        </w:r>
        <w:r>
          <w:rPr>
            <w:webHidden/>
          </w:rPr>
          <w:fldChar w:fldCharType="separate"/>
        </w:r>
        <w:r>
          <w:rPr>
            <w:webHidden/>
          </w:rPr>
          <w:t>30</w:t>
        </w:r>
        <w:r>
          <w:rPr>
            <w:webHidden/>
          </w:rPr>
          <w:fldChar w:fldCharType="end"/>
        </w:r>
      </w:hyperlink>
    </w:p>
    <w:p w14:paraId="67C97E07" w14:textId="77777777" w:rsidR="00816047" w:rsidRPr="00150748" w:rsidRDefault="004F78B5" w:rsidP="00DA7F31">
      <w:pPr>
        <w:pStyle w:val="TOC1"/>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r w:rsidRPr="000D2B7B">
        <w:rPr>
          <w:lang w:val="en-GB"/>
        </w:rPr>
        <w:fldChar w:fldCharType="end"/>
      </w:r>
    </w:p>
    <w:p w14:paraId="37F4C389" w14:textId="77777777" w:rsidR="00150FB9" w:rsidRPr="00CF2CE2" w:rsidRDefault="00150FB9" w:rsidP="00886CBA">
      <w:pPr>
        <w:pStyle w:val="Heading1"/>
      </w:pPr>
      <w:bookmarkStart w:id="9" w:name="_Toc456598586"/>
      <w:bookmarkStart w:id="10" w:name="_Toc504442098"/>
      <w:bookmarkStart w:id="11" w:name="_Toc393923746"/>
      <w:bookmarkStart w:id="12" w:name="_Toc393923752"/>
      <w:bookmarkStart w:id="13" w:name="_Toc457752307"/>
      <w:r w:rsidRPr="00CF2CE2">
        <w:lastRenderedPageBreak/>
        <w:t>Introduction</w:t>
      </w:r>
      <w:bookmarkEnd w:id="9"/>
      <w:bookmarkEnd w:id="10"/>
      <w:bookmarkEnd w:id="11"/>
      <w:bookmarkEnd w:id="13"/>
    </w:p>
    <w:p w14:paraId="43FE3550" w14:textId="77777777" w:rsidR="00150FB9" w:rsidRPr="003871F3" w:rsidRDefault="00150FB9" w:rsidP="00886CBA">
      <w:pPr>
        <w:pStyle w:val="Heading2"/>
      </w:pPr>
      <w:bookmarkStart w:id="14" w:name="_Toc456598587"/>
      <w:bookmarkStart w:id="15" w:name="_Toc504442099"/>
      <w:bookmarkStart w:id="16" w:name="_Toc393923747"/>
      <w:bookmarkStart w:id="17" w:name="_Toc457752308"/>
      <w:commentRangeStart w:id="18"/>
      <w:r w:rsidRPr="003871F3">
        <w:t>Purpose</w:t>
      </w:r>
      <w:bookmarkEnd w:id="14"/>
      <w:bookmarkEnd w:id="15"/>
      <w:bookmarkEnd w:id="16"/>
      <w:commentRangeEnd w:id="18"/>
      <w:r w:rsidR="008D7257">
        <w:rPr>
          <w:rStyle w:val="CommentReference"/>
          <w:b w:val="0"/>
          <w:bCs/>
          <w:iCs w:val="0"/>
          <w:snapToGrid/>
          <w:color w:val="auto"/>
          <w:lang w:val="en-GB"/>
        </w:rPr>
        <w:commentReference w:id="18"/>
      </w:r>
      <w:bookmarkEnd w:id="17"/>
    </w:p>
    <w:p w14:paraId="0A50100A" w14:textId="77777777" w:rsidR="00150FB9" w:rsidRPr="003871F3" w:rsidRDefault="00150FB9" w:rsidP="00886CBA">
      <w:bookmarkStart w:id="19"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C83F82B" w14:textId="77777777" w:rsidR="00150FB9" w:rsidRPr="00CF2CE2" w:rsidRDefault="00150FB9" w:rsidP="00886CBA">
      <w:pPr>
        <w:pStyle w:val="Heading2"/>
      </w:pPr>
      <w:bookmarkStart w:id="20" w:name="_Toc504442100"/>
      <w:bookmarkStart w:id="21" w:name="_Toc393923748"/>
      <w:bookmarkStart w:id="22" w:name="_Toc457752309"/>
      <w:commentRangeStart w:id="23"/>
      <w:r w:rsidRPr="00CF2CE2">
        <w:t>Scope</w:t>
      </w:r>
      <w:bookmarkEnd w:id="19"/>
      <w:bookmarkEnd w:id="20"/>
      <w:bookmarkEnd w:id="21"/>
      <w:commentRangeEnd w:id="23"/>
      <w:r w:rsidR="008D7257">
        <w:rPr>
          <w:rStyle w:val="CommentReference"/>
          <w:b w:val="0"/>
          <w:bCs/>
          <w:iCs w:val="0"/>
          <w:snapToGrid/>
          <w:color w:val="auto"/>
          <w:lang w:val="en-GB"/>
        </w:rPr>
        <w:commentReference w:id="23"/>
      </w:r>
      <w:bookmarkEnd w:id="22"/>
    </w:p>
    <w:p w14:paraId="2DD46DBA" w14:textId="77777777" w:rsidR="00150FB9" w:rsidRPr="003871F3" w:rsidRDefault="00150FB9" w:rsidP="00886CBA">
      <w:bookmarkStart w:id="24"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14:paraId="498245D2" w14:textId="77777777" w:rsidR="00150FB9" w:rsidRPr="00CF2CE2" w:rsidRDefault="00150FB9" w:rsidP="00886CBA">
      <w:pPr>
        <w:pStyle w:val="Heading2"/>
      </w:pPr>
      <w:bookmarkStart w:id="25" w:name="_Toc504442101"/>
      <w:bookmarkStart w:id="26" w:name="_Toc393923749"/>
      <w:bookmarkStart w:id="27" w:name="_Toc457752310"/>
      <w:r w:rsidRPr="00CF2CE2">
        <w:t>Definitions, Acronyms and Abbreviations</w:t>
      </w:r>
      <w:bookmarkEnd w:id="24"/>
      <w:bookmarkEnd w:id="25"/>
      <w:bookmarkEnd w:id="26"/>
      <w:bookmarkEnd w:id="27"/>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4"/>
        <w:gridCol w:w="4417"/>
        <w:gridCol w:w="1910"/>
      </w:tblGrid>
      <w:tr w:rsidR="007677F1" w:rsidRPr="003871F3" w14:paraId="12F47F6F" w14:textId="77777777"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14:paraId="25BD6D8C" w14:textId="77777777" w:rsidR="00150FB9" w:rsidRPr="007677F1" w:rsidRDefault="00150FB9" w:rsidP="00886CBA">
            <w:r w:rsidRPr="007677F1">
              <w:t>Acronym</w:t>
            </w:r>
          </w:p>
        </w:tc>
        <w:tc>
          <w:tcPr>
            <w:tcW w:w="4587" w:type="dxa"/>
            <w:shd w:val="clear" w:color="auto" w:fill="92D050"/>
          </w:tcPr>
          <w:p w14:paraId="6F2048AE" w14:textId="77777777"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14:paraId="44913D96" w14:textId="77777777"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7F13626C" w14:textId="77777777"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14:paraId="48C973EE" w14:textId="77777777" w:rsidR="00150FB9" w:rsidRPr="003871F3" w:rsidRDefault="008D7257" w:rsidP="00886CBA">
            <w:r>
              <w:t>Veazy</w:t>
            </w:r>
          </w:p>
        </w:tc>
        <w:tc>
          <w:tcPr>
            <w:tcW w:w="4587" w:type="dxa"/>
            <w:tcBorders>
              <w:top w:val="none" w:sz="0" w:space="0" w:color="auto"/>
              <w:bottom w:val="none" w:sz="0" w:space="0" w:color="auto"/>
            </w:tcBorders>
          </w:tcPr>
          <w:p w14:paraId="73714A8C" w14:textId="77777777" w:rsidR="00150FB9" w:rsidRPr="003871F3" w:rsidRDefault="008D7257" w:rsidP="00886CBA">
            <w:pPr>
              <w:cnfStyle w:val="000000100000" w:firstRow="0" w:lastRow="0" w:firstColumn="0" w:lastColumn="0" w:oddVBand="0" w:evenVBand="0" w:oddHBand="1" w:evenHBand="0" w:firstRowFirstColumn="0" w:firstRowLastColumn="0" w:lastRowFirstColumn="0" w:lastRowLastColumn="0"/>
            </w:pPr>
            <w:r>
              <w:t>Vietnamese Study System for Japanese</w:t>
            </w:r>
          </w:p>
        </w:tc>
        <w:tc>
          <w:tcPr>
            <w:tcW w:w="1980" w:type="dxa"/>
            <w:tcBorders>
              <w:top w:val="none" w:sz="0" w:space="0" w:color="auto"/>
              <w:bottom w:val="none" w:sz="0" w:space="0" w:color="auto"/>
            </w:tcBorders>
          </w:tcPr>
          <w:p w14:paraId="5C45DBF0" w14:textId="77777777"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14:paraId="07D04528" w14:textId="77777777"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14:paraId="25B3BA14" w14:textId="77777777" w:rsidR="00150FB9" w:rsidRPr="003871F3" w:rsidRDefault="00150FB9" w:rsidP="00886CBA">
            <w:r w:rsidRPr="003871F3">
              <w:t>MVC</w:t>
            </w:r>
          </w:p>
        </w:tc>
        <w:tc>
          <w:tcPr>
            <w:tcW w:w="4587" w:type="dxa"/>
          </w:tcPr>
          <w:p w14:paraId="7AF65A05" w14:textId="77777777" w:rsidR="00150FB9" w:rsidRPr="003871F3" w:rsidRDefault="008D7257" w:rsidP="00886CBA">
            <w:pPr>
              <w:cnfStyle w:val="000000000000" w:firstRow="0" w:lastRow="0" w:firstColumn="0" w:lastColumn="0" w:oddVBand="0" w:evenVBand="0" w:oddHBand="0" w:evenHBand="0" w:firstRowFirstColumn="0" w:firstRowLastColumn="0" w:lastRowFirstColumn="0" w:lastRowLastColumn="0"/>
            </w:pPr>
            <w:r>
              <w:t>Model View C</w:t>
            </w:r>
            <w:r w:rsidR="00150FB9" w:rsidRPr="003871F3">
              <w:t>ontrol</w:t>
            </w:r>
          </w:p>
        </w:tc>
        <w:tc>
          <w:tcPr>
            <w:tcW w:w="1980" w:type="dxa"/>
          </w:tcPr>
          <w:p w14:paraId="57E859F7" w14:textId="77777777"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14:paraId="7CB6F967" w14:textId="77777777"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14:paraId="5BF9BCA3" w14:textId="77777777" w:rsidR="00150FB9" w:rsidRPr="003871F3" w:rsidRDefault="00150FB9" w:rsidP="00886CBA">
            <w:r w:rsidRPr="003871F3">
              <w:t>IDE</w:t>
            </w:r>
          </w:p>
        </w:tc>
        <w:tc>
          <w:tcPr>
            <w:tcW w:w="4587" w:type="dxa"/>
            <w:tcBorders>
              <w:top w:val="none" w:sz="0" w:space="0" w:color="auto"/>
              <w:bottom w:val="none" w:sz="0" w:space="0" w:color="auto"/>
            </w:tcBorders>
          </w:tcPr>
          <w:p w14:paraId="16C6A065" w14:textId="77777777" w:rsidR="00150FB9" w:rsidRPr="003871F3" w:rsidRDefault="008D7257" w:rsidP="00886CBA">
            <w:pPr>
              <w:cnfStyle w:val="000000100000" w:firstRow="0" w:lastRow="0" w:firstColumn="0" w:lastColumn="0" w:oddVBand="0" w:evenVBand="0" w:oddHBand="1" w:evenHBand="0" w:firstRowFirstColumn="0" w:firstRowLastColumn="0" w:lastRowFirstColumn="0" w:lastRowLastColumn="0"/>
            </w:pPr>
            <w:r>
              <w:t>Integrated Development E</w:t>
            </w:r>
            <w:r w:rsidR="00150FB9" w:rsidRPr="003871F3">
              <w:t xml:space="preserve">nvironment </w:t>
            </w:r>
          </w:p>
        </w:tc>
        <w:tc>
          <w:tcPr>
            <w:tcW w:w="1980" w:type="dxa"/>
            <w:tcBorders>
              <w:top w:val="none" w:sz="0" w:space="0" w:color="auto"/>
              <w:bottom w:val="none" w:sz="0" w:space="0" w:color="auto"/>
            </w:tcBorders>
          </w:tcPr>
          <w:p w14:paraId="5D03FABC" w14:textId="77777777"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14:paraId="3BF3340A" w14:textId="77777777" w:rsidTr="007677F1">
        <w:tc>
          <w:tcPr>
            <w:cnfStyle w:val="001000000000" w:firstRow="0" w:lastRow="0" w:firstColumn="1" w:lastColumn="0" w:oddVBand="0" w:evenVBand="0" w:oddHBand="0" w:evenHBand="0" w:firstRowFirstColumn="0" w:firstRowLastColumn="0" w:lastRowFirstColumn="0" w:lastRowLastColumn="0"/>
            <w:tcW w:w="1970" w:type="dxa"/>
          </w:tcPr>
          <w:p w14:paraId="128ACEF8" w14:textId="77777777" w:rsidR="00150FB9" w:rsidRPr="003871F3" w:rsidRDefault="00150FB9" w:rsidP="00886CBA">
            <w:r w:rsidRPr="003871F3">
              <w:t>Q&amp;A</w:t>
            </w:r>
          </w:p>
        </w:tc>
        <w:tc>
          <w:tcPr>
            <w:tcW w:w="4587" w:type="dxa"/>
          </w:tcPr>
          <w:p w14:paraId="7232BEF5" w14:textId="77777777" w:rsidR="00150FB9" w:rsidRPr="003871F3" w:rsidRDefault="008D7257" w:rsidP="00886CBA">
            <w:pPr>
              <w:cnfStyle w:val="000000000000" w:firstRow="0" w:lastRow="0" w:firstColumn="0" w:lastColumn="0" w:oddVBand="0" w:evenVBand="0" w:oddHBand="0" w:evenHBand="0" w:firstRowFirstColumn="0" w:firstRowLastColumn="0" w:lastRowFirstColumn="0" w:lastRowLastColumn="0"/>
            </w:pPr>
            <w:r>
              <w:t>Question and A</w:t>
            </w:r>
            <w:r w:rsidR="00150FB9" w:rsidRPr="003871F3">
              <w:t>nswer</w:t>
            </w:r>
          </w:p>
        </w:tc>
        <w:tc>
          <w:tcPr>
            <w:tcW w:w="1980" w:type="dxa"/>
          </w:tcPr>
          <w:p w14:paraId="1FD4A60E" w14:textId="77777777"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14:paraId="491DD7AA" w14:textId="77777777"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C202C03" w14:textId="77777777" w:rsidR="00150FB9" w:rsidRPr="003871F3" w:rsidRDefault="00150FB9" w:rsidP="00886CBA">
            <w:r w:rsidRPr="003871F3">
              <w:t>GUI</w:t>
            </w:r>
          </w:p>
        </w:tc>
        <w:tc>
          <w:tcPr>
            <w:tcW w:w="4587" w:type="dxa"/>
          </w:tcPr>
          <w:p w14:paraId="79455AC2" w14:textId="77777777" w:rsidR="00150FB9" w:rsidRPr="003871F3" w:rsidRDefault="00150FB9" w:rsidP="008D7257">
            <w:pPr>
              <w:cnfStyle w:val="000000100000" w:firstRow="0" w:lastRow="0" w:firstColumn="0" w:lastColumn="0" w:oddVBand="0" w:evenVBand="0" w:oddHBand="1" w:evenHBand="0" w:firstRowFirstColumn="0" w:firstRowLastColumn="0" w:lastRowFirstColumn="0" w:lastRowLastColumn="0"/>
            </w:pPr>
            <w:r w:rsidRPr="003871F3">
              <w:t xml:space="preserve">Graphic </w:t>
            </w:r>
            <w:r w:rsidR="008D7257">
              <w:t>User I</w:t>
            </w:r>
            <w:r w:rsidRPr="003871F3">
              <w:t>nterface</w:t>
            </w:r>
          </w:p>
        </w:tc>
        <w:tc>
          <w:tcPr>
            <w:tcW w:w="1980" w:type="dxa"/>
          </w:tcPr>
          <w:p w14:paraId="74B7C56D" w14:textId="77777777"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bl>
    <w:p w14:paraId="18E77259" w14:textId="77777777" w:rsidR="00150FB9" w:rsidRPr="003871F3" w:rsidRDefault="007677F1" w:rsidP="00886CBA">
      <w:r>
        <w:t xml:space="preserve">   </w:t>
      </w:r>
      <w:r w:rsidR="00150FB9" w:rsidRPr="003871F3">
        <w:t>Table 2: Definitions</w:t>
      </w:r>
    </w:p>
    <w:p w14:paraId="021A6ECB" w14:textId="77777777" w:rsidR="00150FB9" w:rsidRPr="00CF2CE2" w:rsidRDefault="00150FB9" w:rsidP="00886CBA">
      <w:pPr>
        <w:pStyle w:val="Heading2"/>
      </w:pPr>
      <w:bookmarkStart w:id="28" w:name="_Toc456598590"/>
      <w:bookmarkStart w:id="29" w:name="_Toc504442102"/>
      <w:bookmarkStart w:id="30" w:name="_Toc393923750"/>
      <w:bookmarkStart w:id="31" w:name="_Toc457752311"/>
      <w:r w:rsidRPr="00CF2CE2">
        <w:t>References</w:t>
      </w:r>
      <w:bookmarkEnd w:id="28"/>
      <w:bookmarkEnd w:id="29"/>
      <w:bookmarkEnd w:id="30"/>
      <w:bookmarkEnd w:id="31"/>
    </w:p>
    <w:p w14:paraId="4B190689" w14:textId="62FDE6BF" w:rsidR="00150FB9" w:rsidRPr="00CF2CE2" w:rsidRDefault="006919E1" w:rsidP="00886CBA">
      <w:pPr>
        <w:pStyle w:val="ListParagraph"/>
        <w:numPr>
          <w:ilvl w:val="0"/>
          <w:numId w:val="32"/>
        </w:numPr>
      </w:pPr>
      <w:r>
        <w:t>Veazy</w:t>
      </w:r>
      <w:r w:rsidR="00150FB9" w:rsidRPr="00CF2CE2">
        <w:t xml:space="preserve">_ </w:t>
      </w:r>
      <w:r w:rsidR="00854710">
        <w:t>SRS</w:t>
      </w:r>
      <w:r>
        <w:t>_v1.4</w:t>
      </w:r>
      <w:r w:rsidR="00150FB9" w:rsidRPr="00CF2CE2">
        <w:t>_EN.docx</w:t>
      </w:r>
    </w:p>
    <w:p w14:paraId="0D3F3E46" w14:textId="514D6D7A" w:rsidR="00150FB9" w:rsidRPr="00CF2CE2" w:rsidRDefault="006919E1" w:rsidP="00854710">
      <w:pPr>
        <w:pStyle w:val="ListParagraph"/>
        <w:numPr>
          <w:ilvl w:val="0"/>
          <w:numId w:val="32"/>
        </w:numPr>
      </w:pPr>
      <w:r>
        <w:t>Veazy</w:t>
      </w:r>
      <w:r w:rsidR="00150FB9" w:rsidRPr="00CF2CE2">
        <w:t xml:space="preserve"> _Data Design_v1.0_EN.docx</w:t>
      </w:r>
    </w:p>
    <w:p w14:paraId="4E44A958" w14:textId="77777777" w:rsidR="00150FB9" w:rsidRPr="00CF2CE2" w:rsidRDefault="00630E25" w:rsidP="00886CBA">
      <w:pPr>
        <w:pStyle w:val="ListParagraph"/>
        <w:numPr>
          <w:ilvl w:val="0"/>
          <w:numId w:val="32"/>
        </w:numPr>
        <w:rPr>
          <w:rStyle w:val="Hyperlink"/>
          <w:sz w:val="24"/>
          <w:szCs w:val="24"/>
        </w:rPr>
      </w:pPr>
      <w:hyperlink r:id="rId13" w:history="1">
        <w:r w:rsidR="00150FB9" w:rsidRPr="00CF2CE2">
          <w:rPr>
            <w:rStyle w:val="Hyperlink"/>
            <w:sz w:val="24"/>
            <w:szCs w:val="24"/>
          </w:rPr>
          <w:t>http://en.wikipedia.org/wiki/Model-view-controller</w:t>
        </w:r>
      </w:hyperlink>
    </w:p>
    <w:p w14:paraId="3B216B5D" w14:textId="77777777" w:rsidR="00150FB9" w:rsidRPr="00CF2CE2" w:rsidRDefault="00150FB9" w:rsidP="00886CBA">
      <w:pPr>
        <w:pStyle w:val="Heading2"/>
      </w:pPr>
      <w:bookmarkStart w:id="32" w:name="_Toc456598591"/>
      <w:bookmarkStart w:id="33" w:name="_Toc504442103"/>
      <w:bookmarkStart w:id="34" w:name="_Toc393923751"/>
      <w:bookmarkStart w:id="35" w:name="_Toc457752312"/>
      <w:r w:rsidRPr="00CF2CE2">
        <w:t>Overview</w:t>
      </w:r>
      <w:bookmarkEnd w:id="32"/>
      <w:bookmarkEnd w:id="33"/>
      <w:bookmarkEnd w:id="34"/>
      <w:bookmarkEnd w:id="35"/>
    </w:p>
    <w:p w14:paraId="0C2092D3" w14:textId="77777777" w:rsidR="00150FB9" w:rsidRPr="00CF2CE2" w:rsidRDefault="00150FB9" w:rsidP="00886CBA">
      <w:r w:rsidRPr="00CF2CE2">
        <w:t>The Software Architecture Document contains the following subsections:</w:t>
      </w:r>
    </w:p>
    <w:p w14:paraId="58AD596E" w14:textId="77777777" w:rsidR="00150FB9" w:rsidRPr="00CF2CE2" w:rsidRDefault="00150FB9" w:rsidP="00886CBA">
      <w:pPr>
        <w:pStyle w:val="ListParagraph"/>
        <w:numPr>
          <w:ilvl w:val="0"/>
          <w:numId w:val="3"/>
        </w:numPr>
      </w:pPr>
      <w:r w:rsidRPr="00CF2CE2">
        <w:t>Section 1: Provide an overview of entire Software Architecture Document.</w:t>
      </w:r>
    </w:p>
    <w:p w14:paraId="0D4CB452" w14:textId="77777777" w:rsidR="00150FB9" w:rsidRPr="00CF2CE2" w:rsidRDefault="00150FB9" w:rsidP="00886CBA">
      <w:pPr>
        <w:pStyle w:val="ListParagraph"/>
        <w:numPr>
          <w:ilvl w:val="0"/>
          <w:numId w:val="3"/>
        </w:numPr>
      </w:pPr>
      <w:r w:rsidRPr="00CF2CE2">
        <w:lastRenderedPageBreak/>
        <w:t>Section 2: Choice of Architecture Design</w:t>
      </w:r>
    </w:p>
    <w:p w14:paraId="52AE5BB8" w14:textId="77777777" w:rsidR="00150FB9" w:rsidRPr="00CF2CE2" w:rsidRDefault="00150FB9" w:rsidP="00886CBA">
      <w:pPr>
        <w:pStyle w:val="ListParagraph"/>
        <w:numPr>
          <w:ilvl w:val="0"/>
          <w:numId w:val="3"/>
        </w:numPr>
      </w:pPr>
      <w:r w:rsidRPr="00CF2CE2">
        <w:t>Section 3: Architectural Representation</w:t>
      </w:r>
    </w:p>
    <w:p w14:paraId="060188F3" w14:textId="77777777" w:rsidR="00150FB9" w:rsidRPr="00CF2CE2" w:rsidRDefault="00150FB9" w:rsidP="00886CBA">
      <w:pPr>
        <w:pStyle w:val="ListParagraph"/>
        <w:numPr>
          <w:ilvl w:val="0"/>
          <w:numId w:val="3"/>
        </w:numPr>
      </w:pPr>
      <w:r w:rsidRPr="00CF2CE2">
        <w:t>Section 4: Architectural Goals and Constraints</w:t>
      </w:r>
    </w:p>
    <w:p w14:paraId="03EF835C" w14:textId="77777777" w:rsidR="00150FB9" w:rsidRPr="00CF2CE2" w:rsidRDefault="00150FB9" w:rsidP="00886CBA">
      <w:pPr>
        <w:pStyle w:val="ListParagraph"/>
        <w:numPr>
          <w:ilvl w:val="0"/>
          <w:numId w:val="3"/>
        </w:numPr>
      </w:pPr>
      <w:r w:rsidRPr="00CF2CE2">
        <w:t>Section 5: Use-Case view</w:t>
      </w:r>
    </w:p>
    <w:p w14:paraId="168F12ED" w14:textId="77777777" w:rsidR="00150FB9" w:rsidRPr="00CF2CE2" w:rsidRDefault="00150FB9" w:rsidP="00886CBA">
      <w:pPr>
        <w:pStyle w:val="ListParagraph"/>
        <w:numPr>
          <w:ilvl w:val="0"/>
          <w:numId w:val="3"/>
        </w:numPr>
      </w:pPr>
      <w:r w:rsidRPr="00CF2CE2">
        <w:t>Section 6: Logical View</w:t>
      </w:r>
    </w:p>
    <w:p w14:paraId="09D5D1E9" w14:textId="77777777" w:rsidR="00150FB9" w:rsidRPr="00CF2CE2" w:rsidRDefault="00150FB9" w:rsidP="00886CBA">
      <w:pPr>
        <w:pStyle w:val="ListParagraph"/>
        <w:numPr>
          <w:ilvl w:val="0"/>
          <w:numId w:val="3"/>
        </w:numPr>
      </w:pPr>
      <w:r w:rsidRPr="00CF2CE2">
        <w:t>Section 7: Process View</w:t>
      </w:r>
    </w:p>
    <w:p w14:paraId="6AE299E1" w14:textId="77777777" w:rsidR="00150FB9" w:rsidRPr="00CF2CE2" w:rsidRDefault="00150FB9" w:rsidP="00886CBA">
      <w:pPr>
        <w:pStyle w:val="ListParagraph"/>
        <w:numPr>
          <w:ilvl w:val="0"/>
          <w:numId w:val="3"/>
        </w:numPr>
      </w:pPr>
      <w:r w:rsidRPr="00CF2CE2">
        <w:t>Section 8: Deployment view.</w:t>
      </w:r>
    </w:p>
    <w:p w14:paraId="12363C76" w14:textId="77777777" w:rsidR="00150FB9" w:rsidRPr="00CF2CE2" w:rsidRDefault="00150FB9" w:rsidP="00886CBA">
      <w:pPr>
        <w:pStyle w:val="ListParagraph"/>
        <w:numPr>
          <w:ilvl w:val="0"/>
          <w:numId w:val="3"/>
        </w:numPr>
      </w:pPr>
      <w:r w:rsidRPr="00CF2CE2">
        <w:t>Section 9: Quality.</w:t>
      </w:r>
    </w:p>
    <w:p w14:paraId="45BA27C0" w14:textId="77777777" w:rsidR="00150FB9" w:rsidRPr="00CF2CE2" w:rsidRDefault="00150FB9" w:rsidP="00886CBA">
      <w:pPr>
        <w:pStyle w:val="Heading1"/>
      </w:pPr>
      <w:bookmarkStart w:id="36" w:name="_Toc457752313"/>
      <w:r w:rsidRPr="00CF2CE2">
        <w:t>Choice of Architecture design</w:t>
      </w:r>
      <w:bookmarkEnd w:id="12"/>
      <w:bookmarkEnd w:id="36"/>
    </w:p>
    <w:p w14:paraId="1193C306" w14:textId="77777777" w:rsidR="00150FB9" w:rsidRPr="00CF2CE2" w:rsidRDefault="00150FB9" w:rsidP="00886CBA">
      <w:pPr>
        <w:pStyle w:val="Heading2"/>
      </w:pPr>
      <w:bookmarkStart w:id="37" w:name="_Toc393923753"/>
      <w:bookmarkStart w:id="38" w:name="_Toc457752314"/>
      <w:r w:rsidRPr="00CF2CE2">
        <w:t xml:space="preserve">MVC </w:t>
      </w:r>
      <w:commentRangeStart w:id="39"/>
      <w:r w:rsidRPr="00CF2CE2">
        <w:t>Model</w:t>
      </w:r>
      <w:bookmarkEnd w:id="37"/>
      <w:commentRangeEnd w:id="39"/>
      <w:r w:rsidR="00997163">
        <w:rPr>
          <w:rStyle w:val="CommentReference"/>
          <w:b w:val="0"/>
          <w:bCs/>
          <w:iCs w:val="0"/>
          <w:snapToGrid/>
          <w:color w:val="auto"/>
          <w:lang w:val="en-GB"/>
        </w:rPr>
        <w:commentReference w:id="39"/>
      </w:r>
      <w:bookmarkEnd w:id="38"/>
    </w:p>
    <w:p w14:paraId="6CAD8196" w14:textId="77777777" w:rsidR="00150FB9" w:rsidRPr="00CF2CE2" w:rsidRDefault="00E80EAC" w:rsidP="00886CBA">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The system of UJD is structured based on MVC combined with layered architecture and Codeigniter framework</w:t>
      </w:r>
    </w:p>
    <w:p w14:paraId="57515179" w14:textId="77777777" w:rsidR="00150FB9" w:rsidRPr="001B65EF" w:rsidRDefault="00150FB9" w:rsidP="00886CBA">
      <w:pPr>
        <w:pStyle w:val="Heading3"/>
        <w:rPr>
          <w:rStyle w:val="Strong"/>
        </w:rPr>
      </w:pPr>
      <w:bookmarkStart w:id="40" w:name="_Toc457752315"/>
      <w:r w:rsidRPr="001B65EF">
        <w:rPr>
          <w:rStyle w:val="Strong"/>
        </w:rPr>
        <w:t>MVC Model overview</w:t>
      </w:r>
      <w:bookmarkEnd w:id="40"/>
    </w:p>
    <w:p w14:paraId="65AF8411" w14:textId="77777777"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196A7CB6" w14:textId="77777777"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253F0140" w14:textId="77777777" w:rsidR="00150FB9" w:rsidRPr="00CF2CE2" w:rsidRDefault="00A041D5" w:rsidP="00886CBA">
      <w:r>
        <w:lastRenderedPageBreak/>
        <w:t xml:space="preserve">        </w:t>
      </w:r>
      <w:r w:rsidR="00150FB9" w:rsidRPr="00CF2CE2">
        <w:rPr>
          <w:noProof/>
          <w:lang w:eastAsia="ja-JP"/>
        </w:rPr>
        <w:drawing>
          <wp:inline distT="0" distB="0" distL="0" distR="0" wp14:anchorId="4D89137F" wp14:editId="1EBDD39E">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7D1FB163" w14:textId="77777777" w:rsidR="00150FB9" w:rsidRPr="003871F3" w:rsidRDefault="00A041D5" w:rsidP="00886CBA">
      <w:r>
        <w:tab/>
      </w:r>
      <w:r>
        <w:tab/>
      </w:r>
      <w:r>
        <w:tab/>
      </w:r>
      <w:r w:rsidR="00150FB9" w:rsidRPr="003871F3">
        <w:t>Figure 1: MVC Model</w:t>
      </w:r>
    </w:p>
    <w:p w14:paraId="43E52B8F" w14:textId="77777777"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14:paraId="49C4EBE2" w14:textId="77777777"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29A1C43" w14:textId="77777777"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0D3B040B" w14:textId="77777777"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2C16DB56" w14:textId="77777777" w:rsidR="00150FB9" w:rsidRPr="001B65EF" w:rsidRDefault="00150FB9" w:rsidP="00886CBA">
      <w:pPr>
        <w:pStyle w:val="Heading4"/>
        <w:numPr>
          <w:ilvl w:val="2"/>
          <w:numId w:val="38"/>
        </w:numPr>
        <w:rPr>
          <w:rStyle w:val="Strong"/>
        </w:rPr>
      </w:pPr>
      <w:r w:rsidRPr="001B65EF">
        <w:rPr>
          <w:rStyle w:val="Strong"/>
        </w:rPr>
        <w:t>Advantages and disadvantages of MVC model</w:t>
      </w:r>
    </w:p>
    <w:p w14:paraId="03E934B5" w14:textId="77777777" w:rsidR="00150FB9" w:rsidRPr="00CF2CE2" w:rsidRDefault="00150FB9" w:rsidP="00886CBA">
      <w:pPr>
        <w:pStyle w:val="ListParagraph"/>
        <w:numPr>
          <w:ilvl w:val="0"/>
          <w:numId w:val="36"/>
        </w:numPr>
      </w:pPr>
      <w:r w:rsidRPr="00CF2CE2">
        <w:t>Advantages:</w:t>
      </w:r>
    </w:p>
    <w:p w14:paraId="2497BBA7" w14:textId="77777777" w:rsidR="00150FB9" w:rsidRPr="00CF2CE2" w:rsidRDefault="00150FB9" w:rsidP="00886CBA">
      <w:pPr>
        <w:pStyle w:val="ListParagraph"/>
        <w:numPr>
          <w:ilvl w:val="0"/>
          <w:numId w:val="37"/>
        </w:numPr>
      </w:pPr>
      <w:r w:rsidRPr="00CF2CE2">
        <w:t>The MVC model demonstrates professionalism in programming and design      analysis. It is divided into independent components to help develop applications      faster, simpler, easier upgrades and maintenance.</w:t>
      </w:r>
    </w:p>
    <w:p w14:paraId="6C06BC79" w14:textId="77777777" w:rsidR="00150FB9" w:rsidRPr="00CF2CE2" w:rsidRDefault="00150FB9" w:rsidP="00886CBA">
      <w:pPr>
        <w:pStyle w:val="ListParagraph"/>
        <w:numPr>
          <w:ilvl w:val="0"/>
          <w:numId w:val="37"/>
        </w:numPr>
      </w:pPr>
      <w:r w:rsidRPr="00CF2CE2">
        <w:t>Many MVC vendor framework tool kits are available.</w:t>
      </w:r>
    </w:p>
    <w:p w14:paraId="597960BF" w14:textId="77777777" w:rsidR="00150FB9" w:rsidRPr="00CF2CE2" w:rsidRDefault="00150FB9" w:rsidP="00886CBA">
      <w:pPr>
        <w:pStyle w:val="ListParagraph"/>
        <w:numPr>
          <w:ilvl w:val="0"/>
          <w:numId w:val="37"/>
        </w:numPr>
      </w:pPr>
      <w:r w:rsidRPr="00CF2CE2">
        <w:t>Multiple views synchronized with same data model.</w:t>
      </w:r>
    </w:p>
    <w:p w14:paraId="208163B8" w14:textId="77777777"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14:paraId="1EDB45A4" w14:textId="77777777"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14:paraId="5D0B561B" w14:textId="77777777" w:rsidR="00150FB9" w:rsidRPr="00CF2CE2" w:rsidRDefault="00150FB9" w:rsidP="00886CBA">
      <w:pPr>
        <w:pStyle w:val="ListParagraph"/>
        <w:numPr>
          <w:ilvl w:val="0"/>
          <w:numId w:val="36"/>
        </w:numPr>
      </w:pPr>
      <w:r w:rsidRPr="00CF2CE2">
        <w:t>Disadvantages:</w:t>
      </w:r>
    </w:p>
    <w:p w14:paraId="16F32620" w14:textId="77777777" w:rsidR="00150FB9" w:rsidRPr="00CF2CE2" w:rsidRDefault="00886CBA" w:rsidP="00886CBA">
      <w:pPr>
        <w:pStyle w:val="ListParagraph"/>
        <w:numPr>
          <w:ilvl w:val="0"/>
          <w:numId w:val="37"/>
        </w:numPr>
      </w:pPr>
      <w:r>
        <w:lastRenderedPageBreak/>
        <w:t xml:space="preserve">For small projects </w:t>
      </w:r>
      <w:r w:rsidR="00150FB9" w:rsidRPr="00CF2CE2">
        <w:t>that apply MVC model caused cumbersome, time consuming</w:t>
      </w:r>
      <w:r>
        <w:t xml:space="preserve"> </w:t>
      </w:r>
      <w:r w:rsidR="00150FB9" w:rsidRPr="00CF2CE2">
        <w:t>in development process.</w:t>
      </w:r>
    </w:p>
    <w:p w14:paraId="090A44B6" w14:textId="77777777" w:rsidR="00150FB9" w:rsidRPr="00CF2CE2" w:rsidRDefault="00150FB9" w:rsidP="00886CBA">
      <w:pPr>
        <w:pStyle w:val="ListParagraph"/>
        <w:numPr>
          <w:ilvl w:val="0"/>
          <w:numId w:val="37"/>
        </w:numPr>
      </w:pPr>
      <w:r w:rsidRPr="00CF2CE2">
        <w:t>Time consuming to transits data between components.</w:t>
      </w:r>
    </w:p>
    <w:p w14:paraId="69FABE99" w14:textId="77777777" w:rsidR="00150FB9" w:rsidRPr="00CF2CE2" w:rsidRDefault="00150FB9" w:rsidP="00886CBA">
      <w:pPr>
        <w:pStyle w:val="ListParagraph"/>
        <w:numPr>
          <w:ilvl w:val="0"/>
          <w:numId w:val="37"/>
        </w:numPr>
      </w:pPr>
      <w:r w:rsidRPr="00CF2CE2">
        <w:t>Not suitable for agent-oriented applications such as interactive mobile and robotics applications.</w:t>
      </w:r>
    </w:p>
    <w:p w14:paraId="536EF488" w14:textId="77777777"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14:paraId="62A7F665" w14:textId="77777777" w:rsidR="00150FB9" w:rsidRPr="00CF2CE2" w:rsidRDefault="00150FB9" w:rsidP="00886CBA">
      <w:pPr>
        <w:pStyle w:val="ListParagraph"/>
        <w:numPr>
          <w:ilvl w:val="0"/>
          <w:numId w:val="37"/>
        </w:numPr>
      </w:pPr>
      <w:r w:rsidRPr="00CF2CE2">
        <w:t>The division between the View and the Controller is not clear in some cases.</w:t>
      </w:r>
    </w:p>
    <w:p w14:paraId="60A47D98" w14:textId="77777777" w:rsidR="00150FB9" w:rsidRPr="001B65EF" w:rsidRDefault="00150FB9" w:rsidP="00886CBA">
      <w:pPr>
        <w:pStyle w:val="Heading4"/>
        <w:numPr>
          <w:ilvl w:val="2"/>
          <w:numId w:val="38"/>
        </w:numPr>
        <w:rPr>
          <w:rStyle w:val="Strong"/>
        </w:rPr>
      </w:pPr>
      <w:r w:rsidRPr="001B65EF">
        <w:rPr>
          <w:rStyle w:val="Strong"/>
        </w:rPr>
        <w:t>The reason of choosing MVC model</w:t>
      </w:r>
    </w:p>
    <w:p w14:paraId="2173288E" w14:textId="77777777"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14:paraId="59E79E7C" w14:textId="77777777"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14:paraId="25B7DF27" w14:textId="77777777"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14:paraId="19F8A86C" w14:textId="77777777"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14:paraId="7361F51F" w14:textId="77777777" w:rsidR="00150FB9" w:rsidRPr="00CF2CE2" w:rsidRDefault="00150FB9" w:rsidP="00886CBA">
      <w:pPr>
        <w:pStyle w:val="Heading2"/>
      </w:pPr>
      <w:bookmarkStart w:id="41" w:name="_Toc393923754"/>
      <w:bookmarkStart w:id="42" w:name="_Toc457752316"/>
      <w:r w:rsidRPr="00CF2CE2">
        <w:t>Codeigniter</w:t>
      </w:r>
      <w:bookmarkEnd w:id="41"/>
      <w:bookmarkEnd w:id="42"/>
    </w:p>
    <w:p w14:paraId="1005A7D1" w14:textId="77777777" w:rsidR="00150FB9" w:rsidRPr="001B65EF" w:rsidRDefault="00150FB9" w:rsidP="00886CBA">
      <w:pPr>
        <w:pStyle w:val="Heading4"/>
        <w:numPr>
          <w:ilvl w:val="2"/>
          <w:numId w:val="39"/>
        </w:numPr>
        <w:rPr>
          <w:rStyle w:val="Strong"/>
        </w:rPr>
      </w:pPr>
      <w:r w:rsidRPr="001B65EF">
        <w:rPr>
          <w:rStyle w:val="Strong"/>
        </w:rPr>
        <w:t>Codeigniter overview</w:t>
      </w:r>
    </w:p>
    <w:p w14:paraId="4403B2A6" w14:textId="77777777" w:rsidR="00150FB9" w:rsidRPr="00CF2CE2" w:rsidRDefault="00150FB9" w:rsidP="00886CBA">
      <w:pPr>
        <w:ind w:left="284"/>
      </w:pPr>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14:paraId="5CE96D35" w14:textId="77777777" w:rsidR="00150FB9" w:rsidRPr="001B65EF" w:rsidRDefault="00150FB9" w:rsidP="00886CBA">
      <w:pPr>
        <w:pStyle w:val="Heading4"/>
        <w:numPr>
          <w:ilvl w:val="2"/>
          <w:numId w:val="39"/>
        </w:numPr>
        <w:rPr>
          <w:rStyle w:val="Strong"/>
        </w:rPr>
      </w:pPr>
      <w:r w:rsidRPr="001B65EF">
        <w:rPr>
          <w:rStyle w:val="Strong"/>
        </w:rPr>
        <w:t xml:space="preserve">Advantages and disadvantages of Codeigniter </w:t>
      </w:r>
    </w:p>
    <w:p w14:paraId="020F8178" w14:textId="77777777" w:rsidR="00150FB9" w:rsidRPr="00CF2CE2" w:rsidRDefault="00150FB9" w:rsidP="00886CBA">
      <w:pPr>
        <w:ind w:firstLine="547"/>
      </w:pPr>
      <w:r w:rsidRPr="00CF2CE2">
        <w:t>Advantages:</w:t>
      </w:r>
    </w:p>
    <w:p w14:paraId="27E68BB2" w14:textId="77777777" w:rsidR="00150FB9" w:rsidRPr="00CF2CE2" w:rsidRDefault="00150FB9" w:rsidP="00886CBA">
      <w:pPr>
        <w:pStyle w:val="ListParagraph"/>
        <w:numPr>
          <w:ilvl w:val="0"/>
          <w:numId w:val="37"/>
        </w:numPr>
      </w:pPr>
      <w:r w:rsidRPr="00CF2CE2">
        <w:t>Designed according to the MVC Model</w:t>
      </w:r>
    </w:p>
    <w:p w14:paraId="528A00DC" w14:textId="77777777" w:rsidR="00150FB9" w:rsidRPr="00CF2CE2" w:rsidRDefault="00150FB9" w:rsidP="00886CBA">
      <w:pPr>
        <w:pStyle w:val="ListParagraph"/>
        <w:numPr>
          <w:ilvl w:val="0"/>
          <w:numId w:val="37"/>
        </w:numPr>
      </w:pPr>
      <w:r w:rsidRPr="00CF2CE2">
        <w:t>CodeIgniter is a PHP framework have the fast speed</w:t>
      </w:r>
    </w:p>
    <w:p w14:paraId="134FD68F" w14:textId="77777777" w:rsidR="00150FB9" w:rsidRPr="00CF2CE2" w:rsidRDefault="00150FB9" w:rsidP="00886CBA">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14:paraId="78E6EF3B" w14:textId="77777777" w:rsidR="00150FB9" w:rsidRDefault="00150FB9" w:rsidP="00886CBA">
      <w:pPr>
        <w:pStyle w:val="ListParagraph"/>
        <w:numPr>
          <w:ilvl w:val="0"/>
          <w:numId w:val="37"/>
        </w:numPr>
      </w:pPr>
      <w:r w:rsidRPr="00CF2CE2">
        <w:lastRenderedPageBreak/>
        <w:t>Mechanism test data is closely, preventing XSS and SQL Injection of CodeIgniter helps minimize the security risk to the system.</w:t>
      </w:r>
    </w:p>
    <w:p w14:paraId="4E74AEFB" w14:textId="77777777" w:rsidR="001B65EF" w:rsidRPr="00CF2CE2" w:rsidRDefault="001B65EF" w:rsidP="00886CBA">
      <w:pPr>
        <w:pStyle w:val="ListParagraph"/>
      </w:pPr>
    </w:p>
    <w:p w14:paraId="6D69B975" w14:textId="77777777" w:rsidR="00150FB9" w:rsidRPr="00CF2CE2" w:rsidRDefault="00150FB9" w:rsidP="00886CBA">
      <w:pPr>
        <w:pStyle w:val="ListParagraph"/>
        <w:numPr>
          <w:ilvl w:val="0"/>
          <w:numId w:val="36"/>
        </w:numPr>
      </w:pPr>
      <w:r w:rsidRPr="00CF2CE2">
        <w:t>Disadvantages:</w:t>
      </w:r>
    </w:p>
    <w:p w14:paraId="0BFCBB63" w14:textId="77777777" w:rsidR="00150FB9" w:rsidRPr="00CF2CE2" w:rsidRDefault="00150FB9" w:rsidP="00886CBA">
      <w:pPr>
        <w:pStyle w:val="ListParagraph"/>
        <w:numPr>
          <w:ilvl w:val="0"/>
          <w:numId w:val="37"/>
        </w:numPr>
      </w:pPr>
      <w:r w:rsidRPr="00CF2CE2">
        <w:t>No supports about some common module</w:t>
      </w:r>
    </w:p>
    <w:p w14:paraId="79AD7E6F" w14:textId="77777777" w:rsidR="00150FB9" w:rsidRPr="00CF2CE2" w:rsidRDefault="00150FB9" w:rsidP="00886CBA">
      <w:pPr>
        <w:pStyle w:val="ListParagraph"/>
        <w:numPr>
          <w:ilvl w:val="0"/>
          <w:numId w:val="37"/>
        </w:numPr>
      </w:pPr>
      <w:r w:rsidRPr="00CF2CE2">
        <w:t>No supports about AJAX</w:t>
      </w:r>
    </w:p>
    <w:p w14:paraId="0FD84E61" w14:textId="77777777"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14:paraId="7843A1FF" w14:textId="77777777" w:rsidR="00150FB9" w:rsidRPr="001B65EF" w:rsidRDefault="00150FB9" w:rsidP="00886CBA">
      <w:pPr>
        <w:pStyle w:val="Heading4"/>
        <w:numPr>
          <w:ilvl w:val="2"/>
          <w:numId w:val="39"/>
        </w:numPr>
        <w:rPr>
          <w:rStyle w:val="Strong"/>
        </w:rPr>
      </w:pPr>
      <w:r w:rsidRPr="001B65EF">
        <w:rPr>
          <w:rStyle w:val="Strong"/>
        </w:rPr>
        <w:t xml:space="preserve">The reason of choosing Codeigniter </w:t>
      </w:r>
    </w:p>
    <w:p w14:paraId="55AAADC5" w14:textId="77777777" w:rsidR="00150FB9" w:rsidRPr="00CF2CE2" w:rsidRDefault="00150FB9" w:rsidP="00886CBA">
      <w:pPr>
        <w:pStyle w:val="ListParagraph"/>
        <w:numPr>
          <w:ilvl w:val="0"/>
          <w:numId w:val="37"/>
        </w:numPr>
      </w:pPr>
      <w:r w:rsidRPr="00CF2CE2">
        <w:t>Consistent with UJD system</w:t>
      </w:r>
    </w:p>
    <w:p w14:paraId="0FD93B68" w14:textId="77777777" w:rsidR="00150FB9" w:rsidRPr="00CF2CE2" w:rsidRDefault="00150FB9" w:rsidP="00886CBA">
      <w:pPr>
        <w:pStyle w:val="ListParagraph"/>
        <w:numPr>
          <w:ilvl w:val="0"/>
          <w:numId w:val="37"/>
        </w:numPr>
      </w:pPr>
      <w:r w:rsidRPr="00CF2CE2">
        <w:t>Some modules need to reuse shared business logic layer.</w:t>
      </w:r>
    </w:p>
    <w:p w14:paraId="1BC8BA48" w14:textId="77777777" w:rsidR="00150FB9" w:rsidRPr="00535798" w:rsidRDefault="00150FB9" w:rsidP="00886CBA">
      <w:pPr>
        <w:pStyle w:val="ListParagraph"/>
        <w:numPr>
          <w:ilvl w:val="0"/>
          <w:numId w:val="37"/>
        </w:numPr>
      </w:pPr>
      <w:r w:rsidRPr="00CF2CE2">
        <w:t>Designed according to the MVC Model</w:t>
      </w:r>
    </w:p>
    <w:p w14:paraId="7E9F2A27" w14:textId="77777777" w:rsidR="00150FB9" w:rsidRPr="00CF2CE2" w:rsidRDefault="00150FB9" w:rsidP="00886CBA">
      <w:pPr>
        <w:pStyle w:val="Heading1"/>
      </w:pPr>
      <w:bookmarkStart w:id="43" w:name="_Toc393923755"/>
      <w:bookmarkStart w:id="44" w:name="_Toc504442105"/>
      <w:bookmarkStart w:id="45" w:name="_Toc457752317"/>
      <w:r w:rsidRPr="00CF2CE2">
        <w:t>Architectural Representation</w:t>
      </w:r>
      <w:bookmarkEnd w:id="43"/>
      <w:bookmarkEnd w:id="45"/>
    </w:p>
    <w:p w14:paraId="3B211DBE" w14:textId="77777777" w:rsidR="00150FB9" w:rsidRPr="00CF2CE2" w:rsidRDefault="00150FB9" w:rsidP="00886CBA">
      <w:r w:rsidRPr="00CF2CE2">
        <w:rPr>
          <w:noProof/>
          <w:lang w:eastAsia="ja-JP"/>
        </w:rPr>
        <w:drawing>
          <wp:inline distT="0" distB="0" distL="0" distR="0" wp14:anchorId="736C1E20" wp14:editId="15CCA7A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5">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14:paraId="007EDA5E" w14:textId="77777777" w:rsidR="00150FB9" w:rsidRPr="003871F3" w:rsidRDefault="00150FB9" w:rsidP="00886CBA">
      <w:r w:rsidRPr="00CF2CE2">
        <w:tab/>
      </w:r>
      <w:r w:rsidRPr="00CF2CE2">
        <w:tab/>
      </w:r>
      <w:r w:rsidRPr="00CF2CE2">
        <w:tab/>
      </w:r>
      <w:r w:rsidRPr="00CF2CE2">
        <w:tab/>
      </w:r>
      <w:r w:rsidRPr="003871F3">
        <w:t>Figure 2: System overview</w:t>
      </w:r>
    </w:p>
    <w:p w14:paraId="1D8C018C" w14:textId="77777777" w:rsidR="00150FB9" w:rsidRPr="00CF2CE2" w:rsidRDefault="00150FB9" w:rsidP="00886CBA">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1F241095" w14:textId="77777777" w:rsidR="00150FB9" w:rsidRPr="00CF2CE2" w:rsidRDefault="00150FB9" w:rsidP="00886CBA">
      <w:r w:rsidRPr="00CF2CE2">
        <w:rPr>
          <w:b/>
        </w:rPr>
        <w:lastRenderedPageBreak/>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459CF65D" w14:textId="77777777" w:rsidR="00150FB9" w:rsidRPr="00CF2CE2" w:rsidRDefault="001B65EF" w:rsidP="00886CBA">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 in a meaningful way to the user. In UJD, the view is made with .cshtml file including css, JavaScript or jQuery, it sends user gestures to controller and allows controller to select view.</w:t>
      </w:r>
    </w:p>
    <w:p w14:paraId="31A421E5" w14:textId="77777777" w:rsidR="00150FB9" w:rsidRPr="00CF2CE2" w:rsidRDefault="00150FB9" w:rsidP="00886CBA">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00B510BB" w14:textId="77777777" w:rsidR="00150FB9" w:rsidRPr="00CF2CE2" w:rsidRDefault="00150FB9" w:rsidP="00886CBA">
      <w:r w:rsidRPr="00CF2CE2">
        <w:t>The controller will then make changes to the contract model. The view will then render the modified contract model to the display so that user can view the new contract he added in the contract list.</w:t>
      </w:r>
    </w:p>
    <w:p w14:paraId="3D4F94CD" w14:textId="77777777" w:rsidR="00816047" w:rsidRDefault="00816047" w:rsidP="00886CBA">
      <w:pPr>
        <w:pStyle w:val="Heading1"/>
      </w:pPr>
      <w:bookmarkStart w:id="46" w:name="_Toc457752318"/>
      <w:r w:rsidRPr="00535798">
        <w:t>Architectural Goals and Constraints</w:t>
      </w:r>
      <w:bookmarkEnd w:id="44"/>
      <w:bookmarkEnd w:id="46"/>
      <w:r w:rsidRPr="00535798">
        <w:t xml:space="preserve"> </w:t>
      </w:r>
    </w:p>
    <w:p w14:paraId="310C3F29" w14:textId="77777777" w:rsidR="00A13ED8" w:rsidRPr="00CF2CE2" w:rsidRDefault="00A13ED8" w:rsidP="00886CBA">
      <w:r w:rsidRPr="00CF2CE2">
        <w:rPr>
          <w:b/>
        </w:rPr>
        <w:t xml:space="preserve">Availability: </w:t>
      </w:r>
      <w:r w:rsidRPr="00CF2CE2">
        <w:t>The application must be available 95% of time. Users can access to it everywhere from there .Web browser with internet connection.</w:t>
      </w:r>
    </w:p>
    <w:p w14:paraId="3DDFE029" w14:textId="77777777" w:rsidR="00A13ED8" w:rsidRPr="00CF2CE2" w:rsidRDefault="00A13ED8" w:rsidP="00886CBA">
      <w:r w:rsidRPr="00CF2CE2">
        <w:t xml:space="preserve">Maintainability: </w:t>
      </w:r>
    </w:p>
    <w:p w14:paraId="50A75DAF" w14:textId="77777777" w:rsidR="00A13ED8" w:rsidRPr="00CF2CE2" w:rsidRDefault="00A13ED8" w:rsidP="00886CBA">
      <w:pPr>
        <w:pStyle w:val="ListParagraph"/>
        <w:numPr>
          <w:ilvl w:val="0"/>
          <w:numId w:val="45"/>
        </w:numPr>
        <w:rPr>
          <w:noProof/>
        </w:rPr>
      </w:pPr>
      <w:r w:rsidRPr="00CF2CE2">
        <w:rPr>
          <w:noProof/>
        </w:rPr>
        <w:t>Coding standards and naming conventions</w:t>
      </w:r>
    </w:p>
    <w:p w14:paraId="3FC1E5C8" w14:textId="77777777"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14:paraId="0C98F004" w14:textId="77777777"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14:paraId="623C926E" w14:textId="77777777"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14:paraId="48CA8304" w14:textId="77777777" w:rsidR="00A13ED8" w:rsidRPr="00CF2CE2" w:rsidRDefault="00A13ED8" w:rsidP="00886CBA">
      <w:pPr>
        <w:pStyle w:val="ListParagraph"/>
        <w:numPr>
          <w:ilvl w:val="0"/>
          <w:numId w:val="45"/>
        </w:numPr>
        <w:rPr>
          <w:noProof/>
        </w:rPr>
      </w:pPr>
      <w:r w:rsidRPr="00CF2CE2">
        <w:rPr>
          <w:noProof/>
        </w:rPr>
        <w:t>Design</w:t>
      </w:r>
    </w:p>
    <w:p w14:paraId="1C11105D" w14:textId="77777777"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14:paraId="55AD8671" w14:textId="77777777" w:rsidR="00A13ED8" w:rsidRPr="00CF2CE2" w:rsidRDefault="00A13ED8" w:rsidP="00886CBA">
      <w:pPr>
        <w:pStyle w:val="ListParagraph"/>
        <w:numPr>
          <w:ilvl w:val="0"/>
          <w:numId w:val="45"/>
        </w:numPr>
        <w:rPr>
          <w:noProof/>
        </w:rPr>
      </w:pPr>
      <w:r w:rsidRPr="00CF2CE2">
        <w:rPr>
          <w:noProof/>
        </w:rPr>
        <w:t>Logging</w:t>
      </w:r>
    </w:p>
    <w:p w14:paraId="7D0B81E7" w14:textId="77777777"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14:paraId="3D83677D" w14:textId="77777777" w:rsidR="00A13ED8" w:rsidRPr="00CF2CE2" w:rsidRDefault="00A13ED8" w:rsidP="00886CBA">
      <w:pPr>
        <w:pStyle w:val="ListParagraph"/>
        <w:numPr>
          <w:ilvl w:val="1"/>
          <w:numId w:val="45"/>
        </w:numPr>
      </w:pPr>
      <w:r w:rsidRPr="00CF2CE2">
        <w:rPr>
          <w:noProof/>
        </w:rPr>
        <w:t>All strange or sensitive situations should also be logged.</w:t>
      </w:r>
    </w:p>
    <w:p w14:paraId="752607E4" w14:textId="77777777" w:rsidR="00A13ED8" w:rsidRPr="00CF2CE2" w:rsidRDefault="00A13ED8" w:rsidP="00886CBA">
      <w:r w:rsidRPr="00CF2CE2">
        <w:rPr>
          <w:b/>
        </w:rPr>
        <w:lastRenderedPageBreak/>
        <w:t xml:space="preserve">Usability: </w:t>
      </w:r>
      <w:r w:rsidRPr="00CF2CE2">
        <w:t xml:space="preserve">Usability Requirements support the following from the perspective of its primary users: </w:t>
      </w:r>
    </w:p>
    <w:p w14:paraId="4F099BBB" w14:textId="77777777"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14:paraId="3EA82FF9" w14:textId="77777777"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14:paraId="55453188" w14:textId="77777777" w:rsidR="00A13ED8" w:rsidRPr="00CF2CE2" w:rsidRDefault="00A13ED8" w:rsidP="00886CBA">
      <w:r w:rsidRPr="00CF2CE2">
        <w:rPr>
          <w:b/>
        </w:rPr>
        <w:t xml:space="preserve">Capacity and scalability: </w:t>
      </w:r>
      <w:r w:rsidRPr="00CF2CE2">
        <w:t>throughput, storage and growth requirements.</w:t>
      </w:r>
    </w:p>
    <w:p w14:paraId="366D5BED" w14:textId="2F9E23D3" w:rsidR="00E65D11" w:rsidRDefault="00816047" w:rsidP="00276DF1">
      <w:pPr>
        <w:pStyle w:val="Heading1"/>
      </w:pPr>
      <w:bookmarkStart w:id="47" w:name="_Toc504442106"/>
      <w:bookmarkStart w:id="48" w:name="_Toc457752319"/>
      <w:r w:rsidRPr="00535798">
        <w:t>Use-Case View</w:t>
      </w:r>
      <w:bookmarkEnd w:id="47"/>
      <w:bookmarkEnd w:id="48"/>
      <w:r w:rsidRPr="00535798">
        <w:t xml:space="preserve"> </w:t>
      </w:r>
    </w:p>
    <w:p w14:paraId="013ED5A8" w14:textId="3B882F6F" w:rsidR="00801CD1" w:rsidRPr="00801CD1" w:rsidRDefault="00801CD1" w:rsidP="00276DF1">
      <w:pPr>
        <w:pStyle w:val="Heading2"/>
      </w:pPr>
      <w:bookmarkStart w:id="49" w:name="_Toc504442108"/>
      <w:bookmarkStart w:id="50" w:name="_Toc457752320"/>
      <w:r w:rsidRPr="00801CD1">
        <w:t>Guest</w:t>
      </w:r>
      <w:bookmarkEnd w:id="50"/>
    </w:p>
    <w:p w14:paraId="615467CC" w14:textId="63F7127A" w:rsidR="00C3521B" w:rsidRPr="00370155" w:rsidRDefault="00C3521B" w:rsidP="00276DF1">
      <w:pPr>
        <w:pStyle w:val="Heading3"/>
        <w:rPr>
          <w:rStyle w:val="Strong"/>
          <w:szCs w:val="22"/>
        </w:rPr>
      </w:pPr>
      <w:bookmarkStart w:id="51" w:name="_Toc457752321"/>
      <w:r w:rsidRPr="00370155">
        <w:rPr>
          <w:rStyle w:val="Strong"/>
        </w:rPr>
        <w:t>Register account</w:t>
      </w:r>
      <w:bookmarkEnd w:id="51"/>
    </w:p>
    <w:p w14:paraId="7E1ED898" w14:textId="77777777" w:rsidR="00C3521B" w:rsidRDefault="00C3521B" w:rsidP="00C3521B">
      <w:pPr>
        <w:keepNext/>
      </w:pPr>
      <w:r>
        <w:rPr>
          <w:noProof/>
          <w:lang w:eastAsia="ja-JP"/>
        </w:rPr>
        <w:drawing>
          <wp:inline distT="0" distB="0" distL="0" distR="0" wp14:anchorId="2AFBE70E" wp14:editId="1CDBDEAD">
            <wp:extent cx="5274945" cy="3966210"/>
            <wp:effectExtent l="0" t="0" r="1905" b="0"/>
            <wp:docPr id="6" name="Picture 6" descr="C:\Users\quannh265\Google Drive\Capstone_Project\Working\Documents\Architecture Design\UC\UC_Veazy\1.png"/>
            <wp:cNvGraphicFramePr/>
            <a:graphic xmlns:a="http://schemas.openxmlformats.org/drawingml/2006/main">
              <a:graphicData uri="http://schemas.openxmlformats.org/drawingml/2006/picture">
                <pic:pic xmlns:pic="http://schemas.openxmlformats.org/drawingml/2006/picture">
                  <pic:nvPicPr>
                    <pic:cNvPr id="2" name="Picture 2" descr="C:\Users\quannh265\Google Drive\Capstone_Project\Working\Documents\Architecture Design\UC\UC_Veazy\1.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966210"/>
                    </a:xfrm>
                    <a:prstGeom prst="rect">
                      <a:avLst/>
                    </a:prstGeom>
                    <a:noFill/>
                    <a:ln>
                      <a:noFill/>
                    </a:ln>
                  </pic:spPr>
                </pic:pic>
              </a:graphicData>
            </a:graphic>
          </wp:inline>
        </w:drawing>
      </w:r>
    </w:p>
    <w:p w14:paraId="3916D243" w14:textId="3ACA2A66" w:rsidR="00C3521B" w:rsidRPr="00370155" w:rsidRDefault="00C3521B" w:rsidP="00370155">
      <w:pPr>
        <w:pStyle w:val="Caption"/>
        <w:rPr>
          <w:i/>
        </w:rPr>
      </w:pPr>
      <w:r w:rsidRPr="00801CD1">
        <w:rPr>
          <w:i/>
        </w:rPr>
        <w:t xml:space="preserve">Figure </w:t>
      </w:r>
      <w:r w:rsidR="00370155">
        <w:rPr>
          <w:i/>
        </w:rPr>
        <w:fldChar w:fldCharType="begin"/>
      </w:r>
      <w:r w:rsidR="00370155">
        <w:rPr>
          <w:i/>
        </w:rPr>
        <w:instrText xml:space="preserve"> STYLEREF 1 \s </w:instrText>
      </w:r>
      <w:r w:rsidR="00370155">
        <w:rPr>
          <w:i/>
        </w:rPr>
        <w:fldChar w:fldCharType="separate"/>
      </w:r>
      <w:r w:rsidR="00370155">
        <w:rPr>
          <w:i/>
          <w:noProof/>
        </w:rPr>
        <w:t>5</w:t>
      </w:r>
      <w:r w:rsidR="00370155">
        <w:rPr>
          <w:i/>
        </w:rPr>
        <w:fldChar w:fldCharType="end"/>
      </w:r>
      <w:r w:rsidR="00370155">
        <w:rPr>
          <w:i/>
        </w:rPr>
        <w:noBreakHyphen/>
      </w:r>
      <w:r w:rsidR="00370155">
        <w:rPr>
          <w:i/>
        </w:rPr>
        <w:fldChar w:fldCharType="begin"/>
      </w:r>
      <w:r w:rsidR="00370155">
        <w:rPr>
          <w:i/>
        </w:rPr>
        <w:instrText xml:space="preserve"> SEQ Figure \* ARABIC \s 1 </w:instrText>
      </w:r>
      <w:r w:rsidR="00370155">
        <w:rPr>
          <w:i/>
        </w:rPr>
        <w:fldChar w:fldCharType="separate"/>
      </w:r>
      <w:r w:rsidR="00370155">
        <w:rPr>
          <w:i/>
          <w:noProof/>
        </w:rPr>
        <w:t>1</w:t>
      </w:r>
      <w:r w:rsidR="00370155">
        <w:rPr>
          <w:i/>
        </w:rPr>
        <w:fldChar w:fldCharType="end"/>
      </w:r>
      <w:r w:rsidRPr="00801CD1">
        <w:rPr>
          <w:i/>
          <w:noProof/>
        </w:rPr>
        <w:t xml:space="preserve"> </w:t>
      </w:r>
      <w:r>
        <w:rPr>
          <w:rStyle w:val="Strong"/>
          <w:b w:val="0"/>
          <w:i/>
        </w:rPr>
        <w:t>Register account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985"/>
        <w:gridCol w:w="1677"/>
        <w:gridCol w:w="2866"/>
      </w:tblGrid>
      <w:tr w:rsidR="00C3521B" w14:paraId="07E1CF95" w14:textId="77777777" w:rsidTr="00630E25">
        <w:trPr>
          <w:jc w:val="center"/>
        </w:trPr>
        <w:tc>
          <w:tcPr>
            <w:tcW w:w="438" w:type="pct"/>
            <w:shd w:val="clear" w:color="auto" w:fill="92D050"/>
            <w:vAlign w:val="center"/>
            <w:hideMark/>
          </w:tcPr>
          <w:p w14:paraId="3B8D2ACF" w14:textId="77777777" w:rsidR="00C3521B" w:rsidRPr="007677F1" w:rsidRDefault="00C3521B" w:rsidP="00630E25">
            <w:pPr>
              <w:jc w:val="left"/>
              <w:rPr>
                <w:sz w:val="24"/>
              </w:rPr>
            </w:pPr>
            <w:r>
              <w:t>No</w:t>
            </w:r>
          </w:p>
        </w:tc>
        <w:tc>
          <w:tcPr>
            <w:tcW w:w="1809" w:type="pct"/>
            <w:shd w:val="clear" w:color="auto" w:fill="92D050"/>
            <w:vAlign w:val="center"/>
            <w:hideMark/>
          </w:tcPr>
          <w:p w14:paraId="31B02097" w14:textId="77777777" w:rsidR="00C3521B" w:rsidRPr="007677F1" w:rsidRDefault="00C3521B" w:rsidP="00630E25">
            <w:pPr>
              <w:jc w:val="left"/>
              <w:rPr>
                <w:sz w:val="24"/>
              </w:rPr>
            </w:pPr>
            <w:r w:rsidRPr="00100B50">
              <w:rPr>
                <w:rFonts w:eastAsia="Times New Roman"/>
                <w:color w:val="000000"/>
                <w:sz w:val="24"/>
                <w:szCs w:val="24"/>
              </w:rPr>
              <w:t>Use-case name</w:t>
            </w:r>
          </w:p>
        </w:tc>
        <w:tc>
          <w:tcPr>
            <w:tcW w:w="1016" w:type="pct"/>
            <w:shd w:val="clear" w:color="auto" w:fill="92D050"/>
            <w:vAlign w:val="center"/>
            <w:hideMark/>
          </w:tcPr>
          <w:p w14:paraId="4CDF0F15" w14:textId="77777777" w:rsidR="00C3521B" w:rsidRPr="007677F1" w:rsidRDefault="00C3521B" w:rsidP="00630E25">
            <w:pPr>
              <w:jc w:val="left"/>
              <w:rPr>
                <w:sz w:val="24"/>
              </w:rPr>
            </w:pPr>
            <w:r w:rsidRPr="00100B50">
              <w:rPr>
                <w:rFonts w:eastAsia="Times New Roman"/>
                <w:color w:val="000000"/>
                <w:sz w:val="24"/>
                <w:szCs w:val="24"/>
              </w:rPr>
              <w:t>Actor</w:t>
            </w:r>
          </w:p>
        </w:tc>
        <w:tc>
          <w:tcPr>
            <w:tcW w:w="1737" w:type="pct"/>
            <w:shd w:val="clear" w:color="auto" w:fill="92D050"/>
            <w:vAlign w:val="center"/>
            <w:hideMark/>
          </w:tcPr>
          <w:p w14:paraId="24526462" w14:textId="77777777" w:rsidR="00C3521B" w:rsidRPr="007677F1" w:rsidRDefault="00C3521B" w:rsidP="00630E25">
            <w:pPr>
              <w:jc w:val="left"/>
              <w:rPr>
                <w:sz w:val="24"/>
              </w:rPr>
            </w:pPr>
            <w:r w:rsidRPr="00100B50">
              <w:rPr>
                <w:rFonts w:eastAsia="Times New Roman"/>
                <w:color w:val="000000"/>
                <w:sz w:val="24"/>
                <w:szCs w:val="24"/>
              </w:rPr>
              <w:t>Description</w:t>
            </w:r>
          </w:p>
        </w:tc>
      </w:tr>
      <w:tr w:rsidR="00C3521B" w14:paraId="69FCAFED" w14:textId="77777777" w:rsidTr="00630E25">
        <w:trPr>
          <w:jc w:val="center"/>
        </w:trPr>
        <w:tc>
          <w:tcPr>
            <w:tcW w:w="438" w:type="pct"/>
            <w:vAlign w:val="center"/>
            <w:hideMark/>
          </w:tcPr>
          <w:p w14:paraId="7CE541A5" w14:textId="77777777" w:rsidR="00C3521B" w:rsidRDefault="00C3521B" w:rsidP="00630E25">
            <w:pPr>
              <w:jc w:val="left"/>
              <w:rPr>
                <w:sz w:val="24"/>
              </w:rPr>
            </w:pPr>
            <w:r>
              <w:t>1</w:t>
            </w:r>
          </w:p>
        </w:tc>
        <w:tc>
          <w:tcPr>
            <w:tcW w:w="1809" w:type="pct"/>
            <w:vAlign w:val="center"/>
            <w:hideMark/>
          </w:tcPr>
          <w:p w14:paraId="021451D4" w14:textId="77777777" w:rsidR="00C3521B" w:rsidRDefault="00C3521B" w:rsidP="00630E25">
            <w:pPr>
              <w:jc w:val="left"/>
              <w:rPr>
                <w:sz w:val="24"/>
              </w:rPr>
            </w:pPr>
            <w:r>
              <w:rPr>
                <w:rFonts w:eastAsia="Times New Roman"/>
                <w:sz w:val="24"/>
                <w:szCs w:val="24"/>
              </w:rPr>
              <w:t>Register</w:t>
            </w:r>
          </w:p>
        </w:tc>
        <w:tc>
          <w:tcPr>
            <w:tcW w:w="1016" w:type="pct"/>
            <w:vAlign w:val="center"/>
            <w:hideMark/>
          </w:tcPr>
          <w:p w14:paraId="6093E14B" w14:textId="77777777" w:rsidR="00C3521B" w:rsidRDefault="00C3521B" w:rsidP="00630E25">
            <w:pPr>
              <w:jc w:val="left"/>
              <w:rPr>
                <w:sz w:val="24"/>
              </w:rPr>
            </w:pPr>
            <w:r>
              <w:rPr>
                <w:rFonts w:eastAsia="Times New Roman"/>
                <w:sz w:val="24"/>
                <w:szCs w:val="24"/>
              </w:rPr>
              <w:t>Guest</w:t>
            </w:r>
          </w:p>
        </w:tc>
        <w:tc>
          <w:tcPr>
            <w:tcW w:w="1737" w:type="pct"/>
            <w:vAlign w:val="center"/>
            <w:hideMark/>
          </w:tcPr>
          <w:p w14:paraId="2436EBB1" w14:textId="77777777" w:rsidR="00C3521B" w:rsidRDefault="00C3521B" w:rsidP="00630E25">
            <w:pPr>
              <w:jc w:val="left"/>
              <w:rPr>
                <w:sz w:val="24"/>
              </w:rPr>
            </w:pPr>
            <w:r>
              <w:rPr>
                <w:rFonts w:eastAsia="Times New Roman"/>
                <w:sz w:val="24"/>
                <w:szCs w:val="24"/>
              </w:rPr>
              <w:t>Registering new account to log into the system</w:t>
            </w:r>
          </w:p>
        </w:tc>
      </w:tr>
      <w:tr w:rsidR="00C3521B" w14:paraId="3E184B53" w14:textId="77777777" w:rsidTr="00630E25">
        <w:trPr>
          <w:jc w:val="center"/>
        </w:trPr>
        <w:tc>
          <w:tcPr>
            <w:tcW w:w="438" w:type="pct"/>
            <w:vAlign w:val="center"/>
            <w:hideMark/>
          </w:tcPr>
          <w:p w14:paraId="1DF61401" w14:textId="77777777" w:rsidR="00C3521B" w:rsidRDefault="00C3521B" w:rsidP="00630E25">
            <w:pPr>
              <w:jc w:val="left"/>
              <w:rPr>
                <w:sz w:val="24"/>
              </w:rPr>
            </w:pPr>
            <w:r>
              <w:lastRenderedPageBreak/>
              <w:t>2</w:t>
            </w:r>
          </w:p>
        </w:tc>
        <w:tc>
          <w:tcPr>
            <w:tcW w:w="1809" w:type="pct"/>
            <w:vAlign w:val="center"/>
            <w:hideMark/>
          </w:tcPr>
          <w:p w14:paraId="046A3C57" w14:textId="77777777" w:rsidR="00C3521B" w:rsidRDefault="00C3521B" w:rsidP="00630E25">
            <w:pPr>
              <w:jc w:val="left"/>
              <w:rPr>
                <w:sz w:val="24"/>
              </w:rPr>
            </w:pPr>
            <w:r>
              <w:rPr>
                <w:rFonts w:eastAsia="Times New Roman"/>
                <w:sz w:val="24"/>
                <w:szCs w:val="24"/>
              </w:rPr>
              <w:t>Log In</w:t>
            </w:r>
          </w:p>
        </w:tc>
        <w:tc>
          <w:tcPr>
            <w:tcW w:w="1016" w:type="pct"/>
            <w:vAlign w:val="center"/>
            <w:hideMark/>
          </w:tcPr>
          <w:p w14:paraId="7A997E23" w14:textId="77777777" w:rsidR="00C3521B" w:rsidRDefault="00C3521B" w:rsidP="00630E25">
            <w:pPr>
              <w:jc w:val="left"/>
              <w:rPr>
                <w:sz w:val="24"/>
              </w:rPr>
            </w:pPr>
            <w:r>
              <w:rPr>
                <w:rFonts w:eastAsia="Times New Roman"/>
                <w:sz w:val="24"/>
                <w:szCs w:val="24"/>
              </w:rPr>
              <w:t>Guest</w:t>
            </w:r>
          </w:p>
        </w:tc>
        <w:tc>
          <w:tcPr>
            <w:tcW w:w="1737" w:type="pct"/>
            <w:vAlign w:val="center"/>
            <w:hideMark/>
          </w:tcPr>
          <w:p w14:paraId="6D890F2E" w14:textId="77777777" w:rsidR="00C3521B" w:rsidRDefault="00C3521B" w:rsidP="00630E25">
            <w:pPr>
              <w:jc w:val="left"/>
              <w:rPr>
                <w:sz w:val="24"/>
              </w:rPr>
            </w:pPr>
            <w:r>
              <w:rPr>
                <w:rFonts w:eastAsia="Times New Roman"/>
                <w:sz w:val="24"/>
                <w:szCs w:val="24"/>
              </w:rPr>
              <w:t>Logging into the system</w:t>
            </w:r>
          </w:p>
        </w:tc>
      </w:tr>
      <w:tr w:rsidR="00C3521B" w14:paraId="69061FB9" w14:textId="77777777" w:rsidTr="00630E25">
        <w:trPr>
          <w:jc w:val="center"/>
        </w:trPr>
        <w:tc>
          <w:tcPr>
            <w:tcW w:w="438" w:type="pct"/>
            <w:vAlign w:val="center"/>
          </w:tcPr>
          <w:p w14:paraId="450E937B" w14:textId="77777777" w:rsidR="00C3521B" w:rsidRDefault="00C3521B" w:rsidP="00630E25">
            <w:pPr>
              <w:jc w:val="left"/>
            </w:pPr>
            <w:r>
              <w:t>3</w:t>
            </w:r>
          </w:p>
        </w:tc>
        <w:tc>
          <w:tcPr>
            <w:tcW w:w="1809" w:type="pct"/>
            <w:vAlign w:val="center"/>
          </w:tcPr>
          <w:p w14:paraId="5B3CB7D7" w14:textId="77777777" w:rsidR="00C3521B" w:rsidRDefault="00C3521B" w:rsidP="00630E25">
            <w:pPr>
              <w:jc w:val="left"/>
            </w:pPr>
            <w:r>
              <w:rPr>
                <w:rFonts w:eastAsia="Times New Roman"/>
                <w:sz w:val="24"/>
                <w:szCs w:val="24"/>
              </w:rPr>
              <w:t>Forgot Password</w:t>
            </w:r>
          </w:p>
        </w:tc>
        <w:tc>
          <w:tcPr>
            <w:tcW w:w="1016" w:type="pct"/>
            <w:vAlign w:val="center"/>
          </w:tcPr>
          <w:p w14:paraId="43658AFF" w14:textId="77777777" w:rsidR="00C3521B" w:rsidRDefault="00C3521B" w:rsidP="00630E25">
            <w:pPr>
              <w:jc w:val="left"/>
            </w:pPr>
            <w:r>
              <w:rPr>
                <w:rFonts w:eastAsia="Times New Roman"/>
                <w:sz w:val="24"/>
                <w:szCs w:val="24"/>
              </w:rPr>
              <w:t>Guest</w:t>
            </w:r>
          </w:p>
        </w:tc>
        <w:tc>
          <w:tcPr>
            <w:tcW w:w="1737" w:type="pct"/>
            <w:vAlign w:val="center"/>
          </w:tcPr>
          <w:p w14:paraId="299234F3" w14:textId="77777777" w:rsidR="00C3521B" w:rsidRDefault="00C3521B" w:rsidP="00630E25">
            <w:pPr>
              <w:jc w:val="left"/>
            </w:pPr>
            <w:r>
              <w:rPr>
                <w:rFonts w:eastAsia="Times New Roman"/>
                <w:sz w:val="24"/>
                <w:szCs w:val="24"/>
              </w:rPr>
              <w:t>Resetting user’s password</w:t>
            </w:r>
          </w:p>
        </w:tc>
      </w:tr>
    </w:tbl>
    <w:p w14:paraId="2547F832" w14:textId="4F840D32" w:rsidR="00C3521B" w:rsidRPr="00370155" w:rsidRDefault="00C3521B" w:rsidP="00276DF1">
      <w:pPr>
        <w:pStyle w:val="Heading3"/>
        <w:rPr>
          <w:rStyle w:val="Strong"/>
          <w:szCs w:val="22"/>
        </w:rPr>
      </w:pPr>
      <w:bookmarkStart w:id="52" w:name="_Toc457752322"/>
      <w:r w:rsidRPr="00370155">
        <w:rPr>
          <w:rStyle w:val="Strong"/>
        </w:rPr>
        <w:t>Learning</w:t>
      </w:r>
      <w:bookmarkEnd w:id="52"/>
    </w:p>
    <w:p w14:paraId="55095E2B" w14:textId="77777777" w:rsidR="00C3521B" w:rsidRDefault="00C3521B" w:rsidP="00C3521B">
      <w:pPr>
        <w:keepNext/>
      </w:pPr>
      <w:r>
        <w:rPr>
          <w:noProof/>
        </w:rPr>
        <w:drawing>
          <wp:inline distT="0" distB="0" distL="0" distR="0" wp14:anchorId="52F6435A" wp14:editId="4C82C31D">
            <wp:extent cx="5274945" cy="5024988"/>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5024988"/>
                    </a:xfrm>
                    <a:prstGeom prst="rect">
                      <a:avLst/>
                    </a:prstGeom>
                  </pic:spPr>
                </pic:pic>
              </a:graphicData>
            </a:graphic>
          </wp:inline>
        </w:drawing>
      </w:r>
    </w:p>
    <w:p w14:paraId="2236C8AF" w14:textId="71C8A610" w:rsidR="00C3521B" w:rsidRPr="00370155" w:rsidRDefault="00C3521B" w:rsidP="00370155">
      <w:pPr>
        <w:pStyle w:val="Caption"/>
        <w:rPr>
          <w:i/>
        </w:rPr>
      </w:pPr>
      <w:r w:rsidRPr="00801CD1">
        <w:rPr>
          <w:i/>
        </w:rPr>
        <w:t xml:space="preserve">Figure </w:t>
      </w:r>
      <w:r w:rsidR="00370155">
        <w:rPr>
          <w:i/>
        </w:rPr>
        <w:fldChar w:fldCharType="begin"/>
      </w:r>
      <w:r w:rsidR="00370155">
        <w:rPr>
          <w:i/>
        </w:rPr>
        <w:instrText xml:space="preserve"> STYLEREF 1 \s </w:instrText>
      </w:r>
      <w:r w:rsidR="00370155">
        <w:rPr>
          <w:i/>
        </w:rPr>
        <w:fldChar w:fldCharType="separate"/>
      </w:r>
      <w:r w:rsidR="00370155">
        <w:rPr>
          <w:i/>
          <w:noProof/>
        </w:rPr>
        <w:t>5</w:t>
      </w:r>
      <w:r w:rsidR="00370155">
        <w:rPr>
          <w:i/>
        </w:rPr>
        <w:fldChar w:fldCharType="end"/>
      </w:r>
      <w:r w:rsidR="00370155">
        <w:rPr>
          <w:i/>
        </w:rPr>
        <w:noBreakHyphen/>
      </w:r>
      <w:r w:rsidR="00370155">
        <w:rPr>
          <w:i/>
        </w:rPr>
        <w:fldChar w:fldCharType="begin"/>
      </w:r>
      <w:r w:rsidR="00370155">
        <w:rPr>
          <w:i/>
        </w:rPr>
        <w:instrText xml:space="preserve"> SEQ Figure \* ARABIC \s 1 </w:instrText>
      </w:r>
      <w:r w:rsidR="00370155">
        <w:rPr>
          <w:i/>
        </w:rPr>
        <w:fldChar w:fldCharType="separate"/>
      </w:r>
      <w:r w:rsidR="00370155">
        <w:rPr>
          <w:i/>
          <w:noProof/>
        </w:rPr>
        <w:t>2</w:t>
      </w:r>
      <w:r w:rsidR="00370155">
        <w:rPr>
          <w:i/>
        </w:rPr>
        <w:fldChar w:fldCharType="end"/>
      </w:r>
      <w:r>
        <w:rPr>
          <w:i/>
        </w:rPr>
        <w:t xml:space="preserve"> Learning</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C3521B" w14:paraId="1E33E8CB" w14:textId="77777777" w:rsidTr="00630E25">
        <w:trPr>
          <w:jc w:val="center"/>
        </w:trPr>
        <w:tc>
          <w:tcPr>
            <w:tcW w:w="444" w:type="pct"/>
            <w:shd w:val="clear" w:color="auto" w:fill="92D050"/>
            <w:vAlign w:val="center"/>
            <w:hideMark/>
          </w:tcPr>
          <w:p w14:paraId="2ABDA35D" w14:textId="77777777" w:rsidR="00C3521B" w:rsidRPr="00E82974" w:rsidRDefault="00C3521B" w:rsidP="00630E25">
            <w:pPr>
              <w:rPr>
                <w:sz w:val="24"/>
              </w:rPr>
            </w:pPr>
            <w:r w:rsidRPr="00E82974">
              <w:t>No.</w:t>
            </w:r>
          </w:p>
        </w:tc>
        <w:tc>
          <w:tcPr>
            <w:tcW w:w="1938" w:type="pct"/>
            <w:shd w:val="clear" w:color="auto" w:fill="92D050"/>
            <w:hideMark/>
          </w:tcPr>
          <w:p w14:paraId="4830ECB1" w14:textId="77777777" w:rsidR="00C3521B" w:rsidRPr="00801CD1" w:rsidRDefault="00C3521B" w:rsidP="00630E25">
            <w:pPr>
              <w:rPr>
                <w:rFonts w:eastAsia="Times New Roman"/>
                <w:sz w:val="24"/>
                <w:szCs w:val="24"/>
              </w:rPr>
            </w:pPr>
            <w:r w:rsidRPr="00801CD1">
              <w:rPr>
                <w:rFonts w:eastAsia="Times New Roman"/>
                <w:sz w:val="24"/>
                <w:szCs w:val="24"/>
              </w:rPr>
              <w:t>Use-case name</w:t>
            </w:r>
          </w:p>
        </w:tc>
        <w:tc>
          <w:tcPr>
            <w:tcW w:w="875" w:type="pct"/>
            <w:shd w:val="clear" w:color="auto" w:fill="92D050"/>
            <w:hideMark/>
          </w:tcPr>
          <w:p w14:paraId="17F52E33" w14:textId="77777777" w:rsidR="00C3521B" w:rsidRPr="00801CD1" w:rsidRDefault="00C3521B" w:rsidP="00630E25">
            <w:pPr>
              <w:rPr>
                <w:rFonts w:eastAsia="Times New Roman"/>
                <w:sz w:val="24"/>
                <w:szCs w:val="24"/>
              </w:rPr>
            </w:pPr>
            <w:r w:rsidRPr="00801CD1">
              <w:rPr>
                <w:rFonts w:eastAsia="Times New Roman"/>
                <w:sz w:val="24"/>
                <w:szCs w:val="24"/>
              </w:rPr>
              <w:t>Actor</w:t>
            </w:r>
          </w:p>
        </w:tc>
        <w:tc>
          <w:tcPr>
            <w:tcW w:w="1743" w:type="pct"/>
            <w:shd w:val="clear" w:color="auto" w:fill="92D050"/>
            <w:hideMark/>
          </w:tcPr>
          <w:p w14:paraId="33FA2395" w14:textId="77777777" w:rsidR="00C3521B" w:rsidRPr="00801CD1" w:rsidRDefault="00C3521B" w:rsidP="00630E25">
            <w:pPr>
              <w:rPr>
                <w:rFonts w:eastAsia="Times New Roman"/>
                <w:sz w:val="24"/>
                <w:szCs w:val="24"/>
              </w:rPr>
            </w:pPr>
            <w:r w:rsidRPr="00801CD1">
              <w:rPr>
                <w:rFonts w:eastAsia="Times New Roman"/>
                <w:sz w:val="24"/>
                <w:szCs w:val="24"/>
              </w:rPr>
              <w:t>Description</w:t>
            </w:r>
          </w:p>
        </w:tc>
      </w:tr>
      <w:tr w:rsidR="00C3521B" w14:paraId="747C79E7" w14:textId="77777777" w:rsidTr="00630E25">
        <w:trPr>
          <w:jc w:val="center"/>
        </w:trPr>
        <w:tc>
          <w:tcPr>
            <w:tcW w:w="444" w:type="pct"/>
            <w:vAlign w:val="center"/>
            <w:hideMark/>
          </w:tcPr>
          <w:p w14:paraId="4876692B" w14:textId="77777777" w:rsidR="00C3521B" w:rsidRDefault="00C3521B" w:rsidP="00630E25">
            <w:pPr>
              <w:rPr>
                <w:sz w:val="24"/>
              </w:rPr>
            </w:pPr>
            <w:r>
              <w:t>1</w:t>
            </w:r>
          </w:p>
        </w:tc>
        <w:tc>
          <w:tcPr>
            <w:tcW w:w="1938" w:type="pct"/>
            <w:hideMark/>
          </w:tcPr>
          <w:p w14:paraId="01AD8405" w14:textId="77777777" w:rsidR="00C3521B" w:rsidRPr="00801CD1" w:rsidRDefault="00C3521B" w:rsidP="00630E25">
            <w:pPr>
              <w:rPr>
                <w:rFonts w:eastAsia="Times New Roman"/>
                <w:sz w:val="24"/>
                <w:szCs w:val="24"/>
              </w:rPr>
            </w:pPr>
            <w:r>
              <w:rPr>
                <w:rFonts w:eastAsia="Times New Roman"/>
                <w:sz w:val="24"/>
                <w:szCs w:val="24"/>
              </w:rPr>
              <w:t>View Lesson List</w:t>
            </w:r>
          </w:p>
        </w:tc>
        <w:tc>
          <w:tcPr>
            <w:tcW w:w="875" w:type="pct"/>
            <w:hideMark/>
          </w:tcPr>
          <w:p w14:paraId="78AE6EC8" w14:textId="77777777" w:rsidR="00C3521B" w:rsidRPr="00801CD1" w:rsidRDefault="00C3521B" w:rsidP="00630E25">
            <w:pPr>
              <w:rPr>
                <w:rFonts w:eastAsia="Times New Roman"/>
                <w:sz w:val="24"/>
                <w:szCs w:val="24"/>
              </w:rPr>
            </w:pPr>
            <w:r>
              <w:rPr>
                <w:rFonts w:eastAsia="Times New Roman"/>
                <w:sz w:val="24"/>
                <w:szCs w:val="24"/>
              </w:rPr>
              <w:t>Guest, Member</w:t>
            </w:r>
          </w:p>
        </w:tc>
        <w:tc>
          <w:tcPr>
            <w:tcW w:w="1743" w:type="pct"/>
            <w:hideMark/>
          </w:tcPr>
          <w:p w14:paraId="56DCECFD" w14:textId="77777777" w:rsidR="00C3521B" w:rsidRPr="00801CD1" w:rsidRDefault="00C3521B" w:rsidP="00630E25">
            <w:pPr>
              <w:rPr>
                <w:rFonts w:eastAsia="Times New Roman"/>
                <w:sz w:val="24"/>
                <w:szCs w:val="24"/>
              </w:rPr>
            </w:pPr>
            <w:r>
              <w:rPr>
                <w:rFonts w:eastAsia="Times New Roman"/>
                <w:sz w:val="24"/>
                <w:szCs w:val="24"/>
              </w:rPr>
              <w:t>Viewing lesson list of courses</w:t>
            </w:r>
          </w:p>
        </w:tc>
      </w:tr>
      <w:tr w:rsidR="00C3521B" w14:paraId="27C6D70E" w14:textId="77777777" w:rsidTr="00630E25">
        <w:trPr>
          <w:jc w:val="center"/>
        </w:trPr>
        <w:tc>
          <w:tcPr>
            <w:tcW w:w="444" w:type="pct"/>
            <w:vAlign w:val="center"/>
            <w:hideMark/>
          </w:tcPr>
          <w:p w14:paraId="665D8482" w14:textId="77777777" w:rsidR="00C3521B" w:rsidRDefault="00C3521B" w:rsidP="00630E25">
            <w:pPr>
              <w:rPr>
                <w:sz w:val="24"/>
              </w:rPr>
            </w:pPr>
            <w:r>
              <w:t>2</w:t>
            </w:r>
          </w:p>
        </w:tc>
        <w:tc>
          <w:tcPr>
            <w:tcW w:w="1938" w:type="pct"/>
            <w:hideMark/>
          </w:tcPr>
          <w:p w14:paraId="2CB15727" w14:textId="77777777" w:rsidR="00C3521B" w:rsidRPr="00801CD1" w:rsidRDefault="00C3521B" w:rsidP="00630E25">
            <w:pPr>
              <w:rPr>
                <w:rFonts w:eastAsia="Times New Roman"/>
                <w:sz w:val="24"/>
                <w:szCs w:val="24"/>
              </w:rPr>
            </w:pPr>
            <w:r>
              <w:rPr>
                <w:rFonts w:eastAsia="Times New Roman"/>
                <w:sz w:val="24"/>
                <w:szCs w:val="24"/>
              </w:rPr>
              <w:t>Search Lesson</w:t>
            </w:r>
          </w:p>
        </w:tc>
        <w:tc>
          <w:tcPr>
            <w:tcW w:w="875" w:type="pct"/>
            <w:hideMark/>
          </w:tcPr>
          <w:p w14:paraId="2A694A89" w14:textId="77777777" w:rsidR="00C3521B" w:rsidRPr="00801CD1" w:rsidRDefault="00C3521B" w:rsidP="00630E25">
            <w:pPr>
              <w:rPr>
                <w:rFonts w:eastAsia="Times New Roman"/>
                <w:sz w:val="24"/>
                <w:szCs w:val="24"/>
              </w:rPr>
            </w:pPr>
            <w:r>
              <w:rPr>
                <w:rFonts w:eastAsia="Times New Roman"/>
                <w:sz w:val="24"/>
                <w:szCs w:val="24"/>
              </w:rPr>
              <w:t>Guest, Member</w:t>
            </w:r>
          </w:p>
        </w:tc>
        <w:tc>
          <w:tcPr>
            <w:tcW w:w="1743" w:type="pct"/>
            <w:hideMark/>
          </w:tcPr>
          <w:p w14:paraId="245D3BAB" w14:textId="77777777" w:rsidR="00C3521B" w:rsidRPr="00801CD1" w:rsidRDefault="00C3521B" w:rsidP="00630E25">
            <w:pPr>
              <w:rPr>
                <w:rFonts w:eastAsia="Times New Roman"/>
                <w:sz w:val="24"/>
                <w:szCs w:val="24"/>
              </w:rPr>
            </w:pPr>
            <w:r>
              <w:rPr>
                <w:rFonts w:eastAsia="Times New Roman"/>
                <w:sz w:val="24"/>
                <w:szCs w:val="24"/>
              </w:rPr>
              <w:t>Searching lesson</w:t>
            </w:r>
          </w:p>
        </w:tc>
      </w:tr>
      <w:tr w:rsidR="00C3521B" w14:paraId="7951D21B" w14:textId="77777777" w:rsidTr="00630E25">
        <w:trPr>
          <w:jc w:val="center"/>
        </w:trPr>
        <w:tc>
          <w:tcPr>
            <w:tcW w:w="444" w:type="pct"/>
            <w:vAlign w:val="center"/>
          </w:tcPr>
          <w:p w14:paraId="1234F5F3" w14:textId="77777777" w:rsidR="00C3521B" w:rsidRDefault="00C3521B" w:rsidP="00630E25">
            <w:r>
              <w:t>3</w:t>
            </w:r>
          </w:p>
        </w:tc>
        <w:tc>
          <w:tcPr>
            <w:tcW w:w="1938" w:type="pct"/>
          </w:tcPr>
          <w:p w14:paraId="14CC3828" w14:textId="77777777" w:rsidR="00C3521B" w:rsidRPr="00801CD1" w:rsidRDefault="00C3521B" w:rsidP="00630E25">
            <w:pPr>
              <w:rPr>
                <w:rFonts w:eastAsia="Times New Roman"/>
                <w:sz w:val="24"/>
                <w:szCs w:val="24"/>
              </w:rPr>
            </w:pPr>
            <w:r>
              <w:rPr>
                <w:rFonts w:eastAsia="Times New Roman"/>
                <w:sz w:val="24"/>
                <w:szCs w:val="24"/>
              </w:rPr>
              <w:t>View Lesson Details</w:t>
            </w:r>
          </w:p>
        </w:tc>
        <w:tc>
          <w:tcPr>
            <w:tcW w:w="875" w:type="pct"/>
          </w:tcPr>
          <w:p w14:paraId="799317F1" w14:textId="77777777" w:rsidR="00C3521B" w:rsidRPr="00801CD1" w:rsidRDefault="00C3521B" w:rsidP="00630E25">
            <w:pPr>
              <w:rPr>
                <w:rFonts w:eastAsia="Times New Roman"/>
                <w:sz w:val="24"/>
                <w:szCs w:val="24"/>
              </w:rPr>
            </w:pPr>
            <w:r>
              <w:rPr>
                <w:rFonts w:eastAsia="Times New Roman"/>
                <w:sz w:val="24"/>
                <w:szCs w:val="24"/>
              </w:rPr>
              <w:t xml:space="preserve">Guest, </w:t>
            </w:r>
            <w:r>
              <w:rPr>
                <w:rFonts w:eastAsia="Times New Roman"/>
                <w:sz w:val="24"/>
                <w:szCs w:val="24"/>
              </w:rPr>
              <w:lastRenderedPageBreak/>
              <w:t>Member</w:t>
            </w:r>
          </w:p>
        </w:tc>
        <w:tc>
          <w:tcPr>
            <w:tcW w:w="1743" w:type="pct"/>
          </w:tcPr>
          <w:p w14:paraId="1B0A6859" w14:textId="77777777" w:rsidR="00C3521B" w:rsidRPr="00801CD1" w:rsidRDefault="00C3521B" w:rsidP="00630E25">
            <w:pPr>
              <w:rPr>
                <w:rFonts w:eastAsia="Times New Roman"/>
                <w:sz w:val="24"/>
                <w:szCs w:val="24"/>
              </w:rPr>
            </w:pPr>
            <w:r>
              <w:rPr>
                <w:rFonts w:eastAsia="Times New Roman"/>
                <w:sz w:val="24"/>
                <w:szCs w:val="24"/>
              </w:rPr>
              <w:lastRenderedPageBreak/>
              <w:t>Viewing detail of lesson</w:t>
            </w:r>
          </w:p>
        </w:tc>
      </w:tr>
    </w:tbl>
    <w:p w14:paraId="2265965E" w14:textId="74B9BE6C" w:rsidR="00C3521B" w:rsidRPr="00370155" w:rsidRDefault="00613EA0" w:rsidP="00276DF1">
      <w:pPr>
        <w:pStyle w:val="Heading3"/>
        <w:rPr>
          <w:b/>
        </w:rPr>
      </w:pPr>
      <w:bookmarkStart w:id="53" w:name="_Toc457752323"/>
      <w:r w:rsidRPr="00370155">
        <w:rPr>
          <w:b/>
        </w:rPr>
        <w:lastRenderedPageBreak/>
        <w:t>Testing</w:t>
      </w:r>
      <w:bookmarkEnd w:id="53"/>
    </w:p>
    <w:p w14:paraId="15123FD1" w14:textId="77777777" w:rsidR="00613EA0" w:rsidRDefault="00613EA0" w:rsidP="00613EA0">
      <w:pPr>
        <w:keepNext/>
      </w:pPr>
      <w:r w:rsidRPr="00002F98">
        <w:rPr>
          <w:noProof/>
        </w:rPr>
        <w:drawing>
          <wp:inline distT="0" distB="0" distL="0" distR="0" wp14:anchorId="5C9B8969" wp14:editId="55F36014">
            <wp:extent cx="5274945" cy="3978188"/>
            <wp:effectExtent l="0" t="0" r="1905" b="3810"/>
            <wp:docPr id="8" name="Picture 8" descr="C:\Users\quannh265\Google Drive\Capstone_Project\Working\Documents\Architecture Design\UC\UC_Veaz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annh265\Google Drive\Capstone_Project\Working\Documents\Architecture Design\UC\UC_Veazy\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3978188"/>
                    </a:xfrm>
                    <a:prstGeom prst="rect">
                      <a:avLst/>
                    </a:prstGeom>
                    <a:noFill/>
                    <a:ln>
                      <a:noFill/>
                    </a:ln>
                  </pic:spPr>
                </pic:pic>
              </a:graphicData>
            </a:graphic>
          </wp:inline>
        </w:drawing>
      </w:r>
    </w:p>
    <w:p w14:paraId="08BF9CCF" w14:textId="69217A90" w:rsidR="00613EA0" w:rsidRPr="00370155" w:rsidRDefault="00613EA0" w:rsidP="00370155">
      <w:pPr>
        <w:pStyle w:val="Caption"/>
        <w:rPr>
          <w:i/>
        </w:rPr>
      </w:pPr>
      <w:r w:rsidRPr="00801CD1">
        <w:rPr>
          <w:i/>
        </w:rPr>
        <w:t xml:space="preserve">Figure </w:t>
      </w:r>
      <w:r w:rsidR="00370155">
        <w:rPr>
          <w:i/>
        </w:rPr>
        <w:fldChar w:fldCharType="begin"/>
      </w:r>
      <w:r w:rsidR="00370155">
        <w:rPr>
          <w:i/>
        </w:rPr>
        <w:instrText xml:space="preserve"> STYLEREF 1 \s </w:instrText>
      </w:r>
      <w:r w:rsidR="00370155">
        <w:rPr>
          <w:i/>
        </w:rPr>
        <w:fldChar w:fldCharType="separate"/>
      </w:r>
      <w:r w:rsidR="00370155">
        <w:rPr>
          <w:i/>
          <w:noProof/>
        </w:rPr>
        <w:t>5</w:t>
      </w:r>
      <w:r w:rsidR="00370155">
        <w:rPr>
          <w:i/>
        </w:rPr>
        <w:fldChar w:fldCharType="end"/>
      </w:r>
      <w:r w:rsidR="00370155">
        <w:rPr>
          <w:i/>
        </w:rPr>
        <w:noBreakHyphen/>
      </w:r>
      <w:r w:rsidR="00370155">
        <w:rPr>
          <w:i/>
        </w:rPr>
        <w:fldChar w:fldCharType="begin"/>
      </w:r>
      <w:r w:rsidR="00370155">
        <w:rPr>
          <w:i/>
        </w:rPr>
        <w:instrText xml:space="preserve"> SEQ Figure \* ARABIC \s 1 </w:instrText>
      </w:r>
      <w:r w:rsidR="00370155">
        <w:rPr>
          <w:i/>
        </w:rPr>
        <w:fldChar w:fldCharType="separate"/>
      </w:r>
      <w:r w:rsidR="00370155">
        <w:rPr>
          <w:i/>
          <w:noProof/>
        </w:rPr>
        <w:t>3</w:t>
      </w:r>
      <w:r w:rsidR="00370155">
        <w:rPr>
          <w:i/>
        </w:rPr>
        <w:fldChar w:fldCharType="end"/>
      </w:r>
      <w:r w:rsidRPr="00801CD1">
        <w:rPr>
          <w:i/>
        </w:rPr>
        <w:t xml:space="preserve"> Tesing</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5"/>
        <w:gridCol w:w="2117"/>
        <w:gridCol w:w="2535"/>
      </w:tblGrid>
      <w:tr w:rsidR="00613EA0" w14:paraId="094A905A" w14:textId="77777777" w:rsidTr="00630E25">
        <w:tc>
          <w:tcPr>
            <w:tcW w:w="742" w:type="pct"/>
            <w:shd w:val="clear" w:color="auto" w:fill="92D050"/>
            <w:vAlign w:val="center"/>
            <w:hideMark/>
          </w:tcPr>
          <w:p w14:paraId="39EF5C6F" w14:textId="77777777" w:rsidR="00613EA0" w:rsidRPr="00E82974" w:rsidRDefault="00613EA0" w:rsidP="00630E25">
            <w:pPr>
              <w:rPr>
                <w:sz w:val="24"/>
              </w:rPr>
            </w:pPr>
            <w:r w:rsidRPr="00E82974">
              <w:t>No.</w:t>
            </w:r>
          </w:p>
        </w:tc>
        <w:tc>
          <w:tcPr>
            <w:tcW w:w="1439" w:type="pct"/>
            <w:shd w:val="clear" w:color="auto" w:fill="92D050"/>
            <w:vAlign w:val="center"/>
            <w:hideMark/>
          </w:tcPr>
          <w:p w14:paraId="2EB9E0BF" w14:textId="77777777" w:rsidR="00613EA0" w:rsidRPr="00E82974" w:rsidRDefault="00613EA0" w:rsidP="00630E25">
            <w:pPr>
              <w:rPr>
                <w:sz w:val="24"/>
              </w:rPr>
            </w:pPr>
            <w:r>
              <w:t xml:space="preserve">     </w:t>
            </w:r>
            <w:r w:rsidRPr="00E82974">
              <w:t>Use-case name</w:t>
            </w:r>
          </w:p>
        </w:tc>
        <w:tc>
          <w:tcPr>
            <w:tcW w:w="1283" w:type="pct"/>
            <w:shd w:val="clear" w:color="auto" w:fill="92D050"/>
            <w:vAlign w:val="center"/>
            <w:hideMark/>
          </w:tcPr>
          <w:p w14:paraId="2BEFD1BC" w14:textId="77777777" w:rsidR="00613EA0" w:rsidRPr="00E82974" w:rsidRDefault="00613EA0" w:rsidP="00630E25">
            <w:pPr>
              <w:rPr>
                <w:sz w:val="24"/>
              </w:rPr>
            </w:pPr>
            <w:r w:rsidRPr="00E82974">
              <w:t>Actor</w:t>
            </w:r>
          </w:p>
        </w:tc>
        <w:tc>
          <w:tcPr>
            <w:tcW w:w="1536" w:type="pct"/>
            <w:shd w:val="clear" w:color="auto" w:fill="92D050"/>
            <w:vAlign w:val="center"/>
            <w:hideMark/>
          </w:tcPr>
          <w:p w14:paraId="2A4DE4AD" w14:textId="77777777" w:rsidR="00613EA0" w:rsidRPr="00E82974" w:rsidRDefault="00613EA0" w:rsidP="00630E25">
            <w:pPr>
              <w:rPr>
                <w:sz w:val="24"/>
              </w:rPr>
            </w:pPr>
            <w:r w:rsidRPr="00E82974">
              <w:t>Description</w:t>
            </w:r>
          </w:p>
        </w:tc>
      </w:tr>
      <w:tr w:rsidR="00613EA0" w14:paraId="0D8658DB" w14:textId="77777777" w:rsidTr="00630E25">
        <w:tc>
          <w:tcPr>
            <w:tcW w:w="742" w:type="pct"/>
            <w:vAlign w:val="center"/>
            <w:hideMark/>
          </w:tcPr>
          <w:p w14:paraId="0C907576" w14:textId="77777777" w:rsidR="00613EA0" w:rsidRDefault="00613EA0" w:rsidP="00630E25">
            <w:pPr>
              <w:rPr>
                <w:sz w:val="24"/>
              </w:rPr>
            </w:pPr>
            <w:r>
              <w:t>1</w:t>
            </w:r>
          </w:p>
        </w:tc>
        <w:tc>
          <w:tcPr>
            <w:tcW w:w="1439" w:type="pct"/>
            <w:hideMark/>
          </w:tcPr>
          <w:p w14:paraId="1CF6DC27" w14:textId="77777777" w:rsidR="00613EA0" w:rsidRDefault="00613EA0" w:rsidP="00630E25">
            <w:pPr>
              <w:rPr>
                <w:sz w:val="24"/>
              </w:rPr>
            </w:pPr>
            <w:r>
              <w:rPr>
                <w:rFonts w:eastAsia="Times New Roman"/>
                <w:sz w:val="24"/>
                <w:szCs w:val="24"/>
              </w:rPr>
              <w:t>Take Test</w:t>
            </w:r>
          </w:p>
        </w:tc>
        <w:tc>
          <w:tcPr>
            <w:tcW w:w="1283" w:type="pct"/>
            <w:hideMark/>
          </w:tcPr>
          <w:p w14:paraId="4568850E" w14:textId="77777777" w:rsidR="00613EA0" w:rsidRDefault="00613EA0" w:rsidP="00630E25">
            <w:pPr>
              <w:rPr>
                <w:sz w:val="24"/>
              </w:rPr>
            </w:pPr>
            <w:r>
              <w:rPr>
                <w:rFonts w:eastAsia="Times New Roman"/>
                <w:sz w:val="24"/>
                <w:szCs w:val="24"/>
              </w:rPr>
              <w:t>Guest, Member</w:t>
            </w:r>
          </w:p>
        </w:tc>
        <w:tc>
          <w:tcPr>
            <w:tcW w:w="1536" w:type="pct"/>
            <w:hideMark/>
          </w:tcPr>
          <w:p w14:paraId="55C54F77" w14:textId="77777777" w:rsidR="00613EA0" w:rsidRDefault="00613EA0" w:rsidP="00630E25">
            <w:pPr>
              <w:rPr>
                <w:sz w:val="24"/>
              </w:rPr>
            </w:pPr>
            <w:r>
              <w:rPr>
                <w:rFonts w:eastAsia="Times New Roman"/>
                <w:sz w:val="24"/>
                <w:szCs w:val="24"/>
              </w:rPr>
              <w:t>Taking a multiple-choice test</w:t>
            </w:r>
          </w:p>
        </w:tc>
      </w:tr>
      <w:tr w:rsidR="00613EA0" w14:paraId="6070A5F5" w14:textId="77777777" w:rsidTr="00630E25">
        <w:tc>
          <w:tcPr>
            <w:tcW w:w="742" w:type="pct"/>
            <w:vAlign w:val="center"/>
            <w:hideMark/>
          </w:tcPr>
          <w:p w14:paraId="760B8E1D" w14:textId="77777777" w:rsidR="00613EA0" w:rsidRDefault="00613EA0" w:rsidP="00630E25">
            <w:pPr>
              <w:rPr>
                <w:sz w:val="24"/>
              </w:rPr>
            </w:pPr>
            <w:r>
              <w:t>2</w:t>
            </w:r>
          </w:p>
        </w:tc>
        <w:tc>
          <w:tcPr>
            <w:tcW w:w="1439" w:type="pct"/>
            <w:hideMark/>
          </w:tcPr>
          <w:p w14:paraId="3457F675" w14:textId="77777777" w:rsidR="00613EA0" w:rsidRDefault="00613EA0" w:rsidP="00630E25">
            <w:pPr>
              <w:rPr>
                <w:sz w:val="24"/>
              </w:rPr>
            </w:pPr>
            <w:r>
              <w:rPr>
                <w:rFonts w:eastAsia="Times New Roman"/>
                <w:sz w:val="24"/>
                <w:szCs w:val="24"/>
              </w:rPr>
              <w:t>View Test Result</w:t>
            </w:r>
          </w:p>
        </w:tc>
        <w:tc>
          <w:tcPr>
            <w:tcW w:w="1283" w:type="pct"/>
            <w:hideMark/>
          </w:tcPr>
          <w:p w14:paraId="2D96AD2A" w14:textId="77777777" w:rsidR="00613EA0" w:rsidRDefault="00613EA0" w:rsidP="00630E25">
            <w:pPr>
              <w:rPr>
                <w:sz w:val="24"/>
              </w:rPr>
            </w:pPr>
            <w:r>
              <w:rPr>
                <w:rFonts w:eastAsia="Times New Roman"/>
                <w:sz w:val="24"/>
                <w:szCs w:val="24"/>
              </w:rPr>
              <w:t>Guest, Member</w:t>
            </w:r>
          </w:p>
        </w:tc>
        <w:tc>
          <w:tcPr>
            <w:tcW w:w="1536" w:type="pct"/>
            <w:hideMark/>
          </w:tcPr>
          <w:p w14:paraId="087DE2C0" w14:textId="77777777" w:rsidR="00613EA0" w:rsidRDefault="00613EA0" w:rsidP="00630E25">
            <w:pPr>
              <w:rPr>
                <w:sz w:val="24"/>
              </w:rPr>
            </w:pPr>
            <w:r>
              <w:rPr>
                <w:rFonts w:eastAsia="Times New Roman"/>
                <w:sz w:val="24"/>
                <w:szCs w:val="24"/>
              </w:rPr>
              <w:t>Viewing result of test</w:t>
            </w:r>
          </w:p>
        </w:tc>
      </w:tr>
    </w:tbl>
    <w:p w14:paraId="50778ABC" w14:textId="77777777" w:rsidR="00613EA0" w:rsidRPr="00613EA0" w:rsidRDefault="00613EA0" w:rsidP="00613EA0"/>
    <w:p w14:paraId="2E464DEB" w14:textId="039A6D1D" w:rsidR="00C3521B" w:rsidRPr="00370155" w:rsidRDefault="00613EA0" w:rsidP="00276DF1">
      <w:pPr>
        <w:pStyle w:val="Heading3"/>
        <w:rPr>
          <w:b/>
        </w:rPr>
      </w:pPr>
      <w:bookmarkStart w:id="54" w:name="_Toc457752324"/>
      <w:r w:rsidRPr="00370155">
        <w:rPr>
          <w:b/>
        </w:rPr>
        <w:lastRenderedPageBreak/>
        <w:t>Dictionary</w:t>
      </w:r>
      <w:bookmarkEnd w:id="54"/>
    </w:p>
    <w:p w14:paraId="388A1D65" w14:textId="77777777" w:rsidR="00613EA0" w:rsidRDefault="00613EA0" w:rsidP="00613EA0">
      <w:pPr>
        <w:pStyle w:val="ListParagraph"/>
        <w:keepNext/>
      </w:pPr>
      <w:r>
        <w:rPr>
          <w:noProof/>
        </w:rPr>
        <w:drawing>
          <wp:inline distT="0" distB="0" distL="0" distR="0" wp14:anchorId="48E3A739" wp14:editId="609307AD">
            <wp:extent cx="5274945" cy="379784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3797848"/>
                    </a:xfrm>
                    <a:prstGeom prst="rect">
                      <a:avLst/>
                    </a:prstGeom>
                  </pic:spPr>
                </pic:pic>
              </a:graphicData>
            </a:graphic>
          </wp:inline>
        </w:drawing>
      </w:r>
    </w:p>
    <w:p w14:paraId="19D2AC7D" w14:textId="424E75C3" w:rsidR="00613EA0" w:rsidRPr="00370155" w:rsidRDefault="00613EA0" w:rsidP="00370155">
      <w:pPr>
        <w:pStyle w:val="Caption"/>
        <w:rPr>
          <w:i/>
        </w:rPr>
      </w:pPr>
      <w:r w:rsidRPr="00801CD1">
        <w:rPr>
          <w:i/>
        </w:rPr>
        <w:t xml:space="preserve">Figure </w:t>
      </w:r>
      <w:r w:rsidR="00370155">
        <w:rPr>
          <w:i/>
        </w:rPr>
        <w:fldChar w:fldCharType="begin"/>
      </w:r>
      <w:r w:rsidR="00370155">
        <w:rPr>
          <w:i/>
        </w:rPr>
        <w:instrText xml:space="preserve"> STYLEREF 1 \s </w:instrText>
      </w:r>
      <w:r w:rsidR="00370155">
        <w:rPr>
          <w:i/>
        </w:rPr>
        <w:fldChar w:fldCharType="separate"/>
      </w:r>
      <w:r w:rsidR="00370155">
        <w:rPr>
          <w:i/>
          <w:noProof/>
        </w:rPr>
        <w:t>5</w:t>
      </w:r>
      <w:r w:rsidR="00370155">
        <w:rPr>
          <w:i/>
        </w:rPr>
        <w:fldChar w:fldCharType="end"/>
      </w:r>
      <w:r w:rsidR="00370155">
        <w:rPr>
          <w:i/>
        </w:rPr>
        <w:noBreakHyphen/>
      </w:r>
      <w:r w:rsidR="00370155">
        <w:rPr>
          <w:i/>
        </w:rPr>
        <w:fldChar w:fldCharType="begin"/>
      </w:r>
      <w:r w:rsidR="00370155">
        <w:rPr>
          <w:i/>
        </w:rPr>
        <w:instrText xml:space="preserve"> SEQ Figure \* ARABIC \s 1 </w:instrText>
      </w:r>
      <w:r w:rsidR="00370155">
        <w:rPr>
          <w:i/>
        </w:rPr>
        <w:fldChar w:fldCharType="separate"/>
      </w:r>
      <w:r w:rsidR="00370155">
        <w:rPr>
          <w:i/>
          <w:noProof/>
        </w:rPr>
        <w:t>4</w:t>
      </w:r>
      <w:r w:rsidR="00370155">
        <w:rPr>
          <w:i/>
        </w:rPr>
        <w:fldChar w:fldCharType="end"/>
      </w:r>
      <w:r>
        <w:rPr>
          <w:i/>
        </w:rPr>
        <w:t xml:space="preserve"> Dictionary</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13EA0" w14:paraId="2367C87D" w14:textId="77777777" w:rsidTr="00630E25">
        <w:tc>
          <w:tcPr>
            <w:tcW w:w="741" w:type="pct"/>
            <w:shd w:val="clear" w:color="auto" w:fill="92D050"/>
            <w:vAlign w:val="center"/>
            <w:hideMark/>
          </w:tcPr>
          <w:p w14:paraId="422FE9C3" w14:textId="77777777" w:rsidR="00613EA0" w:rsidRPr="00E82974" w:rsidRDefault="00613EA0" w:rsidP="00630E25">
            <w:pPr>
              <w:rPr>
                <w:sz w:val="24"/>
              </w:rPr>
            </w:pPr>
            <w:r w:rsidRPr="00E82974">
              <w:t>No.</w:t>
            </w:r>
          </w:p>
        </w:tc>
        <w:tc>
          <w:tcPr>
            <w:tcW w:w="1733" w:type="pct"/>
            <w:shd w:val="clear" w:color="auto" w:fill="92D050"/>
            <w:vAlign w:val="center"/>
            <w:hideMark/>
          </w:tcPr>
          <w:p w14:paraId="4327BA14" w14:textId="77777777" w:rsidR="00613EA0" w:rsidRPr="00E82974" w:rsidRDefault="00613EA0" w:rsidP="00630E25">
            <w:pPr>
              <w:rPr>
                <w:sz w:val="24"/>
              </w:rPr>
            </w:pPr>
            <w:r w:rsidRPr="00E82974">
              <w:t>Use-case name</w:t>
            </w:r>
          </w:p>
        </w:tc>
        <w:tc>
          <w:tcPr>
            <w:tcW w:w="989" w:type="pct"/>
            <w:shd w:val="clear" w:color="auto" w:fill="92D050"/>
            <w:vAlign w:val="center"/>
            <w:hideMark/>
          </w:tcPr>
          <w:p w14:paraId="661A5BBE" w14:textId="77777777" w:rsidR="00613EA0" w:rsidRPr="00E82974" w:rsidRDefault="00613EA0" w:rsidP="00630E25">
            <w:pPr>
              <w:rPr>
                <w:sz w:val="24"/>
              </w:rPr>
            </w:pPr>
            <w:r w:rsidRPr="00E82974">
              <w:t>Actor</w:t>
            </w:r>
          </w:p>
        </w:tc>
        <w:tc>
          <w:tcPr>
            <w:tcW w:w="1537" w:type="pct"/>
            <w:shd w:val="clear" w:color="auto" w:fill="92D050"/>
            <w:vAlign w:val="center"/>
            <w:hideMark/>
          </w:tcPr>
          <w:p w14:paraId="1C3E76FF" w14:textId="77777777" w:rsidR="00613EA0" w:rsidRPr="00E82974" w:rsidRDefault="00613EA0" w:rsidP="00630E25">
            <w:pPr>
              <w:rPr>
                <w:sz w:val="24"/>
              </w:rPr>
            </w:pPr>
            <w:r w:rsidRPr="00E82974">
              <w:t>Description</w:t>
            </w:r>
          </w:p>
        </w:tc>
      </w:tr>
      <w:tr w:rsidR="00613EA0" w14:paraId="261AD263" w14:textId="77777777" w:rsidTr="00630E25">
        <w:tc>
          <w:tcPr>
            <w:tcW w:w="741" w:type="pct"/>
            <w:vAlign w:val="center"/>
            <w:hideMark/>
          </w:tcPr>
          <w:p w14:paraId="5F83318F" w14:textId="77777777" w:rsidR="00613EA0" w:rsidRDefault="00613EA0" w:rsidP="00630E25">
            <w:pPr>
              <w:rPr>
                <w:sz w:val="24"/>
              </w:rPr>
            </w:pPr>
            <w:r>
              <w:t>1</w:t>
            </w:r>
          </w:p>
        </w:tc>
        <w:tc>
          <w:tcPr>
            <w:tcW w:w="1733" w:type="pct"/>
            <w:hideMark/>
          </w:tcPr>
          <w:p w14:paraId="47112619" w14:textId="77777777" w:rsidR="00613EA0" w:rsidRDefault="00613EA0" w:rsidP="00630E25">
            <w:pPr>
              <w:rPr>
                <w:sz w:val="24"/>
              </w:rPr>
            </w:pPr>
            <w:r>
              <w:rPr>
                <w:rFonts w:eastAsia="Times New Roman"/>
                <w:sz w:val="24"/>
                <w:szCs w:val="24"/>
              </w:rPr>
              <w:t>Look up Vietnamese-Japanese</w:t>
            </w:r>
          </w:p>
        </w:tc>
        <w:tc>
          <w:tcPr>
            <w:tcW w:w="989" w:type="pct"/>
            <w:hideMark/>
          </w:tcPr>
          <w:p w14:paraId="77EF5D2D" w14:textId="77777777" w:rsidR="00613EA0" w:rsidRDefault="00613EA0" w:rsidP="00630E25">
            <w:pPr>
              <w:rPr>
                <w:sz w:val="24"/>
              </w:rPr>
            </w:pPr>
            <w:r>
              <w:rPr>
                <w:rFonts w:eastAsia="Times New Roman"/>
                <w:sz w:val="24"/>
                <w:szCs w:val="24"/>
              </w:rPr>
              <w:t>Guest, Member</w:t>
            </w:r>
          </w:p>
        </w:tc>
        <w:tc>
          <w:tcPr>
            <w:tcW w:w="1537" w:type="pct"/>
            <w:hideMark/>
          </w:tcPr>
          <w:p w14:paraId="34D68E38" w14:textId="77777777" w:rsidR="00613EA0" w:rsidRDefault="00613EA0" w:rsidP="00630E25">
            <w:pPr>
              <w:rPr>
                <w:sz w:val="24"/>
              </w:rPr>
            </w:pPr>
            <w:r>
              <w:rPr>
                <w:rFonts w:eastAsia="Times New Roman"/>
                <w:sz w:val="24"/>
                <w:szCs w:val="24"/>
              </w:rPr>
              <w:t>Searching Japanese word through Vietnamese</w:t>
            </w:r>
          </w:p>
        </w:tc>
      </w:tr>
      <w:tr w:rsidR="00613EA0" w14:paraId="23A9EC86" w14:textId="77777777" w:rsidTr="00630E25">
        <w:tc>
          <w:tcPr>
            <w:tcW w:w="741" w:type="pct"/>
            <w:vAlign w:val="center"/>
            <w:hideMark/>
          </w:tcPr>
          <w:p w14:paraId="6E05E3D9" w14:textId="77777777" w:rsidR="00613EA0" w:rsidRDefault="00613EA0" w:rsidP="00630E25">
            <w:pPr>
              <w:rPr>
                <w:sz w:val="24"/>
              </w:rPr>
            </w:pPr>
            <w:r>
              <w:t>2</w:t>
            </w:r>
          </w:p>
        </w:tc>
        <w:tc>
          <w:tcPr>
            <w:tcW w:w="1733" w:type="pct"/>
            <w:hideMark/>
          </w:tcPr>
          <w:p w14:paraId="7302EB66" w14:textId="77777777" w:rsidR="00613EA0" w:rsidRDefault="00613EA0" w:rsidP="00630E25">
            <w:pPr>
              <w:rPr>
                <w:sz w:val="24"/>
              </w:rPr>
            </w:pPr>
            <w:r>
              <w:rPr>
                <w:rFonts w:eastAsia="Times New Roman"/>
                <w:sz w:val="24"/>
                <w:szCs w:val="24"/>
              </w:rPr>
              <w:t>Look up Japanese-Vietnamese</w:t>
            </w:r>
          </w:p>
        </w:tc>
        <w:tc>
          <w:tcPr>
            <w:tcW w:w="989" w:type="pct"/>
            <w:hideMark/>
          </w:tcPr>
          <w:p w14:paraId="520D93BA" w14:textId="77777777" w:rsidR="00613EA0" w:rsidRDefault="00613EA0" w:rsidP="00630E25">
            <w:pPr>
              <w:rPr>
                <w:sz w:val="24"/>
              </w:rPr>
            </w:pPr>
            <w:r>
              <w:rPr>
                <w:rFonts w:eastAsia="Times New Roman"/>
                <w:sz w:val="24"/>
                <w:szCs w:val="24"/>
              </w:rPr>
              <w:t>Guest, Member</w:t>
            </w:r>
          </w:p>
        </w:tc>
        <w:tc>
          <w:tcPr>
            <w:tcW w:w="1537" w:type="pct"/>
            <w:hideMark/>
          </w:tcPr>
          <w:p w14:paraId="6DE92128" w14:textId="77777777" w:rsidR="00613EA0" w:rsidRDefault="00613EA0" w:rsidP="00630E25">
            <w:pPr>
              <w:rPr>
                <w:sz w:val="24"/>
              </w:rPr>
            </w:pPr>
            <w:r>
              <w:rPr>
                <w:rFonts w:eastAsia="Times New Roman"/>
                <w:sz w:val="24"/>
                <w:szCs w:val="24"/>
              </w:rPr>
              <w:t>Searching Vietnamese word through Japanese</w:t>
            </w:r>
          </w:p>
        </w:tc>
      </w:tr>
    </w:tbl>
    <w:p w14:paraId="5136A5F9" w14:textId="77777777" w:rsidR="00613EA0" w:rsidRPr="00613EA0" w:rsidRDefault="00613EA0" w:rsidP="00613EA0"/>
    <w:p w14:paraId="5A280BEF" w14:textId="77777777" w:rsidR="00C3521B" w:rsidRPr="00C3521B" w:rsidRDefault="00C3521B" w:rsidP="00613EA0">
      <w:pPr>
        <w:pStyle w:val="Heading4"/>
        <w:numPr>
          <w:ilvl w:val="0"/>
          <w:numId w:val="0"/>
        </w:numPr>
        <w:ind w:left="864" w:hanging="864"/>
        <w:rPr>
          <w:bCs w:val="0"/>
          <w:i/>
        </w:rPr>
      </w:pPr>
    </w:p>
    <w:p w14:paraId="772D80C6" w14:textId="656B1C47" w:rsidR="00BE7166" w:rsidRPr="00613EA0" w:rsidRDefault="00BE7166" w:rsidP="00276DF1">
      <w:pPr>
        <w:pStyle w:val="Heading2"/>
      </w:pPr>
      <w:bookmarkStart w:id="55" w:name="_Toc457752325"/>
      <w:r w:rsidRPr="00613EA0">
        <w:t>Member</w:t>
      </w:r>
      <w:bookmarkEnd w:id="55"/>
    </w:p>
    <w:p w14:paraId="6BA63A84" w14:textId="1E4318E4" w:rsidR="00BE7166" w:rsidRPr="00370155" w:rsidRDefault="00847F91" w:rsidP="00276DF1">
      <w:pPr>
        <w:pStyle w:val="Heading3"/>
        <w:rPr>
          <w:b/>
        </w:rPr>
      </w:pPr>
      <w:bookmarkStart w:id="56" w:name="_Toc457752326"/>
      <w:r w:rsidRPr="00370155">
        <w:rPr>
          <w:b/>
        </w:rPr>
        <w:t>Private Account Management</w:t>
      </w:r>
      <w:bookmarkEnd w:id="56"/>
    </w:p>
    <w:p w14:paraId="67FE6BA2" w14:textId="77777777" w:rsidR="00370155" w:rsidRDefault="00847F91" w:rsidP="00370155">
      <w:pPr>
        <w:keepNext/>
      </w:pPr>
      <w:r w:rsidRPr="004C30C5">
        <w:rPr>
          <w:noProof/>
        </w:rPr>
        <w:drawing>
          <wp:inline distT="0" distB="0" distL="0" distR="0" wp14:anchorId="0C3FF6C6" wp14:editId="6285F675">
            <wp:extent cx="5274945" cy="4059341"/>
            <wp:effectExtent l="0" t="0" r="1905" b="0"/>
            <wp:docPr id="19" name="Picture 19" descr="C:\Users\quannh265\Google Drive\Capstone_Project\Working\Documents\Architecture Design\UC\UC_Veaz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nh265\Google Drive\Capstone_Project\Working\Documents\Architecture Design\UC\UC_Veazy\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4059341"/>
                    </a:xfrm>
                    <a:prstGeom prst="rect">
                      <a:avLst/>
                    </a:prstGeom>
                    <a:noFill/>
                    <a:ln>
                      <a:noFill/>
                    </a:ln>
                  </pic:spPr>
                </pic:pic>
              </a:graphicData>
            </a:graphic>
          </wp:inline>
        </w:drawing>
      </w:r>
    </w:p>
    <w:p w14:paraId="5D79A1DA" w14:textId="2D61D782" w:rsidR="00847F91"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5</w:t>
      </w:r>
      <w:r>
        <w:rPr>
          <w:i/>
        </w:rPr>
        <w:fldChar w:fldCharType="end"/>
      </w:r>
      <w:r>
        <w:rPr>
          <w:i/>
        </w:rPr>
        <w:t xml:space="preserve"> Private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5D55CC2C" w14:textId="77777777" w:rsidTr="00630E25">
        <w:tc>
          <w:tcPr>
            <w:tcW w:w="741" w:type="pct"/>
            <w:shd w:val="clear" w:color="auto" w:fill="92D050"/>
            <w:vAlign w:val="center"/>
            <w:hideMark/>
          </w:tcPr>
          <w:p w14:paraId="5438D830" w14:textId="77777777" w:rsidR="00630E25" w:rsidRPr="00E82974" w:rsidRDefault="00630E25" w:rsidP="00630E25">
            <w:pPr>
              <w:rPr>
                <w:sz w:val="24"/>
              </w:rPr>
            </w:pPr>
            <w:r w:rsidRPr="00E82974">
              <w:t>No.</w:t>
            </w:r>
          </w:p>
        </w:tc>
        <w:tc>
          <w:tcPr>
            <w:tcW w:w="1733" w:type="pct"/>
            <w:shd w:val="clear" w:color="auto" w:fill="92D050"/>
            <w:vAlign w:val="center"/>
            <w:hideMark/>
          </w:tcPr>
          <w:p w14:paraId="23CA9DF4"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2F1A5E6D" w14:textId="77777777" w:rsidR="00630E25" w:rsidRPr="00E82974" w:rsidRDefault="00630E25" w:rsidP="00630E25">
            <w:pPr>
              <w:rPr>
                <w:sz w:val="24"/>
              </w:rPr>
            </w:pPr>
            <w:r w:rsidRPr="00E82974">
              <w:t>Actor</w:t>
            </w:r>
          </w:p>
        </w:tc>
        <w:tc>
          <w:tcPr>
            <w:tcW w:w="1537" w:type="pct"/>
            <w:shd w:val="clear" w:color="auto" w:fill="92D050"/>
            <w:vAlign w:val="center"/>
            <w:hideMark/>
          </w:tcPr>
          <w:p w14:paraId="21A54BB3" w14:textId="77777777" w:rsidR="00630E25" w:rsidRPr="00E82974" w:rsidRDefault="00630E25" w:rsidP="00630E25">
            <w:pPr>
              <w:rPr>
                <w:sz w:val="24"/>
              </w:rPr>
            </w:pPr>
            <w:r w:rsidRPr="00E82974">
              <w:t>Description</w:t>
            </w:r>
          </w:p>
        </w:tc>
      </w:tr>
      <w:tr w:rsidR="00847F91" w14:paraId="6D09CC1A" w14:textId="77777777" w:rsidTr="00630E25">
        <w:tc>
          <w:tcPr>
            <w:tcW w:w="741" w:type="pct"/>
            <w:vAlign w:val="center"/>
            <w:hideMark/>
          </w:tcPr>
          <w:p w14:paraId="3F868C07" w14:textId="77777777" w:rsidR="00847F91" w:rsidRDefault="00847F91" w:rsidP="00847F91">
            <w:pPr>
              <w:rPr>
                <w:sz w:val="24"/>
              </w:rPr>
            </w:pPr>
            <w:r>
              <w:t>1</w:t>
            </w:r>
          </w:p>
        </w:tc>
        <w:tc>
          <w:tcPr>
            <w:tcW w:w="1733" w:type="pct"/>
            <w:hideMark/>
          </w:tcPr>
          <w:p w14:paraId="27B6AC6E" w14:textId="6610EA30" w:rsidR="00847F91" w:rsidRDefault="00847F91" w:rsidP="00847F91">
            <w:pPr>
              <w:rPr>
                <w:sz w:val="24"/>
              </w:rPr>
            </w:pPr>
            <w:r>
              <w:rPr>
                <w:rFonts w:eastAsia="Times New Roman"/>
                <w:sz w:val="24"/>
                <w:szCs w:val="24"/>
              </w:rPr>
              <w:t>View Profile</w:t>
            </w:r>
          </w:p>
        </w:tc>
        <w:tc>
          <w:tcPr>
            <w:tcW w:w="989" w:type="pct"/>
            <w:hideMark/>
          </w:tcPr>
          <w:p w14:paraId="2601C12B" w14:textId="23611391" w:rsidR="00847F91" w:rsidRDefault="00847F91" w:rsidP="00847F91">
            <w:pPr>
              <w:rPr>
                <w:sz w:val="24"/>
              </w:rPr>
            </w:pPr>
            <w:r>
              <w:rPr>
                <w:rFonts w:eastAsia="Times New Roman"/>
                <w:sz w:val="24"/>
                <w:szCs w:val="24"/>
              </w:rPr>
              <w:t>Member</w:t>
            </w:r>
          </w:p>
        </w:tc>
        <w:tc>
          <w:tcPr>
            <w:tcW w:w="1537" w:type="pct"/>
            <w:hideMark/>
          </w:tcPr>
          <w:p w14:paraId="2C5C53DB" w14:textId="35DC202A" w:rsidR="00847F91" w:rsidRDefault="00847F91" w:rsidP="00847F91">
            <w:pPr>
              <w:rPr>
                <w:sz w:val="24"/>
              </w:rPr>
            </w:pPr>
            <w:r>
              <w:rPr>
                <w:rFonts w:eastAsia="Times New Roman"/>
                <w:sz w:val="24"/>
                <w:szCs w:val="24"/>
              </w:rPr>
              <w:t>Viewing detail information of their profile</w:t>
            </w:r>
          </w:p>
        </w:tc>
      </w:tr>
      <w:tr w:rsidR="00847F91" w14:paraId="325B1171" w14:textId="77777777" w:rsidTr="00630E25">
        <w:tc>
          <w:tcPr>
            <w:tcW w:w="741" w:type="pct"/>
            <w:vAlign w:val="center"/>
            <w:hideMark/>
          </w:tcPr>
          <w:p w14:paraId="2BE7EF97" w14:textId="77777777" w:rsidR="00847F91" w:rsidRDefault="00847F91" w:rsidP="00847F91">
            <w:pPr>
              <w:rPr>
                <w:sz w:val="24"/>
              </w:rPr>
            </w:pPr>
            <w:r>
              <w:t>2</w:t>
            </w:r>
          </w:p>
        </w:tc>
        <w:tc>
          <w:tcPr>
            <w:tcW w:w="1733" w:type="pct"/>
            <w:hideMark/>
          </w:tcPr>
          <w:p w14:paraId="7BDF4E4A" w14:textId="7351C046" w:rsidR="00847F91" w:rsidRDefault="00847F91" w:rsidP="00847F91">
            <w:pPr>
              <w:rPr>
                <w:sz w:val="24"/>
              </w:rPr>
            </w:pPr>
            <w:r>
              <w:rPr>
                <w:rFonts w:eastAsia="Times New Roman"/>
                <w:sz w:val="24"/>
                <w:szCs w:val="24"/>
              </w:rPr>
              <w:t>Update Profile</w:t>
            </w:r>
          </w:p>
        </w:tc>
        <w:tc>
          <w:tcPr>
            <w:tcW w:w="989" w:type="pct"/>
            <w:hideMark/>
          </w:tcPr>
          <w:p w14:paraId="40CB764D" w14:textId="115FAD50" w:rsidR="00847F91" w:rsidRDefault="00847F91" w:rsidP="00847F91">
            <w:pPr>
              <w:rPr>
                <w:sz w:val="24"/>
              </w:rPr>
            </w:pPr>
            <w:r>
              <w:rPr>
                <w:rFonts w:eastAsia="Times New Roman"/>
                <w:sz w:val="24"/>
                <w:szCs w:val="24"/>
              </w:rPr>
              <w:t>Member</w:t>
            </w:r>
          </w:p>
        </w:tc>
        <w:tc>
          <w:tcPr>
            <w:tcW w:w="1537" w:type="pct"/>
            <w:hideMark/>
          </w:tcPr>
          <w:p w14:paraId="588646E8" w14:textId="79D1851E" w:rsidR="00847F91" w:rsidRDefault="00847F91" w:rsidP="00847F91">
            <w:pPr>
              <w:rPr>
                <w:sz w:val="24"/>
              </w:rPr>
            </w:pPr>
            <w:r>
              <w:rPr>
                <w:rFonts w:eastAsia="Times New Roman"/>
                <w:sz w:val="24"/>
                <w:szCs w:val="24"/>
              </w:rPr>
              <w:t>Updating user’s profile</w:t>
            </w:r>
          </w:p>
        </w:tc>
      </w:tr>
      <w:tr w:rsidR="00847F91" w14:paraId="08FB8011" w14:textId="77777777" w:rsidTr="00630E25">
        <w:tc>
          <w:tcPr>
            <w:tcW w:w="741" w:type="pct"/>
            <w:vAlign w:val="center"/>
          </w:tcPr>
          <w:p w14:paraId="6AB8E9C0" w14:textId="77777777" w:rsidR="00847F91" w:rsidRDefault="00847F91" w:rsidP="00847F91">
            <w:r>
              <w:t>3</w:t>
            </w:r>
          </w:p>
        </w:tc>
        <w:tc>
          <w:tcPr>
            <w:tcW w:w="1733" w:type="pct"/>
          </w:tcPr>
          <w:p w14:paraId="52EC5273" w14:textId="17127D20" w:rsidR="00847F91" w:rsidRDefault="00847F91" w:rsidP="00847F91">
            <w:pPr>
              <w:rPr>
                <w:rFonts w:eastAsia="Times New Roman"/>
                <w:sz w:val="24"/>
                <w:szCs w:val="24"/>
              </w:rPr>
            </w:pPr>
            <w:r>
              <w:rPr>
                <w:rFonts w:eastAsia="Times New Roman"/>
                <w:sz w:val="24"/>
                <w:szCs w:val="24"/>
              </w:rPr>
              <w:t>Change Password</w:t>
            </w:r>
          </w:p>
        </w:tc>
        <w:tc>
          <w:tcPr>
            <w:tcW w:w="989" w:type="pct"/>
          </w:tcPr>
          <w:p w14:paraId="4F23EE9A" w14:textId="12FE5D7F" w:rsidR="00847F91" w:rsidRDefault="00847F91" w:rsidP="00847F91">
            <w:pPr>
              <w:rPr>
                <w:rFonts w:eastAsia="Times New Roman"/>
                <w:sz w:val="24"/>
                <w:szCs w:val="24"/>
              </w:rPr>
            </w:pPr>
            <w:r>
              <w:rPr>
                <w:rFonts w:eastAsia="Times New Roman"/>
                <w:sz w:val="24"/>
                <w:szCs w:val="24"/>
              </w:rPr>
              <w:t>Member</w:t>
            </w:r>
          </w:p>
        </w:tc>
        <w:tc>
          <w:tcPr>
            <w:tcW w:w="1537" w:type="pct"/>
          </w:tcPr>
          <w:p w14:paraId="30856835" w14:textId="432388D4" w:rsidR="00847F91" w:rsidRDefault="00847F91" w:rsidP="00847F91">
            <w:pPr>
              <w:rPr>
                <w:rFonts w:eastAsia="Times New Roman"/>
                <w:sz w:val="24"/>
                <w:szCs w:val="24"/>
              </w:rPr>
            </w:pPr>
            <w:r>
              <w:rPr>
                <w:rFonts w:eastAsia="Times New Roman"/>
                <w:sz w:val="24"/>
                <w:szCs w:val="24"/>
              </w:rPr>
              <w:t>Changing user’s password</w:t>
            </w:r>
          </w:p>
        </w:tc>
      </w:tr>
      <w:tr w:rsidR="00847F91" w14:paraId="2B281FBB" w14:textId="77777777" w:rsidTr="00630E25">
        <w:tc>
          <w:tcPr>
            <w:tcW w:w="741" w:type="pct"/>
            <w:vAlign w:val="center"/>
          </w:tcPr>
          <w:p w14:paraId="336CB23E" w14:textId="77777777" w:rsidR="00847F91" w:rsidRDefault="00847F91" w:rsidP="00847F91">
            <w:r>
              <w:t>4</w:t>
            </w:r>
          </w:p>
        </w:tc>
        <w:tc>
          <w:tcPr>
            <w:tcW w:w="1733" w:type="pct"/>
          </w:tcPr>
          <w:p w14:paraId="6BFEB27D" w14:textId="02CBE0C1" w:rsidR="00847F91" w:rsidRDefault="00847F91" w:rsidP="00847F91">
            <w:pPr>
              <w:rPr>
                <w:rFonts w:eastAsia="Times New Roman"/>
                <w:sz w:val="24"/>
                <w:szCs w:val="24"/>
              </w:rPr>
            </w:pPr>
            <w:r>
              <w:rPr>
                <w:rFonts w:eastAsia="Times New Roman"/>
                <w:sz w:val="24"/>
                <w:szCs w:val="24"/>
              </w:rPr>
              <w:t>View Statistic</w:t>
            </w:r>
          </w:p>
        </w:tc>
        <w:tc>
          <w:tcPr>
            <w:tcW w:w="989" w:type="pct"/>
          </w:tcPr>
          <w:p w14:paraId="25124791" w14:textId="7C9CDD8B" w:rsidR="00847F91" w:rsidRDefault="00847F91" w:rsidP="00847F91">
            <w:pPr>
              <w:rPr>
                <w:rFonts w:eastAsia="Times New Roman"/>
                <w:sz w:val="24"/>
                <w:szCs w:val="24"/>
              </w:rPr>
            </w:pPr>
            <w:r>
              <w:rPr>
                <w:rFonts w:eastAsia="Times New Roman"/>
                <w:sz w:val="24"/>
                <w:szCs w:val="24"/>
              </w:rPr>
              <w:t>Member</w:t>
            </w:r>
          </w:p>
        </w:tc>
        <w:tc>
          <w:tcPr>
            <w:tcW w:w="1537" w:type="pct"/>
          </w:tcPr>
          <w:p w14:paraId="49505DB7" w14:textId="06A93D6E" w:rsidR="00847F91" w:rsidRDefault="00847F91" w:rsidP="00847F91">
            <w:pPr>
              <w:rPr>
                <w:rFonts w:eastAsia="Times New Roman"/>
                <w:sz w:val="24"/>
                <w:szCs w:val="24"/>
              </w:rPr>
            </w:pPr>
            <w:r>
              <w:rPr>
                <w:rFonts w:eastAsia="Times New Roman"/>
                <w:sz w:val="24"/>
                <w:szCs w:val="24"/>
              </w:rPr>
              <w:t>Viewing statistics of user</w:t>
            </w:r>
          </w:p>
        </w:tc>
      </w:tr>
      <w:tr w:rsidR="00847F91" w14:paraId="67E9986D" w14:textId="77777777" w:rsidTr="00630E25">
        <w:tc>
          <w:tcPr>
            <w:tcW w:w="741" w:type="pct"/>
            <w:vAlign w:val="center"/>
          </w:tcPr>
          <w:p w14:paraId="3D561224" w14:textId="77777777" w:rsidR="00847F91" w:rsidRDefault="00847F91" w:rsidP="00847F91">
            <w:r>
              <w:lastRenderedPageBreak/>
              <w:t>5</w:t>
            </w:r>
          </w:p>
        </w:tc>
        <w:tc>
          <w:tcPr>
            <w:tcW w:w="1733" w:type="pct"/>
          </w:tcPr>
          <w:p w14:paraId="2A02B450" w14:textId="77EF45A0" w:rsidR="00847F91" w:rsidRDefault="00847F91" w:rsidP="00847F91">
            <w:pPr>
              <w:rPr>
                <w:rFonts w:eastAsia="Times New Roman"/>
                <w:sz w:val="24"/>
                <w:szCs w:val="24"/>
              </w:rPr>
            </w:pPr>
            <w:r>
              <w:rPr>
                <w:rFonts w:eastAsia="Times New Roman"/>
                <w:sz w:val="24"/>
                <w:szCs w:val="24"/>
              </w:rPr>
              <w:t>Log Out</w:t>
            </w:r>
          </w:p>
        </w:tc>
        <w:tc>
          <w:tcPr>
            <w:tcW w:w="989" w:type="pct"/>
          </w:tcPr>
          <w:p w14:paraId="44CC349C" w14:textId="4069C793" w:rsidR="00847F91" w:rsidRDefault="00847F91" w:rsidP="00847F91">
            <w:pPr>
              <w:rPr>
                <w:rFonts w:eastAsia="Times New Roman"/>
                <w:sz w:val="24"/>
                <w:szCs w:val="24"/>
              </w:rPr>
            </w:pPr>
            <w:r>
              <w:rPr>
                <w:rFonts w:eastAsia="Times New Roman"/>
                <w:sz w:val="24"/>
                <w:szCs w:val="24"/>
              </w:rPr>
              <w:t>Member</w:t>
            </w:r>
          </w:p>
        </w:tc>
        <w:tc>
          <w:tcPr>
            <w:tcW w:w="1537" w:type="pct"/>
          </w:tcPr>
          <w:p w14:paraId="690B0C73" w14:textId="49E923A2" w:rsidR="00847F91" w:rsidRDefault="00847F91" w:rsidP="00847F91">
            <w:pPr>
              <w:rPr>
                <w:rFonts w:eastAsia="Times New Roman"/>
                <w:sz w:val="24"/>
                <w:szCs w:val="24"/>
              </w:rPr>
            </w:pPr>
            <w:r>
              <w:rPr>
                <w:rFonts w:eastAsia="Times New Roman"/>
                <w:sz w:val="24"/>
                <w:szCs w:val="24"/>
              </w:rPr>
              <w:t>Logging out of system</w:t>
            </w:r>
          </w:p>
        </w:tc>
      </w:tr>
    </w:tbl>
    <w:p w14:paraId="7814E241" w14:textId="77777777" w:rsidR="00630E25" w:rsidRPr="00630E25" w:rsidRDefault="00630E25" w:rsidP="00630E25"/>
    <w:p w14:paraId="631FBEBB" w14:textId="5634BCC4" w:rsidR="00BE7166" w:rsidRPr="00370155" w:rsidRDefault="00847F91" w:rsidP="00276DF1">
      <w:pPr>
        <w:pStyle w:val="Heading3"/>
        <w:rPr>
          <w:b/>
        </w:rPr>
      </w:pPr>
      <w:bookmarkStart w:id="57" w:name="_Toc457752327"/>
      <w:r w:rsidRPr="00370155">
        <w:rPr>
          <w:b/>
        </w:rPr>
        <w:t>Testing</w:t>
      </w:r>
      <w:bookmarkEnd w:id="57"/>
    </w:p>
    <w:p w14:paraId="53621F45" w14:textId="77777777" w:rsidR="00370155" w:rsidRDefault="00847F91" w:rsidP="00370155">
      <w:pPr>
        <w:keepNext/>
      </w:pPr>
      <w:r w:rsidRPr="00002F98">
        <w:rPr>
          <w:noProof/>
        </w:rPr>
        <w:drawing>
          <wp:inline distT="0" distB="0" distL="0" distR="0" wp14:anchorId="6FC69680" wp14:editId="205FDE91">
            <wp:extent cx="5274945" cy="3978188"/>
            <wp:effectExtent l="0" t="0" r="1905" b="3810"/>
            <wp:docPr id="18" name="Picture 18" descr="C:\Users\quannh265\Google Drive\Capstone_Project\Working\Documents\Architecture Design\UC\UC_Veaz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annh265\Google Drive\Capstone_Project\Working\Documents\Architecture Design\UC\UC_Veazy\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3978188"/>
                    </a:xfrm>
                    <a:prstGeom prst="rect">
                      <a:avLst/>
                    </a:prstGeom>
                    <a:noFill/>
                    <a:ln>
                      <a:noFill/>
                    </a:ln>
                  </pic:spPr>
                </pic:pic>
              </a:graphicData>
            </a:graphic>
          </wp:inline>
        </w:drawing>
      </w:r>
    </w:p>
    <w:p w14:paraId="45D34CC3" w14:textId="78548419" w:rsidR="00847F91"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6</w:t>
      </w:r>
      <w:r>
        <w:rPr>
          <w:i/>
        </w:rPr>
        <w:fldChar w:fldCharType="end"/>
      </w:r>
      <w:r w:rsidRPr="00370155">
        <w:rPr>
          <w:i/>
        </w:rPr>
        <w:t xml:space="preserve"> Testing</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1B2A25B6" w14:textId="77777777" w:rsidTr="00630E25">
        <w:tc>
          <w:tcPr>
            <w:tcW w:w="741" w:type="pct"/>
            <w:shd w:val="clear" w:color="auto" w:fill="92D050"/>
            <w:vAlign w:val="center"/>
            <w:hideMark/>
          </w:tcPr>
          <w:p w14:paraId="6291D7F0" w14:textId="77777777" w:rsidR="00630E25" w:rsidRPr="00E82974" w:rsidRDefault="00630E25" w:rsidP="00630E25">
            <w:pPr>
              <w:rPr>
                <w:sz w:val="24"/>
              </w:rPr>
            </w:pPr>
            <w:r w:rsidRPr="00E82974">
              <w:t>No.</w:t>
            </w:r>
          </w:p>
        </w:tc>
        <w:tc>
          <w:tcPr>
            <w:tcW w:w="1733" w:type="pct"/>
            <w:shd w:val="clear" w:color="auto" w:fill="92D050"/>
            <w:vAlign w:val="center"/>
            <w:hideMark/>
          </w:tcPr>
          <w:p w14:paraId="10160BCD"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38CF6362" w14:textId="77777777" w:rsidR="00630E25" w:rsidRPr="00E82974" w:rsidRDefault="00630E25" w:rsidP="00630E25">
            <w:pPr>
              <w:rPr>
                <w:sz w:val="24"/>
              </w:rPr>
            </w:pPr>
            <w:r w:rsidRPr="00E82974">
              <w:t>Actor</w:t>
            </w:r>
          </w:p>
        </w:tc>
        <w:tc>
          <w:tcPr>
            <w:tcW w:w="1537" w:type="pct"/>
            <w:shd w:val="clear" w:color="auto" w:fill="92D050"/>
            <w:vAlign w:val="center"/>
            <w:hideMark/>
          </w:tcPr>
          <w:p w14:paraId="07246B04" w14:textId="77777777" w:rsidR="00630E25" w:rsidRPr="00E82974" w:rsidRDefault="00630E25" w:rsidP="00630E25">
            <w:pPr>
              <w:rPr>
                <w:sz w:val="24"/>
              </w:rPr>
            </w:pPr>
            <w:r w:rsidRPr="00E82974">
              <w:t>Description</w:t>
            </w:r>
          </w:p>
        </w:tc>
      </w:tr>
      <w:tr w:rsidR="00847F91" w14:paraId="4C4896FA" w14:textId="77777777" w:rsidTr="00630E25">
        <w:tc>
          <w:tcPr>
            <w:tcW w:w="741" w:type="pct"/>
            <w:vAlign w:val="center"/>
            <w:hideMark/>
          </w:tcPr>
          <w:p w14:paraId="3AF585DE" w14:textId="77777777" w:rsidR="00847F91" w:rsidRDefault="00847F91" w:rsidP="00847F91">
            <w:pPr>
              <w:rPr>
                <w:sz w:val="24"/>
              </w:rPr>
            </w:pPr>
            <w:r>
              <w:t>1</w:t>
            </w:r>
          </w:p>
        </w:tc>
        <w:tc>
          <w:tcPr>
            <w:tcW w:w="1733" w:type="pct"/>
            <w:hideMark/>
          </w:tcPr>
          <w:p w14:paraId="781D6BD0" w14:textId="6AC0125C" w:rsidR="00847F91" w:rsidRDefault="00847F91" w:rsidP="00847F91">
            <w:pPr>
              <w:rPr>
                <w:sz w:val="24"/>
              </w:rPr>
            </w:pPr>
            <w:r>
              <w:rPr>
                <w:rFonts w:eastAsia="Times New Roman"/>
                <w:sz w:val="24"/>
                <w:szCs w:val="24"/>
              </w:rPr>
              <w:t>View List Test History</w:t>
            </w:r>
          </w:p>
        </w:tc>
        <w:tc>
          <w:tcPr>
            <w:tcW w:w="989" w:type="pct"/>
            <w:hideMark/>
          </w:tcPr>
          <w:p w14:paraId="1BBE066C" w14:textId="7A2CCE87" w:rsidR="00847F91" w:rsidRDefault="00847F91" w:rsidP="00847F91">
            <w:pPr>
              <w:rPr>
                <w:sz w:val="24"/>
              </w:rPr>
            </w:pPr>
            <w:r>
              <w:rPr>
                <w:rFonts w:eastAsia="Times New Roman"/>
                <w:sz w:val="24"/>
                <w:szCs w:val="24"/>
              </w:rPr>
              <w:t>Member</w:t>
            </w:r>
          </w:p>
        </w:tc>
        <w:tc>
          <w:tcPr>
            <w:tcW w:w="1537" w:type="pct"/>
            <w:hideMark/>
          </w:tcPr>
          <w:p w14:paraId="64091A73" w14:textId="14FB3492" w:rsidR="00847F91" w:rsidRDefault="00847F91" w:rsidP="00847F91">
            <w:pPr>
              <w:rPr>
                <w:sz w:val="24"/>
              </w:rPr>
            </w:pPr>
            <w:r>
              <w:rPr>
                <w:rFonts w:eastAsia="Times New Roman"/>
                <w:sz w:val="24"/>
                <w:szCs w:val="24"/>
              </w:rPr>
              <w:t>Viewing list of test history</w:t>
            </w:r>
          </w:p>
        </w:tc>
      </w:tr>
      <w:tr w:rsidR="00847F91" w14:paraId="05611E1A" w14:textId="77777777" w:rsidTr="00630E25">
        <w:tc>
          <w:tcPr>
            <w:tcW w:w="741" w:type="pct"/>
            <w:vAlign w:val="center"/>
            <w:hideMark/>
          </w:tcPr>
          <w:p w14:paraId="17D4CF90" w14:textId="77777777" w:rsidR="00847F91" w:rsidRDefault="00847F91" w:rsidP="00847F91">
            <w:pPr>
              <w:rPr>
                <w:sz w:val="24"/>
              </w:rPr>
            </w:pPr>
            <w:r>
              <w:t>2</w:t>
            </w:r>
          </w:p>
        </w:tc>
        <w:tc>
          <w:tcPr>
            <w:tcW w:w="1733" w:type="pct"/>
            <w:hideMark/>
          </w:tcPr>
          <w:p w14:paraId="5A2B7983" w14:textId="531753D3" w:rsidR="00847F91" w:rsidRDefault="00847F91" w:rsidP="00847F91">
            <w:pPr>
              <w:rPr>
                <w:sz w:val="24"/>
              </w:rPr>
            </w:pPr>
            <w:r>
              <w:rPr>
                <w:rFonts w:eastAsia="Times New Roman"/>
                <w:sz w:val="24"/>
                <w:szCs w:val="24"/>
              </w:rPr>
              <w:t>View Test History</w:t>
            </w:r>
          </w:p>
        </w:tc>
        <w:tc>
          <w:tcPr>
            <w:tcW w:w="989" w:type="pct"/>
            <w:hideMark/>
          </w:tcPr>
          <w:p w14:paraId="50E18B41" w14:textId="759D62BA" w:rsidR="00847F91" w:rsidRDefault="00847F91" w:rsidP="00847F91">
            <w:pPr>
              <w:rPr>
                <w:sz w:val="24"/>
              </w:rPr>
            </w:pPr>
            <w:r>
              <w:rPr>
                <w:rFonts w:eastAsia="Times New Roman"/>
                <w:sz w:val="24"/>
                <w:szCs w:val="24"/>
              </w:rPr>
              <w:t>Member</w:t>
            </w:r>
          </w:p>
        </w:tc>
        <w:tc>
          <w:tcPr>
            <w:tcW w:w="1537" w:type="pct"/>
            <w:hideMark/>
          </w:tcPr>
          <w:p w14:paraId="77A80F55" w14:textId="332605F3" w:rsidR="00847F91" w:rsidRDefault="00847F91" w:rsidP="00847F91">
            <w:pPr>
              <w:rPr>
                <w:sz w:val="24"/>
              </w:rPr>
            </w:pPr>
            <w:r>
              <w:rPr>
                <w:rFonts w:eastAsia="Times New Roman"/>
                <w:sz w:val="24"/>
                <w:szCs w:val="24"/>
              </w:rPr>
              <w:t>Viewing detail of test history</w:t>
            </w:r>
          </w:p>
        </w:tc>
      </w:tr>
      <w:tr w:rsidR="00847F91" w14:paraId="3E39D60D" w14:textId="77777777" w:rsidTr="00630E25">
        <w:tc>
          <w:tcPr>
            <w:tcW w:w="741" w:type="pct"/>
            <w:vAlign w:val="center"/>
          </w:tcPr>
          <w:p w14:paraId="79CC8669" w14:textId="77777777" w:rsidR="00847F91" w:rsidRDefault="00847F91" w:rsidP="00847F91">
            <w:r>
              <w:t>3</w:t>
            </w:r>
          </w:p>
        </w:tc>
        <w:tc>
          <w:tcPr>
            <w:tcW w:w="1733" w:type="pct"/>
          </w:tcPr>
          <w:p w14:paraId="364D6879" w14:textId="3FF92453" w:rsidR="00847F91" w:rsidRDefault="00847F91" w:rsidP="00847F91">
            <w:pPr>
              <w:rPr>
                <w:rFonts w:eastAsia="Times New Roman"/>
                <w:sz w:val="24"/>
                <w:szCs w:val="24"/>
              </w:rPr>
            </w:pPr>
            <w:r>
              <w:rPr>
                <w:rFonts w:eastAsia="Times New Roman"/>
                <w:sz w:val="24"/>
                <w:szCs w:val="24"/>
              </w:rPr>
              <w:t>Retake Test</w:t>
            </w:r>
          </w:p>
        </w:tc>
        <w:tc>
          <w:tcPr>
            <w:tcW w:w="989" w:type="pct"/>
          </w:tcPr>
          <w:p w14:paraId="52ADCD63" w14:textId="37E8A7C9" w:rsidR="00847F91" w:rsidRDefault="00847F91" w:rsidP="00847F91">
            <w:pPr>
              <w:rPr>
                <w:rFonts w:eastAsia="Times New Roman"/>
                <w:sz w:val="24"/>
                <w:szCs w:val="24"/>
              </w:rPr>
            </w:pPr>
            <w:r>
              <w:rPr>
                <w:rFonts w:eastAsia="Times New Roman"/>
                <w:sz w:val="24"/>
                <w:szCs w:val="24"/>
              </w:rPr>
              <w:t>Member</w:t>
            </w:r>
          </w:p>
        </w:tc>
        <w:tc>
          <w:tcPr>
            <w:tcW w:w="1537" w:type="pct"/>
          </w:tcPr>
          <w:p w14:paraId="70AD2A3A" w14:textId="1C3CA459" w:rsidR="00847F91" w:rsidRDefault="00847F91" w:rsidP="00847F91">
            <w:pPr>
              <w:rPr>
                <w:rFonts w:eastAsia="Times New Roman"/>
                <w:sz w:val="24"/>
                <w:szCs w:val="24"/>
              </w:rPr>
            </w:pPr>
            <w:r>
              <w:rPr>
                <w:rFonts w:eastAsia="Times New Roman"/>
                <w:sz w:val="24"/>
                <w:szCs w:val="24"/>
              </w:rPr>
              <w:t>Retaking a test in list test history</w:t>
            </w:r>
          </w:p>
        </w:tc>
      </w:tr>
    </w:tbl>
    <w:p w14:paraId="66EE647C" w14:textId="77777777" w:rsidR="00630E25" w:rsidRPr="00630E25" w:rsidRDefault="00630E25" w:rsidP="00630E25"/>
    <w:p w14:paraId="53E4F19C" w14:textId="5C082857" w:rsidR="00BE7166" w:rsidRPr="00370155" w:rsidRDefault="00847F91" w:rsidP="00276DF1">
      <w:pPr>
        <w:pStyle w:val="Heading3"/>
        <w:rPr>
          <w:b/>
        </w:rPr>
      </w:pPr>
      <w:bookmarkStart w:id="58" w:name="_Toc457752328"/>
      <w:r w:rsidRPr="00370155">
        <w:rPr>
          <w:b/>
        </w:rPr>
        <w:lastRenderedPageBreak/>
        <w:t>Content Reporting</w:t>
      </w:r>
      <w:bookmarkEnd w:id="58"/>
    </w:p>
    <w:p w14:paraId="46B3DF13" w14:textId="77777777" w:rsidR="00370155" w:rsidRDefault="00847F91" w:rsidP="00370155">
      <w:pPr>
        <w:keepNext/>
      </w:pPr>
      <w:r w:rsidRPr="00002F98">
        <w:rPr>
          <w:noProof/>
          <w:sz w:val="24"/>
          <w:szCs w:val="24"/>
        </w:rPr>
        <w:drawing>
          <wp:inline distT="0" distB="0" distL="0" distR="0" wp14:anchorId="6C435948" wp14:editId="74B0DFB5">
            <wp:extent cx="5274945" cy="3993967"/>
            <wp:effectExtent l="0" t="0" r="1905" b="6985"/>
            <wp:docPr id="17" name="Picture 17" descr="C:\Users\quannh265\Google Drive\Capstone_Project\Working\Documents\Architecture Design\UC\UC_Veaz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annh265\Google Drive\Capstone_Project\Working\Documents\Architecture Design\UC\UC_Veazy\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3993967"/>
                    </a:xfrm>
                    <a:prstGeom prst="rect">
                      <a:avLst/>
                    </a:prstGeom>
                    <a:noFill/>
                    <a:ln>
                      <a:noFill/>
                    </a:ln>
                  </pic:spPr>
                </pic:pic>
              </a:graphicData>
            </a:graphic>
          </wp:inline>
        </w:drawing>
      </w:r>
    </w:p>
    <w:p w14:paraId="33DA62AC" w14:textId="64DD25EC" w:rsidR="00847F91"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7</w:t>
      </w:r>
      <w:r>
        <w:rPr>
          <w:i/>
        </w:rPr>
        <w:fldChar w:fldCharType="end"/>
      </w:r>
      <w:r w:rsidRPr="00370155">
        <w:rPr>
          <w:i/>
        </w:rPr>
        <w:t xml:space="preserve"> Content Reporting</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6604AC41" w14:textId="77777777" w:rsidTr="00630E25">
        <w:tc>
          <w:tcPr>
            <w:tcW w:w="741" w:type="pct"/>
            <w:shd w:val="clear" w:color="auto" w:fill="92D050"/>
            <w:vAlign w:val="center"/>
            <w:hideMark/>
          </w:tcPr>
          <w:p w14:paraId="408474D3" w14:textId="77777777" w:rsidR="00630E25" w:rsidRPr="00E82974" w:rsidRDefault="00630E25" w:rsidP="00630E25">
            <w:pPr>
              <w:rPr>
                <w:sz w:val="24"/>
              </w:rPr>
            </w:pPr>
            <w:r w:rsidRPr="00E82974">
              <w:t>No.</w:t>
            </w:r>
          </w:p>
        </w:tc>
        <w:tc>
          <w:tcPr>
            <w:tcW w:w="1733" w:type="pct"/>
            <w:shd w:val="clear" w:color="auto" w:fill="92D050"/>
            <w:vAlign w:val="center"/>
            <w:hideMark/>
          </w:tcPr>
          <w:p w14:paraId="3482917A"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1013D276" w14:textId="77777777" w:rsidR="00630E25" w:rsidRPr="00E82974" w:rsidRDefault="00630E25" w:rsidP="00630E25">
            <w:pPr>
              <w:rPr>
                <w:sz w:val="24"/>
              </w:rPr>
            </w:pPr>
            <w:r w:rsidRPr="00E82974">
              <w:t>Actor</w:t>
            </w:r>
          </w:p>
        </w:tc>
        <w:tc>
          <w:tcPr>
            <w:tcW w:w="1537" w:type="pct"/>
            <w:shd w:val="clear" w:color="auto" w:fill="92D050"/>
            <w:vAlign w:val="center"/>
            <w:hideMark/>
          </w:tcPr>
          <w:p w14:paraId="637DA3E0" w14:textId="77777777" w:rsidR="00630E25" w:rsidRPr="00E82974" w:rsidRDefault="00630E25" w:rsidP="00630E25">
            <w:pPr>
              <w:rPr>
                <w:sz w:val="24"/>
              </w:rPr>
            </w:pPr>
            <w:r w:rsidRPr="00E82974">
              <w:t>Description</w:t>
            </w:r>
          </w:p>
        </w:tc>
      </w:tr>
      <w:tr w:rsidR="00847F91" w14:paraId="54AF8B76" w14:textId="77777777" w:rsidTr="00630E25">
        <w:tc>
          <w:tcPr>
            <w:tcW w:w="741" w:type="pct"/>
            <w:vAlign w:val="center"/>
            <w:hideMark/>
          </w:tcPr>
          <w:p w14:paraId="5C511852" w14:textId="77777777" w:rsidR="00847F91" w:rsidRDefault="00847F91" w:rsidP="00847F91">
            <w:pPr>
              <w:rPr>
                <w:sz w:val="24"/>
              </w:rPr>
            </w:pPr>
            <w:r>
              <w:t>1</w:t>
            </w:r>
          </w:p>
        </w:tc>
        <w:tc>
          <w:tcPr>
            <w:tcW w:w="1733" w:type="pct"/>
            <w:hideMark/>
          </w:tcPr>
          <w:p w14:paraId="2E1EF268" w14:textId="1DCAAE2C" w:rsidR="00847F91" w:rsidRDefault="00847F91" w:rsidP="00847F91">
            <w:pPr>
              <w:rPr>
                <w:sz w:val="24"/>
              </w:rPr>
            </w:pPr>
            <w:r>
              <w:rPr>
                <w:rFonts w:eastAsia="Times New Roman"/>
                <w:sz w:val="24"/>
                <w:szCs w:val="24"/>
              </w:rPr>
              <w:t>Report Lesson</w:t>
            </w:r>
          </w:p>
        </w:tc>
        <w:tc>
          <w:tcPr>
            <w:tcW w:w="989" w:type="pct"/>
            <w:hideMark/>
          </w:tcPr>
          <w:p w14:paraId="744659D8" w14:textId="27D2926B" w:rsidR="00847F91" w:rsidRDefault="00847F91" w:rsidP="00847F91">
            <w:pPr>
              <w:rPr>
                <w:sz w:val="24"/>
              </w:rPr>
            </w:pPr>
            <w:r>
              <w:rPr>
                <w:rFonts w:eastAsia="Times New Roman"/>
                <w:sz w:val="24"/>
                <w:szCs w:val="24"/>
              </w:rPr>
              <w:t>Member</w:t>
            </w:r>
          </w:p>
        </w:tc>
        <w:tc>
          <w:tcPr>
            <w:tcW w:w="1537" w:type="pct"/>
            <w:hideMark/>
          </w:tcPr>
          <w:p w14:paraId="49F19A0C" w14:textId="64E0E457" w:rsidR="00847F91" w:rsidRDefault="00847F91" w:rsidP="00847F91">
            <w:pPr>
              <w:rPr>
                <w:sz w:val="24"/>
              </w:rPr>
            </w:pPr>
            <w:r>
              <w:rPr>
                <w:rFonts w:eastAsia="Times New Roman"/>
                <w:sz w:val="24"/>
                <w:szCs w:val="24"/>
              </w:rPr>
              <w:t>Reporting content of lessons that having wrong content</w:t>
            </w:r>
          </w:p>
        </w:tc>
      </w:tr>
      <w:tr w:rsidR="00847F91" w14:paraId="77B94C03" w14:textId="77777777" w:rsidTr="00630E25">
        <w:tc>
          <w:tcPr>
            <w:tcW w:w="741" w:type="pct"/>
            <w:vAlign w:val="center"/>
            <w:hideMark/>
          </w:tcPr>
          <w:p w14:paraId="6D86042F" w14:textId="77777777" w:rsidR="00847F91" w:rsidRDefault="00847F91" w:rsidP="00847F91">
            <w:pPr>
              <w:rPr>
                <w:sz w:val="24"/>
              </w:rPr>
            </w:pPr>
            <w:r>
              <w:t>2</w:t>
            </w:r>
          </w:p>
        </w:tc>
        <w:tc>
          <w:tcPr>
            <w:tcW w:w="1733" w:type="pct"/>
            <w:hideMark/>
          </w:tcPr>
          <w:p w14:paraId="495B6281" w14:textId="285CF134" w:rsidR="00847F91" w:rsidRDefault="00847F91" w:rsidP="00847F91">
            <w:pPr>
              <w:rPr>
                <w:sz w:val="24"/>
              </w:rPr>
            </w:pPr>
            <w:r>
              <w:rPr>
                <w:rFonts w:eastAsia="Times New Roman"/>
                <w:sz w:val="24"/>
                <w:szCs w:val="24"/>
              </w:rPr>
              <w:t>Report Question</w:t>
            </w:r>
          </w:p>
        </w:tc>
        <w:tc>
          <w:tcPr>
            <w:tcW w:w="989" w:type="pct"/>
            <w:hideMark/>
          </w:tcPr>
          <w:p w14:paraId="51DECA33" w14:textId="1C5A4D7A" w:rsidR="00847F91" w:rsidRDefault="00847F91" w:rsidP="00847F91">
            <w:pPr>
              <w:rPr>
                <w:sz w:val="24"/>
              </w:rPr>
            </w:pPr>
            <w:r>
              <w:rPr>
                <w:rFonts w:eastAsia="Times New Roman"/>
                <w:sz w:val="24"/>
                <w:szCs w:val="24"/>
              </w:rPr>
              <w:t>Member</w:t>
            </w:r>
          </w:p>
        </w:tc>
        <w:tc>
          <w:tcPr>
            <w:tcW w:w="1537" w:type="pct"/>
            <w:hideMark/>
          </w:tcPr>
          <w:p w14:paraId="6AFFF079" w14:textId="6F0C4C2D" w:rsidR="00847F91" w:rsidRDefault="00847F91" w:rsidP="00847F91">
            <w:pPr>
              <w:rPr>
                <w:sz w:val="24"/>
              </w:rPr>
            </w:pPr>
            <w:r>
              <w:rPr>
                <w:rFonts w:eastAsia="Times New Roman"/>
                <w:sz w:val="24"/>
                <w:szCs w:val="24"/>
              </w:rPr>
              <w:t>Reporting content of questions that having wrong content</w:t>
            </w:r>
          </w:p>
        </w:tc>
      </w:tr>
    </w:tbl>
    <w:p w14:paraId="4F851BB3" w14:textId="77777777" w:rsidR="00630E25" w:rsidRPr="00630E25" w:rsidRDefault="00630E25" w:rsidP="00630E25"/>
    <w:p w14:paraId="74E288B2" w14:textId="52422C59" w:rsidR="00BE7166" w:rsidRDefault="001D214D" w:rsidP="00276DF1">
      <w:pPr>
        <w:pStyle w:val="Heading2"/>
      </w:pPr>
      <w:bookmarkStart w:id="59" w:name="_Toc457752329"/>
      <w:r>
        <w:lastRenderedPageBreak/>
        <w:t>Editor</w:t>
      </w:r>
      <w:bookmarkEnd w:id="59"/>
    </w:p>
    <w:p w14:paraId="62C87DF7" w14:textId="6EBAFC7E" w:rsidR="00BE7166" w:rsidRPr="00370155" w:rsidRDefault="001D214D" w:rsidP="00276DF1">
      <w:pPr>
        <w:pStyle w:val="Heading3"/>
        <w:rPr>
          <w:b/>
        </w:rPr>
      </w:pPr>
      <w:bookmarkStart w:id="60" w:name="_Toc457752330"/>
      <w:r w:rsidRPr="00370155">
        <w:rPr>
          <w:b/>
        </w:rPr>
        <w:t>Private Account Management</w:t>
      </w:r>
      <w:bookmarkEnd w:id="60"/>
    </w:p>
    <w:p w14:paraId="71FE9CEA" w14:textId="77777777" w:rsidR="00370155" w:rsidRDefault="001D214D" w:rsidP="00370155">
      <w:pPr>
        <w:keepNext/>
      </w:pPr>
      <w:r w:rsidRPr="00432735">
        <w:rPr>
          <w:noProof/>
          <w:sz w:val="24"/>
          <w:szCs w:val="24"/>
        </w:rPr>
        <w:drawing>
          <wp:inline distT="0" distB="0" distL="0" distR="0" wp14:anchorId="74F83C85" wp14:editId="3FE973E9">
            <wp:extent cx="5274945" cy="4053705"/>
            <wp:effectExtent l="0" t="0" r="1905" b="4445"/>
            <wp:docPr id="9" name="Picture 9" descr="C:\Users\quannh265\Google Drive\Capstone_Project\Working\Documents\Architecture Design\UC\UC_Veaz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annh265\Google Drive\Capstone_Project\Working\Documents\Architecture Design\UC\UC_Veazy\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4053705"/>
                    </a:xfrm>
                    <a:prstGeom prst="rect">
                      <a:avLst/>
                    </a:prstGeom>
                    <a:noFill/>
                    <a:ln>
                      <a:noFill/>
                    </a:ln>
                  </pic:spPr>
                </pic:pic>
              </a:graphicData>
            </a:graphic>
          </wp:inline>
        </w:drawing>
      </w:r>
    </w:p>
    <w:p w14:paraId="2D4943CE" w14:textId="7FD2965C" w:rsidR="001D214D"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8</w:t>
      </w:r>
      <w:r>
        <w:rPr>
          <w:i/>
        </w:rPr>
        <w:fldChar w:fldCharType="end"/>
      </w:r>
      <w:r w:rsidRPr="00370155">
        <w:rPr>
          <w:i/>
        </w:rPr>
        <w:t xml:space="preserve"> Private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41C1ECAC" w14:textId="77777777" w:rsidTr="00630E25">
        <w:tc>
          <w:tcPr>
            <w:tcW w:w="741" w:type="pct"/>
            <w:shd w:val="clear" w:color="auto" w:fill="92D050"/>
            <w:vAlign w:val="center"/>
            <w:hideMark/>
          </w:tcPr>
          <w:p w14:paraId="4972F5F5" w14:textId="77777777" w:rsidR="00630E25" w:rsidRPr="00E82974" w:rsidRDefault="00630E25" w:rsidP="00630E25">
            <w:pPr>
              <w:rPr>
                <w:sz w:val="24"/>
              </w:rPr>
            </w:pPr>
            <w:r w:rsidRPr="00E82974">
              <w:t>No.</w:t>
            </w:r>
          </w:p>
        </w:tc>
        <w:tc>
          <w:tcPr>
            <w:tcW w:w="1733" w:type="pct"/>
            <w:shd w:val="clear" w:color="auto" w:fill="92D050"/>
            <w:vAlign w:val="center"/>
            <w:hideMark/>
          </w:tcPr>
          <w:p w14:paraId="5A529151"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2C9DC983" w14:textId="77777777" w:rsidR="00630E25" w:rsidRPr="00E82974" w:rsidRDefault="00630E25" w:rsidP="00630E25">
            <w:pPr>
              <w:rPr>
                <w:sz w:val="24"/>
              </w:rPr>
            </w:pPr>
            <w:r w:rsidRPr="00E82974">
              <w:t>Actor</w:t>
            </w:r>
          </w:p>
        </w:tc>
        <w:tc>
          <w:tcPr>
            <w:tcW w:w="1537" w:type="pct"/>
            <w:shd w:val="clear" w:color="auto" w:fill="92D050"/>
            <w:vAlign w:val="center"/>
            <w:hideMark/>
          </w:tcPr>
          <w:p w14:paraId="3C486E72" w14:textId="77777777" w:rsidR="00630E25" w:rsidRPr="00E82974" w:rsidRDefault="00630E25" w:rsidP="00630E25">
            <w:pPr>
              <w:rPr>
                <w:sz w:val="24"/>
              </w:rPr>
            </w:pPr>
            <w:r w:rsidRPr="00E82974">
              <w:t>Description</w:t>
            </w:r>
          </w:p>
        </w:tc>
      </w:tr>
      <w:tr w:rsidR="001D214D" w14:paraId="74F2CDEA" w14:textId="77777777" w:rsidTr="00630E25">
        <w:tc>
          <w:tcPr>
            <w:tcW w:w="741" w:type="pct"/>
            <w:vAlign w:val="center"/>
            <w:hideMark/>
          </w:tcPr>
          <w:p w14:paraId="47A1537B" w14:textId="77777777" w:rsidR="001D214D" w:rsidRDefault="001D214D" w:rsidP="001D214D">
            <w:pPr>
              <w:rPr>
                <w:sz w:val="24"/>
              </w:rPr>
            </w:pPr>
            <w:r>
              <w:t>1</w:t>
            </w:r>
          </w:p>
        </w:tc>
        <w:tc>
          <w:tcPr>
            <w:tcW w:w="1733" w:type="pct"/>
            <w:hideMark/>
          </w:tcPr>
          <w:p w14:paraId="130C7D16" w14:textId="5AA492F1" w:rsidR="001D214D" w:rsidRDefault="001D214D" w:rsidP="001D214D">
            <w:pPr>
              <w:rPr>
                <w:sz w:val="24"/>
              </w:rPr>
            </w:pPr>
            <w:r>
              <w:rPr>
                <w:rFonts w:eastAsia="Times New Roman"/>
                <w:sz w:val="24"/>
                <w:szCs w:val="24"/>
              </w:rPr>
              <w:t>View Profile</w:t>
            </w:r>
          </w:p>
        </w:tc>
        <w:tc>
          <w:tcPr>
            <w:tcW w:w="989" w:type="pct"/>
            <w:hideMark/>
          </w:tcPr>
          <w:p w14:paraId="612781F1" w14:textId="5C676A47" w:rsidR="001D214D" w:rsidRDefault="001D214D" w:rsidP="001D214D">
            <w:pPr>
              <w:rPr>
                <w:sz w:val="24"/>
              </w:rPr>
            </w:pPr>
            <w:r>
              <w:rPr>
                <w:rFonts w:eastAsia="Times New Roman"/>
                <w:sz w:val="24"/>
                <w:szCs w:val="24"/>
              </w:rPr>
              <w:t>Content Editor</w:t>
            </w:r>
          </w:p>
        </w:tc>
        <w:tc>
          <w:tcPr>
            <w:tcW w:w="1537" w:type="pct"/>
            <w:hideMark/>
          </w:tcPr>
          <w:p w14:paraId="43B0E94B" w14:textId="705B85B9" w:rsidR="001D214D" w:rsidRDefault="001D214D" w:rsidP="001D214D">
            <w:pPr>
              <w:rPr>
                <w:sz w:val="24"/>
              </w:rPr>
            </w:pPr>
            <w:r>
              <w:rPr>
                <w:rFonts w:eastAsia="Times New Roman"/>
                <w:sz w:val="24"/>
                <w:szCs w:val="24"/>
              </w:rPr>
              <w:t>Viewing detail information of their profile</w:t>
            </w:r>
          </w:p>
        </w:tc>
      </w:tr>
      <w:tr w:rsidR="001D214D" w14:paraId="203A711B" w14:textId="77777777" w:rsidTr="00630E25">
        <w:tc>
          <w:tcPr>
            <w:tcW w:w="741" w:type="pct"/>
            <w:vAlign w:val="center"/>
            <w:hideMark/>
          </w:tcPr>
          <w:p w14:paraId="21D28AE3" w14:textId="77777777" w:rsidR="001D214D" w:rsidRDefault="001D214D" w:rsidP="001D214D">
            <w:pPr>
              <w:rPr>
                <w:sz w:val="24"/>
              </w:rPr>
            </w:pPr>
            <w:r>
              <w:t>2</w:t>
            </w:r>
          </w:p>
        </w:tc>
        <w:tc>
          <w:tcPr>
            <w:tcW w:w="1733" w:type="pct"/>
            <w:hideMark/>
          </w:tcPr>
          <w:p w14:paraId="2526EA21" w14:textId="04651E32" w:rsidR="001D214D" w:rsidRDefault="001D214D" w:rsidP="001D214D">
            <w:pPr>
              <w:rPr>
                <w:sz w:val="24"/>
              </w:rPr>
            </w:pPr>
            <w:r>
              <w:rPr>
                <w:rFonts w:eastAsia="Times New Roman"/>
                <w:sz w:val="24"/>
                <w:szCs w:val="24"/>
              </w:rPr>
              <w:t>Update Profile</w:t>
            </w:r>
          </w:p>
        </w:tc>
        <w:tc>
          <w:tcPr>
            <w:tcW w:w="989" w:type="pct"/>
            <w:hideMark/>
          </w:tcPr>
          <w:p w14:paraId="60F0A849" w14:textId="6B26CFF1" w:rsidR="001D214D" w:rsidRDefault="001D214D" w:rsidP="001D214D">
            <w:pPr>
              <w:rPr>
                <w:sz w:val="24"/>
              </w:rPr>
            </w:pPr>
            <w:r>
              <w:rPr>
                <w:rFonts w:eastAsia="Times New Roman"/>
                <w:sz w:val="24"/>
                <w:szCs w:val="24"/>
              </w:rPr>
              <w:t>Content Editor</w:t>
            </w:r>
          </w:p>
        </w:tc>
        <w:tc>
          <w:tcPr>
            <w:tcW w:w="1537" w:type="pct"/>
            <w:hideMark/>
          </w:tcPr>
          <w:p w14:paraId="0B74F07C" w14:textId="7EDD1664" w:rsidR="001D214D" w:rsidRDefault="001D214D" w:rsidP="001D214D">
            <w:pPr>
              <w:rPr>
                <w:sz w:val="24"/>
              </w:rPr>
            </w:pPr>
            <w:r>
              <w:rPr>
                <w:rFonts w:eastAsia="Times New Roman"/>
                <w:sz w:val="24"/>
                <w:szCs w:val="24"/>
              </w:rPr>
              <w:t>Updating user’s profile</w:t>
            </w:r>
          </w:p>
        </w:tc>
      </w:tr>
      <w:tr w:rsidR="001D214D" w14:paraId="7214E540" w14:textId="77777777" w:rsidTr="00630E25">
        <w:tc>
          <w:tcPr>
            <w:tcW w:w="741" w:type="pct"/>
            <w:vAlign w:val="center"/>
          </w:tcPr>
          <w:p w14:paraId="7D11EB27" w14:textId="77777777" w:rsidR="001D214D" w:rsidRDefault="001D214D" w:rsidP="001D214D">
            <w:r>
              <w:t>3</w:t>
            </w:r>
          </w:p>
        </w:tc>
        <w:tc>
          <w:tcPr>
            <w:tcW w:w="1733" w:type="pct"/>
          </w:tcPr>
          <w:p w14:paraId="337728E9" w14:textId="5C0653E0" w:rsidR="001D214D" w:rsidRDefault="001D214D" w:rsidP="001D214D">
            <w:pPr>
              <w:rPr>
                <w:rFonts w:eastAsia="Times New Roman"/>
                <w:sz w:val="24"/>
                <w:szCs w:val="24"/>
              </w:rPr>
            </w:pPr>
            <w:r>
              <w:rPr>
                <w:rFonts w:eastAsia="Times New Roman"/>
                <w:sz w:val="24"/>
                <w:szCs w:val="24"/>
              </w:rPr>
              <w:t>Change Password</w:t>
            </w:r>
          </w:p>
        </w:tc>
        <w:tc>
          <w:tcPr>
            <w:tcW w:w="989" w:type="pct"/>
          </w:tcPr>
          <w:p w14:paraId="7D69424A" w14:textId="3C1A223A" w:rsidR="001D214D" w:rsidRDefault="001D214D" w:rsidP="001D214D">
            <w:pPr>
              <w:rPr>
                <w:rFonts w:eastAsia="Times New Roman"/>
                <w:sz w:val="24"/>
                <w:szCs w:val="24"/>
              </w:rPr>
            </w:pPr>
            <w:r>
              <w:rPr>
                <w:rFonts w:eastAsia="Times New Roman"/>
                <w:sz w:val="24"/>
                <w:szCs w:val="24"/>
              </w:rPr>
              <w:t>Content Editor</w:t>
            </w:r>
          </w:p>
        </w:tc>
        <w:tc>
          <w:tcPr>
            <w:tcW w:w="1537" w:type="pct"/>
          </w:tcPr>
          <w:p w14:paraId="4A21144F" w14:textId="7F3183E6" w:rsidR="001D214D" w:rsidRDefault="001D214D" w:rsidP="001D214D">
            <w:pPr>
              <w:rPr>
                <w:rFonts w:eastAsia="Times New Roman"/>
                <w:sz w:val="24"/>
                <w:szCs w:val="24"/>
              </w:rPr>
            </w:pPr>
            <w:r>
              <w:rPr>
                <w:rFonts w:eastAsia="Times New Roman"/>
                <w:sz w:val="24"/>
                <w:szCs w:val="24"/>
              </w:rPr>
              <w:t>Changing user’s password</w:t>
            </w:r>
          </w:p>
        </w:tc>
      </w:tr>
      <w:tr w:rsidR="001D214D" w14:paraId="733F0040" w14:textId="77777777" w:rsidTr="00630E25">
        <w:tc>
          <w:tcPr>
            <w:tcW w:w="741" w:type="pct"/>
            <w:vAlign w:val="center"/>
          </w:tcPr>
          <w:p w14:paraId="26ABBE30" w14:textId="77777777" w:rsidR="001D214D" w:rsidRDefault="001D214D" w:rsidP="001D214D">
            <w:r>
              <w:t>4</w:t>
            </w:r>
          </w:p>
        </w:tc>
        <w:tc>
          <w:tcPr>
            <w:tcW w:w="1733" w:type="pct"/>
          </w:tcPr>
          <w:p w14:paraId="25AC0DAF" w14:textId="2DCBCFB1" w:rsidR="001D214D" w:rsidRDefault="001D214D" w:rsidP="001D214D">
            <w:pPr>
              <w:rPr>
                <w:rFonts w:eastAsia="Times New Roman"/>
                <w:sz w:val="24"/>
                <w:szCs w:val="24"/>
              </w:rPr>
            </w:pPr>
            <w:r>
              <w:rPr>
                <w:rFonts w:eastAsia="Times New Roman"/>
                <w:sz w:val="24"/>
                <w:szCs w:val="24"/>
              </w:rPr>
              <w:t>Log Out</w:t>
            </w:r>
          </w:p>
        </w:tc>
        <w:tc>
          <w:tcPr>
            <w:tcW w:w="989" w:type="pct"/>
          </w:tcPr>
          <w:p w14:paraId="5495A8AC" w14:textId="2E7B7D9F" w:rsidR="001D214D" w:rsidRDefault="001D214D" w:rsidP="001D214D">
            <w:pPr>
              <w:rPr>
                <w:rFonts w:eastAsia="Times New Roman"/>
                <w:sz w:val="24"/>
                <w:szCs w:val="24"/>
              </w:rPr>
            </w:pPr>
            <w:r>
              <w:rPr>
                <w:rFonts w:eastAsia="Times New Roman"/>
                <w:sz w:val="24"/>
                <w:szCs w:val="24"/>
              </w:rPr>
              <w:t>Content Editor</w:t>
            </w:r>
          </w:p>
        </w:tc>
        <w:tc>
          <w:tcPr>
            <w:tcW w:w="1537" w:type="pct"/>
          </w:tcPr>
          <w:p w14:paraId="0C74ADDF" w14:textId="55B66B60" w:rsidR="001D214D" w:rsidRDefault="001D214D" w:rsidP="001D214D">
            <w:pPr>
              <w:rPr>
                <w:rFonts w:eastAsia="Times New Roman"/>
                <w:sz w:val="24"/>
                <w:szCs w:val="24"/>
              </w:rPr>
            </w:pPr>
            <w:r>
              <w:rPr>
                <w:rFonts w:eastAsia="Times New Roman"/>
                <w:sz w:val="24"/>
                <w:szCs w:val="24"/>
              </w:rPr>
              <w:t>Logging out of system</w:t>
            </w:r>
          </w:p>
        </w:tc>
      </w:tr>
    </w:tbl>
    <w:p w14:paraId="0112CDEF" w14:textId="77777777" w:rsidR="00630E25" w:rsidRPr="00630E25" w:rsidRDefault="00630E25" w:rsidP="00630E25"/>
    <w:p w14:paraId="4095534F" w14:textId="46879D2F" w:rsidR="00BE7166" w:rsidRPr="00370155" w:rsidRDefault="008C6564" w:rsidP="00276DF1">
      <w:pPr>
        <w:pStyle w:val="Heading3"/>
        <w:rPr>
          <w:b/>
        </w:rPr>
      </w:pPr>
      <w:bookmarkStart w:id="61" w:name="_Toc457752331"/>
      <w:r w:rsidRPr="00370155">
        <w:rPr>
          <w:b/>
        </w:rPr>
        <w:lastRenderedPageBreak/>
        <w:t>Lesson Management</w:t>
      </w:r>
      <w:bookmarkEnd w:id="61"/>
    </w:p>
    <w:p w14:paraId="321B3048" w14:textId="77777777" w:rsidR="00370155" w:rsidRDefault="008C6564" w:rsidP="00370155">
      <w:pPr>
        <w:keepNext/>
      </w:pPr>
      <w:r w:rsidRPr="00432735">
        <w:rPr>
          <w:noProof/>
          <w:sz w:val="24"/>
          <w:szCs w:val="24"/>
        </w:rPr>
        <w:drawing>
          <wp:inline distT="0" distB="0" distL="0" distR="0" wp14:anchorId="77DB8F4B" wp14:editId="1C5B2385">
            <wp:extent cx="5274945" cy="4097099"/>
            <wp:effectExtent l="0" t="0" r="1905" b="0"/>
            <wp:docPr id="10" name="Picture 10" descr="C:\Users\quannh265\Google Drive\Capstone_Project\Working\Documents\Architecture Design\UC\UC_Veaz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annh265\Google Drive\Capstone_Project\Working\Documents\Architecture Design\UC\UC_Veazy\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097099"/>
                    </a:xfrm>
                    <a:prstGeom prst="rect">
                      <a:avLst/>
                    </a:prstGeom>
                    <a:noFill/>
                    <a:ln>
                      <a:noFill/>
                    </a:ln>
                  </pic:spPr>
                </pic:pic>
              </a:graphicData>
            </a:graphic>
          </wp:inline>
        </w:drawing>
      </w:r>
    </w:p>
    <w:p w14:paraId="7C92C48F" w14:textId="71D64A50" w:rsidR="008C6564"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9</w:t>
      </w:r>
      <w:r>
        <w:rPr>
          <w:i/>
        </w:rPr>
        <w:fldChar w:fldCharType="end"/>
      </w:r>
      <w:r w:rsidRPr="00370155">
        <w:rPr>
          <w:i/>
        </w:rPr>
        <w:t xml:space="preserve"> Lesson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0857B520" w14:textId="77777777" w:rsidTr="00630E25">
        <w:tc>
          <w:tcPr>
            <w:tcW w:w="741" w:type="pct"/>
            <w:shd w:val="clear" w:color="auto" w:fill="92D050"/>
            <w:vAlign w:val="center"/>
            <w:hideMark/>
          </w:tcPr>
          <w:p w14:paraId="3DF9C662" w14:textId="77777777" w:rsidR="00630E25" w:rsidRPr="00E82974" w:rsidRDefault="00630E25" w:rsidP="00630E25">
            <w:pPr>
              <w:rPr>
                <w:sz w:val="24"/>
              </w:rPr>
            </w:pPr>
            <w:r w:rsidRPr="00E82974">
              <w:t>No.</w:t>
            </w:r>
          </w:p>
        </w:tc>
        <w:tc>
          <w:tcPr>
            <w:tcW w:w="1733" w:type="pct"/>
            <w:shd w:val="clear" w:color="auto" w:fill="92D050"/>
            <w:vAlign w:val="center"/>
            <w:hideMark/>
          </w:tcPr>
          <w:p w14:paraId="323C6A41"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52C5127C" w14:textId="77777777" w:rsidR="00630E25" w:rsidRPr="00E82974" w:rsidRDefault="00630E25" w:rsidP="00630E25">
            <w:pPr>
              <w:rPr>
                <w:sz w:val="24"/>
              </w:rPr>
            </w:pPr>
            <w:r w:rsidRPr="00E82974">
              <w:t>Actor</w:t>
            </w:r>
          </w:p>
        </w:tc>
        <w:tc>
          <w:tcPr>
            <w:tcW w:w="1537" w:type="pct"/>
            <w:shd w:val="clear" w:color="auto" w:fill="92D050"/>
            <w:vAlign w:val="center"/>
            <w:hideMark/>
          </w:tcPr>
          <w:p w14:paraId="6D62F4D6" w14:textId="77777777" w:rsidR="00630E25" w:rsidRPr="00E82974" w:rsidRDefault="00630E25" w:rsidP="00630E25">
            <w:pPr>
              <w:rPr>
                <w:sz w:val="24"/>
              </w:rPr>
            </w:pPr>
            <w:r w:rsidRPr="00E82974">
              <w:t>Description</w:t>
            </w:r>
          </w:p>
        </w:tc>
      </w:tr>
      <w:tr w:rsidR="008C6564" w14:paraId="00443E14" w14:textId="77777777" w:rsidTr="00630E25">
        <w:tc>
          <w:tcPr>
            <w:tcW w:w="741" w:type="pct"/>
            <w:vAlign w:val="center"/>
            <w:hideMark/>
          </w:tcPr>
          <w:p w14:paraId="27CC3803" w14:textId="77777777" w:rsidR="008C6564" w:rsidRDefault="008C6564" w:rsidP="008C6564">
            <w:pPr>
              <w:rPr>
                <w:sz w:val="24"/>
              </w:rPr>
            </w:pPr>
            <w:r>
              <w:t>1</w:t>
            </w:r>
          </w:p>
        </w:tc>
        <w:tc>
          <w:tcPr>
            <w:tcW w:w="1733" w:type="pct"/>
            <w:hideMark/>
          </w:tcPr>
          <w:p w14:paraId="608D8515" w14:textId="57BA84F1" w:rsidR="008C6564" w:rsidRDefault="008C6564" w:rsidP="008C6564">
            <w:pPr>
              <w:rPr>
                <w:sz w:val="24"/>
              </w:rPr>
            </w:pPr>
            <w:r>
              <w:rPr>
                <w:rFonts w:eastAsia="Times New Roman"/>
                <w:sz w:val="24"/>
                <w:szCs w:val="24"/>
              </w:rPr>
              <w:t>View Lessons List</w:t>
            </w:r>
          </w:p>
        </w:tc>
        <w:tc>
          <w:tcPr>
            <w:tcW w:w="989" w:type="pct"/>
            <w:hideMark/>
          </w:tcPr>
          <w:p w14:paraId="30376719" w14:textId="55A55CC3" w:rsidR="008C6564" w:rsidRDefault="008C6564" w:rsidP="008C6564">
            <w:pPr>
              <w:rPr>
                <w:sz w:val="24"/>
              </w:rPr>
            </w:pPr>
            <w:r>
              <w:rPr>
                <w:rFonts w:eastAsia="Times New Roman"/>
                <w:sz w:val="24"/>
                <w:szCs w:val="24"/>
              </w:rPr>
              <w:t>Content Editor</w:t>
            </w:r>
          </w:p>
        </w:tc>
        <w:tc>
          <w:tcPr>
            <w:tcW w:w="1537" w:type="pct"/>
            <w:hideMark/>
          </w:tcPr>
          <w:p w14:paraId="587AF635" w14:textId="2F66D030" w:rsidR="008C6564" w:rsidRDefault="008C6564" w:rsidP="008C6564">
            <w:pPr>
              <w:rPr>
                <w:sz w:val="24"/>
              </w:rPr>
            </w:pPr>
            <w:r>
              <w:rPr>
                <w:rFonts w:eastAsia="Times New Roman"/>
                <w:sz w:val="24"/>
                <w:szCs w:val="24"/>
              </w:rPr>
              <w:t>Viewing lesson list of courses</w:t>
            </w:r>
          </w:p>
        </w:tc>
      </w:tr>
      <w:tr w:rsidR="008C6564" w14:paraId="159C3909" w14:textId="77777777" w:rsidTr="00630E25">
        <w:tc>
          <w:tcPr>
            <w:tcW w:w="741" w:type="pct"/>
            <w:vAlign w:val="center"/>
            <w:hideMark/>
          </w:tcPr>
          <w:p w14:paraId="550E2B2E" w14:textId="77777777" w:rsidR="008C6564" w:rsidRDefault="008C6564" w:rsidP="008C6564">
            <w:pPr>
              <w:rPr>
                <w:sz w:val="24"/>
              </w:rPr>
            </w:pPr>
            <w:r>
              <w:t>2</w:t>
            </w:r>
          </w:p>
        </w:tc>
        <w:tc>
          <w:tcPr>
            <w:tcW w:w="1733" w:type="pct"/>
            <w:hideMark/>
          </w:tcPr>
          <w:p w14:paraId="1B9B5A1B" w14:textId="36CCCCB0" w:rsidR="008C6564" w:rsidRDefault="008C6564" w:rsidP="008C6564">
            <w:pPr>
              <w:rPr>
                <w:sz w:val="24"/>
              </w:rPr>
            </w:pPr>
            <w:r>
              <w:rPr>
                <w:rFonts w:eastAsia="Times New Roman"/>
                <w:sz w:val="24"/>
                <w:szCs w:val="24"/>
              </w:rPr>
              <w:t>Search Lesson</w:t>
            </w:r>
          </w:p>
        </w:tc>
        <w:tc>
          <w:tcPr>
            <w:tcW w:w="989" w:type="pct"/>
            <w:hideMark/>
          </w:tcPr>
          <w:p w14:paraId="31DC903B" w14:textId="34D04CED" w:rsidR="008C6564" w:rsidRDefault="008C6564" w:rsidP="008C6564">
            <w:pPr>
              <w:rPr>
                <w:sz w:val="24"/>
              </w:rPr>
            </w:pPr>
            <w:r>
              <w:rPr>
                <w:rFonts w:eastAsia="Times New Roman"/>
                <w:sz w:val="24"/>
                <w:szCs w:val="24"/>
              </w:rPr>
              <w:t>Content Editor</w:t>
            </w:r>
          </w:p>
        </w:tc>
        <w:tc>
          <w:tcPr>
            <w:tcW w:w="1537" w:type="pct"/>
            <w:hideMark/>
          </w:tcPr>
          <w:p w14:paraId="7595F9C7" w14:textId="1E4391D6" w:rsidR="008C6564" w:rsidRDefault="008C6564" w:rsidP="008C6564">
            <w:pPr>
              <w:rPr>
                <w:sz w:val="24"/>
              </w:rPr>
            </w:pPr>
            <w:r>
              <w:rPr>
                <w:rFonts w:eastAsia="Times New Roman"/>
                <w:sz w:val="24"/>
                <w:szCs w:val="24"/>
              </w:rPr>
              <w:t>Searching lesson</w:t>
            </w:r>
          </w:p>
        </w:tc>
      </w:tr>
      <w:tr w:rsidR="008C6564" w14:paraId="7306A75F" w14:textId="77777777" w:rsidTr="00630E25">
        <w:tc>
          <w:tcPr>
            <w:tcW w:w="741" w:type="pct"/>
            <w:vAlign w:val="center"/>
          </w:tcPr>
          <w:p w14:paraId="2544DDEC" w14:textId="77777777" w:rsidR="008C6564" w:rsidRDefault="008C6564" w:rsidP="008C6564">
            <w:r>
              <w:t>3</w:t>
            </w:r>
          </w:p>
        </w:tc>
        <w:tc>
          <w:tcPr>
            <w:tcW w:w="1733" w:type="pct"/>
          </w:tcPr>
          <w:p w14:paraId="5E025D6E" w14:textId="73ADC024" w:rsidR="008C6564" w:rsidRDefault="008C6564" w:rsidP="008C6564">
            <w:pPr>
              <w:rPr>
                <w:rFonts w:eastAsia="Times New Roman"/>
                <w:sz w:val="24"/>
                <w:szCs w:val="24"/>
              </w:rPr>
            </w:pPr>
            <w:r>
              <w:rPr>
                <w:rFonts w:eastAsia="Times New Roman"/>
                <w:sz w:val="24"/>
                <w:szCs w:val="24"/>
              </w:rPr>
              <w:t>View Lesson Details</w:t>
            </w:r>
          </w:p>
        </w:tc>
        <w:tc>
          <w:tcPr>
            <w:tcW w:w="989" w:type="pct"/>
          </w:tcPr>
          <w:p w14:paraId="1BC735BB" w14:textId="067CE67F" w:rsidR="008C6564" w:rsidRDefault="008C6564" w:rsidP="008C6564">
            <w:pPr>
              <w:rPr>
                <w:rFonts w:eastAsia="Times New Roman"/>
                <w:sz w:val="24"/>
                <w:szCs w:val="24"/>
              </w:rPr>
            </w:pPr>
            <w:r>
              <w:rPr>
                <w:rFonts w:eastAsia="Times New Roman"/>
                <w:sz w:val="24"/>
                <w:szCs w:val="24"/>
              </w:rPr>
              <w:t>Content Editor</w:t>
            </w:r>
          </w:p>
        </w:tc>
        <w:tc>
          <w:tcPr>
            <w:tcW w:w="1537" w:type="pct"/>
          </w:tcPr>
          <w:p w14:paraId="44650892" w14:textId="11B96FD1" w:rsidR="008C6564" w:rsidRDefault="008C6564" w:rsidP="008C6564">
            <w:pPr>
              <w:rPr>
                <w:rFonts w:eastAsia="Times New Roman"/>
                <w:sz w:val="24"/>
                <w:szCs w:val="24"/>
              </w:rPr>
            </w:pPr>
            <w:r>
              <w:rPr>
                <w:rFonts w:eastAsia="Times New Roman"/>
                <w:sz w:val="24"/>
                <w:szCs w:val="24"/>
              </w:rPr>
              <w:t>View detail of lesson</w:t>
            </w:r>
          </w:p>
        </w:tc>
      </w:tr>
      <w:tr w:rsidR="008C6564" w14:paraId="0E9C4A1A" w14:textId="77777777" w:rsidTr="00630E25">
        <w:tc>
          <w:tcPr>
            <w:tcW w:w="741" w:type="pct"/>
            <w:vAlign w:val="center"/>
          </w:tcPr>
          <w:p w14:paraId="614FDBA6" w14:textId="77777777" w:rsidR="008C6564" w:rsidRDefault="008C6564" w:rsidP="008C6564">
            <w:r>
              <w:t>4</w:t>
            </w:r>
          </w:p>
        </w:tc>
        <w:tc>
          <w:tcPr>
            <w:tcW w:w="1733" w:type="pct"/>
          </w:tcPr>
          <w:p w14:paraId="4FAA5E1F" w14:textId="258B82C8" w:rsidR="008C6564" w:rsidRDefault="008C6564" w:rsidP="008C6564">
            <w:pPr>
              <w:rPr>
                <w:rFonts w:eastAsia="Times New Roman"/>
                <w:sz w:val="24"/>
                <w:szCs w:val="24"/>
              </w:rPr>
            </w:pPr>
            <w:r>
              <w:rPr>
                <w:rFonts w:eastAsia="Times New Roman"/>
                <w:sz w:val="24"/>
                <w:szCs w:val="24"/>
              </w:rPr>
              <w:t>Edit Lesson</w:t>
            </w:r>
          </w:p>
        </w:tc>
        <w:tc>
          <w:tcPr>
            <w:tcW w:w="989" w:type="pct"/>
          </w:tcPr>
          <w:p w14:paraId="55E9BDE7" w14:textId="4B984EAB" w:rsidR="008C6564" w:rsidRDefault="008C6564" w:rsidP="008C6564">
            <w:pPr>
              <w:rPr>
                <w:rFonts w:eastAsia="Times New Roman"/>
                <w:sz w:val="24"/>
                <w:szCs w:val="24"/>
              </w:rPr>
            </w:pPr>
            <w:r>
              <w:rPr>
                <w:rFonts w:eastAsia="Times New Roman"/>
                <w:sz w:val="24"/>
                <w:szCs w:val="24"/>
              </w:rPr>
              <w:t>Content Editor</w:t>
            </w:r>
          </w:p>
        </w:tc>
        <w:tc>
          <w:tcPr>
            <w:tcW w:w="1537" w:type="pct"/>
          </w:tcPr>
          <w:p w14:paraId="03271D50" w14:textId="2B6CAC21" w:rsidR="008C6564" w:rsidRDefault="008C6564" w:rsidP="008C6564">
            <w:pPr>
              <w:rPr>
                <w:rFonts w:eastAsia="Times New Roman"/>
                <w:sz w:val="24"/>
                <w:szCs w:val="24"/>
              </w:rPr>
            </w:pPr>
            <w:r>
              <w:rPr>
                <w:rFonts w:eastAsia="Times New Roman"/>
                <w:sz w:val="24"/>
                <w:szCs w:val="24"/>
              </w:rPr>
              <w:t>Editing content of lesson</w:t>
            </w:r>
          </w:p>
        </w:tc>
      </w:tr>
      <w:tr w:rsidR="008C6564" w14:paraId="38D68269" w14:textId="77777777" w:rsidTr="00630E25">
        <w:tc>
          <w:tcPr>
            <w:tcW w:w="741" w:type="pct"/>
            <w:vAlign w:val="center"/>
          </w:tcPr>
          <w:p w14:paraId="1CD3783A" w14:textId="77777777" w:rsidR="008C6564" w:rsidRDefault="008C6564" w:rsidP="008C6564">
            <w:r>
              <w:t>5</w:t>
            </w:r>
          </w:p>
        </w:tc>
        <w:tc>
          <w:tcPr>
            <w:tcW w:w="1733" w:type="pct"/>
          </w:tcPr>
          <w:p w14:paraId="77B81D10" w14:textId="38710B97" w:rsidR="008C6564" w:rsidRDefault="008C6564" w:rsidP="008C6564">
            <w:pPr>
              <w:rPr>
                <w:rFonts w:eastAsia="Times New Roman"/>
                <w:sz w:val="24"/>
                <w:szCs w:val="24"/>
              </w:rPr>
            </w:pPr>
            <w:r>
              <w:rPr>
                <w:rFonts w:eastAsia="Times New Roman"/>
                <w:sz w:val="24"/>
                <w:szCs w:val="24"/>
              </w:rPr>
              <w:t>Delete Lesson</w:t>
            </w:r>
          </w:p>
        </w:tc>
        <w:tc>
          <w:tcPr>
            <w:tcW w:w="989" w:type="pct"/>
          </w:tcPr>
          <w:p w14:paraId="6D3FE067" w14:textId="34D6D80C" w:rsidR="008C6564" w:rsidRDefault="008C6564" w:rsidP="008C6564">
            <w:pPr>
              <w:rPr>
                <w:rFonts w:eastAsia="Times New Roman"/>
                <w:sz w:val="24"/>
                <w:szCs w:val="24"/>
              </w:rPr>
            </w:pPr>
            <w:r>
              <w:rPr>
                <w:rFonts w:eastAsia="Times New Roman"/>
                <w:sz w:val="24"/>
                <w:szCs w:val="24"/>
              </w:rPr>
              <w:t>Content Editor</w:t>
            </w:r>
          </w:p>
        </w:tc>
        <w:tc>
          <w:tcPr>
            <w:tcW w:w="1537" w:type="pct"/>
          </w:tcPr>
          <w:p w14:paraId="4690B758" w14:textId="5EFE7304" w:rsidR="008C6564" w:rsidRDefault="008C6564" w:rsidP="008C6564">
            <w:pPr>
              <w:rPr>
                <w:rFonts w:eastAsia="Times New Roman"/>
                <w:sz w:val="24"/>
                <w:szCs w:val="24"/>
              </w:rPr>
            </w:pPr>
            <w:r>
              <w:rPr>
                <w:rFonts w:eastAsia="Times New Roman"/>
                <w:sz w:val="24"/>
                <w:szCs w:val="24"/>
              </w:rPr>
              <w:t>Deleting lesson</w:t>
            </w:r>
          </w:p>
        </w:tc>
      </w:tr>
      <w:tr w:rsidR="008C6564" w14:paraId="4C668FA3" w14:textId="77777777" w:rsidTr="00630E25">
        <w:tc>
          <w:tcPr>
            <w:tcW w:w="741" w:type="pct"/>
            <w:vAlign w:val="center"/>
          </w:tcPr>
          <w:p w14:paraId="1855CF03" w14:textId="77777777" w:rsidR="008C6564" w:rsidRDefault="008C6564" w:rsidP="008C6564">
            <w:r>
              <w:t>6</w:t>
            </w:r>
          </w:p>
        </w:tc>
        <w:tc>
          <w:tcPr>
            <w:tcW w:w="1733" w:type="pct"/>
          </w:tcPr>
          <w:p w14:paraId="2EF369E7" w14:textId="2DCFE8FE" w:rsidR="008C6564" w:rsidRDefault="008C6564" w:rsidP="008C6564">
            <w:pPr>
              <w:rPr>
                <w:rFonts w:eastAsia="Times New Roman"/>
                <w:sz w:val="24"/>
                <w:szCs w:val="24"/>
              </w:rPr>
            </w:pPr>
            <w:r>
              <w:rPr>
                <w:rFonts w:eastAsia="Times New Roman"/>
                <w:sz w:val="24"/>
                <w:szCs w:val="24"/>
              </w:rPr>
              <w:t>Create Lesson</w:t>
            </w:r>
          </w:p>
        </w:tc>
        <w:tc>
          <w:tcPr>
            <w:tcW w:w="989" w:type="pct"/>
          </w:tcPr>
          <w:p w14:paraId="4B328527" w14:textId="1A7AEC94" w:rsidR="008C6564" w:rsidRDefault="008C6564" w:rsidP="008C6564">
            <w:pPr>
              <w:rPr>
                <w:rFonts w:eastAsia="Times New Roman"/>
                <w:sz w:val="24"/>
                <w:szCs w:val="24"/>
              </w:rPr>
            </w:pPr>
            <w:r>
              <w:rPr>
                <w:rFonts w:eastAsia="Times New Roman"/>
                <w:sz w:val="24"/>
                <w:szCs w:val="24"/>
              </w:rPr>
              <w:t xml:space="preserve">Content </w:t>
            </w:r>
            <w:r>
              <w:rPr>
                <w:rFonts w:eastAsia="Times New Roman"/>
                <w:sz w:val="24"/>
                <w:szCs w:val="24"/>
              </w:rPr>
              <w:lastRenderedPageBreak/>
              <w:t>Editor</w:t>
            </w:r>
          </w:p>
        </w:tc>
        <w:tc>
          <w:tcPr>
            <w:tcW w:w="1537" w:type="pct"/>
          </w:tcPr>
          <w:p w14:paraId="6C2B18E2" w14:textId="46A45A21" w:rsidR="008C6564" w:rsidRDefault="008C6564" w:rsidP="008C6564">
            <w:pPr>
              <w:rPr>
                <w:rFonts w:eastAsia="Times New Roman"/>
                <w:sz w:val="24"/>
                <w:szCs w:val="24"/>
              </w:rPr>
            </w:pPr>
            <w:r>
              <w:rPr>
                <w:rFonts w:eastAsia="Times New Roman"/>
                <w:sz w:val="24"/>
                <w:szCs w:val="24"/>
              </w:rPr>
              <w:lastRenderedPageBreak/>
              <w:t xml:space="preserve">Creating new lesson of </w:t>
            </w:r>
            <w:r>
              <w:rPr>
                <w:rFonts w:eastAsia="Times New Roman"/>
                <w:sz w:val="24"/>
                <w:szCs w:val="24"/>
              </w:rPr>
              <w:lastRenderedPageBreak/>
              <w:t>course</w:t>
            </w:r>
          </w:p>
        </w:tc>
      </w:tr>
      <w:tr w:rsidR="008C6564" w14:paraId="476ECF48" w14:textId="77777777" w:rsidTr="00630E25">
        <w:tc>
          <w:tcPr>
            <w:tcW w:w="741" w:type="pct"/>
            <w:vAlign w:val="center"/>
          </w:tcPr>
          <w:p w14:paraId="15A12BAC" w14:textId="77777777" w:rsidR="008C6564" w:rsidRDefault="008C6564" w:rsidP="008C6564">
            <w:r>
              <w:lastRenderedPageBreak/>
              <w:t>7</w:t>
            </w:r>
          </w:p>
        </w:tc>
        <w:tc>
          <w:tcPr>
            <w:tcW w:w="1733" w:type="pct"/>
          </w:tcPr>
          <w:p w14:paraId="63151596" w14:textId="0983F135" w:rsidR="008C6564" w:rsidRDefault="008C6564" w:rsidP="008C6564">
            <w:pPr>
              <w:rPr>
                <w:rFonts w:eastAsia="Times New Roman"/>
                <w:sz w:val="24"/>
                <w:szCs w:val="24"/>
              </w:rPr>
            </w:pPr>
            <w:r>
              <w:rPr>
                <w:rFonts w:eastAsia="Times New Roman"/>
                <w:sz w:val="24"/>
                <w:szCs w:val="24"/>
              </w:rPr>
              <w:t>View Lesson Reports</w:t>
            </w:r>
          </w:p>
        </w:tc>
        <w:tc>
          <w:tcPr>
            <w:tcW w:w="989" w:type="pct"/>
          </w:tcPr>
          <w:p w14:paraId="3AEA0CDC" w14:textId="32466774" w:rsidR="008C6564" w:rsidRDefault="008C6564" w:rsidP="008C6564">
            <w:pPr>
              <w:rPr>
                <w:rFonts w:eastAsia="Times New Roman"/>
                <w:sz w:val="24"/>
                <w:szCs w:val="24"/>
              </w:rPr>
            </w:pPr>
            <w:r>
              <w:rPr>
                <w:rFonts w:eastAsia="Times New Roman"/>
                <w:sz w:val="24"/>
                <w:szCs w:val="24"/>
              </w:rPr>
              <w:t>Content Editor</w:t>
            </w:r>
          </w:p>
        </w:tc>
        <w:tc>
          <w:tcPr>
            <w:tcW w:w="1537" w:type="pct"/>
          </w:tcPr>
          <w:p w14:paraId="3FFC26F1" w14:textId="3A8767CB" w:rsidR="008C6564" w:rsidRDefault="008C6564" w:rsidP="008C6564">
            <w:pPr>
              <w:rPr>
                <w:rFonts w:eastAsia="Times New Roman"/>
                <w:sz w:val="24"/>
                <w:szCs w:val="24"/>
              </w:rPr>
            </w:pPr>
            <w:r>
              <w:rPr>
                <w:rFonts w:eastAsia="Times New Roman"/>
                <w:sz w:val="24"/>
                <w:szCs w:val="24"/>
              </w:rPr>
              <w:t>Viewing list report about wrong content from member</w:t>
            </w:r>
          </w:p>
        </w:tc>
      </w:tr>
    </w:tbl>
    <w:p w14:paraId="71CF6F9D" w14:textId="77777777" w:rsidR="00630E25" w:rsidRPr="00630E25" w:rsidRDefault="00630E25" w:rsidP="00630E25"/>
    <w:p w14:paraId="3BA9CABA" w14:textId="6BC79F3B" w:rsidR="00BE7166" w:rsidRPr="00370155" w:rsidRDefault="00630E25" w:rsidP="00276DF1">
      <w:pPr>
        <w:pStyle w:val="Heading3"/>
        <w:rPr>
          <w:b/>
        </w:rPr>
      </w:pPr>
      <w:bookmarkStart w:id="62" w:name="_Toc457752332"/>
      <w:r w:rsidRPr="00370155">
        <w:rPr>
          <w:b/>
        </w:rPr>
        <w:t>Question Management</w:t>
      </w:r>
      <w:bookmarkEnd w:id="62"/>
    </w:p>
    <w:p w14:paraId="58ABF027" w14:textId="77777777" w:rsidR="00370155" w:rsidRDefault="00630E25" w:rsidP="00370155">
      <w:pPr>
        <w:keepNext/>
      </w:pPr>
      <w:r>
        <w:rPr>
          <w:noProof/>
        </w:rPr>
        <w:drawing>
          <wp:inline distT="0" distB="0" distL="0" distR="0" wp14:anchorId="02E88CD7" wp14:editId="78F4FE50">
            <wp:extent cx="5274945" cy="374036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3740364"/>
                    </a:xfrm>
                    <a:prstGeom prst="rect">
                      <a:avLst/>
                    </a:prstGeom>
                  </pic:spPr>
                </pic:pic>
              </a:graphicData>
            </a:graphic>
          </wp:inline>
        </w:drawing>
      </w:r>
    </w:p>
    <w:p w14:paraId="72D7F6DF" w14:textId="708F9C7D" w:rsidR="00630E25"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10</w:t>
      </w:r>
      <w:r>
        <w:rPr>
          <w:i/>
        </w:rPr>
        <w:fldChar w:fldCharType="end"/>
      </w:r>
      <w:r w:rsidRPr="00370155">
        <w:rPr>
          <w:i/>
        </w:rPr>
        <w:t xml:space="preserve"> Question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45EBAA0D" w14:textId="77777777" w:rsidTr="00630E25">
        <w:tc>
          <w:tcPr>
            <w:tcW w:w="741" w:type="pct"/>
            <w:shd w:val="clear" w:color="auto" w:fill="92D050"/>
            <w:vAlign w:val="center"/>
            <w:hideMark/>
          </w:tcPr>
          <w:p w14:paraId="67EC86E8" w14:textId="77777777" w:rsidR="00630E25" w:rsidRPr="00E82974" w:rsidRDefault="00630E25" w:rsidP="00630E25">
            <w:pPr>
              <w:rPr>
                <w:sz w:val="24"/>
              </w:rPr>
            </w:pPr>
            <w:r w:rsidRPr="00E82974">
              <w:t>No.</w:t>
            </w:r>
          </w:p>
        </w:tc>
        <w:tc>
          <w:tcPr>
            <w:tcW w:w="1733" w:type="pct"/>
            <w:shd w:val="clear" w:color="auto" w:fill="92D050"/>
            <w:vAlign w:val="center"/>
            <w:hideMark/>
          </w:tcPr>
          <w:p w14:paraId="78005BA1"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40C8182A" w14:textId="77777777" w:rsidR="00630E25" w:rsidRPr="00E82974" w:rsidRDefault="00630E25" w:rsidP="00630E25">
            <w:pPr>
              <w:rPr>
                <w:sz w:val="24"/>
              </w:rPr>
            </w:pPr>
            <w:r w:rsidRPr="00E82974">
              <w:t>Actor</w:t>
            </w:r>
          </w:p>
        </w:tc>
        <w:tc>
          <w:tcPr>
            <w:tcW w:w="1537" w:type="pct"/>
            <w:shd w:val="clear" w:color="auto" w:fill="92D050"/>
            <w:vAlign w:val="center"/>
            <w:hideMark/>
          </w:tcPr>
          <w:p w14:paraId="5753D3A8" w14:textId="77777777" w:rsidR="00630E25" w:rsidRPr="00E82974" w:rsidRDefault="00630E25" w:rsidP="00630E25">
            <w:pPr>
              <w:rPr>
                <w:sz w:val="24"/>
              </w:rPr>
            </w:pPr>
            <w:r w:rsidRPr="00E82974">
              <w:t>Description</w:t>
            </w:r>
          </w:p>
        </w:tc>
      </w:tr>
      <w:tr w:rsidR="008C6564" w14:paraId="68FB3028" w14:textId="77777777" w:rsidTr="00630E25">
        <w:tc>
          <w:tcPr>
            <w:tcW w:w="741" w:type="pct"/>
            <w:vAlign w:val="center"/>
            <w:hideMark/>
          </w:tcPr>
          <w:p w14:paraId="7CE77C47" w14:textId="77777777" w:rsidR="008C6564" w:rsidRDefault="008C6564" w:rsidP="008C6564">
            <w:pPr>
              <w:rPr>
                <w:sz w:val="24"/>
              </w:rPr>
            </w:pPr>
            <w:r>
              <w:t>1</w:t>
            </w:r>
          </w:p>
        </w:tc>
        <w:tc>
          <w:tcPr>
            <w:tcW w:w="1733" w:type="pct"/>
            <w:hideMark/>
          </w:tcPr>
          <w:p w14:paraId="57979B8A" w14:textId="211A6782" w:rsidR="008C6564" w:rsidRDefault="008C6564" w:rsidP="008C6564">
            <w:pPr>
              <w:rPr>
                <w:sz w:val="24"/>
              </w:rPr>
            </w:pPr>
            <w:r>
              <w:rPr>
                <w:rFonts w:eastAsia="Times New Roman"/>
                <w:sz w:val="24"/>
                <w:szCs w:val="24"/>
              </w:rPr>
              <w:t>View Questions List</w:t>
            </w:r>
          </w:p>
        </w:tc>
        <w:tc>
          <w:tcPr>
            <w:tcW w:w="989" w:type="pct"/>
            <w:hideMark/>
          </w:tcPr>
          <w:p w14:paraId="6E36DEC3" w14:textId="11726011" w:rsidR="008C6564" w:rsidRDefault="008C6564" w:rsidP="008C6564">
            <w:pPr>
              <w:rPr>
                <w:sz w:val="24"/>
              </w:rPr>
            </w:pPr>
            <w:r>
              <w:rPr>
                <w:rFonts w:eastAsia="Times New Roman"/>
                <w:sz w:val="24"/>
                <w:szCs w:val="24"/>
              </w:rPr>
              <w:t>Content Editor</w:t>
            </w:r>
          </w:p>
        </w:tc>
        <w:tc>
          <w:tcPr>
            <w:tcW w:w="1537" w:type="pct"/>
            <w:hideMark/>
          </w:tcPr>
          <w:p w14:paraId="4A0CD2AE" w14:textId="76A5DC1D" w:rsidR="008C6564" w:rsidRDefault="008C6564" w:rsidP="008C6564">
            <w:pPr>
              <w:rPr>
                <w:sz w:val="24"/>
              </w:rPr>
            </w:pPr>
            <w:r>
              <w:rPr>
                <w:rFonts w:eastAsia="Times New Roman"/>
                <w:sz w:val="24"/>
                <w:szCs w:val="24"/>
              </w:rPr>
              <w:t>Viewing question list</w:t>
            </w:r>
          </w:p>
        </w:tc>
      </w:tr>
      <w:tr w:rsidR="008C6564" w14:paraId="3D716CB9" w14:textId="77777777" w:rsidTr="00630E25">
        <w:tc>
          <w:tcPr>
            <w:tcW w:w="741" w:type="pct"/>
            <w:vAlign w:val="center"/>
            <w:hideMark/>
          </w:tcPr>
          <w:p w14:paraId="07734B4C" w14:textId="77777777" w:rsidR="008C6564" w:rsidRDefault="008C6564" w:rsidP="008C6564">
            <w:pPr>
              <w:rPr>
                <w:sz w:val="24"/>
              </w:rPr>
            </w:pPr>
            <w:r>
              <w:t>2</w:t>
            </w:r>
          </w:p>
        </w:tc>
        <w:tc>
          <w:tcPr>
            <w:tcW w:w="1733" w:type="pct"/>
            <w:hideMark/>
          </w:tcPr>
          <w:p w14:paraId="6D1C5123" w14:textId="410F70B8" w:rsidR="008C6564" w:rsidRDefault="008C6564" w:rsidP="008C6564">
            <w:pPr>
              <w:rPr>
                <w:sz w:val="24"/>
              </w:rPr>
            </w:pPr>
            <w:r>
              <w:rPr>
                <w:rFonts w:eastAsia="Times New Roman"/>
                <w:sz w:val="24"/>
                <w:szCs w:val="24"/>
              </w:rPr>
              <w:t>Search Question</w:t>
            </w:r>
          </w:p>
        </w:tc>
        <w:tc>
          <w:tcPr>
            <w:tcW w:w="989" w:type="pct"/>
            <w:hideMark/>
          </w:tcPr>
          <w:p w14:paraId="7261A432" w14:textId="05C6BF11" w:rsidR="008C6564" w:rsidRDefault="008C6564" w:rsidP="008C6564">
            <w:pPr>
              <w:rPr>
                <w:sz w:val="24"/>
              </w:rPr>
            </w:pPr>
            <w:r>
              <w:rPr>
                <w:rFonts w:eastAsia="Times New Roman"/>
                <w:sz w:val="24"/>
                <w:szCs w:val="24"/>
              </w:rPr>
              <w:t>Content Editor</w:t>
            </w:r>
          </w:p>
        </w:tc>
        <w:tc>
          <w:tcPr>
            <w:tcW w:w="1537" w:type="pct"/>
            <w:hideMark/>
          </w:tcPr>
          <w:p w14:paraId="26E5155E" w14:textId="778618EF" w:rsidR="008C6564" w:rsidRDefault="008C6564" w:rsidP="008C6564">
            <w:pPr>
              <w:rPr>
                <w:sz w:val="24"/>
              </w:rPr>
            </w:pPr>
            <w:r>
              <w:rPr>
                <w:rFonts w:eastAsia="Times New Roman"/>
                <w:sz w:val="24"/>
                <w:szCs w:val="24"/>
              </w:rPr>
              <w:t>Searching question</w:t>
            </w:r>
          </w:p>
        </w:tc>
      </w:tr>
      <w:tr w:rsidR="008C6564" w14:paraId="0D987C83" w14:textId="77777777" w:rsidTr="00630E25">
        <w:tc>
          <w:tcPr>
            <w:tcW w:w="741" w:type="pct"/>
            <w:vAlign w:val="center"/>
          </w:tcPr>
          <w:p w14:paraId="4364CA2D" w14:textId="77777777" w:rsidR="008C6564" w:rsidRDefault="008C6564" w:rsidP="008C6564">
            <w:r>
              <w:t>3</w:t>
            </w:r>
          </w:p>
        </w:tc>
        <w:tc>
          <w:tcPr>
            <w:tcW w:w="1733" w:type="pct"/>
          </w:tcPr>
          <w:p w14:paraId="0CACF971" w14:textId="77BFE6AB" w:rsidR="008C6564" w:rsidRDefault="008C6564" w:rsidP="008C6564">
            <w:pPr>
              <w:rPr>
                <w:rFonts w:eastAsia="Times New Roman"/>
                <w:sz w:val="24"/>
                <w:szCs w:val="24"/>
              </w:rPr>
            </w:pPr>
            <w:r>
              <w:rPr>
                <w:rFonts w:eastAsia="Times New Roman"/>
                <w:sz w:val="24"/>
                <w:szCs w:val="24"/>
              </w:rPr>
              <w:t>View Question Details</w:t>
            </w:r>
          </w:p>
        </w:tc>
        <w:tc>
          <w:tcPr>
            <w:tcW w:w="989" w:type="pct"/>
          </w:tcPr>
          <w:p w14:paraId="62EA1667" w14:textId="7E838D1B" w:rsidR="008C6564" w:rsidRDefault="008C6564" w:rsidP="008C6564">
            <w:pPr>
              <w:rPr>
                <w:rFonts w:eastAsia="Times New Roman"/>
                <w:sz w:val="24"/>
                <w:szCs w:val="24"/>
              </w:rPr>
            </w:pPr>
            <w:r>
              <w:rPr>
                <w:rFonts w:eastAsia="Times New Roman"/>
                <w:sz w:val="24"/>
                <w:szCs w:val="24"/>
              </w:rPr>
              <w:t>Content Editor</w:t>
            </w:r>
          </w:p>
        </w:tc>
        <w:tc>
          <w:tcPr>
            <w:tcW w:w="1537" w:type="pct"/>
          </w:tcPr>
          <w:p w14:paraId="496A49A8" w14:textId="1E300403" w:rsidR="008C6564" w:rsidRDefault="008C6564" w:rsidP="008C6564">
            <w:pPr>
              <w:rPr>
                <w:rFonts w:eastAsia="Times New Roman"/>
                <w:sz w:val="24"/>
                <w:szCs w:val="24"/>
              </w:rPr>
            </w:pPr>
            <w:r>
              <w:rPr>
                <w:rFonts w:eastAsia="Times New Roman"/>
                <w:sz w:val="24"/>
                <w:szCs w:val="24"/>
              </w:rPr>
              <w:t>View detail of question</w:t>
            </w:r>
          </w:p>
        </w:tc>
      </w:tr>
      <w:tr w:rsidR="008C6564" w14:paraId="30FBA2A2" w14:textId="77777777" w:rsidTr="00630E25">
        <w:tc>
          <w:tcPr>
            <w:tcW w:w="741" w:type="pct"/>
            <w:vAlign w:val="center"/>
          </w:tcPr>
          <w:p w14:paraId="2DED7632" w14:textId="77777777" w:rsidR="008C6564" w:rsidRDefault="008C6564" w:rsidP="008C6564">
            <w:r>
              <w:t>4</w:t>
            </w:r>
          </w:p>
        </w:tc>
        <w:tc>
          <w:tcPr>
            <w:tcW w:w="1733" w:type="pct"/>
          </w:tcPr>
          <w:p w14:paraId="09DC3662" w14:textId="058D9A58" w:rsidR="008C6564" w:rsidRDefault="008C6564" w:rsidP="008C6564">
            <w:pPr>
              <w:rPr>
                <w:rFonts w:eastAsia="Times New Roman"/>
                <w:sz w:val="24"/>
                <w:szCs w:val="24"/>
              </w:rPr>
            </w:pPr>
            <w:r>
              <w:rPr>
                <w:rFonts w:eastAsia="Times New Roman"/>
                <w:sz w:val="24"/>
                <w:szCs w:val="24"/>
              </w:rPr>
              <w:t>Edit Question</w:t>
            </w:r>
          </w:p>
        </w:tc>
        <w:tc>
          <w:tcPr>
            <w:tcW w:w="989" w:type="pct"/>
          </w:tcPr>
          <w:p w14:paraId="601EF563" w14:textId="16203EB9" w:rsidR="008C6564" w:rsidRDefault="008C6564" w:rsidP="008C6564">
            <w:pPr>
              <w:rPr>
                <w:rFonts w:eastAsia="Times New Roman"/>
                <w:sz w:val="24"/>
                <w:szCs w:val="24"/>
              </w:rPr>
            </w:pPr>
            <w:r>
              <w:rPr>
                <w:rFonts w:eastAsia="Times New Roman"/>
                <w:sz w:val="24"/>
                <w:szCs w:val="24"/>
              </w:rPr>
              <w:t xml:space="preserve">Content </w:t>
            </w:r>
            <w:r>
              <w:rPr>
                <w:rFonts w:eastAsia="Times New Roman"/>
                <w:sz w:val="24"/>
                <w:szCs w:val="24"/>
              </w:rPr>
              <w:lastRenderedPageBreak/>
              <w:t>Editor</w:t>
            </w:r>
          </w:p>
        </w:tc>
        <w:tc>
          <w:tcPr>
            <w:tcW w:w="1537" w:type="pct"/>
          </w:tcPr>
          <w:p w14:paraId="1EB8C21D" w14:textId="66BBA357" w:rsidR="008C6564" w:rsidRDefault="008C6564" w:rsidP="008C6564">
            <w:pPr>
              <w:rPr>
                <w:rFonts w:eastAsia="Times New Roman"/>
                <w:sz w:val="24"/>
                <w:szCs w:val="24"/>
              </w:rPr>
            </w:pPr>
            <w:r>
              <w:rPr>
                <w:rFonts w:eastAsia="Times New Roman"/>
                <w:sz w:val="24"/>
                <w:szCs w:val="24"/>
              </w:rPr>
              <w:lastRenderedPageBreak/>
              <w:t xml:space="preserve">Editing content of </w:t>
            </w:r>
            <w:r>
              <w:rPr>
                <w:rFonts w:eastAsia="Times New Roman"/>
                <w:sz w:val="24"/>
                <w:szCs w:val="24"/>
              </w:rPr>
              <w:lastRenderedPageBreak/>
              <w:t>question</w:t>
            </w:r>
          </w:p>
        </w:tc>
      </w:tr>
      <w:tr w:rsidR="008C6564" w14:paraId="4E43100B" w14:textId="77777777" w:rsidTr="00630E25">
        <w:tc>
          <w:tcPr>
            <w:tcW w:w="741" w:type="pct"/>
            <w:vAlign w:val="center"/>
          </w:tcPr>
          <w:p w14:paraId="409B015C" w14:textId="77777777" w:rsidR="008C6564" w:rsidRDefault="008C6564" w:rsidP="008C6564">
            <w:r>
              <w:lastRenderedPageBreak/>
              <w:t>5</w:t>
            </w:r>
          </w:p>
        </w:tc>
        <w:tc>
          <w:tcPr>
            <w:tcW w:w="1733" w:type="pct"/>
          </w:tcPr>
          <w:p w14:paraId="158FFE77" w14:textId="1CE66ACA" w:rsidR="008C6564" w:rsidRDefault="008C6564" w:rsidP="008C6564">
            <w:pPr>
              <w:rPr>
                <w:rFonts w:eastAsia="Times New Roman"/>
                <w:sz w:val="24"/>
                <w:szCs w:val="24"/>
              </w:rPr>
            </w:pPr>
            <w:r>
              <w:rPr>
                <w:rFonts w:eastAsia="Times New Roman"/>
                <w:sz w:val="24"/>
                <w:szCs w:val="24"/>
              </w:rPr>
              <w:t>Delete Question</w:t>
            </w:r>
          </w:p>
        </w:tc>
        <w:tc>
          <w:tcPr>
            <w:tcW w:w="989" w:type="pct"/>
          </w:tcPr>
          <w:p w14:paraId="5021DF1D" w14:textId="40D2F86B" w:rsidR="008C6564" w:rsidRDefault="008C6564" w:rsidP="008C6564">
            <w:pPr>
              <w:rPr>
                <w:rFonts w:eastAsia="Times New Roman"/>
                <w:sz w:val="24"/>
                <w:szCs w:val="24"/>
              </w:rPr>
            </w:pPr>
            <w:r>
              <w:rPr>
                <w:rFonts w:eastAsia="Times New Roman"/>
                <w:sz w:val="24"/>
                <w:szCs w:val="24"/>
              </w:rPr>
              <w:t>Content Editor</w:t>
            </w:r>
          </w:p>
        </w:tc>
        <w:tc>
          <w:tcPr>
            <w:tcW w:w="1537" w:type="pct"/>
          </w:tcPr>
          <w:p w14:paraId="3E794B1B" w14:textId="6B9BB90C" w:rsidR="008C6564" w:rsidRDefault="008C6564" w:rsidP="008C6564">
            <w:pPr>
              <w:rPr>
                <w:rFonts w:eastAsia="Times New Roman"/>
                <w:sz w:val="24"/>
                <w:szCs w:val="24"/>
              </w:rPr>
            </w:pPr>
            <w:r>
              <w:rPr>
                <w:rFonts w:eastAsia="Times New Roman"/>
                <w:sz w:val="24"/>
                <w:szCs w:val="24"/>
              </w:rPr>
              <w:t>Deleting question</w:t>
            </w:r>
          </w:p>
        </w:tc>
      </w:tr>
      <w:tr w:rsidR="008C6564" w14:paraId="45F89F11" w14:textId="77777777" w:rsidTr="00630E25">
        <w:tc>
          <w:tcPr>
            <w:tcW w:w="741" w:type="pct"/>
            <w:vAlign w:val="center"/>
          </w:tcPr>
          <w:p w14:paraId="7DCB498A" w14:textId="77777777" w:rsidR="008C6564" w:rsidRDefault="008C6564" w:rsidP="008C6564">
            <w:r>
              <w:t>6</w:t>
            </w:r>
          </w:p>
        </w:tc>
        <w:tc>
          <w:tcPr>
            <w:tcW w:w="1733" w:type="pct"/>
          </w:tcPr>
          <w:p w14:paraId="7AD12146" w14:textId="1BB5594E" w:rsidR="008C6564" w:rsidRDefault="008C6564" w:rsidP="008C6564">
            <w:pPr>
              <w:rPr>
                <w:rFonts w:eastAsia="Times New Roman"/>
                <w:sz w:val="24"/>
                <w:szCs w:val="24"/>
              </w:rPr>
            </w:pPr>
            <w:r>
              <w:rPr>
                <w:rFonts w:eastAsia="Times New Roman"/>
                <w:sz w:val="24"/>
                <w:szCs w:val="24"/>
              </w:rPr>
              <w:t>Create Question</w:t>
            </w:r>
          </w:p>
        </w:tc>
        <w:tc>
          <w:tcPr>
            <w:tcW w:w="989" w:type="pct"/>
          </w:tcPr>
          <w:p w14:paraId="43F67B3B" w14:textId="20894A6E" w:rsidR="008C6564" w:rsidRDefault="008C6564" w:rsidP="008C6564">
            <w:pPr>
              <w:rPr>
                <w:rFonts w:eastAsia="Times New Roman"/>
                <w:sz w:val="24"/>
                <w:szCs w:val="24"/>
              </w:rPr>
            </w:pPr>
            <w:r>
              <w:rPr>
                <w:rFonts w:eastAsia="Times New Roman"/>
                <w:sz w:val="24"/>
                <w:szCs w:val="24"/>
              </w:rPr>
              <w:t>Content Editor</w:t>
            </w:r>
          </w:p>
        </w:tc>
        <w:tc>
          <w:tcPr>
            <w:tcW w:w="1537" w:type="pct"/>
          </w:tcPr>
          <w:p w14:paraId="61E26990" w14:textId="699A0AC7" w:rsidR="008C6564" w:rsidRDefault="008C6564" w:rsidP="008C6564">
            <w:pPr>
              <w:rPr>
                <w:rFonts w:eastAsia="Times New Roman"/>
                <w:sz w:val="24"/>
                <w:szCs w:val="24"/>
              </w:rPr>
            </w:pPr>
            <w:r>
              <w:rPr>
                <w:rFonts w:eastAsia="Times New Roman"/>
                <w:sz w:val="24"/>
                <w:szCs w:val="24"/>
              </w:rPr>
              <w:t>Creating new question of course</w:t>
            </w:r>
          </w:p>
        </w:tc>
      </w:tr>
      <w:tr w:rsidR="008C6564" w14:paraId="1392623D" w14:textId="77777777" w:rsidTr="00630E25">
        <w:tc>
          <w:tcPr>
            <w:tcW w:w="741" w:type="pct"/>
            <w:vAlign w:val="center"/>
          </w:tcPr>
          <w:p w14:paraId="6DFB1C46" w14:textId="77777777" w:rsidR="008C6564" w:rsidRDefault="008C6564" w:rsidP="008C6564">
            <w:r>
              <w:t>7</w:t>
            </w:r>
          </w:p>
        </w:tc>
        <w:tc>
          <w:tcPr>
            <w:tcW w:w="1733" w:type="pct"/>
          </w:tcPr>
          <w:p w14:paraId="5578A61C" w14:textId="69DB4F99" w:rsidR="008C6564" w:rsidRDefault="008C6564" w:rsidP="008C6564">
            <w:pPr>
              <w:rPr>
                <w:rFonts w:eastAsia="Times New Roman"/>
                <w:sz w:val="24"/>
                <w:szCs w:val="24"/>
              </w:rPr>
            </w:pPr>
            <w:r>
              <w:rPr>
                <w:rFonts w:eastAsia="Times New Roman"/>
                <w:sz w:val="24"/>
                <w:szCs w:val="24"/>
              </w:rPr>
              <w:t>View Question Report</w:t>
            </w:r>
          </w:p>
        </w:tc>
        <w:tc>
          <w:tcPr>
            <w:tcW w:w="989" w:type="pct"/>
          </w:tcPr>
          <w:p w14:paraId="1089639B" w14:textId="40271C04" w:rsidR="008C6564" w:rsidRDefault="008C6564" w:rsidP="008C6564">
            <w:pPr>
              <w:rPr>
                <w:rFonts w:eastAsia="Times New Roman"/>
                <w:sz w:val="24"/>
                <w:szCs w:val="24"/>
              </w:rPr>
            </w:pPr>
            <w:r>
              <w:rPr>
                <w:rFonts w:eastAsia="Times New Roman"/>
                <w:sz w:val="24"/>
                <w:szCs w:val="24"/>
              </w:rPr>
              <w:t>Content Editor</w:t>
            </w:r>
          </w:p>
        </w:tc>
        <w:tc>
          <w:tcPr>
            <w:tcW w:w="1537" w:type="pct"/>
          </w:tcPr>
          <w:p w14:paraId="01BEE636" w14:textId="1048739A" w:rsidR="008C6564" w:rsidRDefault="008C6564" w:rsidP="008C6564">
            <w:pPr>
              <w:rPr>
                <w:rFonts w:eastAsia="Times New Roman"/>
                <w:sz w:val="24"/>
                <w:szCs w:val="24"/>
              </w:rPr>
            </w:pPr>
            <w:r>
              <w:rPr>
                <w:rFonts w:eastAsia="Times New Roman"/>
                <w:sz w:val="24"/>
                <w:szCs w:val="24"/>
              </w:rPr>
              <w:t>Viewing list report about wrong content from member</w:t>
            </w:r>
          </w:p>
        </w:tc>
      </w:tr>
    </w:tbl>
    <w:p w14:paraId="64349936" w14:textId="77777777" w:rsidR="00630E25" w:rsidRPr="00630E25" w:rsidRDefault="00630E25" w:rsidP="00630E25"/>
    <w:p w14:paraId="2F3DE49C" w14:textId="39361B71" w:rsidR="00BE7166" w:rsidRDefault="00630E25" w:rsidP="00276DF1">
      <w:pPr>
        <w:pStyle w:val="Heading2"/>
      </w:pPr>
      <w:bookmarkStart w:id="63" w:name="_Toc457752333"/>
      <w:r>
        <w:t>Administrator</w:t>
      </w:r>
      <w:bookmarkEnd w:id="63"/>
    </w:p>
    <w:p w14:paraId="5D875B0F" w14:textId="57A6189A" w:rsidR="00BE7166" w:rsidRPr="00370155" w:rsidRDefault="00630E25" w:rsidP="00276DF1">
      <w:pPr>
        <w:pStyle w:val="Heading3"/>
        <w:rPr>
          <w:b/>
        </w:rPr>
      </w:pPr>
      <w:bookmarkStart w:id="64" w:name="_Toc457752334"/>
      <w:r w:rsidRPr="00370155">
        <w:rPr>
          <w:b/>
        </w:rPr>
        <w:t>Private Account Management</w:t>
      </w:r>
      <w:bookmarkEnd w:id="64"/>
    </w:p>
    <w:p w14:paraId="2CAE764D" w14:textId="77777777" w:rsidR="00370155" w:rsidRDefault="00630E25" w:rsidP="00370155">
      <w:pPr>
        <w:keepNext/>
      </w:pPr>
      <w:r w:rsidRPr="00057524">
        <w:rPr>
          <w:noProof/>
          <w:sz w:val="24"/>
          <w:szCs w:val="24"/>
        </w:rPr>
        <w:drawing>
          <wp:inline distT="0" distB="0" distL="0" distR="0" wp14:anchorId="4ABF4F3B" wp14:editId="2BC94CE2">
            <wp:extent cx="5274945" cy="3957899"/>
            <wp:effectExtent l="0" t="0" r="1905" b="5080"/>
            <wp:docPr id="14" name="Picture 14" descr="C:\Users\quannh265\Google Drive\Capstone_Project\Working\Documents\Architecture Design\UC\UC_Veaz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annh265\Google Drive\Capstone_Project\Working\Documents\Architecture Design\UC\UC_Veazy\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3957899"/>
                    </a:xfrm>
                    <a:prstGeom prst="rect">
                      <a:avLst/>
                    </a:prstGeom>
                    <a:noFill/>
                    <a:ln>
                      <a:noFill/>
                    </a:ln>
                  </pic:spPr>
                </pic:pic>
              </a:graphicData>
            </a:graphic>
          </wp:inline>
        </w:drawing>
      </w:r>
    </w:p>
    <w:p w14:paraId="096E26C4" w14:textId="7D92B8BA" w:rsidR="00630E25" w:rsidRPr="00370155" w:rsidRDefault="00370155" w:rsidP="00370155">
      <w:pPr>
        <w:pStyle w:val="Caption"/>
        <w:rPr>
          <w:i/>
        </w:rPr>
      </w:pPr>
      <w:r w:rsidRPr="00370155">
        <w:rPr>
          <w:i/>
        </w:rPr>
        <w:t xml:space="preserve">Figure </w:t>
      </w:r>
      <w:r>
        <w:rPr>
          <w:i/>
        </w:rPr>
        <w:fldChar w:fldCharType="begin"/>
      </w:r>
      <w:r>
        <w:rPr>
          <w:i/>
        </w:rPr>
        <w:instrText xml:space="preserve"> STYLEREF 1 \s </w:instrText>
      </w:r>
      <w:r>
        <w:rPr>
          <w:i/>
        </w:rPr>
        <w:fldChar w:fldCharType="separate"/>
      </w:r>
      <w:r>
        <w:rPr>
          <w:i/>
          <w:noProof/>
        </w:rPr>
        <w:t>5</w:t>
      </w:r>
      <w:r>
        <w:rPr>
          <w:i/>
        </w:rPr>
        <w:fldChar w:fldCharType="end"/>
      </w:r>
      <w:r>
        <w:rPr>
          <w:i/>
        </w:rPr>
        <w:noBreakHyphen/>
      </w:r>
      <w:r>
        <w:rPr>
          <w:i/>
        </w:rPr>
        <w:fldChar w:fldCharType="begin"/>
      </w:r>
      <w:r>
        <w:rPr>
          <w:i/>
        </w:rPr>
        <w:instrText xml:space="preserve"> SEQ Figure \* ARABIC \s 1 </w:instrText>
      </w:r>
      <w:r>
        <w:rPr>
          <w:i/>
        </w:rPr>
        <w:fldChar w:fldCharType="separate"/>
      </w:r>
      <w:r>
        <w:rPr>
          <w:i/>
          <w:noProof/>
        </w:rPr>
        <w:t>11</w:t>
      </w:r>
      <w:r>
        <w:rPr>
          <w:i/>
        </w:rPr>
        <w:fldChar w:fldCharType="end"/>
      </w:r>
      <w:r w:rsidRPr="00370155">
        <w:rPr>
          <w:i/>
        </w:rPr>
        <w:t xml:space="preserve"> Private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738863A2" w14:textId="77777777" w:rsidTr="00630E25">
        <w:tc>
          <w:tcPr>
            <w:tcW w:w="741" w:type="pct"/>
            <w:shd w:val="clear" w:color="auto" w:fill="92D050"/>
            <w:vAlign w:val="center"/>
            <w:hideMark/>
          </w:tcPr>
          <w:p w14:paraId="1A0AC0C3" w14:textId="77777777" w:rsidR="00630E25" w:rsidRPr="00E82974" w:rsidRDefault="00630E25" w:rsidP="00630E25">
            <w:pPr>
              <w:rPr>
                <w:sz w:val="24"/>
              </w:rPr>
            </w:pPr>
            <w:r w:rsidRPr="00E82974">
              <w:t>No.</w:t>
            </w:r>
          </w:p>
        </w:tc>
        <w:tc>
          <w:tcPr>
            <w:tcW w:w="1733" w:type="pct"/>
            <w:shd w:val="clear" w:color="auto" w:fill="92D050"/>
            <w:vAlign w:val="center"/>
            <w:hideMark/>
          </w:tcPr>
          <w:p w14:paraId="2991B323"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55920554" w14:textId="77777777" w:rsidR="00630E25" w:rsidRPr="00E82974" w:rsidRDefault="00630E25" w:rsidP="00630E25">
            <w:pPr>
              <w:rPr>
                <w:sz w:val="24"/>
              </w:rPr>
            </w:pPr>
            <w:r w:rsidRPr="00E82974">
              <w:t>Actor</w:t>
            </w:r>
          </w:p>
        </w:tc>
        <w:tc>
          <w:tcPr>
            <w:tcW w:w="1537" w:type="pct"/>
            <w:shd w:val="clear" w:color="auto" w:fill="92D050"/>
            <w:vAlign w:val="center"/>
            <w:hideMark/>
          </w:tcPr>
          <w:p w14:paraId="5DE34985" w14:textId="77777777" w:rsidR="00630E25" w:rsidRPr="00E82974" w:rsidRDefault="00630E25" w:rsidP="00630E25">
            <w:pPr>
              <w:rPr>
                <w:sz w:val="24"/>
              </w:rPr>
            </w:pPr>
            <w:r w:rsidRPr="00E82974">
              <w:t>Description</w:t>
            </w:r>
          </w:p>
        </w:tc>
      </w:tr>
      <w:tr w:rsidR="00630E25" w14:paraId="62D3CB5F" w14:textId="77777777" w:rsidTr="00630E25">
        <w:tc>
          <w:tcPr>
            <w:tcW w:w="741" w:type="pct"/>
            <w:vAlign w:val="center"/>
            <w:hideMark/>
          </w:tcPr>
          <w:p w14:paraId="52632268" w14:textId="77777777" w:rsidR="00630E25" w:rsidRDefault="00630E25" w:rsidP="00630E25">
            <w:pPr>
              <w:rPr>
                <w:sz w:val="24"/>
              </w:rPr>
            </w:pPr>
            <w:r>
              <w:lastRenderedPageBreak/>
              <w:t>1</w:t>
            </w:r>
          </w:p>
        </w:tc>
        <w:tc>
          <w:tcPr>
            <w:tcW w:w="1733" w:type="pct"/>
            <w:hideMark/>
          </w:tcPr>
          <w:p w14:paraId="402BC0A1" w14:textId="02CD210B" w:rsidR="00630E25" w:rsidRDefault="00630E25" w:rsidP="00630E25">
            <w:pPr>
              <w:rPr>
                <w:sz w:val="24"/>
              </w:rPr>
            </w:pPr>
            <w:r>
              <w:rPr>
                <w:rFonts w:eastAsia="Times New Roman"/>
                <w:sz w:val="24"/>
                <w:szCs w:val="24"/>
              </w:rPr>
              <w:t>View Profile</w:t>
            </w:r>
          </w:p>
        </w:tc>
        <w:tc>
          <w:tcPr>
            <w:tcW w:w="989" w:type="pct"/>
            <w:hideMark/>
          </w:tcPr>
          <w:p w14:paraId="6989B9F3" w14:textId="540B50BA" w:rsidR="00630E25" w:rsidRDefault="00630E25" w:rsidP="00630E25">
            <w:pPr>
              <w:rPr>
                <w:sz w:val="24"/>
              </w:rPr>
            </w:pPr>
            <w:r>
              <w:rPr>
                <w:rFonts w:eastAsia="Times New Roman"/>
                <w:sz w:val="24"/>
                <w:szCs w:val="24"/>
              </w:rPr>
              <w:t>Administrator</w:t>
            </w:r>
          </w:p>
        </w:tc>
        <w:tc>
          <w:tcPr>
            <w:tcW w:w="1537" w:type="pct"/>
            <w:hideMark/>
          </w:tcPr>
          <w:p w14:paraId="63AF9AD5" w14:textId="0A5E1DAF" w:rsidR="00630E25" w:rsidRDefault="00630E25" w:rsidP="00630E25">
            <w:pPr>
              <w:rPr>
                <w:sz w:val="24"/>
              </w:rPr>
            </w:pPr>
            <w:r>
              <w:rPr>
                <w:rFonts w:eastAsia="Times New Roman"/>
                <w:sz w:val="24"/>
                <w:szCs w:val="24"/>
              </w:rPr>
              <w:t>Viewing detail information of their profile</w:t>
            </w:r>
          </w:p>
        </w:tc>
      </w:tr>
      <w:tr w:rsidR="00630E25" w14:paraId="05FAD577" w14:textId="77777777" w:rsidTr="00630E25">
        <w:tc>
          <w:tcPr>
            <w:tcW w:w="741" w:type="pct"/>
            <w:vAlign w:val="center"/>
            <w:hideMark/>
          </w:tcPr>
          <w:p w14:paraId="722DEE39" w14:textId="77777777" w:rsidR="00630E25" w:rsidRDefault="00630E25" w:rsidP="00630E25">
            <w:pPr>
              <w:rPr>
                <w:sz w:val="24"/>
              </w:rPr>
            </w:pPr>
            <w:r>
              <w:t>2</w:t>
            </w:r>
          </w:p>
        </w:tc>
        <w:tc>
          <w:tcPr>
            <w:tcW w:w="1733" w:type="pct"/>
            <w:hideMark/>
          </w:tcPr>
          <w:p w14:paraId="6719046E" w14:textId="01BFE19F" w:rsidR="00630E25" w:rsidRDefault="00630E25" w:rsidP="00630E25">
            <w:pPr>
              <w:rPr>
                <w:sz w:val="24"/>
              </w:rPr>
            </w:pPr>
            <w:r>
              <w:rPr>
                <w:rFonts w:eastAsia="Times New Roman"/>
                <w:sz w:val="24"/>
                <w:szCs w:val="24"/>
              </w:rPr>
              <w:t>Change Password</w:t>
            </w:r>
          </w:p>
        </w:tc>
        <w:tc>
          <w:tcPr>
            <w:tcW w:w="989" w:type="pct"/>
            <w:hideMark/>
          </w:tcPr>
          <w:p w14:paraId="45CBD663" w14:textId="4D239313" w:rsidR="00630E25" w:rsidRDefault="00630E25" w:rsidP="00630E25">
            <w:pPr>
              <w:rPr>
                <w:sz w:val="24"/>
              </w:rPr>
            </w:pPr>
            <w:r>
              <w:rPr>
                <w:rFonts w:eastAsia="Times New Roman"/>
                <w:sz w:val="24"/>
                <w:szCs w:val="24"/>
              </w:rPr>
              <w:t>Administrator</w:t>
            </w:r>
          </w:p>
        </w:tc>
        <w:tc>
          <w:tcPr>
            <w:tcW w:w="1537" w:type="pct"/>
            <w:hideMark/>
          </w:tcPr>
          <w:p w14:paraId="37EC796B" w14:textId="43E9D4C7" w:rsidR="00630E25" w:rsidRDefault="00630E25" w:rsidP="00630E25">
            <w:pPr>
              <w:rPr>
                <w:sz w:val="24"/>
              </w:rPr>
            </w:pPr>
            <w:r>
              <w:rPr>
                <w:rFonts w:eastAsia="Times New Roman"/>
                <w:sz w:val="24"/>
                <w:szCs w:val="24"/>
              </w:rPr>
              <w:t>Changing password</w:t>
            </w:r>
          </w:p>
        </w:tc>
      </w:tr>
      <w:tr w:rsidR="00630E25" w14:paraId="7829F199" w14:textId="77777777" w:rsidTr="00630E25">
        <w:tc>
          <w:tcPr>
            <w:tcW w:w="741" w:type="pct"/>
            <w:vAlign w:val="center"/>
          </w:tcPr>
          <w:p w14:paraId="02DBF6AC" w14:textId="77777777" w:rsidR="00630E25" w:rsidRDefault="00630E25" w:rsidP="00630E25">
            <w:r>
              <w:t>3</w:t>
            </w:r>
          </w:p>
        </w:tc>
        <w:tc>
          <w:tcPr>
            <w:tcW w:w="1733" w:type="pct"/>
          </w:tcPr>
          <w:p w14:paraId="4B92E00D" w14:textId="6C531B42" w:rsidR="00630E25" w:rsidRDefault="00630E25" w:rsidP="00630E25">
            <w:pPr>
              <w:rPr>
                <w:rFonts w:eastAsia="Times New Roman"/>
                <w:sz w:val="24"/>
                <w:szCs w:val="24"/>
              </w:rPr>
            </w:pPr>
            <w:r>
              <w:rPr>
                <w:rFonts w:eastAsia="Times New Roman"/>
                <w:sz w:val="24"/>
                <w:szCs w:val="24"/>
              </w:rPr>
              <w:t>Log Out</w:t>
            </w:r>
          </w:p>
        </w:tc>
        <w:tc>
          <w:tcPr>
            <w:tcW w:w="989" w:type="pct"/>
          </w:tcPr>
          <w:p w14:paraId="5CAA3C13" w14:textId="631B9819" w:rsidR="00630E25" w:rsidRDefault="00630E25" w:rsidP="00630E25">
            <w:pPr>
              <w:rPr>
                <w:rFonts w:eastAsia="Times New Roman"/>
                <w:sz w:val="24"/>
                <w:szCs w:val="24"/>
              </w:rPr>
            </w:pPr>
            <w:r>
              <w:rPr>
                <w:rFonts w:eastAsia="Times New Roman"/>
                <w:sz w:val="24"/>
                <w:szCs w:val="24"/>
              </w:rPr>
              <w:t>Administrator</w:t>
            </w:r>
          </w:p>
        </w:tc>
        <w:tc>
          <w:tcPr>
            <w:tcW w:w="1537" w:type="pct"/>
          </w:tcPr>
          <w:p w14:paraId="09CF7E38" w14:textId="00618BA0" w:rsidR="00630E25" w:rsidRDefault="00630E25" w:rsidP="00630E25">
            <w:pPr>
              <w:rPr>
                <w:rFonts w:eastAsia="Times New Roman"/>
                <w:sz w:val="24"/>
                <w:szCs w:val="24"/>
              </w:rPr>
            </w:pPr>
            <w:r>
              <w:rPr>
                <w:rFonts w:eastAsia="Times New Roman"/>
                <w:sz w:val="24"/>
                <w:szCs w:val="24"/>
              </w:rPr>
              <w:t>Logging out of system</w:t>
            </w:r>
          </w:p>
        </w:tc>
      </w:tr>
    </w:tbl>
    <w:p w14:paraId="74E6DC80" w14:textId="77777777" w:rsidR="00630E25" w:rsidRPr="00630E25" w:rsidRDefault="00630E25" w:rsidP="00630E25"/>
    <w:p w14:paraId="6365D856" w14:textId="47A08A4F" w:rsidR="00BE7166" w:rsidRPr="00370155" w:rsidRDefault="00630E25" w:rsidP="00276DF1">
      <w:pPr>
        <w:pStyle w:val="Heading3"/>
        <w:rPr>
          <w:b/>
        </w:rPr>
      </w:pPr>
      <w:bookmarkStart w:id="65" w:name="_Toc457752335"/>
      <w:r w:rsidRPr="00370155">
        <w:rPr>
          <w:b/>
        </w:rPr>
        <w:t>System Account Management</w:t>
      </w:r>
      <w:bookmarkEnd w:id="65"/>
    </w:p>
    <w:p w14:paraId="1E838341" w14:textId="77777777" w:rsidR="00370155" w:rsidRDefault="00630E25" w:rsidP="00370155">
      <w:pPr>
        <w:keepNext/>
      </w:pPr>
      <w:r w:rsidRPr="00DA3849">
        <w:rPr>
          <w:noProof/>
          <w:sz w:val="24"/>
          <w:szCs w:val="24"/>
        </w:rPr>
        <w:drawing>
          <wp:inline distT="0" distB="0" distL="0" distR="0" wp14:anchorId="7A6B29A9" wp14:editId="0744D547">
            <wp:extent cx="5274945" cy="4081883"/>
            <wp:effectExtent l="0" t="0" r="1905" b="0"/>
            <wp:docPr id="15" name="Picture 15" descr="C:\Users\quannh265\Google Drive\Capstone_Project\Working\Documents\Architecture Design\UC\UC_Veaz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annh265\Google Drive\Capstone_Project\Working\Documents\Architecture Design\UC\UC_Veazy\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4081883"/>
                    </a:xfrm>
                    <a:prstGeom prst="rect">
                      <a:avLst/>
                    </a:prstGeom>
                    <a:noFill/>
                    <a:ln>
                      <a:noFill/>
                    </a:ln>
                  </pic:spPr>
                </pic:pic>
              </a:graphicData>
            </a:graphic>
          </wp:inline>
        </w:drawing>
      </w:r>
    </w:p>
    <w:p w14:paraId="6C31205B" w14:textId="3B5C98CA" w:rsidR="00630E25" w:rsidRPr="00370155" w:rsidRDefault="00370155" w:rsidP="00370155">
      <w:pPr>
        <w:pStyle w:val="Caption"/>
        <w:rPr>
          <w:i/>
        </w:rPr>
      </w:pPr>
      <w:r w:rsidRPr="00370155">
        <w:rPr>
          <w:i/>
        </w:rPr>
        <w:t xml:space="preserve">Figure </w:t>
      </w:r>
      <w:r w:rsidRPr="00370155">
        <w:rPr>
          <w:i/>
        </w:rPr>
        <w:fldChar w:fldCharType="begin"/>
      </w:r>
      <w:r w:rsidRPr="00370155">
        <w:rPr>
          <w:i/>
        </w:rPr>
        <w:instrText xml:space="preserve"> STYLEREF 1 \s </w:instrText>
      </w:r>
      <w:r w:rsidRPr="00370155">
        <w:rPr>
          <w:i/>
        </w:rPr>
        <w:fldChar w:fldCharType="separate"/>
      </w:r>
      <w:r w:rsidRPr="00370155">
        <w:rPr>
          <w:i/>
          <w:noProof/>
        </w:rPr>
        <w:t>5</w:t>
      </w:r>
      <w:r w:rsidRPr="00370155">
        <w:rPr>
          <w:i/>
        </w:rPr>
        <w:fldChar w:fldCharType="end"/>
      </w:r>
      <w:r w:rsidRPr="00370155">
        <w:rPr>
          <w:i/>
        </w:rPr>
        <w:noBreakHyphen/>
      </w:r>
      <w:r w:rsidRPr="00370155">
        <w:rPr>
          <w:i/>
        </w:rPr>
        <w:fldChar w:fldCharType="begin"/>
      </w:r>
      <w:r w:rsidRPr="00370155">
        <w:rPr>
          <w:i/>
        </w:rPr>
        <w:instrText xml:space="preserve"> SEQ Figure \* ARABIC \s 1 </w:instrText>
      </w:r>
      <w:r w:rsidRPr="00370155">
        <w:rPr>
          <w:i/>
        </w:rPr>
        <w:fldChar w:fldCharType="separate"/>
      </w:r>
      <w:r w:rsidRPr="00370155">
        <w:rPr>
          <w:i/>
          <w:noProof/>
        </w:rPr>
        <w:t>12</w:t>
      </w:r>
      <w:r w:rsidRPr="00370155">
        <w:rPr>
          <w:i/>
        </w:rPr>
        <w:fldChar w:fldCharType="end"/>
      </w:r>
      <w:r w:rsidRPr="00370155">
        <w:rPr>
          <w:i/>
        </w:rPr>
        <w:t xml:space="preserve"> System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630E25" w14:paraId="41E654AB" w14:textId="77777777" w:rsidTr="00630E25">
        <w:tc>
          <w:tcPr>
            <w:tcW w:w="741" w:type="pct"/>
            <w:shd w:val="clear" w:color="auto" w:fill="92D050"/>
            <w:vAlign w:val="center"/>
            <w:hideMark/>
          </w:tcPr>
          <w:p w14:paraId="5296E255" w14:textId="77777777" w:rsidR="00630E25" w:rsidRPr="00E82974" w:rsidRDefault="00630E25" w:rsidP="00630E25">
            <w:pPr>
              <w:rPr>
                <w:sz w:val="24"/>
              </w:rPr>
            </w:pPr>
            <w:r w:rsidRPr="00E82974">
              <w:t>No.</w:t>
            </w:r>
          </w:p>
        </w:tc>
        <w:tc>
          <w:tcPr>
            <w:tcW w:w="1733" w:type="pct"/>
            <w:shd w:val="clear" w:color="auto" w:fill="92D050"/>
            <w:vAlign w:val="center"/>
            <w:hideMark/>
          </w:tcPr>
          <w:p w14:paraId="0175C03B" w14:textId="77777777" w:rsidR="00630E25" w:rsidRPr="00E82974" w:rsidRDefault="00630E25" w:rsidP="00630E25">
            <w:pPr>
              <w:rPr>
                <w:sz w:val="24"/>
              </w:rPr>
            </w:pPr>
            <w:r w:rsidRPr="00E82974">
              <w:t>Use-case name</w:t>
            </w:r>
          </w:p>
        </w:tc>
        <w:tc>
          <w:tcPr>
            <w:tcW w:w="989" w:type="pct"/>
            <w:shd w:val="clear" w:color="auto" w:fill="92D050"/>
            <w:vAlign w:val="center"/>
            <w:hideMark/>
          </w:tcPr>
          <w:p w14:paraId="1D5C59BF" w14:textId="77777777" w:rsidR="00630E25" w:rsidRPr="00E82974" w:rsidRDefault="00630E25" w:rsidP="00630E25">
            <w:pPr>
              <w:rPr>
                <w:sz w:val="24"/>
              </w:rPr>
            </w:pPr>
            <w:r w:rsidRPr="00E82974">
              <w:t>Actor</w:t>
            </w:r>
          </w:p>
        </w:tc>
        <w:tc>
          <w:tcPr>
            <w:tcW w:w="1537" w:type="pct"/>
            <w:shd w:val="clear" w:color="auto" w:fill="92D050"/>
            <w:vAlign w:val="center"/>
            <w:hideMark/>
          </w:tcPr>
          <w:p w14:paraId="7AEBC4B5" w14:textId="77777777" w:rsidR="00630E25" w:rsidRPr="00E82974" w:rsidRDefault="00630E25" w:rsidP="00630E25">
            <w:pPr>
              <w:rPr>
                <w:sz w:val="24"/>
              </w:rPr>
            </w:pPr>
            <w:r w:rsidRPr="00E82974">
              <w:t>Description</w:t>
            </w:r>
          </w:p>
        </w:tc>
      </w:tr>
      <w:tr w:rsidR="00630E25" w14:paraId="0482597D" w14:textId="77777777" w:rsidTr="00630E25">
        <w:tc>
          <w:tcPr>
            <w:tcW w:w="741" w:type="pct"/>
            <w:vAlign w:val="center"/>
            <w:hideMark/>
          </w:tcPr>
          <w:p w14:paraId="3C4AFE8F" w14:textId="77777777" w:rsidR="00630E25" w:rsidRDefault="00630E25" w:rsidP="00630E25">
            <w:pPr>
              <w:rPr>
                <w:sz w:val="24"/>
              </w:rPr>
            </w:pPr>
            <w:r>
              <w:t>1</w:t>
            </w:r>
          </w:p>
        </w:tc>
        <w:tc>
          <w:tcPr>
            <w:tcW w:w="1733" w:type="pct"/>
            <w:hideMark/>
          </w:tcPr>
          <w:p w14:paraId="24149702" w14:textId="682DA6A2" w:rsidR="00630E25" w:rsidRDefault="00630E25" w:rsidP="00630E25">
            <w:pPr>
              <w:rPr>
                <w:sz w:val="24"/>
              </w:rPr>
            </w:pPr>
            <w:r>
              <w:rPr>
                <w:rFonts w:eastAsia="Times New Roman"/>
                <w:sz w:val="24"/>
                <w:szCs w:val="24"/>
              </w:rPr>
              <w:t>View Users List</w:t>
            </w:r>
          </w:p>
        </w:tc>
        <w:tc>
          <w:tcPr>
            <w:tcW w:w="989" w:type="pct"/>
            <w:hideMark/>
          </w:tcPr>
          <w:p w14:paraId="44F1E026" w14:textId="57CE5FAC" w:rsidR="00630E25" w:rsidRDefault="00630E25" w:rsidP="00630E25">
            <w:pPr>
              <w:rPr>
                <w:sz w:val="24"/>
              </w:rPr>
            </w:pPr>
            <w:r>
              <w:rPr>
                <w:rFonts w:eastAsia="Times New Roman"/>
                <w:sz w:val="24"/>
                <w:szCs w:val="24"/>
              </w:rPr>
              <w:t>Administrator</w:t>
            </w:r>
          </w:p>
        </w:tc>
        <w:tc>
          <w:tcPr>
            <w:tcW w:w="1537" w:type="pct"/>
            <w:hideMark/>
          </w:tcPr>
          <w:p w14:paraId="0E30E308" w14:textId="651AD5A5" w:rsidR="00630E25" w:rsidRDefault="00630E25" w:rsidP="00630E25">
            <w:pPr>
              <w:rPr>
                <w:sz w:val="24"/>
              </w:rPr>
            </w:pPr>
            <w:r>
              <w:rPr>
                <w:rFonts w:eastAsia="Times New Roman"/>
                <w:sz w:val="24"/>
                <w:szCs w:val="24"/>
              </w:rPr>
              <w:t>Viewing list of user</w:t>
            </w:r>
          </w:p>
        </w:tc>
      </w:tr>
      <w:tr w:rsidR="00630E25" w14:paraId="6C76C998" w14:textId="77777777" w:rsidTr="00630E25">
        <w:tc>
          <w:tcPr>
            <w:tcW w:w="741" w:type="pct"/>
            <w:vAlign w:val="center"/>
            <w:hideMark/>
          </w:tcPr>
          <w:p w14:paraId="17AFD100" w14:textId="77777777" w:rsidR="00630E25" w:rsidRDefault="00630E25" w:rsidP="00630E25">
            <w:pPr>
              <w:rPr>
                <w:sz w:val="24"/>
              </w:rPr>
            </w:pPr>
            <w:r>
              <w:t>2</w:t>
            </w:r>
          </w:p>
        </w:tc>
        <w:tc>
          <w:tcPr>
            <w:tcW w:w="1733" w:type="pct"/>
            <w:hideMark/>
          </w:tcPr>
          <w:p w14:paraId="4EF1B681" w14:textId="2C61FB60" w:rsidR="00630E25" w:rsidRDefault="00630E25" w:rsidP="00630E25">
            <w:pPr>
              <w:rPr>
                <w:sz w:val="24"/>
              </w:rPr>
            </w:pPr>
            <w:r>
              <w:rPr>
                <w:rFonts w:eastAsia="Times New Roman"/>
                <w:sz w:val="24"/>
                <w:szCs w:val="24"/>
              </w:rPr>
              <w:t>Search User</w:t>
            </w:r>
          </w:p>
        </w:tc>
        <w:tc>
          <w:tcPr>
            <w:tcW w:w="989" w:type="pct"/>
            <w:hideMark/>
          </w:tcPr>
          <w:p w14:paraId="29F353F9" w14:textId="7143B365" w:rsidR="00630E25" w:rsidRDefault="00630E25" w:rsidP="00630E25">
            <w:pPr>
              <w:rPr>
                <w:sz w:val="24"/>
              </w:rPr>
            </w:pPr>
            <w:r>
              <w:rPr>
                <w:rFonts w:eastAsia="Times New Roman"/>
                <w:sz w:val="24"/>
                <w:szCs w:val="24"/>
              </w:rPr>
              <w:t>Administrator</w:t>
            </w:r>
          </w:p>
        </w:tc>
        <w:tc>
          <w:tcPr>
            <w:tcW w:w="1537" w:type="pct"/>
            <w:hideMark/>
          </w:tcPr>
          <w:p w14:paraId="76E93A84" w14:textId="14AE6B60" w:rsidR="00630E25" w:rsidRDefault="00630E25" w:rsidP="00630E25">
            <w:pPr>
              <w:rPr>
                <w:sz w:val="24"/>
              </w:rPr>
            </w:pPr>
            <w:r>
              <w:rPr>
                <w:rFonts w:eastAsia="Times New Roman"/>
                <w:sz w:val="24"/>
                <w:szCs w:val="24"/>
              </w:rPr>
              <w:t>Searching user</w:t>
            </w:r>
          </w:p>
        </w:tc>
      </w:tr>
      <w:tr w:rsidR="00630E25" w14:paraId="5247B0BC" w14:textId="77777777" w:rsidTr="00630E25">
        <w:tc>
          <w:tcPr>
            <w:tcW w:w="741" w:type="pct"/>
            <w:vAlign w:val="center"/>
          </w:tcPr>
          <w:p w14:paraId="4C06C9B7" w14:textId="7F54AF6B" w:rsidR="00630E25" w:rsidRDefault="00630E25" w:rsidP="00630E25">
            <w:r>
              <w:t>3</w:t>
            </w:r>
          </w:p>
        </w:tc>
        <w:tc>
          <w:tcPr>
            <w:tcW w:w="1733" w:type="pct"/>
          </w:tcPr>
          <w:p w14:paraId="3B754421" w14:textId="025A0C82" w:rsidR="00630E25" w:rsidRDefault="00630E25" w:rsidP="00630E25">
            <w:pPr>
              <w:rPr>
                <w:rFonts w:eastAsia="Times New Roman"/>
                <w:sz w:val="24"/>
                <w:szCs w:val="24"/>
              </w:rPr>
            </w:pPr>
            <w:r>
              <w:rPr>
                <w:rFonts w:eastAsia="Times New Roman"/>
                <w:sz w:val="24"/>
                <w:szCs w:val="24"/>
              </w:rPr>
              <w:t>View User Profile</w:t>
            </w:r>
          </w:p>
        </w:tc>
        <w:tc>
          <w:tcPr>
            <w:tcW w:w="989" w:type="pct"/>
          </w:tcPr>
          <w:p w14:paraId="1CC366E1" w14:textId="539E8768" w:rsidR="00630E25" w:rsidRDefault="00630E25" w:rsidP="00630E25">
            <w:pPr>
              <w:rPr>
                <w:rFonts w:eastAsia="Times New Roman"/>
                <w:sz w:val="24"/>
                <w:szCs w:val="24"/>
              </w:rPr>
            </w:pPr>
            <w:r>
              <w:rPr>
                <w:rFonts w:eastAsia="Times New Roman"/>
                <w:sz w:val="24"/>
                <w:szCs w:val="24"/>
              </w:rPr>
              <w:t>Administrator</w:t>
            </w:r>
          </w:p>
        </w:tc>
        <w:tc>
          <w:tcPr>
            <w:tcW w:w="1537" w:type="pct"/>
          </w:tcPr>
          <w:p w14:paraId="0F4E84C2" w14:textId="03BD72C2" w:rsidR="00630E25" w:rsidRDefault="00630E25" w:rsidP="00630E25">
            <w:pPr>
              <w:rPr>
                <w:rFonts w:eastAsia="Times New Roman"/>
                <w:sz w:val="24"/>
                <w:szCs w:val="24"/>
              </w:rPr>
            </w:pPr>
            <w:r>
              <w:rPr>
                <w:rFonts w:eastAsia="Times New Roman"/>
                <w:sz w:val="24"/>
                <w:szCs w:val="24"/>
              </w:rPr>
              <w:t>Viewing detail information of user</w:t>
            </w:r>
          </w:p>
        </w:tc>
      </w:tr>
      <w:tr w:rsidR="00630E25" w14:paraId="7B198220" w14:textId="77777777" w:rsidTr="00630E25">
        <w:tc>
          <w:tcPr>
            <w:tcW w:w="741" w:type="pct"/>
            <w:vAlign w:val="center"/>
          </w:tcPr>
          <w:p w14:paraId="7F2D1ABE" w14:textId="6EDA9627" w:rsidR="00630E25" w:rsidRDefault="00630E25" w:rsidP="00630E25">
            <w:r>
              <w:lastRenderedPageBreak/>
              <w:t>4</w:t>
            </w:r>
          </w:p>
        </w:tc>
        <w:tc>
          <w:tcPr>
            <w:tcW w:w="1733" w:type="pct"/>
          </w:tcPr>
          <w:p w14:paraId="0067F951" w14:textId="15E83C05" w:rsidR="00630E25" w:rsidRDefault="00630E25" w:rsidP="00630E25">
            <w:pPr>
              <w:rPr>
                <w:rFonts w:eastAsia="Times New Roman"/>
                <w:sz w:val="24"/>
                <w:szCs w:val="24"/>
              </w:rPr>
            </w:pPr>
            <w:r>
              <w:rPr>
                <w:rFonts w:eastAsia="Times New Roman"/>
                <w:sz w:val="24"/>
                <w:szCs w:val="24"/>
              </w:rPr>
              <w:t>Ban User</w:t>
            </w:r>
          </w:p>
        </w:tc>
        <w:tc>
          <w:tcPr>
            <w:tcW w:w="989" w:type="pct"/>
          </w:tcPr>
          <w:p w14:paraId="2FD44981" w14:textId="0953407F" w:rsidR="00630E25" w:rsidRDefault="00630E25" w:rsidP="00630E25">
            <w:pPr>
              <w:rPr>
                <w:rFonts w:eastAsia="Times New Roman"/>
                <w:sz w:val="24"/>
                <w:szCs w:val="24"/>
              </w:rPr>
            </w:pPr>
            <w:r>
              <w:rPr>
                <w:rFonts w:eastAsia="Times New Roman"/>
                <w:sz w:val="24"/>
                <w:szCs w:val="24"/>
              </w:rPr>
              <w:t>Administrator</w:t>
            </w:r>
          </w:p>
        </w:tc>
        <w:tc>
          <w:tcPr>
            <w:tcW w:w="1537" w:type="pct"/>
          </w:tcPr>
          <w:p w14:paraId="7E14B2BA" w14:textId="59DDEFD9" w:rsidR="00630E25" w:rsidRDefault="00630E25" w:rsidP="00630E25">
            <w:pPr>
              <w:rPr>
                <w:rFonts w:eastAsia="Times New Roman"/>
                <w:sz w:val="24"/>
                <w:szCs w:val="24"/>
              </w:rPr>
            </w:pPr>
            <w:r>
              <w:rPr>
                <w:rFonts w:eastAsia="Times New Roman"/>
                <w:sz w:val="24"/>
                <w:szCs w:val="24"/>
              </w:rPr>
              <w:t>Blocking user of system</w:t>
            </w:r>
          </w:p>
        </w:tc>
      </w:tr>
      <w:tr w:rsidR="00630E25" w14:paraId="7FBE6D30" w14:textId="77777777" w:rsidTr="00630E25">
        <w:tc>
          <w:tcPr>
            <w:tcW w:w="741" w:type="pct"/>
            <w:vAlign w:val="center"/>
          </w:tcPr>
          <w:p w14:paraId="6326E8E6" w14:textId="52BF40CA" w:rsidR="00630E25" w:rsidRDefault="00630E25" w:rsidP="00630E25">
            <w:r>
              <w:t>5</w:t>
            </w:r>
          </w:p>
        </w:tc>
        <w:tc>
          <w:tcPr>
            <w:tcW w:w="1733" w:type="pct"/>
          </w:tcPr>
          <w:p w14:paraId="66C1B4F7" w14:textId="32473C03" w:rsidR="00630E25" w:rsidRDefault="00630E25" w:rsidP="00630E25">
            <w:pPr>
              <w:rPr>
                <w:rFonts w:eastAsia="Times New Roman"/>
                <w:sz w:val="24"/>
                <w:szCs w:val="24"/>
              </w:rPr>
            </w:pPr>
            <w:r>
              <w:rPr>
                <w:rFonts w:eastAsia="Times New Roman"/>
                <w:sz w:val="24"/>
                <w:szCs w:val="24"/>
              </w:rPr>
              <w:t>Unban User</w:t>
            </w:r>
          </w:p>
        </w:tc>
        <w:tc>
          <w:tcPr>
            <w:tcW w:w="989" w:type="pct"/>
          </w:tcPr>
          <w:p w14:paraId="304859C6" w14:textId="71D6134E" w:rsidR="00630E25" w:rsidRDefault="00630E25" w:rsidP="00630E25">
            <w:pPr>
              <w:rPr>
                <w:rFonts w:eastAsia="Times New Roman"/>
                <w:sz w:val="24"/>
                <w:szCs w:val="24"/>
              </w:rPr>
            </w:pPr>
            <w:r>
              <w:rPr>
                <w:rFonts w:eastAsia="Times New Roman"/>
                <w:sz w:val="24"/>
                <w:szCs w:val="24"/>
              </w:rPr>
              <w:t>Administrator</w:t>
            </w:r>
          </w:p>
        </w:tc>
        <w:tc>
          <w:tcPr>
            <w:tcW w:w="1537" w:type="pct"/>
          </w:tcPr>
          <w:p w14:paraId="62A8C5F0" w14:textId="3CAF9DD5" w:rsidR="00630E25" w:rsidRDefault="00630E25" w:rsidP="00630E25">
            <w:pPr>
              <w:rPr>
                <w:rFonts w:eastAsia="Times New Roman"/>
                <w:sz w:val="24"/>
                <w:szCs w:val="24"/>
              </w:rPr>
            </w:pPr>
            <w:r>
              <w:rPr>
                <w:rFonts w:eastAsia="Times New Roman"/>
                <w:sz w:val="24"/>
                <w:szCs w:val="24"/>
              </w:rPr>
              <w:t>Unblocking user</w:t>
            </w:r>
          </w:p>
        </w:tc>
      </w:tr>
      <w:tr w:rsidR="00630E25" w14:paraId="1DA8700F" w14:textId="77777777" w:rsidTr="00630E25">
        <w:tc>
          <w:tcPr>
            <w:tcW w:w="741" w:type="pct"/>
            <w:vAlign w:val="center"/>
          </w:tcPr>
          <w:p w14:paraId="2BBF64F1" w14:textId="0E257182" w:rsidR="00630E25" w:rsidRDefault="00630E25" w:rsidP="00630E25">
            <w:r>
              <w:t>6</w:t>
            </w:r>
          </w:p>
        </w:tc>
        <w:tc>
          <w:tcPr>
            <w:tcW w:w="1733" w:type="pct"/>
          </w:tcPr>
          <w:p w14:paraId="68903DE7" w14:textId="3846D004" w:rsidR="00630E25" w:rsidRDefault="00630E25" w:rsidP="00630E25">
            <w:pPr>
              <w:rPr>
                <w:rFonts w:eastAsia="Times New Roman"/>
                <w:sz w:val="24"/>
                <w:szCs w:val="24"/>
              </w:rPr>
            </w:pPr>
            <w:r>
              <w:rPr>
                <w:rFonts w:eastAsia="Times New Roman"/>
                <w:sz w:val="24"/>
                <w:szCs w:val="24"/>
              </w:rPr>
              <w:t>Set User Role</w:t>
            </w:r>
          </w:p>
        </w:tc>
        <w:tc>
          <w:tcPr>
            <w:tcW w:w="989" w:type="pct"/>
          </w:tcPr>
          <w:p w14:paraId="00A3A448" w14:textId="0FA708EA" w:rsidR="00630E25" w:rsidRDefault="00630E25" w:rsidP="00630E25">
            <w:pPr>
              <w:rPr>
                <w:rFonts w:eastAsia="Times New Roman"/>
                <w:sz w:val="24"/>
                <w:szCs w:val="24"/>
              </w:rPr>
            </w:pPr>
            <w:r>
              <w:rPr>
                <w:rFonts w:eastAsia="Times New Roman"/>
                <w:sz w:val="24"/>
                <w:szCs w:val="24"/>
              </w:rPr>
              <w:t>Administrator</w:t>
            </w:r>
          </w:p>
        </w:tc>
        <w:tc>
          <w:tcPr>
            <w:tcW w:w="1537" w:type="pct"/>
          </w:tcPr>
          <w:p w14:paraId="20E21E13" w14:textId="160DBC39" w:rsidR="00630E25" w:rsidRDefault="00630E25" w:rsidP="00630E25">
            <w:pPr>
              <w:rPr>
                <w:rFonts w:eastAsia="Times New Roman"/>
                <w:sz w:val="24"/>
                <w:szCs w:val="24"/>
              </w:rPr>
            </w:pPr>
            <w:r>
              <w:rPr>
                <w:rFonts w:eastAsia="Times New Roman"/>
                <w:sz w:val="24"/>
                <w:szCs w:val="24"/>
              </w:rPr>
              <w:t>Setting role for user</w:t>
            </w:r>
          </w:p>
        </w:tc>
      </w:tr>
      <w:tr w:rsidR="00630E25" w14:paraId="7F6DC256" w14:textId="77777777" w:rsidTr="00630E25">
        <w:tc>
          <w:tcPr>
            <w:tcW w:w="741" w:type="pct"/>
            <w:vAlign w:val="center"/>
          </w:tcPr>
          <w:p w14:paraId="45082667" w14:textId="4D803FD3" w:rsidR="00630E25" w:rsidRDefault="00630E25" w:rsidP="00630E25">
            <w:r>
              <w:t>7</w:t>
            </w:r>
          </w:p>
        </w:tc>
        <w:tc>
          <w:tcPr>
            <w:tcW w:w="1733" w:type="pct"/>
          </w:tcPr>
          <w:p w14:paraId="64B61E13" w14:textId="27FA8790" w:rsidR="00630E25" w:rsidRDefault="00630E25" w:rsidP="00630E25">
            <w:pPr>
              <w:rPr>
                <w:rFonts w:eastAsia="Times New Roman"/>
                <w:sz w:val="24"/>
                <w:szCs w:val="24"/>
              </w:rPr>
            </w:pPr>
            <w:r>
              <w:rPr>
                <w:rFonts w:eastAsia="Times New Roman"/>
                <w:sz w:val="24"/>
                <w:szCs w:val="24"/>
              </w:rPr>
              <w:t>View System Statistics</w:t>
            </w:r>
          </w:p>
        </w:tc>
        <w:tc>
          <w:tcPr>
            <w:tcW w:w="989" w:type="pct"/>
          </w:tcPr>
          <w:p w14:paraId="39ACA4E1" w14:textId="512F6346" w:rsidR="00630E25" w:rsidRDefault="00630E25" w:rsidP="00630E25">
            <w:pPr>
              <w:rPr>
                <w:rFonts w:eastAsia="Times New Roman"/>
                <w:sz w:val="24"/>
                <w:szCs w:val="24"/>
              </w:rPr>
            </w:pPr>
            <w:r>
              <w:rPr>
                <w:rFonts w:eastAsia="Times New Roman"/>
                <w:sz w:val="24"/>
                <w:szCs w:val="24"/>
              </w:rPr>
              <w:t>Administrator</w:t>
            </w:r>
          </w:p>
        </w:tc>
        <w:tc>
          <w:tcPr>
            <w:tcW w:w="1537" w:type="pct"/>
          </w:tcPr>
          <w:p w14:paraId="2F3E2DBF" w14:textId="2200449B" w:rsidR="00630E25" w:rsidRDefault="00630E25" w:rsidP="00630E25">
            <w:pPr>
              <w:rPr>
                <w:rFonts w:eastAsia="Times New Roman"/>
                <w:sz w:val="24"/>
                <w:szCs w:val="24"/>
              </w:rPr>
            </w:pPr>
            <w:r>
              <w:rPr>
                <w:rFonts w:eastAsia="Times New Roman"/>
                <w:sz w:val="24"/>
                <w:szCs w:val="24"/>
              </w:rPr>
              <w:t>Viewing statistics of system</w:t>
            </w:r>
          </w:p>
        </w:tc>
      </w:tr>
    </w:tbl>
    <w:p w14:paraId="76B6CB99" w14:textId="77777777" w:rsidR="00630E25" w:rsidRPr="00630E25" w:rsidRDefault="00630E25" w:rsidP="00630E25"/>
    <w:p w14:paraId="213D7E5F" w14:textId="77777777" w:rsidR="00BE7166" w:rsidRPr="00BE7166" w:rsidRDefault="00BE7166" w:rsidP="00BE7166"/>
    <w:p w14:paraId="1A675EF8" w14:textId="77777777" w:rsidR="00A041D5" w:rsidRPr="004340C3" w:rsidRDefault="00816047" w:rsidP="00886CBA">
      <w:pPr>
        <w:pStyle w:val="Heading1"/>
      </w:pPr>
      <w:bookmarkStart w:id="66" w:name="_Toc457752336"/>
      <w:r w:rsidRPr="00535798">
        <w:t>Logical View</w:t>
      </w:r>
      <w:bookmarkEnd w:id="49"/>
      <w:bookmarkEnd w:id="66"/>
      <w:r w:rsidRPr="00535798">
        <w:t xml:space="preserve"> </w:t>
      </w:r>
    </w:p>
    <w:p w14:paraId="0AB3110F" w14:textId="77777777" w:rsidR="00816047" w:rsidRDefault="00816047" w:rsidP="00886CBA">
      <w:pPr>
        <w:pStyle w:val="Heading2"/>
      </w:pPr>
      <w:bookmarkStart w:id="67" w:name="_Toc504442109"/>
      <w:bookmarkStart w:id="68" w:name="_Toc457752337"/>
      <w:r w:rsidRPr="00535798">
        <w:t>Overview</w:t>
      </w:r>
      <w:bookmarkEnd w:id="67"/>
      <w:bookmarkEnd w:id="68"/>
    </w:p>
    <w:p w14:paraId="12A2326F" w14:textId="77777777" w:rsidR="009F7730" w:rsidRPr="009F7730" w:rsidRDefault="009F7730" w:rsidP="00886CBA">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737598D3" w14:textId="77777777"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14:paraId="0174C1F4" w14:textId="77777777"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14:paraId="7741654F" w14:textId="77777777"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14:paraId="22D88655" w14:textId="77777777"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14:paraId="67A628D8" w14:textId="77777777"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14:paraId="6C79C89F" w14:textId="77777777"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14:paraId="17127A05" w14:textId="77777777"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14:paraId="3ADFC7D7" w14:textId="77777777"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36025B86" w14:textId="77777777"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14:paraId="137DE40C" w14:textId="77777777"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5FA254F5" w14:textId="77777777"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14:paraId="71A22879" w14:textId="77777777" w:rsidR="00B81E97" w:rsidRDefault="00816047" w:rsidP="00886CBA">
      <w:pPr>
        <w:pStyle w:val="Heading2"/>
      </w:pPr>
      <w:bookmarkStart w:id="69" w:name="_Toc504442110"/>
      <w:bookmarkStart w:id="70" w:name="_Toc457752338"/>
      <w:r w:rsidRPr="00535798">
        <w:lastRenderedPageBreak/>
        <w:t>Architecturally Significant Design Packages</w:t>
      </w:r>
      <w:bookmarkEnd w:id="69"/>
      <w:bookmarkEnd w:id="70"/>
    </w:p>
    <w:p w14:paraId="74F79241" w14:textId="77777777" w:rsidR="00150FB9" w:rsidRPr="00CF2CE2" w:rsidRDefault="00150FB9" w:rsidP="00886CBA">
      <w:r w:rsidRPr="00CF2CE2">
        <w:rPr>
          <w:noProof/>
          <w:lang w:eastAsia="ja-JP"/>
        </w:rPr>
        <w:drawing>
          <wp:inline distT="0" distB="0" distL="0" distR="0" wp14:anchorId="55751512" wp14:editId="07B62DC2">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7">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14:paraId="58B2C1D2" w14:textId="77777777" w:rsidR="00150FB9" w:rsidRDefault="00A041D5" w:rsidP="00886CBA">
      <w:r>
        <w:tab/>
      </w:r>
      <w:r>
        <w:tab/>
      </w:r>
      <w:r w:rsidR="00150FB9" w:rsidRPr="00CF2CE2">
        <w:tab/>
      </w:r>
      <w:r w:rsidR="004340C3">
        <w:t>Figure 17</w:t>
      </w:r>
      <w:r w:rsidR="00150FB9" w:rsidRPr="003871F3">
        <w:t>: Package Diagram</w:t>
      </w:r>
    </w:p>
    <w:p w14:paraId="5CC27904" w14:textId="77777777" w:rsidR="00752C11" w:rsidRDefault="00047B17" w:rsidP="00886CBA">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14:paraId="0D565C5A" w14:textId="77777777" w:rsidTr="008C33DD">
        <w:trPr>
          <w:trHeight w:val="645"/>
        </w:trPr>
        <w:tc>
          <w:tcPr>
            <w:tcW w:w="540" w:type="pct"/>
            <w:shd w:val="clear" w:color="auto" w:fill="92D050"/>
            <w:vAlign w:val="center"/>
          </w:tcPr>
          <w:p w14:paraId="2BA98597" w14:textId="77777777" w:rsidR="00047B17" w:rsidRPr="008C33DD" w:rsidRDefault="00047B17" w:rsidP="00886CBA">
            <w:r w:rsidRPr="008C33DD">
              <w:t>No.</w:t>
            </w:r>
          </w:p>
        </w:tc>
        <w:tc>
          <w:tcPr>
            <w:tcW w:w="1481" w:type="pct"/>
            <w:shd w:val="clear" w:color="auto" w:fill="92D050"/>
            <w:vAlign w:val="center"/>
          </w:tcPr>
          <w:p w14:paraId="2176C45B" w14:textId="77777777" w:rsidR="00047B17" w:rsidRPr="008C33DD" w:rsidRDefault="00047B17" w:rsidP="00886CBA">
            <w:r w:rsidRPr="008C33DD">
              <w:t xml:space="preserve"> Controller class</w:t>
            </w:r>
          </w:p>
        </w:tc>
        <w:tc>
          <w:tcPr>
            <w:tcW w:w="2979" w:type="pct"/>
            <w:shd w:val="clear" w:color="auto" w:fill="92D050"/>
            <w:vAlign w:val="center"/>
          </w:tcPr>
          <w:p w14:paraId="64578A02" w14:textId="77777777" w:rsidR="00047B17" w:rsidRPr="008C33DD" w:rsidRDefault="00047B17" w:rsidP="00886CBA">
            <w:r w:rsidRPr="008C33DD">
              <w:t>Role</w:t>
            </w:r>
          </w:p>
        </w:tc>
      </w:tr>
      <w:tr w:rsidR="00047B17" w:rsidRPr="002A46CE" w14:paraId="0375FD7F" w14:textId="77777777" w:rsidTr="008C33DD">
        <w:tc>
          <w:tcPr>
            <w:tcW w:w="540" w:type="pct"/>
            <w:vAlign w:val="center"/>
          </w:tcPr>
          <w:p w14:paraId="45219235" w14:textId="77777777" w:rsidR="00047B17" w:rsidRPr="002F69D3" w:rsidRDefault="00047B17" w:rsidP="00886CBA">
            <w:r>
              <w:t>1</w:t>
            </w:r>
          </w:p>
        </w:tc>
        <w:tc>
          <w:tcPr>
            <w:tcW w:w="1481" w:type="pct"/>
            <w:vAlign w:val="center"/>
          </w:tcPr>
          <w:p w14:paraId="33F2C6DC" w14:textId="77777777" w:rsidR="00047B17" w:rsidRPr="002A46CE" w:rsidRDefault="00047B17" w:rsidP="00886CBA">
            <w:r>
              <w:t>Contact</w:t>
            </w:r>
            <w:r w:rsidR="00D31EE9">
              <w:t xml:space="preserve"> </w:t>
            </w:r>
          </w:p>
        </w:tc>
        <w:tc>
          <w:tcPr>
            <w:tcW w:w="2979" w:type="pct"/>
            <w:vAlign w:val="center"/>
          </w:tcPr>
          <w:p w14:paraId="03C3A3F7" w14:textId="77777777" w:rsidR="00047B17" w:rsidRPr="002A46CE" w:rsidRDefault="00047B17" w:rsidP="00886CBA">
            <w:r>
              <w:t>Description entity of  Contact in database</w:t>
            </w:r>
          </w:p>
        </w:tc>
      </w:tr>
      <w:tr w:rsidR="00047B17" w:rsidRPr="002A46CE" w14:paraId="07BEBA3F" w14:textId="77777777" w:rsidTr="008C33DD">
        <w:tc>
          <w:tcPr>
            <w:tcW w:w="540" w:type="pct"/>
            <w:vAlign w:val="center"/>
          </w:tcPr>
          <w:p w14:paraId="608A9E8B" w14:textId="77777777" w:rsidR="00047B17" w:rsidRDefault="00047B17" w:rsidP="00886CBA">
            <w:r>
              <w:t>2</w:t>
            </w:r>
          </w:p>
        </w:tc>
        <w:tc>
          <w:tcPr>
            <w:tcW w:w="1481" w:type="pct"/>
            <w:vAlign w:val="center"/>
          </w:tcPr>
          <w:p w14:paraId="40F1172F" w14:textId="77777777" w:rsidR="00047B17" w:rsidRDefault="00047B17" w:rsidP="00886CBA">
            <w:r>
              <w:t>Conversation</w:t>
            </w:r>
            <w:r w:rsidR="00D31EE9">
              <w:t xml:space="preserve"> </w:t>
            </w:r>
          </w:p>
        </w:tc>
        <w:tc>
          <w:tcPr>
            <w:tcW w:w="2979" w:type="pct"/>
            <w:vAlign w:val="center"/>
          </w:tcPr>
          <w:p w14:paraId="7C1333FF" w14:textId="77777777" w:rsidR="00047B17" w:rsidRPr="002A46CE" w:rsidRDefault="00047B17" w:rsidP="00886CBA">
            <w:r>
              <w:t>Description entity of Conversation in database</w:t>
            </w:r>
          </w:p>
        </w:tc>
      </w:tr>
      <w:tr w:rsidR="00047B17" w:rsidRPr="002A46CE" w14:paraId="44F2BAB7" w14:textId="77777777" w:rsidTr="008C33DD">
        <w:tc>
          <w:tcPr>
            <w:tcW w:w="540" w:type="pct"/>
            <w:vAlign w:val="center"/>
          </w:tcPr>
          <w:p w14:paraId="3AFBB90F" w14:textId="77777777" w:rsidR="00047B17" w:rsidRDefault="00047B17" w:rsidP="00886CBA">
            <w:r>
              <w:t>3</w:t>
            </w:r>
          </w:p>
        </w:tc>
        <w:tc>
          <w:tcPr>
            <w:tcW w:w="1481" w:type="pct"/>
            <w:vAlign w:val="center"/>
          </w:tcPr>
          <w:p w14:paraId="65F75ACD" w14:textId="77777777" w:rsidR="00047B17" w:rsidRDefault="00047B17" w:rsidP="00886CBA">
            <w:r>
              <w:t>Grammar</w:t>
            </w:r>
          </w:p>
        </w:tc>
        <w:tc>
          <w:tcPr>
            <w:tcW w:w="2979" w:type="pct"/>
            <w:vAlign w:val="center"/>
          </w:tcPr>
          <w:p w14:paraId="5D6348F5" w14:textId="77777777" w:rsidR="00047B17" w:rsidRPr="002A46CE" w:rsidRDefault="00047B17" w:rsidP="00886CBA">
            <w:r>
              <w:t>Description entity of Grammar in database</w:t>
            </w:r>
          </w:p>
        </w:tc>
      </w:tr>
      <w:tr w:rsidR="00047B17" w:rsidRPr="002A46CE" w14:paraId="7F912743" w14:textId="77777777" w:rsidTr="008C33DD">
        <w:tc>
          <w:tcPr>
            <w:tcW w:w="540" w:type="pct"/>
            <w:vAlign w:val="center"/>
          </w:tcPr>
          <w:p w14:paraId="2EF1E4E9" w14:textId="77777777" w:rsidR="00047B17" w:rsidRDefault="00047B17" w:rsidP="00886CBA">
            <w:r>
              <w:t>4</w:t>
            </w:r>
          </w:p>
        </w:tc>
        <w:tc>
          <w:tcPr>
            <w:tcW w:w="1481" w:type="pct"/>
            <w:vAlign w:val="center"/>
          </w:tcPr>
          <w:p w14:paraId="10E77DBD" w14:textId="77777777" w:rsidR="00047B17" w:rsidRDefault="00047B17" w:rsidP="00886CBA">
            <w:r>
              <w:t>Reading</w:t>
            </w:r>
          </w:p>
        </w:tc>
        <w:tc>
          <w:tcPr>
            <w:tcW w:w="2979" w:type="pct"/>
            <w:vAlign w:val="center"/>
          </w:tcPr>
          <w:p w14:paraId="1BCF6CE4" w14:textId="77777777" w:rsidR="00047B17" w:rsidRPr="002A46CE" w:rsidRDefault="00047B17" w:rsidP="00886CBA">
            <w:r>
              <w:t>Description entity of Reading in database</w:t>
            </w:r>
          </w:p>
        </w:tc>
      </w:tr>
      <w:tr w:rsidR="00047B17" w:rsidRPr="002A46CE" w14:paraId="511AFEF9" w14:textId="77777777" w:rsidTr="008C33DD">
        <w:trPr>
          <w:trHeight w:val="485"/>
        </w:trPr>
        <w:tc>
          <w:tcPr>
            <w:tcW w:w="540" w:type="pct"/>
            <w:vAlign w:val="center"/>
          </w:tcPr>
          <w:p w14:paraId="7E9C3DA2" w14:textId="77777777" w:rsidR="00047B17" w:rsidRDefault="00047B17" w:rsidP="00886CBA">
            <w:r>
              <w:t>5</w:t>
            </w:r>
          </w:p>
        </w:tc>
        <w:tc>
          <w:tcPr>
            <w:tcW w:w="1481" w:type="pct"/>
            <w:vAlign w:val="center"/>
          </w:tcPr>
          <w:p w14:paraId="4AF55946" w14:textId="77777777" w:rsidR="00047B17" w:rsidRDefault="00047B17" w:rsidP="00886CBA">
            <w:r>
              <w:t>Sentence</w:t>
            </w:r>
          </w:p>
        </w:tc>
        <w:tc>
          <w:tcPr>
            <w:tcW w:w="2979" w:type="pct"/>
            <w:vAlign w:val="center"/>
          </w:tcPr>
          <w:p w14:paraId="416EC226" w14:textId="77777777" w:rsidR="00047B17" w:rsidRPr="002A46CE" w:rsidRDefault="00047B17" w:rsidP="00886CBA">
            <w:r>
              <w:t>Description entity of Sentence in database</w:t>
            </w:r>
          </w:p>
        </w:tc>
      </w:tr>
      <w:tr w:rsidR="00047B17" w:rsidRPr="002A46CE" w14:paraId="67DE6D90" w14:textId="77777777" w:rsidTr="008C33DD">
        <w:tc>
          <w:tcPr>
            <w:tcW w:w="540" w:type="pct"/>
            <w:vAlign w:val="center"/>
          </w:tcPr>
          <w:p w14:paraId="13B48820" w14:textId="77777777" w:rsidR="00047B17" w:rsidRDefault="00047B17" w:rsidP="00886CBA">
            <w:r>
              <w:t>6</w:t>
            </w:r>
          </w:p>
        </w:tc>
        <w:tc>
          <w:tcPr>
            <w:tcW w:w="1481" w:type="pct"/>
            <w:vAlign w:val="center"/>
          </w:tcPr>
          <w:p w14:paraId="0FD6FC29" w14:textId="77777777" w:rsidR="00047B17" w:rsidRDefault="00047B17" w:rsidP="00886CBA">
            <w:r>
              <w:t>Test</w:t>
            </w:r>
          </w:p>
        </w:tc>
        <w:tc>
          <w:tcPr>
            <w:tcW w:w="2979" w:type="pct"/>
            <w:vAlign w:val="center"/>
          </w:tcPr>
          <w:p w14:paraId="45945DC7" w14:textId="77777777" w:rsidR="00047B17" w:rsidRPr="002A46CE" w:rsidRDefault="00047B17" w:rsidP="00886CBA">
            <w:r>
              <w:t>Description entity of Test  in database</w:t>
            </w:r>
          </w:p>
        </w:tc>
      </w:tr>
      <w:tr w:rsidR="00047B17" w:rsidRPr="002A46CE" w14:paraId="35DDA530" w14:textId="77777777" w:rsidTr="008C33DD">
        <w:tc>
          <w:tcPr>
            <w:tcW w:w="540" w:type="pct"/>
            <w:vAlign w:val="center"/>
          </w:tcPr>
          <w:p w14:paraId="5B1E1816" w14:textId="77777777" w:rsidR="00047B17" w:rsidRDefault="00047B17" w:rsidP="00886CBA">
            <w:r>
              <w:t>7</w:t>
            </w:r>
          </w:p>
        </w:tc>
        <w:tc>
          <w:tcPr>
            <w:tcW w:w="1481" w:type="pct"/>
            <w:vAlign w:val="center"/>
          </w:tcPr>
          <w:p w14:paraId="2C8ED79D" w14:textId="77777777" w:rsidR="00047B17" w:rsidRDefault="00047B17" w:rsidP="00886CBA">
            <w:r>
              <w:t>User</w:t>
            </w:r>
          </w:p>
        </w:tc>
        <w:tc>
          <w:tcPr>
            <w:tcW w:w="2979" w:type="pct"/>
            <w:vAlign w:val="center"/>
          </w:tcPr>
          <w:p w14:paraId="7EF270C8" w14:textId="77777777" w:rsidR="00047B17" w:rsidRPr="002A46CE" w:rsidRDefault="00047B17" w:rsidP="00886CBA">
            <w:r>
              <w:t>Description entity of  User  in database</w:t>
            </w:r>
          </w:p>
        </w:tc>
      </w:tr>
      <w:tr w:rsidR="00047B17" w:rsidRPr="002A46CE" w14:paraId="348B15B5" w14:textId="77777777" w:rsidTr="008C33DD">
        <w:tc>
          <w:tcPr>
            <w:tcW w:w="540" w:type="pct"/>
            <w:vAlign w:val="center"/>
          </w:tcPr>
          <w:p w14:paraId="1316F815" w14:textId="77777777" w:rsidR="00047B17" w:rsidRDefault="00D31EE9" w:rsidP="00886CBA">
            <w:r>
              <w:t>8</w:t>
            </w:r>
          </w:p>
        </w:tc>
        <w:tc>
          <w:tcPr>
            <w:tcW w:w="1481" w:type="pct"/>
            <w:vAlign w:val="center"/>
          </w:tcPr>
          <w:p w14:paraId="733808B4" w14:textId="77777777" w:rsidR="00047B17" w:rsidRDefault="00047B17" w:rsidP="00886CBA">
            <w:r>
              <w:t>Video</w:t>
            </w:r>
          </w:p>
        </w:tc>
        <w:tc>
          <w:tcPr>
            <w:tcW w:w="2979" w:type="pct"/>
            <w:vAlign w:val="center"/>
          </w:tcPr>
          <w:p w14:paraId="47B2E1BE" w14:textId="77777777" w:rsidR="00047B17" w:rsidRPr="002A46CE" w:rsidRDefault="00047B17" w:rsidP="00886CBA">
            <w:r>
              <w:t>Description entity of Video in database</w:t>
            </w:r>
          </w:p>
        </w:tc>
      </w:tr>
      <w:tr w:rsidR="00047B17" w:rsidRPr="002A46CE" w14:paraId="205FCBE9" w14:textId="77777777" w:rsidTr="008C33DD">
        <w:tc>
          <w:tcPr>
            <w:tcW w:w="540" w:type="pct"/>
            <w:vAlign w:val="center"/>
          </w:tcPr>
          <w:p w14:paraId="56CC98DE" w14:textId="77777777" w:rsidR="00047B17" w:rsidRDefault="00D31EE9" w:rsidP="00886CBA">
            <w:r>
              <w:t>9</w:t>
            </w:r>
          </w:p>
        </w:tc>
        <w:tc>
          <w:tcPr>
            <w:tcW w:w="1481" w:type="pct"/>
            <w:vAlign w:val="center"/>
          </w:tcPr>
          <w:p w14:paraId="02116DDF" w14:textId="77777777" w:rsidR="00047B17" w:rsidRDefault="00047B17" w:rsidP="00886CBA">
            <w:r>
              <w:t>Vocabular</w:t>
            </w:r>
            <w:r w:rsidR="00D31EE9">
              <w:t>y</w:t>
            </w:r>
          </w:p>
        </w:tc>
        <w:tc>
          <w:tcPr>
            <w:tcW w:w="2979" w:type="pct"/>
            <w:vAlign w:val="center"/>
          </w:tcPr>
          <w:p w14:paraId="71B0A2BB" w14:textId="77777777" w:rsidR="00047B17" w:rsidRPr="002A46CE" w:rsidRDefault="00047B17" w:rsidP="00886CBA">
            <w:r>
              <w:t>Description entity of Vocabulary in database</w:t>
            </w:r>
          </w:p>
        </w:tc>
      </w:tr>
    </w:tbl>
    <w:p w14:paraId="161E6A4F" w14:textId="77777777"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14:paraId="1089DEF4" w14:textId="77777777" w:rsidTr="008C33DD">
        <w:tc>
          <w:tcPr>
            <w:tcW w:w="540" w:type="pct"/>
            <w:shd w:val="clear" w:color="auto" w:fill="92D050"/>
            <w:vAlign w:val="center"/>
          </w:tcPr>
          <w:p w14:paraId="27E1292D" w14:textId="77777777" w:rsidR="00D31EE9" w:rsidRPr="008C33DD" w:rsidRDefault="00D31EE9" w:rsidP="00886CBA">
            <w:r w:rsidRPr="008C33DD">
              <w:t>No.</w:t>
            </w:r>
          </w:p>
        </w:tc>
        <w:tc>
          <w:tcPr>
            <w:tcW w:w="1481" w:type="pct"/>
            <w:shd w:val="clear" w:color="auto" w:fill="92D050"/>
            <w:vAlign w:val="center"/>
          </w:tcPr>
          <w:p w14:paraId="03F559F9" w14:textId="77777777" w:rsidR="00D31EE9" w:rsidRPr="008C33DD" w:rsidRDefault="00D31EE9" w:rsidP="00886CBA">
            <w:r w:rsidRPr="008C33DD">
              <w:t>Controller class</w:t>
            </w:r>
          </w:p>
        </w:tc>
        <w:tc>
          <w:tcPr>
            <w:tcW w:w="2979" w:type="pct"/>
            <w:shd w:val="clear" w:color="auto" w:fill="92D050"/>
            <w:vAlign w:val="center"/>
          </w:tcPr>
          <w:p w14:paraId="768968E4" w14:textId="77777777" w:rsidR="00D31EE9" w:rsidRPr="008C33DD" w:rsidRDefault="00D31EE9" w:rsidP="00886CBA">
            <w:r w:rsidRPr="008C33DD">
              <w:t xml:space="preserve">                      Role</w:t>
            </w:r>
          </w:p>
        </w:tc>
      </w:tr>
      <w:tr w:rsidR="00D31EE9" w:rsidRPr="002A46CE" w14:paraId="70975D89" w14:textId="77777777" w:rsidTr="008C33DD">
        <w:tc>
          <w:tcPr>
            <w:tcW w:w="540" w:type="pct"/>
            <w:vAlign w:val="center"/>
          </w:tcPr>
          <w:p w14:paraId="143AEE51" w14:textId="77777777" w:rsidR="00D31EE9" w:rsidRPr="002F69D3" w:rsidRDefault="00D31EE9" w:rsidP="00886CBA">
            <w:r>
              <w:t>1</w:t>
            </w:r>
          </w:p>
        </w:tc>
        <w:tc>
          <w:tcPr>
            <w:tcW w:w="1481" w:type="pct"/>
            <w:vAlign w:val="center"/>
          </w:tcPr>
          <w:p w14:paraId="33D54B54" w14:textId="77777777" w:rsidR="00D31EE9" w:rsidRPr="002A46CE" w:rsidRDefault="00D31EE9" w:rsidP="00886CBA">
            <w:r>
              <w:t>ContactController</w:t>
            </w:r>
          </w:p>
        </w:tc>
        <w:tc>
          <w:tcPr>
            <w:tcW w:w="2979" w:type="pct"/>
            <w:vAlign w:val="center"/>
          </w:tcPr>
          <w:p w14:paraId="18B7AE4F" w14:textId="77777777" w:rsidR="00D31EE9" w:rsidRDefault="00D31EE9" w:rsidP="00886CBA">
            <w:pPr>
              <w:pStyle w:val="ListParagraph"/>
              <w:numPr>
                <w:ilvl w:val="0"/>
                <w:numId w:val="40"/>
              </w:numPr>
            </w:pPr>
            <w:r>
              <w:t xml:space="preserve">Receive request </w:t>
            </w:r>
            <w:r w:rsidR="002A5C5D">
              <w:t xml:space="preserve">contact’s information </w:t>
            </w:r>
            <w:r>
              <w:t>from client.</w:t>
            </w:r>
          </w:p>
          <w:p w14:paraId="59A6C98A" w14:textId="77777777"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14:paraId="6E8E9FDA" w14:textId="77777777" w:rsidR="002A5C5D" w:rsidRPr="002A46CE" w:rsidRDefault="002A5C5D" w:rsidP="00886CBA">
            <w:pPr>
              <w:pStyle w:val="ListParagraph"/>
              <w:numPr>
                <w:ilvl w:val="0"/>
                <w:numId w:val="40"/>
              </w:numPr>
            </w:pPr>
            <w:r>
              <w:t>Respond data back to Contact View.</w:t>
            </w:r>
          </w:p>
        </w:tc>
      </w:tr>
      <w:tr w:rsidR="00D31EE9" w:rsidRPr="002A46CE" w14:paraId="3310E4BB" w14:textId="77777777" w:rsidTr="008C33DD">
        <w:tc>
          <w:tcPr>
            <w:tcW w:w="540" w:type="pct"/>
            <w:vAlign w:val="center"/>
          </w:tcPr>
          <w:p w14:paraId="79EC4DF9" w14:textId="77777777" w:rsidR="00D31EE9" w:rsidRDefault="00D31EE9" w:rsidP="00886CBA">
            <w:r>
              <w:t>2</w:t>
            </w:r>
          </w:p>
        </w:tc>
        <w:tc>
          <w:tcPr>
            <w:tcW w:w="1481" w:type="pct"/>
            <w:vAlign w:val="center"/>
          </w:tcPr>
          <w:p w14:paraId="79783760" w14:textId="77777777" w:rsidR="00D31EE9" w:rsidRDefault="00D31EE9" w:rsidP="00886CBA">
            <w:r>
              <w:t>ConversationController</w:t>
            </w:r>
          </w:p>
        </w:tc>
        <w:tc>
          <w:tcPr>
            <w:tcW w:w="2979" w:type="pct"/>
            <w:vAlign w:val="center"/>
          </w:tcPr>
          <w:p w14:paraId="13F149B3" w14:textId="77777777" w:rsidR="002A5C5D" w:rsidRDefault="002A5C5D" w:rsidP="00886CBA">
            <w:pPr>
              <w:pStyle w:val="ListParagraph"/>
              <w:numPr>
                <w:ilvl w:val="0"/>
                <w:numId w:val="40"/>
              </w:numPr>
            </w:pPr>
            <w:r>
              <w:t>Receive request conversation’s information from client.</w:t>
            </w:r>
          </w:p>
          <w:p w14:paraId="2AA51A31" w14:textId="77777777" w:rsidR="002A5C5D" w:rsidRDefault="002A5C5D" w:rsidP="00886CBA">
            <w:pPr>
              <w:pStyle w:val="ListParagraph"/>
              <w:numPr>
                <w:ilvl w:val="0"/>
                <w:numId w:val="40"/>
              </w:numPr>
            </w:pPr>
            <w:r>
              <w:t xml:space="preserve">Handle request from client and call method in Conversation Model to get data from Database. </w:t>
            </w:r>
          </w:p>
          <w:p w14:paraId="1AEA8C31" w14:textId="77777777" w:rsidR="00D31EE9" w:rsidRPr="002A46CE" w:rsidRDefault="002A5C5D" w:rsidP="00886CBA">
            <w:pPr>
              <w:pStyle w:val="ListParagraph"/>
              <w:numPr>
                <w:ilvl w:val="0"/>
                <w:numId w:val="40"/>
              </w:numPr>
            </w:pPr>
            <w:r>
              <w:t>Respond data back to Conversation View.</w:t>
            </w:r>
          </w:p>
        </w:tc>
      </w:tr>
      <w:tr w:rsidR="00D31EE9" w:rsidRPr="002A46CE" w14:paraId="4784C8ED" w14:textId="77777777" w:rsidTr="008C33DD">
        <w:tc>
          <w:tcPr>
            <w:tcW w:w="540" w:type="pct"/>
            <w:vAlign w:val="center"/>
          </w:tcPr>
          <w:p w14:paraId="2A23A4DD" w14:textId="77777777" w:rsidR="00D31EE9" w:rsidRDefault="00D31EE9" w:rsidP="00886CBA">
            <w:r>
              <w:t>3</w:t>
            </w:r>
          </w:p>
        </w:tc>
        <w:tc>
          <w:tcPr>
            <w:tcW w:w="1481" w:type="pct"/>
            <w:vAlign w:val="center"/>
          </w:tcPr>
          <w:p w14:paraId="34787E57" w14:textId="77777777" w:rsidR="00D31EE9" w:rsidRDefault="00D31EE9" w:rsidP="00886CBA">
            <w:r>
              <w:t>GrammarController</w:t>
            </w:r>
          </w:p>
        </w:tc>
        <w:tc>
          <w:tcPr>
            <w:tcW w:w="2979" w:type="pct"/>
            <w:vAlign w:val="center"/>
          </w:tcPr>
          <w:p w14:paraId="0D939119" w14:textId="77777777" w:rsidR="002A5C5D" w:rsidRDefault="002A5C5D" w:rsidP="00886CBA">
            <w:pPr>
              <w:pStyle w:val="ListParagraph"/>
              <w:numPr>
                <w:ilvl w:val="0"/>
                <w:numId w:val="40"/>
              </w:numPr>
            </w:pPr>
            <w:r>
              <w:t>Receive request grammar’s information from client.</w:t>
            </w:r>
          </w:p>
          <w:p w14:paraId="7132161D" w14:textId="77777777" w:rsidR="002A5C5D" w:rsidRDefault="002A5C5D" w:rsidP="00886CBA">
            <w:pPr>
              <w:pStyle w:val="ListParagraph"/>
              <w:numPr>
                <w:ilvl w:val="0"/>
                <w:numId w:val="40"/>
              </w:numPr>
            </w:pPr>
            <w:r>
              <w:t xml:space="preserve">Handle request from client and call method in Grammar Model to get data from Database. </w:t>
            </w:r>
          </w:p>
          <w:p w14:paraId="298752EB" w14:textId="77777777" w:rsidR="00D31EE9" w:rsidRPr="002A46CE" w:rsidRDefault="002A5C5D" w:rsidP="00886CBA">
            <w:pPr>
              <w:pStyle w:val="ListParagraph"/>
              <w:numPr>
                <w:ilvl w:val="0"/>
                <w:numId w:val="40"/>
              </w:numPr>
            </w:pPr>
            <w:r>
              <w:t>Respond data back to Grammar View.</w:t>
            </w:r>
          </w:p>
        </w:tc>
      </w:tr>
      <w:tr w:rsidR="00D31EE9" w:rsidRPr="002A46CE" w14:paraId="352F2AD5" w14:textId="77777777" w:rsidTr="008C33DD">
        <w:tc>
          <w:tcPr>
            <w:tcW w:w="540" w:type="pct"/>
            <w:vAlign w:val="center"/>
          </w:tcPr>
          <w:p w14:paraId="4C1D17D8" w14:textId="77777777" w:rsidR="00D31EE9" w:rsidRDefault="00D31EE9" w:rsidP="00886CBA">
            <w:r>
              <w:t>4</w:t>
            </w:r>
          </w:p>
        </w:tc>
        <w:tc>
          <w:tcPr>
            <w:tcW w:w="1481" w:type="pct"/>
            <w:vAlign w:val="center"/>
          </w:tcPr>
          <w:p w14:paraId="13289AF4" w14:textId="77777777" w:rsidR="00D31EE9" w:rsidRDefault="00D31EE9" w:rsidP="00886CBA">
            <w:r>
              <w:t>ReadingController</w:t>
            </w:r>
          </w:p>
        </w:tc>
        <w:tc>
          <w:tcPr>
            <w:tcW w:w="2979" w:type="pct"/>
            <w:vAlign w:val="center"/>
          </w:tcPr>
          <w:p w14:paraId="17CD422F" w14:textId="77777777" w:rsidR="002A5C5D" w:rsidRDefault="002A5C5D" w:rsidP="00886CBA">
            <w:pPr>
              <w:pStyle w:val="ListParagraph"/>
              <w:numPr>
                <w:ilvl w:val="0"/>
                <w:numId w:val="40"/>
              </w:numPr>
            </w:pPr>
            <w:r>
              <w:t xml:space="preserve">Receive request reading’s information from </w:t>
            </w:r>
            <w:r>
              <w:lastRenderedPageBreak/>
              <w:t>client.</w:t>
            </w:r>
          </w:p>
          <w:p w14:paraId="3870B9C0" w14:textId="77777777" w:rsidR="002A5C5D" w:rsidRDefault="002A5C5D" w:rsidP="00886CBA">
            <w:pPr>
              <w:pStyle w:val="ListParagraph"/>
              <w:numPr>
                <w:ilvl w:val="0"/>
                <w:numId w:val="40"/>
              </w:numPr>
            </w:pPr>
            <w:r>
              <w:t xml:space="preserve">Handle request from client and call method in Reading Model to get data from Database. </w:t>
            </w:r>
          </w:p>
          <w:p w14:paraId="5792C8D3" w14:textId="77777777" w:rsidR="00D31EE9" w:rsidRPr="002A46CE" w:rsidRDefault="002A5C5D" w:rsidP="00886CBA">
            <w:pPr>
              <w:pStyle w:val="ListParagraph"/>
              <w:numPr>
                <w:ilvl w:val="0"/>
                <w:numId w:val="40"/>
              </w:numPr>
            </w:pPr>
            <w:r>
              <w:t>Respond data back to Reading View.</w:t>
            </w:r>
          </w:p>
        </w:tc>
      </w:tr>
      <w:tr w:rsidR="00D31EE9" w:rsidRPr="002A46CE" w14:paraId="4DC57A11" w14:textId="77777777" w:rsidTr="008C33DD">
        <w:tc>
          <w:tcPr>
            <w:tcW w:w="540" w:type="pct"/>
            <w:vAlign w:val="center"/>
          </w:tcPr>
          <w:p w14:paraId="6D8B0199" w14:textId="77777777" w:rsidR="00D31EE9" w:rsidRDefault="00D31EE9" w:rsidP="00886CBA">
            <w:r>
              <w:lastRenderedPageBreak/>
              <w:t>5</w:t>
            </w:r>
          </w:p>
        </w:tc>
        <w:tc>
          <w:tcPr>
            <w:tcW w:w="1481" w:type="pct"/>
            <w:vAlign w:val="center"/>
          </w:tcPr>
          <w:p w14:paraId="08C92AB8" w14:textId="77777777" w:rsidR="00D31EE9" w:rsidRDefault="00D31EE9" w:rsidP="00886CBA">
            <w:r>
              <w:t>SentenceController</w:t>
            </w:r>
          </w:p>
        </w:tc>
        <w:tc>
          <w:tcPr>
            <w:tcW w:w="2979" w:type="pct"/>
            <w:vAlign w:val="center"/>
          </w:tcPr>
          <w:p w14:paraId="28788A1F" w14:textId="77777777" w:rsidR="002A5C5D" w:rsidRDefault="002A5C5D" w:rsidP="00886CBA">
            <w:pPr>
              <w:pStyle w:val="ListParagraph"/>
              <w:numPr>
                <w:ilvl w:val="0"/>
                <w:numId w:val="40"/>
              </w:numPr>
            </w:pPr>
            <w:r>
              <w:t>Receive request sentence’s information from client.</w:t>
            </w:r>
          </w:p>
          <w:p w14:paraId="3357805C" w14:textId="77777777" w:rsidR="002A5C5D" w:rsidRDefault="002A5C5D" w:rsidP="00886CBA">
            <w:pPr>
              <w:pStyle w:val="ListParagraph"/>
              <w:numPr>
                <w:ilvl w:val="0"/>
                <w:numId w:val="40"/>
              </w:numPr>
            </w:pPr>
            <w:r>
              <w:t xml:space="preserve">Handle request from client and call method in Sentence Model to get data from Database. </w:t>
            </w:r>
          </w:p>
          <w:p w14:paraId="3EE40CA2" w14:textId="77777777" w:rsidR="00D31EE9" w:rsidRPr="002A46CE" w:rsidRDefault="002A5C5D" w:rsidP="00886CBA">
            <w:pPr>
              <w:pStyle w:val="ListParagraph"/>
              <w:numPr>
                <w:ilvl w:val="0"/>
                <w:numId w:val="40"/>
              </w:numPr>
            </w:pPr>
            <w:r>
              <w:t>Respond data back to Sentence View.</w:t>
            </w:r>
          </w:p>
        </w:tc>
      </w:tr>
      <w:tr w:rsidR="00D31EE9" w:rsidRPr="002A46CE" w14:paraId="398AC020" w14:textId="77777777" w:rsidTr="008C33DD">
        <w:tc>
          <w:tcPr>
            <w:tcW w:w="540" w:type="pct"/>
            <w:vAlign w:val="center"/>
          </w:tcPr>
          <w:p w14:paraId="2BE8C880" w14:textId="77777777" w:rsidR="00D31EE9" w:rsidRDefault="00D31EE9" w:rsidP="00886CBA">
            <w:r>
              <w:t>6</w:t>
            </w:r>
          </w:p>
        </w:tc>
        <w:tc>
          <w:tcPr>
            <w:tcW w:w="1481" w:type="pct"/>
            <w:vAlign w:val="center"/>
          </w:tcPr>
          <w:p w14:paraId="1C60A6AD" w14:textId="77777777" w:rsidR="00D31EE9" w:rsidRDefault="00D31EE9" w:rsidP="00886CBA">
            <w:r>
              <w:t>TestController</w:t>
            </w:r>
          </w:p>
        </w:tc>
        <w:tc>
          <w:tcPr>
            <w:tcW w:w="2979" w:type="pct"/>
            <w:vAlign w:val="center"/>
          </w:tcPr>
          <w:p w14:paraId="42E6FBF6" w14:textId="77777777" w:rsidR="002A5C5D" w:rsidRDefault="002A5C5D" w:rsidP="00886CBA">
            <w:pPr>
              <w:pStyle w:val="ListParagraph"/>
              <w:numPr>
                <w:ilvl w:val="0"/>
                <w:numId w:val="40"/>
              </w:numPr>
            </w:pPr>
            <w:r>
              <w:t>Receive request test’s information from client.</w:t>
            </w:r>
          </w:p>
          <w:p w14:paraId="325CE04A" w14:textId="77777777" w:rsidR="002A5C5D" w:rsidRDefault="002A5C5D" w:rsidP="00886CBA">
            <w:pPr>
              <w:pStyle w:val="ListParagraph"/>
              <w:numPr>
                <w:ilvl w:val="0"/>
                <w:numId w:val="40"/>
              </w:numPr>
            </w:pPr>
            <w:r>
              <w:t xml:space="preserve">Handle request from client and call method in Test Model to get data from Database. </w:t>
            </w:r>
          </w:p>
          <w:p w14:paraId="30153B25" w14:textId="77777777" w:rsidR="00D31EE9" w:rsidRPr="002A46CE" w:rsidRDefault="002A5C5D" w:rsidP="00886CBA">
            <w:pPr>
              <w:pStyle w:val="ListParagraph"/>
              <w:numPr>
                <w:ilvl w:val="0"/>
                <w:numId w:val="40"/>
              </w:numPr>
            </w:pPr>
            <w:r>
              <w:t>Respond data back to Test View.</w:t>
            </w:r>
          </w:p>
        </w:tc>
      </w:tr>
      <w:tr w:rsidR="00D31EE9" w:rsidRPr="002A46CE" w14:paraId="59BCC3C4" w14:textId="77777777" w:rsidTr="008C33DD">
        <w:tc>
          <w:tcPr>
            <w:tcW w:w="540" w:type="pct"/>
            <w:vAlign w:val="center"/>
          </w:tcPr>
          <w:p w14:paraId="1AF9629F" w14:textId="77777777" w:rsidR="00D31EE9" w:rsidRDefault="00D31EE9" w:rsidP="00886CBA">
            <w:r>
              <w:t>7</w:t>
            </w:r>
          </w:p>
        </w:tc>
        <w:tc>
          <w:tcPr>
            <w:tcW w:w="1481" w:type="pct"/>
            <w:vAlign w:val="center"/>
          </w:tcPr>
          <w:p w14:paraId="6C491CD0" w14:textId="77777777" w:rsidR="00D31EE9" w:rsidRDefault="00D31EE9" w:rsidP="00886CBA">
            <w:r>
              <w:t>VerifyController</w:t>
            </w:r>
          </w:p>
        </w:tc>
        <w:tc>
          <w:tcPr>
            <w:tcW w:w="2979" w:type="pct"/>
            <w:vAlign w:val="center"/>
          </w:tcPr>
          <w:p w14:paraId="4BE35A76" w14:textId="77777777" w:rsidR="00D31EE9" w:rsidRDefault="000E1061" w:rsidP="00886CBA">
            <w:pPr>
              <w:pStyle w:val="ListParagraph"/>
              <w:numPr>
                <w:ilvl w:val="0"/>
                <w:numId w:val="40"/>
              </w:numPr>
            </w:pPr>
            <w:r>
              <w:t>Receive request user’s information from client.</w:t>
            </w:r>
          </w:p>
          <w:p w14:paraId="6C12474B" w14:textId="77777777" w:rsidR="000E1061" w:rsidRDefault="000E1061" w:rsidP="00886CBA">
            <w:pPr>
              <w:pStyle w:val="ListParagraph"/>
              <w:numPr>
                <w:ilvl w:val="0"/>
                <w:numId w:val="40"/>
              </w:numPr>
            </w:pPr>
            <w:r>
              <w:t xml:space="preserve">Handle request from client and call method in User Model to get data from Database. </w:t>
            </w:r>
          </w:p>
          <w:p w14:paraId="1445EDB4" w14:textId="77777777" w:rsidR="000E1061" w:rsidRPr="002A46CE" w:rsidRDefault="000E1061" w:rsidP="00886CBA">
            <w:pPr>
              <w:pStyle w:val="ListParagraph"/>
              <w:numPr>
                <w:ilvl w:val="0"/>
                <w:numId w:val="40"/>
              </w:numPr>
            </w:pPr>
            <w:r>
              <w:t>Respond data back to Homepage View.</w:t>
            </w:r>
          </w:p>
        </w:tc>
      </w:tr>
      <w:tr w:rsidR="00D31EE9" w:rsidRPr="002A46CE" w14:paraId="0E17B69B" w14:textId="77777777" w:rsidTr="008C33DD">
        <w:tc>
          <w:tcPr>
            <w:tcW w:w="540" w:type="pct"/>
            <w:vAlign w:val="center"/>
          </w:tcPr>
          <w:p w14:paraId="39AF2AF1" w14:textId="77777777" w:rsidR="00D31EE9" w:rsidRDefault="00D31EE9" w:rsidP="00886CBA">
            <w:r>
              <w:t>8</w:t>
            </w:r>
          </w:p>
        </w:tc>
        <w:tc>
          <w:tcPr>
            <w:tcW w:w="1481" w:type="pct"/>
            <w:vAlign w:val="center"/>
          </w:tcPr>
          <w:p w14:paraId="100F393E" w14:textId="77777777" w:rsidR="00D31EE9" w:rsidRDefault="00D31EE9" w:rsidP="00886CBA">
            <w:r>
              <w:t>SearchController</w:t>
            </w:r>
          </w:p>
        </w:tc>
        <w:tc>
          <w:tcPr>
            <w:tcW w:w="2979" w:type="pct"/>
            <w:vAlign w:val="center"/>
          </w:tcPr>
          <w:p w14:paraId="3313C342" w14:textId="77777777" w:rsidR="002A5C5D" w:rsidRDefault="002A5C5D" w:rsidP="00886CBA">
            <w:pPr>
              <w:pStyle w:val="ListParagraph"/>
              <w:numPr>
                <w:ilvl w:val="0"/>
                <w:numId w:val="40"/>
              </w:numPr>
            </w:pPr>
            <w:r>
              <w:t>Receive request search’s information from client.</w:t>
            </w:r>
          </w:p>
          <w:p w14:paraId="18369C9C" w14:textId="77777777" w:rsidR="002A5C5D" w:rsidRDefault="002A5C5D" w:rsidP="00886CBA">
            <w:pPr>
              <w:pStyle w:val="ListParagraph"/>
              <w:numPr>
                <w:ilvl w:val="0"/>
                <w:numId w:val="40"/>
              </w:numPr>
            </w:pPr>
            <w:r>
              <w:t xml:space="preserve">Handle request from client and call method in Search Model to get data from Database. </w:t>
            </w:r>
          </w:p>
          <w:p w14:paraId="0222DA27" w14:textId="77777777" w:rsidR="00D31EE9" w:rsidRPr="002A46CE" w:rsidRDefault="002A5C5D" w:rsidP="00886CBA">
            <w:pPr>
              <w:pStyle w:val="ListParagraph"/>
              <w:numPr>
                <w:ilvl w:val="0"/>
                <w:numId w:val="40"/>
              </w:numPr>
            </w:pPr>
            <w:r>
              <w:t>Respond data back to Search View.</w:t>
            </w:r>
          </w:p>
        </w:tc>
      </w:tr>
      <w:tr w:rsidR="00D31EE9" w:rsidRPr="002A46CE" w14:paraId="1A3760BD" w14:textId="77777777" w:rsidTr="008C33DD">
        <w:tc>
          <w:tcPr>
            <w:tcW w:w="540" w:type="pct"/>
            <w:vAlign w:val="center"/>
          </w:tcPr>
          <w:p w14:paraId="3EC500C6" w14:textId="77777777" w:rsidR="00D31EE9" w:rsidRDefault="00D31EE9" w:rsidP="00886CBA">
            <w:r>
              <w:t>9</w:t>
            </w:r>
          </w:p>
        </w:tc>
        <w:tc>
          <w:tcPr>
            <w:tcW w:w="1481" w:type="pct"/>
            <w:vAlign w:val="center"/>
          </w:tcPr>
          <w:p w14:paraId="26BB79B5" w14:textId="77777777" w:rsidR="00D31EE9" w:rsidRDefault="00D31EE9" w:rsidP="00886CBA">
            <w:r>
              <w:t>VideoController</w:t>
            </w:r>
          </w:p>
        </w:tc>
        <w:tc>
          <w:tcPr>
            <w:tcW w:w="2979" w:type="pct"/>
            <w:vAlign w:val="center"/>
          </w:tcPr>
          <w:p w14:paraId="0138DD10" w14:textId="77777777" w:rsidR="002A5C5D" w:rsidRDefault="002A5C5D" w:rsidP="00886CBA">
            <w:pPr>
              <w:pStyle w:val="ListParagraph"/>
              <w:numPr>
                <w:ilvl w:val="0"/>
                <w:numId w:val="40"/>
              </w:numPr>
            </w:pPr>
            <w:r>
              <w:t>Receive request video’s information from client.</w:t>
            </w:r>
          </w:p>
          <w:p w14:paraId="7D856D26" w14:textId="77777777" w:rsidR="002A5C5D" w:rsidRDefault="002A5C5D" w:rsidP="00886CBA">
            <w:pPr>
              <w:pStyle w:val="ListParagraph"/>
              <w:numPr>
                <w:ilvl w:val="0"/>
                <w:numId w:val="40"/>
              </w:numPr>
            </w:pPr>
            <w:r>
              <w:t xml:space="preserve">Handle request from client and call method in Video Model to get data from Database. </w:t>
            </w:r>
          </w:p>
          <w:p w14:paraId="02B94FCF" w14:textId="77777777" w:rsidR="00D31EE9" w:rsidRDefault="002A5C5D" w:rsidP="00886CBA">
            <w:pPr>
              <w:pStyle w:val="ListParagraph"/>
              <w:numPr>
                <w:ilvl w:val="0"/>
                <w:numId w:val="40"/>
              </w:numPr>
            </w:pPr>
            <w:r>
              <w:t>Respond data back to Video View.</w:t>
            </w:r>
          </w:p>
        </w:tc>
      </w:tr>
      <w:tr w:rsidR="00D31EE9" w:rsidRPr="002A46CE" w14:paraId="50A6CBDF" w14:textId="77777777" w:rsidTr="008C33DD">
        <w:tc>
          <w:tcPr>
            <w:tcW w:w="540" w:type="pct"/>
            <w:vAlign w:val="center"/>
          </w:tcPr>
          <w:p w14:paraId="5986F067" w14:textId="77777777" w:rsidR="00D31EE9" w:rsidRDefault="00D31EE9" w:rsidP="00886CBA">
            <w:r>
              <w:t>10</w:t>
            </w:r>
          </w:p>
        </w:tc>
        <w:tc>
          <w:tcPr>
            <w:tcW w:w="1481" w:type="pct"/>
            <w:vAlign w:val="center"/>
          </w:tcPr>
          <w:p w14:paraId="28C183AC" w14:textId="77777777" w:rsidR="00D31EE9" w:rsidRDefault="00D31EE9" w:rsidP="00886CBA">
            <w:r>
              <w:t>VocabularyController</w:t>
            </w:r>
          </w:p>
        </w:tc>
        <w:tc>
          <w:tcPr>
            <w:tcW w:w="2979" w:type="pct"/>
            <w:vAlign w:val="center"/>
          </w:tcPr>
          <w:p w14:paraId="22E538AD" w14:textId="77777777" w:rsidR="002A5C5D" w:rsidRDefault="002A5C5D" w:rsidP="00886CBA">
            <w:pPr>
              <w:pStyle w:val="ListParagraph"/>
              <w:numPr>
                <w:ilvl w:val="0"/>
                <w:numId w:val="40"/>
              </w:numPr>
            </w:pPr>
            <w:r>
              <w:t>Receive request vocabulary’s information from client.</w:t>
            </w:r>
          </w:p>
          <w:p w14:paraId="4EBBFA7F" w14:textId="77777777" w:rsidR="002A5C5D" w:rsidRDefault="002A5C5D" w:rsidP="00886CBA">
            <w:pPr>
              <w:pStyle w:val="ListParagraph"/>
              <w:numPr>
                <w:ilvl w:val="0"/>
                <w:numId w:val="40"/>
              </w:numPr>
            </w:pPr>
            <w:r>
              <w:t xml:space="preserve">Handle request from client and call method in Vocabulary Model to get data from Database. </w:t>
            </w:r>
          </w:p>
          <w:p w14:paraId="1C85B614" w14:textId="77777777" w:rsidR="00D31EE9" w:rsidRDefault="002A5C5D" w:rsidP="00886CBA">
            <w:pPr>
              <w:pStyle w:val="ListParagraph"/>
              <w:numPr>
                <w:ilvl w:val="0"/>
                <w:numId w:val="40"/>
              </w:numPr>
            </w:pPr>
            <w:r>
              <w:t>Respond data back to Vocabulary View.</w:t>
            </w:r>
          </w:p>
        </w:tc>
      </w:tr>
    </w:tbl>
    <w:p w14:paraId="29E8031A" w14:textId="77777777" w:rsidR="00047B17" w:rsidRDefault="00047B17" w:rsidP="00886CBA"/>
    <w:p w14:paraId="44CBD529" w14:textId="77777777" w:rsidR="00047B17" w:rsidRDefault="00047B17" w:rsidP="00886CBA">
      <w:pPr>
        <w:pStyle w:val="ListParagraph"/>
        <w:numPr>
          <w:ilvl w:val="0"/>
          <w:numId w:val="36"/>
        </w:numPr>
      </w:pPr>
      <w:r>
        <w:lastRenderedPageBreak/>
        <w:t>View</w:t>
      </w:r>
    </w:p>
    <w:p w14:paraId="5ABD6221" w14:textId="77777777" w:rsidR="009F7730" w:rsidRPr="009F7730" w:rsidRDefault="00D31EE9" w:rsidP="00886CBA">
      <w:r>
        <w:t>Include many .php files</w:t>
      </w:r>
    </w:p>
    <w:p w14:paraId="2E6A7CD5" w14:textId="77777777" w:rsidR="00EF78B2" w:rsidRDefault="00816047" w:rsidP="00886CBA">
      <w:pPr>
        <w:pStyle w:val="Heading1"/>
      </w:pPr>
      <w:bookmarkStart w:id="71" w:name="_Toc504442111"/>
      <w:bookmarkStart w:id="72" w:name="_Toc457752339"/>
      <w:r w:rsidRPr="00535798">
        <w:t>Process View</w:t>
      </w:r>
      <w:bookmarkEnd w:id="71"/>
      <w:bookmarkEnd w:id="72"/>
      <w:r w:rsidRPr="00535798">
        <w:t xml:space="preserve"> </w:t>
      </w:r>
    </w:p>
    <w:p w14:paraId="4643BFFC" w14:textId="77777777" w:rsidR="00D31EE9" w:rsidRDefault="00886CBA" w:rsidP="00886CBA">
      <w:r>
        <w:rPr>
          <w:noProof/>
          <w:lang w:eastAsia="ja-JP"/>
        </w:rPr>
        <w:drawing>
          <wp:inline distT="0" distB="0" distL="0" distR="0" wp14:anchorId="73061343" wp14:editId="4B1DDC7D">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8">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302900C3" w14:textId="77777777" w:rsidR="00D31EE9" w:rsidRPr="00D31EE9" w:rsidRDefault="008C33DD" w:rsidP="00886CBA">
      <w:r>
        <w:tab/>
      </w:r>
      <w:r>
        <w:tab/>
      </w:r>
      <w:r>
        <w:tab/>
      </w:r>
      <w:r w:rsidR="00D31EE9">
        <w:t>Figure 18: Sequence diagram</w:t>
      </w:r>
    </w:p>
    <w:p w14:paraId="300F06FE" w14:textId="77777777" w:rsidR="00150FB9" w:rsidRDefault="0088633B" w:rsidP="00886CBA">
      <w:r>
        <w:rPr>
          <w:noProof/>
          <w:lang w:eastAsia="ja-JP"/>
        </w:rPr>
        <w:lastRenderedPageBreak/>
        <w:drawing>
          <wp:inline distT="0" distB="0" distL="0" distR="0" wp14:anchorId="53A077A8" wp14:editId="4E1B567A">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9">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14:paraId="4B8C030F" w14:textId="77777777" w:rsidR="00332BF3" w:rsidRDefault="008C33DD" w:rsidP="00886CBA">
      <w:r>
        <w:tab/>
      </w:r>
      <w:r>
        <w:tab/>
      </w:r>
      <w:r>
        <w:tab/>
      </w:r>
      <w:r w:rsidR="00D31EE9">
        <w:t>Figure 19</w:t>
      </w:r>
      <w:r w:rsidR="00332BF3">
        <w:t xml:space="preserve">: </w:t>
      </w:r>
      <w:r w:rsidR="009C2A00">
        <w:t>Login</w:t>
      </w:r>
      <w:r w:rsidR="00332BF3">
        <w:t xml:space="preserve"> sequence</w:t>
      </w:r>
    </w:p>
    <w:p w14:paraId="555E268C" w14:textId="77777777" w:rsidR="0088633B" w:rsidRDefault="0088633B" w:rsidP="00886CBA">
      <w:r>
        <w:t xml:space="preserve">User input </w:t>
      </w:r>
      <w:proofErr w:type="gramStart"/>
      <w:r>
        <w:t>data(</w:t>
      </w:r>
      <w:proofErr w:type="gramEnd"/>
      <w:r>
        <w:t>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14:paraId="17F9A95F" w14:textId="77777777" w:rsidR="004938CE" w:rsidRDefault="0088633B" w:rsidP="00886CBA">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load(homepage_view.php.$error) in verfifyController</w:t>
      </w:r>
    </w:p>
    <w:p w14:paraId="5FE35330" w14:textId="77777777" w:rsidR="0088633B" w:rsidRDefault="0088633B" w:rsidP="00886CBA">
      <w:r>
        <w:t xml:space="preserve">If data enterd is validate is true, userModel will call function </w:t>
      </w:r>
      <w:proofErr w:type="gramStart"/>
      <w:r>
        <w:t>checkLogin(</w:t>
      </w:r>
      <w:proofErr w:type="gramEnd"/>
      <w:r>
        <w:t>$username,$password) in verifyController and send request select($username,$password) to MySQL. MySQL will response to ViewController</w:t>
      </w:r>
    </w:p>
    <w:p w14:paraId="2EFB42B0" w14:textId="77777777" w:rsidR="0088633B" w:rsidRDefault="0088633B" w:rsidP="00886CBA">
      <w:r>
        <w:t xml:space="preserve">If responsive is false, </w:t>
      </w:r>
      <w:r w:rsidR="00E70AA8">
        <w:t xml:space="preserve">function </w:t>
      </w:r>
      <w:proofErr w:type="gramStart"/>
      <w:r w:rsidR="00E70AA8">
        <w:t>load(</w:t>
      </w:r>
      <w:proofErr w:type="gramEnd"/>
      <w:r w:rsidR="00E70AA8">
        <w:t>homepage_view.php,$error) is called, display homepage_view.php with error message to User</w:t>
      </w:r>
    </w:p>
    <w:p w14:paraId="783A2324" w14:textId="77777777" w:rsidR="00E70AA8" w:rsidRDefault="00E70AA8" w:rsidP="00886CBA">
      <w:r>
        <w:t xml:space="preserve">If responsive if tru, function </w:t>
      </w:r>
      <w:proofErr w:type="gramStart"/>
      <w:r>
        <w:t>load(</w:t>
      </w:r>
      <w:proofErr w:type="gramEnd"/>
      <w:r>
        <w:t>homepage_view.php,$username) is called, display homepage_view.php with username</w:t>
      </w:r>
    </w:p>
    <w:p w14:paraId="696307AC" w14:textId="77777777" w:rsidR="004C0CC1" w:rsidRPr="00535798" w:rsidRDefault="004C0CC1" w:rsidP="00886CBA">
      <w:pPr>
        <w:pStyle w:val="Heading1"/>
      </w:pPr>
      <w:bookmarkStart w:id="73" w:name="_Toc457752340"/>
      <w:r w:rsidRPr="00535798">
        <w:lastRenderedPageBreak/>
        <w:t>Deployment view</w:t>
      </w:r>
      <w:bookmarkEnd w:id="73"/>
    </w:p>
    <w:p w14:paraId="172A4B65" w14:textId="77777777" w:rsidR="00816047" w:rsidRPr="00535798" w:rsidRDefault="00B00326" w:rsidP="00886CBA">
      <w:r w:rsidRPr="00535798">
        <w:t>Deployment view of website</w:t>
      </w:r>
    </w:p>
    <w:p w14:paraId="4C9B2979" w14:textId="77777777" w:rsidR="00B00326" w:rsidRDefault="00D44D7E" w:rsidP="00886CBA">
      <w:r>
        <w:rPr>
          <w:noProof/>
          <w:lang w:eastAsia="ja-JP"/>
        </w:rPr>
        <w:drawing>
          <wp:inline distT="0" distB="0" distL="0" distR="0" wp14:anchorId="09D1561F" wp14:editId="3EE1A7E5">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14:paraId="7792E13E" w14:textId="77777777" w:rsidR="00332BF3" w:rsidRPr="00332BF3" w:rsidRDefault="00332BF3" w:rsidP="00886CBA">
      <w:r>
        <w:tab/>
      </w:r>
      <w:r>
        <w:tab/>
      </w:r>
      <w:r>
        <w:tab/>
      </w:r>
      <w:r w:rsidR="00D44D7E">
        <w:t xml:space="preserve">   </w:t>
      </w:r>
      <w:r w:rsidR="004340C3">
        <w:t xml:space="preserve">Figure </w:t>
      </w:r>
      <w:r>
        <w:t>1</w:t>
      </w:r>
      <w:r w:rsidR="004340C3">
        <w:t>9</w:t>
      </w:r>
      <w:r>
        <w:t>: Deployment view</w:t>
      </w:r>
    </w:p>
    <w:p w14:paraId="58D80301" w14:textId="77777777"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367F330B" w14:textId="77777777" w:rsidTr="008C33DD">
        <w:trPr>
          <w:trHeight w:val="527"/>
        </w:trPr>
        <w:tc>
          <w:tcPr>
            <w:tcW w:w="741" w:type="pct"/>
            <w:shd w:val="clear" w:color="auto" w:fill="92D050"/>
            <w:vAlign w:val="center"/>
            <w:hideMark/>
          </w:tcPr>
          <w:p w14:paraId="71F82463" w14:textId="77777777" w:rsidR="000D2B7B" w:rsidRPr="008C33DD" w:rsidRDefault="000D2B7B" w:rsidP="00886CBA">
            <w:pPr>
              <w:rPr>
                <w:sz w:val="24"/>
              </w:rPr>
            </w:pPr>
            <w:r w:rsidRPr="008C33DD">
              <w:t>No.</w:t>
            </w:r>
          </w:p>
        </w:tc>
        <w:tc>
          <w:tcPr>
            <w:tcW w:w="1280" w:type="pct"/>
            <w:shd w:val="clear" w:color="auto" w:fill="92D050"/>
            <w:vAlign w:val="center"/>
            <w:hideMark/>
          </w:tcPr>
          <w:p w14:paraId="5798E0CD" w14:textId="77777777" w:rsidR="000D2B7B" w:rsidRPr="008C33DD" w:rsidRDefault="000D2B7B" w:rsidP="00886CBA">
            <w:pPr>
              <w:rPr>
                <w:sz w:val="24"/>
              </w:rPr>
            </w:pPr>
            <w:r w:rsidRPr="008C33DD">
              <w:t>Name</w:t>
            </w:r>
          </w:p>
        </w:tc>
        <w:tc>
          <w:tcPr>
            <w:tcW w:w="2979" w:type="pct"/>
            <w:shd w:val="clear" w:color="auto" w:fill="92D050"/>
            <w:vAlign w:val="center"/>
            <w:hideMark/>
          </w:tcPr>
          <w:p w14:paraId="1EF4F59C" w14:textId="77777777" w:rsidR="000D2B7B" w:rsidRPr="008C33DD" w:rsidRDefault="000D2B7B" w:rsidP="00886CBA">
            <w:pPr>
              <w:rPr>
                <w:sz w:val="24"/>
              </w:rPr>
            </w:pPr>
            <w:r w:rsidRPr="008C33DD">
              <w:t>Description</w:t>
            </w:r>
          </w:p>
        </w:tc>
      </w:tr>
      <w:tr w:rsidR="000D2B7B" w14:paraId="5C0688F3" w14:textId="77777777" w:rsidTr="008C33DD">
        <w:tc>
          <w:tcPr>
            <w:tcW w:w="741" w:type="pct"/>
            <w:vAlign w:val="center"/>
            <w:hideMark/>
          </w:tcPr>
          <w:p w14:paraId="48D610E0" w14:textId="77777777" w:rsidR="000D2B7B" w:rsidRDefault="000D2B7B" w:rsidP="00886CBA">
            <w:pPr>
              <w:rPr>
                <w:sz w:val="24"/>
              </w:rPr>
            </w:pPr>
            <w:r>
              <w:t>1</w:t>
            </w:r>
          </w:p>
        </w:tc>
        <w:tc>
          <w:tcPr>
            <w:tcW w:w="1280" w:type="pct"/>
            <w:vAlign w:val="center"/>
            <w:hideMark/>
          </w:tcPr>
          <w:p w14:paraId="57524015" w14:textId="77777777" w:rsidR="000D2B7B" w:rsidRDefault="00D44D7E" w:rsidP="00886CBA">
            <w:pPr>
              <w:rPr>
                <w:sz w:val="24"/>
              </w:rPr>
            </w:pPr>
            <w:r>
              <w:t>MySQL sever</w:t>
            </w:r>
          </w:p>
        </w:tc>
        <w:tc>
          <w:tcPr>
            <w:tcW w:w="2979" w:type="pct"/>
            <w:vAlign w:val="center"/>
            <w:hideMark/>
          </w:tcPr>
          <w:p w14:paraId="09715640" w14:textId="77777777"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14:paraId="5ACF61A8" w14:textId="77777777" w:rsidTr="008C33DD">
        <w:tc>
          <w:tcPr>
            <w:tcW w:w="741" w:type="pct"/>
            <w:vAlign w:val="center"/>
            <w:hideMark/>
          </w:tcPr>
          <w:p w14:paraId="01C0B8DC" w14:textId="77777777" w:rsidR="000D2B7B" w:rsidRDefault="000D2B7B" w:rsidP="00886CBA">
            <w:pPr>
              <w:rPr>
                <w:sz w:val="24"/>
              </w:rPr>
            </w:pPr>
            <w:r>
              <w:t>2</w:t>
            </w:r>
          </w:p>
        </w:tc>
        <w:tc>
          <w:tcPr>
            <w:tcW w:w="1280" w:type="pct"/>
            <w:vAlign w:val="center"/>
            <w:hideMark/>
          </w:tcPr>
          <w:p w14:paraId="59807695" w14:textId="77777777" w:rsidR="000D2B7B" w:rsidRDefault="000D2B7B" w:rsidP="00886CBA">
            <w:pPr>
              <w:rPr>
                <w:sz w:val="24"/>
              </w:rPr>
            </w:pPr>
            <w:r>
              <w:t>Mail server</w:t>
            </w:r>
          </w:p>
        </w:tc>
        <w:tc>
          <w:tcPr>
            <w:tcW w:w="2979" w:type="pct"/>
            <w:vAlign w:val="center"/>
            <w:hideMark/>
          </w:tcPr>
          <w:p w14:paraId="305227D8" w14:textId="77777777" w:rsidR="000D2B7B" w:rsidRDefault="000D2B7B" w:rsidP="00886CBA">
            <w:pPr>
              <w:rPr>
                <w:sz w:val="24"/>
              </w:rPr>
            </w:pPr>
            <w:r>
              <w:t>Mail server use to interact with user’s email</w:t>
            </w:r>
          </w:p>
        </w:tc>
      </w:tr>
      <w:tr w:rsidR="000D2B7B" w14:paraId="1C26A914" w14:textId="77777777" w:rsidTr="008C33DD">
        <w:tc>
          <w:tcPr>
            <w:tcW w:w="741" w:type="pct"/>
            <w:vAlign w:val="center"/>
            <w:hideMark/>
          </w:tcPr>
          <w:p w14:paraId="60E26237" w14:textId="77777777" w:rsidR="000D2B7B" w:rsidRDefault="000D2B7B" w:rsidP="00886CBA">
            <w:pPr>
              <w:rPr>
                <w:sz w:val="24"/>
              </w:rPr>
            </w:pPr>
            <w:r>
              <w:t>3</w:t>
            </w:r>
          </w:p>
        </w:tc>
        <w:tc>
          <w:tcPr>
            <w:tcW w:w="1280" w:type="pct"/>
            <w:vAlign w:val="center"/>
            <w:hideMark/>
          </w:tcPr>
          <w:p w14:paraId="67DEBF4E" w14:textId="77777777" w:rsidR="000D2B7B" w:rsidRDefault="000D2B7B" w:rsidP="00886CBA">
            <w:pPr>
              <w:rPr>
                <w:sz w:val="24"/>
              </w:rPr>
            </w:pPr>
            <w:r>
              <w:t>Web server</w:t>
            </w:r>
          </w:p>
        </w:tc>
        <w:tc>
          <w:tcPr>
            <w:tcW w:w="2979" w:type="pct"/>
            <w:vAlign w:val="center"/>
            <w:hideMark/>
          </w:tcPr>
          <w:p w14:paraId="675DFFAE" w14:textId="77777777" w:rsidR="000D2B7B" w:rsidRDefault="000D2B7B" w:rsidP="00886CBA">
            <w:pPr>
              <w:rPr>
                <w:sz w:val="24"/>
              </w:rPr>
            </w:pPr>
            <w:r>
              <w:t xml:space="preserve">Web server is host system’s website. </w:t>
            </w:r>
          </w:p>
        </w:tc>
      </w:tr>
      <w:tr w:rsidR="000D2B7B" w14:paraId="05BE2190" w14:textId="77777777" w:rsidTr="008C33DD">
        <w:tc>
          <w:tcPr>
            <w:tcW w:w="741" w:type="pct"/>
            <w:vAlign w:val="center"/>
            <w:hideMark/>
          </w:tcPr>
          <w:p w14:paraId="12312934" w14:textId="77777777" w:rsidR="000D2B7B" w:rsidRDefault="000D2B7B" w:rsidP="00886CBA">
            <w:pPr>
              <w:rPr>
                <w:sz w:val="24"/>
              </w:rPr>
            </w:pPr>
            <w:r>
              <w:t>4</w:t>
            </w:r>
          </w:p>
        </w:tc>
        <w:tc>
          <w:tcPr>
            <w:tcW w:w="1280" w:type="pct"/>
            <w:vAlign w:val="center"/>
            <w:hideMark/>
          </w:tcPr>
          <w:p w14:paraId="03066791" w14:textId="77777777" w:rsidR="000D2B7B" w:rsidRDefault="000D2B7B" w:rsidP="00886CBA">
            <w:pPr>
              <w:rPr>
                <w:sz w:val="24"/>
              </w:rPr>
            </w:pPr>
            <w:r>
              <w:t>Client</w:t>
            </w:r>
          </w:p>
        </w:tc>
        <w:tc>
          <w:tcPr>
            <w:tcW w:w="2979" w:type="pct"/>
            <w:vAlign w:val="center"/>
            <w:hideMark/>
          </w:tcPr>
          <w:p w14:paraId="27BFD794" w14:textId="77777777" w:rsidR="000D2B7B" w:rsidRDefault="000D2B7B" w:rsidP="00886CBA">
            <w:pPr>
              <w:rPr>
                <w:sz w:val="24"/>
              </w:rPr>
            </w:pPr>
            <w:r>
              <w:t xml:space="preserve">Client is web browser to use system. </w:t>
            </w:r>
            <w:r w:rsidR="00D44D7E" w:rsidRPr="007A1D97">
              <w:t>Firefox 20, Chrome 36 or higher.</w:t>
            </w:r>
          </w:p>
        </w:tc>
      </w:tr>
    </w:tbl>
    <w:p w14:paraId="6A1A3ECB" w14:textId="77777777" w:rsidR="000D2B7B" w:rsidRPr="00535798" w:rsidRDefault="000D2B7B" w:rsidP="00886CBA"/>
    <w:p w14:paraId="0BE7D567" w14:textId="77777777" w:rsidR="00816047" w:rsidRPr="00535798" w:rsidRDefault="00816047" w:rsidP="00886CBA">
      <w:pPr>
        <w:pStyle w:val="Heading1"/>
      </w:pPr>
      <w:bookmarkStart w:id="74" w:name="_Toc504442118"/>
      <w:bookmarkStart w:id="75" w:name="_Toc457752341"/>
      <w:r w:rsidRPr="00535798">
        <w:t>Quality</w:t>
      </w:r>
      <w:bookmarkEnd w:id="74"/>
      <w:bookmarkEnd w:id="75"/>
    </w:p>
    <w:bookmarkEnd w:id="2"/>
    <w:bookmarkEnd w:id="3"/>
    <w:bookmarkEnd w:id="4"/>
    <w:bookmarkEnd w:id="5"/>
    <w:bookmarkEnd w:id="6"/>
    <w:bookmarkEnd w:id="7"/>
    <w:p w14:paraId="57F29A39" w14:textId="77777777"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1"/>
      <w:pgSz w:w="11907" w:h="16839" w:code="9"/>
      <w:pgMar w:top="1728" w:right="1800" w:bottom="1728" w:left="1152" w:header="720" w:footer="720" w:gutter="648"/>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nhNN" w:date="2016-07-31T09:30:00Z" w:initials="M">
    <w:p w14:paraId="0EC0E46D" w14:textId="77777777" w:rsidR="005656B3" w:rsidRDefault="005656B3">
      <w:pPr>
        <w:pStyle w:val="CommentText"/>
      </w:pPr>
      <w:r>
        <w:rPr>
          <w:rStyle w:val="CommentReference"/>
        </w:rPr>
        <w:annotationRef/>
      </w:r>
      <w:r>
        <w:t>Sua</w:t>
      </w:r>
    </w:p>
  </w:comment>
  <w:comment w:id="23" w:author="MinhNN" w:date="2016-07-31T09:30:00Z" w:initials="M">
    <w:p w14:paraId="1907EDC9" w14:textId="77777777" w:rsidR="005656B3" w:rsidRDefault="005656B3">
      <w:pPr>
        <w:pStyle w:val="CommentText"/>
      </w:pPr>
      <w:r>
        <w:rPr>
          <w:rStyle w:val="CommentReference"/>
        </w:rPr>
        <w:annotationRef/>
      </w:r>
      <w:r>
        <w:t>Sua</w:t>
      </w:r>
    </w:p>
  </w:comment>
  <w:comment w:id="39" w:author="MinhNN" w:date="2016-07-31T09:37:00Z" w:initials="M">
    <w:p w14:paraId="25BDE245" w14:textId="4FC9E4B3" w:rsidR="005656B3" w:rsidRDefault="005656B3">
      <w:pPr>
        <w:pStyle w:val="CommentText"/>
      </w:pPr>
      <w:r>
        <w:rPr>
          <w:rStyle w:val="CommentReference"/>
        </w:rPr>
        <w:annotationRef/>
      </w:r>
      <w:r>
        <w:t>Sua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0E46D" w15:done="0"/>
  <w15:commentEx w15:paraId="1907EDC9" w15:done="0"/>
  <w15:commentEx w15:paraId="25BDE2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0E5D2" w14:textId="77777777" w:rsidR="005656B3" w:rsidRDefault="005656B3" w:rsidP="00886CBA">
      <w:r>
        <w:separator/>
      </w:r>
    </w:p>
    <w:p w14:paraId="02AD830F" w14:textId="77777777" w:rsidR="005656B3" w:rsidRDefault="005656B3" w:rsidP="00886CBA"/>
    <w:p w14:paraId="55897ACA" w14:textId="77777777" w:rsidR="005656B3" w:rsidRDefault="005656B3" w:rsidP="00886CBA"/>
    <w:p w14:paraId="163874E6" w14:textId="77777777" w:rsidR="005656B3" w:rsidRDefault="005656B3" w:rsidP="00886CBA"/>
    <w:p w14:paraId="0EE95A0C" w14:textId="77777777" w:rsidR="005656B3" w:rsidRDefault="005656B3" w:rsidP="00886CBA"/>
    <w:p w14:paraId="29304492" w14:textId="77777777" w:rsidR="005656B3" w:rsidRDefault="005656B3" w:rsidP="00886CBA"/>
    <w:p w14:paraId="3BC35015" w14:textId="77777777" w:rsidR="005656B3" w:rsidRDefault="005656B3" w:rsidP="00886CBA"/>
    <w:p w14:paraId="4EE41490" w14:textId="77777777" w:rsidR="005656B3" w:rsidRDefault="005656B3" w:rsidP="00886CBA"/>
    <w:p w14:paraId="1EF5B779" w14:textId="77777777" w:rsidR="005656B3" w:rsidRDefault="005656B3" w:rsidP="00886CBA"/>
    <w:p w14:paraId="538C6AA8" w14:textId="77777777" w:rsidR="005656B3" w:rsidRDefault="005656B3" w:rsidP="00886CBA"/>
    <w:p w14:paraId="4CE496BB" w14:textId="77777777" w:rsidR="005656B3" w:rsidRDefault="005656B3" w:rsidP="00886CBA"/>
    <w:p w14:paraId="78776CC1" w14:textId="77777777" w:rsidR="005656B3" w:rsidRDefault="005656B3" w:rsidP="00886CBA"/>
    <w:p w14:paraId="18942CBD" w14:textId="77777777" w:rsidR="005656B3" w:rsidRDefault="005656B3" w:rsidP="00886CBA"/>
    <w:p w14:paraId="0785159F" w14:textId="77777777" w:rsidR="005656B3" w:rsidRDefault="005656B3" w:rsidP="00886CBA"/>
    <w:p w14:paraId="179B28C4" w14:textId="77777777" w:rsidR="005656B3" w:rsidRDefault="005656B3" w:rsidP="00886CBA"/>
    <w:p w14:paraId="36779CED" w14:textId="77777777" w:rsidR="005656B3" w:rsidRDefault="005656B3" w:rsidP="00886CBA"/>
    <w:p w14:paraId="25CC1301" w14:textId="77777777" w:rsidR="005656B3" w:rsidRDefault="005656B3" w:rsidP="00886CBA"/>
    <w:p w14:paraId="2101DE37" w14:textId="77777777" w:rsidR="005656B3" w:rsidRDefault="005656B3" w:rsidP="00886CBA"/>
    <w:p w14:paraId="5FB69714" w14:textId="77777777" w:rsidR="005656B3" w:rsidRDefault="005656B3" w:rsidP="00886CBA"/>
    <w:p w14:paraId="7ACED5D2" w14:textId="77777777" w:rsidR="005656B3" w:rsidRDefault="005656B3" w:rsidP="00886CBA"/>
    <w:p w14:paraId="6BEDC748" w14:textId="77777777" w:rsidR="005656B3" w:rsidRDefault="005656B3" w:rsidP="00886CBA"/>
    <w:p w14:paraId="1C0307E0" w14:textId="77777777" w:rsidR="005656B3" w:rsidRDefault="005656B3" w:rsidP="00886CBA"/>
    <w:p w14:paraId="3B51D373" w14:textId="77777777" w:rsidR="005656B3" w:rsidRDefault="005656B3" w:rsidP="00886CBA"/>
    <w:p w14:paraId="4D29A9A9" w14:textId="77777777" w:rsidR="005656B3" w:rsidRDefault="005656B3" w:rsidP="00886CBA"/>
    <w:p w14:paraId="525E8BCA" w14:textId="77777777" w:rsidR="005656B3" w:rsidRDefault="005656B3" w:rsidP="00886CBA"/>
    <w:p w14:paraId="1025A498" w14:textId="77777777" w:rsidR="005656B3" w:rsidRDefault="005656B3" w:rsidP="00886CBA"/>
    <w:p w14:paraId="0F281764" w14:textId="77777777" w:rsidR="005656B3" w:rsidRDefault="005656B3" w:rsidP="00886CBA"/>
    <w:p w14:paraId="10160556" w14:textId="77777777" w:rsidR="005656B3" w:rsidRDefault="005656B3" w:rsidP="00886CBA"/>
    <w:p w14:paraId="37D77BF3" w14:textId="77777777" w:rsidR="005656B3" w:rsidRDefault="005656B3" w:rsidP="00886CBA"/>
    <w:p w14:paraId="60BAEC99" w14:textId="77777777" w:rsidR="005656B3" w:rsidRDefault="005656B3" w:rsidP="00886CBA"/>
    <w:p w14:paraId="7E1382D1" w14:textId="77777777" w:rsidR="005656B3" w:rsidRDefault="005656B3" w:rsidP="00886CBA"/>
    <w:p w14:paraId="4D8E98F1" w14:textId="77777777" w:rsidR="005656B3" w:rsidRDefault="005656B3" w:rsidP="00886CBA"/>
    <w:p w14:paraId="728E29B1" w14:textId="77777777" w:rsidR="005656B3" w:rsidRDefault="005656B3" w:rsidP="00886CBA"/>
    <w:p w14:paraId="52E26AD4" w14:textId="77777777" w:rsidR="005656B3" w:rsidRDefault="005656B3" w:rsidP="00886CBA"/>
    <w:p w14:paraId="532926D9" w14:textId="77777777" w:rsidR="005656B3" w:rsidRDefault="005656B3" w:rsidP="00886CBA"/>
    <w:p w14:paraId="6CC438E2" w14:textId="77777777" w:rsidR="005656B3" w:rsidRDefault="005656B3" w:rsidP="00886CBA"/>
    <w:p w14:paraId="3EC71F14" w14:textId="77777777" w:rsidR="005656B3" w:rsidRDefault="005656B3" w:rsidP="00886CBA"/>
    <w:p w14:paraId="7800082C" w14:textId="77777777" w:rsidR="005656B3" w:rsidRDefault="005656B3" w:rsidP="00886CBA"/>
    <w:p w14:paraId="34466BE2" w14:textId="77777777" w:rsidR="005656B3" w:rsidRDefault="005656B3" w:rsidP="00886CBA"/>
    <w:p w14:paraId="0CA58629" w14:textId="77777777" w:rsidR="005656B3" w:rsidRDefault="005656B3" w:rsidP="00886CBA"/>
    <w:p w14:paraId="45188A31" w14:textId="77777777" w:rsidR="005656B3" w:rsidRDefault="005656B3" w:rsidP="00886CBA"/>
    <w:p w14:paraId="597A5596" w14:textId="77777777" w:rsidR="005656B3" w:rsidRDefault="005656B3" w:rsidP="00886CBA"/>
    <w:p w14:paraId="453248E3" w14:textId="77777777" w:rsidR="005656B3" w:rsidRDefault="005656B3" w:rsidP="00886CBA"/>
    <w:p w14:paraId="35230DCC" w14:textId="77777777" w:rsidR="005656B3" w:rsidRDefault="005656B3" w:rsidP="00886CBA"/>
    <w:p w14:paraId="1CD52314" w14:textId="77777777" w:rsidR="005656B3" w:rsidRDefault="005656B3" w:rsidP="00886CBA"/>
    <w:p w14:paraId="37AF732F" w14:textId="77777777" w:rsidR="005656B3" w:rsidRDefault="005656B3" w:rsidP="00886CBA"/>
    <w:p w14:paraId="60E29F66" w14:textId="77777777" w:rsidR="005656B3" w:rsidRDefault="005656B3" w:rsidP="00886CBA"/>
    <w:p w14:paraId="7109F746" w14:textId="77777777" w:rsidR="005656B3" w:rsidRDefault="005656B3" w:rsidP="00886CBA"/>
    <w:p w14:paraId="266035DD" w14:textId="77777777" w:rsidR="005656B3" w:rsidRDefault="005656B3" w:rsidP="00886CBA"/>
    <w:p w14:paraId="53FF1575" w14:textId="77777777" w:rsidR="005656B3" w:rsidRDefault="005656B3" w:rsidP="00886CBA"/>
    <w:p w14:paraId="7BE70FDA" w14:textId="77777777" w:rsidR="005656B3" w:rsidRDefault="005656B3" w:rsidP="00886CBA"/>
    <w:p w14:paraId="6A58230A" w14:textId="77777777" w:rsidR="005656B3" w:rsidRDefault="005656B3" w:rsidP="00886CBA"/>
    <w:p w14:paraId="524538C8" w14:textId="77777777" w:rsidR="005656B3" w:rsidRDefault="005656B3" w:rsidP="00886CBA"/>
    <w:p w14:paraId="44A03E0D" w14:textId="77777777" w:rsidR="005656B3" w:rsidRDefault="005656B3" w:rsidP="00886CBA"/>
    <w:p w14:paraId="52795A0E" w14:textId="77777777" w:rsidR="005656B3" w:rsidRDefault="005656B3" w:rsidP="00886CBA"/>
    <w:p w14:paraId="1480A30E" w14:textId="77777777" w:rsidR="005656B3" w:rsidRDefault="005656B3" w:rsidP="00886CBA"/>
    <w:p w14:paraId="25FC0D01" w14:textId="77777777" w:rsidR="005656B3" w:rsidRDefault="005656B3" w:rsidP="00886CBA"/>
    <w:p w14:paraId="518BACB0" w14:textId="77777777" w:rsidR="005656B3" w:rsidRDefault="005656B3" w:rsidP="00886CBA"/>
    <w:p w14:paraId="766CC728" w14:textId="77777777" w:rsidR="005656B3" w:rsidRDefault="005656B3" w:rsidP="00886CBA"/>
    <w:p w14:paraId="462146F6" w14:textId="77777777" w:rsidR="005656B3" w:rsidRDefault="005656B3" w:rsidP="00886CBA"/>
    <w:p w14:paraId="05AC27E8" w14:textId="77777777" w:rsidR="005656B3" w:rsidRDefault="005656B3" w:rsidP="00886CBA"/>
    <w:p w14:paraId="3883AF45" w14:textId="77777777" w:rsidR="005656B3" w:rsidRDefault="005656B3" w:rsidP="00886CBA"/>
    <w:p w14:paraId="2EE7C88D" w14:textId="77777777" w:rsidR="005656B3" w:rsidRDefault="005656B3" w:rsidP="00886CBA"/>
    <w:p w14:paraId="0D05A4F0" w14:textId="77777777" w:rsidR="005656B3" w:rsidRDefault="005656B3" w:rsidP="00886CBA"/>
    <w:p w14:paraId="2C954B41" w14:textId="77777777" w:rsidR="005656B3" w:rsidRDefault="005656B3" w:rsidP="00886CBA"/>
    <w:p w14:paraId="7674BBB3" w14:textId="77777777" w:rsidR="005656B3" w:rsidRDefault="005656B3" w:rsidP="00886CBA"/>
    <w:p w14:paraId="7751BFFB" w14:textId="77777777" w:rsidR="005656B3" w:rsidRDefault="005656B3" w:rsidP="00886CBA"/>
    <w:p w14:paraId="163EE710" w14:textId="77777777" w:rsidR="005656B3" w:rsidRDefault="005656B3" w:rsidP="00886CBA"/>
    <w:p w14:paraId="0633136D" w14:textId="77777777" w:rsidR="005656B3" w:rsidRDefault="005656B3" w:rsidP="00886CBA"/>
    <w:p w14:paraId="707D026E" w14:textId="77777777" w:rsidR="005656B3" w:rsidRDefault="005656B3" w:rsidP="00886CBA"/>
    <w:p w14:paraId="06D31AE5" w14:textId="77777777" w:rsidR="005656B3" w:rsidRDefault="005656B3" w:rsidP="00886CBA"/>
    <w:p w14:paraId="6BBB6A14" w14:textId="77777777" w:rsidR="005656B3" w:rsidRDefault="005656B3" w:rsidP="00886CBA"/>
    <w:p w14:paraId="0FE16586" w14:textId="77777777" w:rsidR="005656B3" w:rsidRDefault="005656B3" w:rsidP="00886CBA"/>
    <w:p w14:paraId="55007AA7" w14:textId="77777777" w:rsidR="005656B3" w:rsidRDefault="005656B3" w:rsidP="00886CBA"/>
    <w:p w14:paraId="0E6E429F" w14:textId="77777777" w:rsidR="005656B3" w:rsidRDefault="005656B3" w:rsidP="00886CBA"/>
    <w:p w14:paraId="36FE7B18" w14:textId="77777777" w:rsidR="005656B3" w:rsidRDefault="005656B3" w:rsidP="00886CBA"/>
    <w:p w14:paraId="5BC51D6F" w14:textId="77777777" w:rsidR="005656B3" w:rsidRDefault="005656B3" w:rsidP="00886CBA"/>
    <w:p w14:paraId="340723BC" w14:textId="77777777" w:rsidR="005656B3" w:rsidRDefault="005656B3" w:rsidP="00886CBA"/>
    <w:p w14:paraId="10F2B92B" w14:textId="77777777" w:rsidR="005656B3" w:rsidRDefault="005656B3" w:rsidP="00886CBA"/>
    <w:p w14:paraId="4AB6603E" w14:textId="77777777" w:rsidR="005656B3" w:rsidRDefault="005656B3" w:rsidP="00886CBA"/>
    <w:p w14:paraId="5196F826" w14:textId="77777777" w:rsidR="005656B3" w:rsidRDefault="005656B3" w:rsidP="00886CBA"/>
    <w:p w14:paraId="27BAAA8A" w14:textId="77777777" w:rsidR="005656B3" w:rsidRDefault="005656B3" w:rsidP="00886CBA"/>
    <w:p w14:paraId="3F2D36B7" w14:textId="77777777" w:rsidR="005656B3" w:rsidRDefault="005656B3" w:rsidP="00886CBA"/>
    <w:p w14:paraId="4498E85E" w14:textId="77777777" w:rsidR="005656B3" w:rsidRDefault="005656B3" w:rsidP="00886CBA"/>
    <w:p w14:paraId="3917287A" w14:textId="77777777" w:rsidR="005656B3" w:rsidRDefault="005656B3" w:rsidP="00886CBA"/>
    <w:p w14:paraId="4878B15A" w14:textId="77777777" w:rsidR="005656B3" w:rsidRDefault="005656B3" w:rsidP="00886CBA"/>
    <w:p w14:paraId="5938AC26" w14:textId="77777777" w:rsidR="005656B3" w:rsidRDefault="005656B3" w:rsidP="00886CBA"/>
    <w:p w14:paraId="6E312191" w14:textId="77777777" w:rsidR="005656B3" w:rsidRDefault="005656B3" w:rsidP="00886CBA"/>
    <w:p w14:paraId="6DE1A9DD" w14:textId="77777777" w:rsidR="005656B3" w:rsidRDefault="005656B3" w:rsidP="00886CBA"/>
    <w:p w14:paraId="053E7C99" w14:textId="77777777" w:rsidR="005656B3" w:rsidRDefault="005656B3" w:rsidP="00886CBA"/>
    <w:p w14:paraId="493EB00E" w14:textId="77777777" w:rsidR="005656B3" w:rsidRDefault="005656B3" w:rsidP="00886CBA"/>
    <w:p w14:paraId="04F4E4F4" w14:textId="77777777" w:rsidR="005656B3" w:rsidRDefault="005656B3" w:rsidP="00886CBA"/>
    <w:p w14:paraId="42000C47" w14:textId="77777777" w:rsidR="005656B3" w:rsidRDefault="005656B3" w:rsidP="00886CBA"/>
    <w:p w14:paraId="16E3DD02" w14:textId="77777777" w:rsidR="005656B3" w:rsidRDefault="005656B3" w:rsidP="00886CBA"/>
    <w:p w14:paraId="3EA247B4" w14:textId="77777777" w:rsidR="005656B3" w:rsidRDefault="005656B3" w:rsidP="00886CBA"/>
    <w:p w14:paraId="72A5A425" w14:textId="77777777" w:rsidR="005656B3" w:rsidRDefault="005656B3" w:rsidP="00886CBA"/>
    <w:p w14:paraId="579724E3" w14:textId="77777777" w:rsidR="005656B3" w:rsidRDefault="005656B3" w:rsidP="00886CBA"/>
    <w:p w14:paraId="5C6F05A2" w14:textId="77777777" w:rsidR="005656B3" w:rsidRDefault="005656B3" w:rsidP="00886CBA"/>
    <w:p w14:paraId="2A380AA5" w14:textId="77777777" w:rsidR="005656B3" w:rsidRDefault="005656B3" w:rsidP="00886CBA"/>
    <w:p w14:paraId="42FD19E8" w14:textId="77777777" w:rsidR="005656B3" w:rsidRDefault="005656B3" w:rsidP="00886CBA"/>
    <w:p w14:paraId="02D7BB71" w14:textId="77777777" w:rsidR="005656B3" w:rsidRDefault="005656B3" w:rsidP="00886CBA"/>
    <w:p w14:paraId="293E8F95" w14:textId="77777777" w:rsidR="005656B3" w:rsidRDefault="005656B3" w:rsidP="00886CBA"/>
    <w:p w14:paraId="6016FD14" w14:textId="77777777" w:rsidR="005656B3" w:rsidRDefault="005656B3" w:rsidP="00886CBA"/>
    <w:p w14:paraId="6CF7D0B7" w14:textId="77777777" w:rsidR="005656B3" w:rsidRDefault="005656B3" w:rsidP="00886CBA"/>
    <w:p w14:paraId="7A0EDE42" w14:textId="77777777" w:rsidR="005656B3" w:rsidRDefault="005656B3" w:rsidP="00886CBA"/>
    <w:p w14:paraId="27718BD4" w14:textId="77777777" w:rsidR="005656B3" w:rsidRDefault="005656B3" w:rsidP="00886CBA"/>
    <w:p w14:paraId="4A0E159D" w14:textId="77777777" w:rsidR="005656B3" w:rsidRDefault="005656B3" w:rsidP="00886CBA"/>
    <w:p w14:paraId="195FFA75" w14:textId="77777777" w:rsidR="005656B3" w:rsidRDefault="005656B3" w:rsidP="00886CBA"/>
    <w:p w14:paraId="12182CDA" w14:textId="77777777" w:rsidR="005656B3" w:rsidRDefault="005656B3" w:rsidP="00886CBA"/>
    <w:p w14:paraId="447D7293" w14:textId="77777777" w:rsidR="005656B3" w:rsidRDefault="005656B3" w:rsidP="00886CBA"/>
    <w:p w14:paraId="1BA140E7" w14:textId="77777777" w:rsidR="005656B3" w:rsidRDefault="005656B3" w:rsidP="00886CBA"/>
    <w:p w14:paraId="1443AD0C" w14:textId="77777777" w:rsidR="005656B3" w:rsidRDefault="005656B3" w:rsidP="00886CBA"/>
    <w:p w14:paraId="035251A5" w14:textId="77777777" w:rsidR="005656B3" w:rsidRDefault="005656B3" w:rsidP="00886CBA"/>
    <w:p w14:paraId="0812E7D5" w14:textId="77777777" w:rsidR="005656B3" w:rsidRDefault="005656B3" w:rsidP="00886CBA"/>
    <w:p w14:paraId="58549565" w14:textId="77777777" w:rsidR="005656B3" w:rsidRDefault="005656B3" w:rsidP="00886CBA"/>
    <w:p w14:paraId="3FF42B4F" w14:textId="77777777" w:rsidR="005656B3" w:rsidRDefault="005656B3" w:rsidP="00886CBA"/>
    <w:p w14:paraId="152E4846" w14:textId="77777777" w:rsidR="005656B3" w:rsidRDefault="005656B3" w:rsidP="00886CBA"/>
    <w:p w14:paraId="2B975F5A" w14:textId="77777777" w:rsidR="005656B3" w:rsidRDefault="005656B3" w:rsidP="00886CBA"/>
    <w:p w14:paraId="6931C2D4" w14:textId="77777777" w:rsidR="005656B3" w:rsidRDefault="005656B3" w:rsidP="00886CBA"/>
    <w:p w14:paraId="350C35A1" w14:textId="77777777" w:rsidR="005656B3" w:rsidRDefault="005656B3" w:rsidP="00886CBA"/>
    <w:p w14:paraId="30722992" w14:textId="77777777" w:rsidR="005656B3" w:rsidRDefault="005656B3" w:rsidP="00886CBA"/>
    <w:p w14:paraId="26B195D7" w14:textId="77777777" w:rsidR="005656B3" w:rsidRDefault="005656B3" w:rsidP="00886CBA"/>
    <w:p w14:paraId="05CE1DBE" w14:textId="77777777" w:rsidR="005656B3" w:rsidRDefault="005656B3" w:rsidP="00886CBA"/>
    <w:p w14:paraId="4F57C42F" w14:textId="77777777" w:rsidR="005656B3" w:rsidRDefault="005656B3" w:rsidP="00886CBA"/>
    <w:p w14:paraId="750E27D2" w14:textId="77777777" w:rsidR="005656B3" w:rsidRDefault="005656B3" w:rsidP="00886CBA"/>
    <w:p w14:paraId="3B1AA0F2" w14:textId="77777777" w:rsidR="005656B3" w:rsidRDefault="005656B3" w:rsidP="00886CBA"/>
    <w:p w14:paraId="079D2EEC" w14:textId="77777777" w:rsidR="005656B3" w:rsidRDefault="005656B3" w:rsidP="00886CBA"/>
    <w:p w14:paraId="341DC065" w14:textId="77777777" w:rsidR="005656B3" w:rsidRDefault="005656B3" w:rsidP="00886CBA"/>
    <w:p w14:paraId="746AA00E" w14:textId="77777777" w:rsidR="005656B3" w:rsidRDefault="005656B3" w:rsidP="00886CBA"/>
    <w:p w14:paraId="398B3039" w14:textId="77777777" w:rsidR="005656B3" w:rsidRDefault="005656B3" w:rsidP="00886CBA"/>
    <w:p w14:paraId="2BC5CD5B" w14:textId="77777777" w:rsidR="005656B3" w:rsidRDefault="005656B3" w:rsidP="00886CBA"/>
    <w:p w14:paraId="5E63DCF2" w14:textId="77777777" w:rsidR="005656B3" w:rsidRDefault="005656B3" w:rsidP="00886CBA"/>
    <w:p w14:paraId="3820154B" w14:textId="77777777" w:rsidR="005656B3" w:rsidRDefault="005656B3" w:rsidP="00886CBA"/>
    <w:p w14:paraId="41DDAEDF" w14:textId="77777777" w:rsidR="005656B3" w:rsidRDefault="005656B3" w:rsidP="00886CBA"/>
    <w:p w14:paraId="708A6592" w14:textId="77777777" w:rsidR="005656B3" w:rsidRDefault="005656B3" w:rsidP="00886CBA"/>
    <w:p w14:paraId="08677399" w14:textId="77777777" w:rsidR="005656B3" w:rsidRDefault="005656B3" w:rsidP="00886CBA"/>
    <w:p w14:paraId="03CA7B3E" w14:textId="77777777" w:rsidR="005656B3" w:rsidRDefault="005656B3" w:rsidP="00886CBA"/>
    <w:p w14:paraId="09E6B804" w14:textId="77777777" w:rsidR="005656B3" w:rsidRDefault="005656B3" w:rsidP="00886CBA"/>
    <w:p w14:paraId="732E37A8" w14:textId="77777777" w:rsidR="005656B3" w:rsidRDefault="005656B3" w:rsidP="00886CBA"/>
    <w:p w14:paraId="4F1A2FCD" w14:textId="77777777" w:rsidR="005656B3" w:rsidRDefault="005656B3" w:rsidP="00886CBA"/>
    <w:p w14:paraId="3AA8AA68" w14:textId="77777777" w:rsidR="005656B3" w:rsidRDefault="005656B3" w:rsidP="00886CBA"/>
    <w:p w14:paraId="739E36F0" w14:textId="77777777" w:rsidR="005656B3" w:rsidRDefault="005656B3" w:rsidP="00886CBA"/>
    <w:p w14:paraId="17AE8941" w14:textId="77777777" w:rsidR="005656B3" w:rsidRDefault="005656B3" w:rsidP="00886CBA"/>
    <w:p w14:paraId="1DD44407" w14:textId="77777777" w:rsidR="005656B3" w:rsidRDefault="005656B3" w:rsidP="00886CBA"/>
    <w:p w14:paraId="734289F8" w14:textId="77777777" w:rsidR="005656B3" w:rsidRDefault="005656B3" w:rsidP="00886CBA"/>
    <w:p w14:paraId="5AB3EF98" w14:textId="77777777" w:rsidR="005656B3" w:rsidRDefault="005656B3" w:rsidP="00886CBA"/>
    <w:p w14:paraId="43FB87D7" w14:textId="77777777" w:rsidR="005656B3" w:rsidRDefault="005656B3" w:rsidP="00886CBA"/>
    <w:p w14:paraId="239712FB" w14:textId="77777777" w:rsidR="005656B3" w:rsidRDefault="005656B3" w:rsidP="00886CBA"/>
    <w:p w14:paraId="75BFF2C9" w14:textId="77777777" w:rsidR="005656B3" w:rsidRDefault="005656B3" w:rsidP="00886CBA"/>
    <w:p w14:paraId="5FD1ED6C" w14:textId="77777777" w:rsidR="005656B3" w:rsidRDefault="005656B3" w:rsidP="00886CBA"/>
    <w:p w14:paraId="138E315D" w14:textId="77777777" w:rsidR="005656B3" w:rsidRDefault="005656B3" w:rsidP="00886CBA"/>
    <w:p w14:paraId="51086A31" w14:textId="77777777" w:rsidR="005656B3" w:rsidRDefault="005656B3" w:rsidP="00886CBA"/>
    <w:p w14:paraId="4ADEB67D" w14:textId="77777777" w:rsidR="005656B3" w:rsidRDefault="005656B3" w:rsidP="00886CBA"/>
    <w:p w14:paraId="5D0BA756" w14:textId="77777777" w:rsidR="005656B3" w:rsidRDefault="005656B3" w:rsidP="00886CBA"/>
    <w:p w14:paraId="231F647D" w14:textId="77777777" w:rsidR="005656B3" w:rsidRDefault="005656B3" w:rsidP="00886CBA"/>
    <w:p w14:paraId="065EC583" w14:textId="77777777" w:rsidR="005656B3" w:rsidRDefault="005656B3" w:rsidP="00886CBA"/>
    <w:p w14:paraId="7CCBEB9B" w14:textId="77777777" w:rsidR="005656B3" w:rsidRDefault="005656B3" w:rsidP="00886CBA"/>
    <w:p w14:paraId="361AA247" w14:textId="77777777" w:rsidR="005656B3" w:rsidRDefault="005656B3" w:rsidP="00886CBA"/>
    <w:p w14:paraId="36D05922" w14:textId="77777777" w:rsidR="005656B3" w:rsidRDefault="005656B3" w:rsidP="00886CBA"/>
    <w:p w14:paraId="71F830EF" w14:textId="77777777" w:rsidR="005656B3" w:rsidRDefault="005656B3" w:rsidP="00886CBA"/>
    <w:p w14:paraId="597A3AE2" w14:textId="77777777" w:rsidR="005656B3" w:rsidRDefault="005656B3" w:rsidP="00886CBA"/>
    <w:p w14:paraId="4131C5E5" w14:textId="77777777" w:rsidR="005656B3" w:rsidRDefault="005656B3" w:rsidP="00886CBA"/>
    <w:p w14:paraId="2D81BB35" w14:textId="77777777" w:rsidR="005656B3" w:rsidRDefault="005656B3" w:rsidP="00886CBA"/>
    <w:p w14:paraId="64F7B200" w14:textId="77777777" w:rsidR="005656B3" w:rsidRDefault="005656B3" w:rsidP="00886CBA"/>
    <w:p w14:paraId="0D748A5C" w14:textId="77777777" w:rsidR="005656B3" w:rsidRDefault="005656B3" w:rsidP="00886CBA"/>
    <w:p w14:paraId="4AECB587" w14:textId="77777777" w:rsidR="005656B3" w:rsidRDefault="005656B3" w:rsidP="00886CBA"/>
    <w:p w14:paraId="75FCC82B" w14:textId="77777777" w:rsidR="005656B3" w:rsidRDefault="005656B3" w:rsidP="00886CBA"/>
    <w:p w14:paraId="7D980870" w14:textId="77777777" w:rsidR="005656B3" w:rsidRDefault="005656B3" w:rsidP="00886CBA"/>
    <w:p w14:paraId="4C88A367" w14:textId="77777777" w:rsidR="005656B3" w:rsidRDefault="005656B3" w:rsidP="00886CBA"/>
    <w:p w14:paraId="30F183DB" w14:textId="77777777" w:rsidR="005656B3" w:rsidRDefault="005656B3" w:rsidP="00886CBA"/>
    <w:p w14:paraId="3C5C2F71" w14:textId="77777777" w:rsidR="005656B3" w:rsidRDefault="005656B3" w:rsidP="00886CBA"/>
    <w:p w14:paraId="3794D572" w14:textId="77777777" w:rsidR="005656B3" w:rsidRDefault="005656B3" w:rsidP="00886CBA"/>
    <w:p w14:paraId="63CD569F" w14:textId="77777777" w:rsidR="005656B3" w:rsidRDefault="005656B3" w:rsidP="00886CBA"/>
    <w:p w14:paraId="5780F44B" w14:textId="77777777" w:rsidR="005656B3" w:rsidRDefault="005656B3" w:rsidP="00886CBA"/>
    <w:p w14:paraId="0928B59E" w14:textId="77777777" w:rsidR="005656B3" w:rsidRDefault="005656B3" w:rsidP="00886CBA"/>
    <w:p w14:paraId="79CC361A" w14:textId="77777777" w:rsidR="005656B3" w:rsidRDefault="005656B3" w:rsidP="00886CBA"/>
    <w:p w14:paraId="2A447D21" w14:textId="77777777" w:rsidR="005656B3" w:rsidRDefault="005656B3" w:rsidP="00886CBA"/>
    <w:p w14:paraId="2081343B" w14:textId="77777777" w:rsidR="005656B3" w:rsidRDefault="005656B3" w:rsidP="00886CBA"/>
    <w:p w14:paraId="17BD7BBA" w14:textId="77777777" w:rsidR="005656B3" w:rsidRDefault="005656B3" w:rsidP="00886CBA"/>
    <w:p w14:paraId="5B403C33" w14:textId="77777777" w:rsidR="005656B3" w:rsidRDefault="005656B3" w:rsidP="00886CBA"/>
    <w:p w14:paraId="4A52621E" w14:textId="77777777" w:rsidR="005656B3" w:rsidRDefault="005656B3" w:rsidP="00886CBA"/>
    <w:p w14:paraId="558B00D3" w14:textId="77777777" w:rsidR="005656B3" w:rsidRDefault="005656B3" w:rsidP="00886CBA"/>
    <w:p w14:paraId="50AB7605" w14:textId="77777777" w:rsidR="005656B3" w:rsidRDefault="005656B3" w:rsidP="00886CBA"/>
    <w:p w14:paraId="5CDB6FB6" w14:textId="77777777" w:rsidR="005656B3" w:rsidRDefault="005656B3" w:rsidP="00886CBA"/>
    <w:p w14:paraId="69598769" w14:textId="77777777" w:rsidR="005656B3" w:rsidRDefault="005656B3" w:rsidP="00886CBA"/>
  </w:endnote>
  <w:endnote w:type="continuationSeparator" w:id="0">
    <w:p w14:paraId="3DD09C63" w14:textId="77777777" w:rsidR="005656B3" w:rsidRDefault="005656B3" w:rsidP="00886CBA">
      <w:r>
        <w:continuationSeparator/>
      </w:r>
    </w:p>
    <w:p w14:paraId="070C69BF" w14:textId="77777777" w:rsidR="005656B3" w:rsidRDefault="005656B3" w:rsidP="00886CBA"/>
    <w:p w14:paraId="02416775" w14:textId="77777777" w:rsidR="005656B3" w:rsidRDefault="005656B3" w:rsidP="00886CBA"/>
    <w:p w14:paraId="222AA748" w14:textId="77777777" w:rsidR="005656B3" w:rsidRDefault="005656B3" w:rsidP="00886CBA"/>
    <w:p w14:paraId="59603C57" w14:textId="77777777" w:rsidR="005656B3" w:rsidRDefault="005656B3" w:rsidP="00886CBA"/>
    <w:p w14:paraId="5BF7B583" w14:textId="77777777" w:rsidR="005656B3" w:rsidRDefault="005656B3" w:rsidP="00886CBA"/>
    <w:p w14:paraId="48FB4F9C" w14:textId="77777777" w:rsidR="005656B3" w:rsidRDefault="005656B3" w:rsidP="00886CBA"/>
    <w:p w14:paraId="6C29F886" w14:textId="77777777" w:rsidR="005656B3" w:rsidRDefault="005656B3" w:rsidP="00886CBA"/>
    <w:p w14:paraId="21301941" w14:textId="77777777" w:rsidR="005656B3" w:rsidRDefault="005656B3" w:rsidP="00886CBA"/>
    <w:p w14:paraId="4D458DBB" w14:textId="77777777" w:rsidR="005656B3" w:rsidRDefault="005656B3" w:rsidP="00886CBA"/>
    <w:p w14:paraId="005B24D7" w14:textId="77777777" w:rsidR="005656B3" w:rsidRDefault="005656B3" w:rsidP="00886CBA"/>
    <w:p w14:paraId="43A100C8" w14:textId="77777777" w:rsidR="005656B3" w:rsidRDefault="005656B3" w:rsidP="00886CBA"/>
    <w:p w14:paraId="12A7C6BC" w14:textId="77777777" w:rsidR="005656B3" w:rsidRDefault="005656B3" w:rsidP="00886CBA"/>
    <w:p w14:paraId="497FE680" w14:textId="77777777" w:rsidR="005656B3" w:rsidRDefault="005656B3" w:rsidP="00886CBA"/>
    <w:p w14:paraId="4ABA8BEC" w14:textId="77777777" w:rsidR="005656B3" w:rsidRDefault="005656B3" w:rsidP="00886CBA"/>
    <w:p w14:paraId="7196CB40" w14:textId="77777777" w:rsidR="005656B3" w:rsidRDefault="005656B3" w:rsidP="00886CBA"/>
    <w:p w14:paraId="41005361" w14:textId="77777777" w:rsidR="005656B3" w:rsidRDefault="005656B3" w:rsidP="00886CBA"/>
    <w:p w14:paraId="448B9744" w14:textId="77777777" w:rsidR="005656B3" w:rsidRDefault="005656B3" w:rsidP="00886CBA"/>
    <w:p w14:paraId="3A36DC2D" w14:textId="77777777" w:rsidR="005656B3" w:rsidRDefault="005656B3" w:rsidP="00886CBA"/>
    <w:p w14:paraId="65A98755" w14:textId="77777777" w:rsidR="005656B3" w:rsidRDefault="005656B3" w:rsidP="00886CBA"/>
    <w:p w14:paraId="33B9B1AE" w14:textId="77777777" w:rsidR="005656B3" w:rsidRDefault="005656B3" w:rsidP="00886CBA"/>
    <w:p w14:paraId="75E225F7" w14:textId="77777777" w:rsidR="005656B3" w:rsidRDefault="005656B3" w:rsidP="00886CBA"/>
    <w:p w14:paraId="7FD7790D" w14:textId="77777777" w:rsidR="005656B3" w:rsidRDefault="005656B3" w:rsidP="00886CBA"/>
    <w:p w14:paraId="084BDF89" w14:textId="77777777" w:rsidR="005656B3" w:rsidRDefault="005656B3" w:rsidP="00886CBA"/>
    <w:p w14:paraId="61CB4F54" w14:textId="77777777" w:rsidR="005656B3" w:rsidRDefault="005656B3" w:rsidP="00886CBA"/>
    <w:p w14:paraId="4FAF2B12" w14:textId="77777777" w:rsidR="005656B3" w:rsidRDefault="005656B3" w:rsidP="00886CBA"/>
    <w:p w14:paraId="0E143E6A" w14:textId="77777777" w:rsidR="005656B3" w:rsidRDefault="005656B3" w:rsidP="00886CBA"/>
    <w:p w14:paraId="39AB1910" w14:textId="77777777" w:rsidR="005656B3" w:rsidRDefault="005656B3" w:rsidP="00886CBA"/>
    <w:p w14:paraId="73ED4942" w14:textId="77777777" w:rsidR="005656B3" w:rsidRDefault="005656B3" w:rsidP="00886CBA"/>
    <w:p w14:paraId="71206FFF" w14:textId="77777777" w:rsidR="005656B3" w:rsidRDefault="005656B3" w:rsidP="00886CBA"/>
    <w:p w14:paraId="04756FC5" w14:textId="77777777" w:rsidR="005656B3" w:rsidRDefault="005656B3" w:rsidP="00886CBA"/>
    <w:p w14:paraId="284D7BDC" w14:textId="77777777" w:rsidR="005656B3" w:rsidRDefault="005656B3" w:rsidP="00886CBA"/>
    <w:p w14:paraId="3F956F9A" w14:textId="77777777" w:rsidR="005656B3" w:rsidRDefault="005656B3" w:rsidP="00886CBA"/>
    <w:p w14:paraId="62E74820" w14:textId="77777777" w:rsidR="005656B3" w:rsidRDefault="005656B3" w:rsidP="00886CBA"/>
    <w:p w14:paraId="5DC6E404" w14:textId="77777777" w:rsidR="005656B3" w:rsidRDefault="005656B3" w:rsidP="00886CBA"/>
    <w:p w14:paraId="322658FA" w14:textId="77777777" w:rsidR="005656B3" w:rsidRDefault="005656B3" w:rsidP="00886CBA"/>
    <w:p w14:paraId="04303B67" w14:textId="77777777" w:rsidR="005656B3" w:rsidRDefault="005656B3" w:rsidP="00886CBA"/>
    <w:p w14:paraId="496383F5" w14:textId="77777777" w:rsidR="005656B3" w:rsidRDefault="005656B3" w:rsidP="00886CBA"/>
    <w:p w14:paraId="09CA27EC" w14:textId="77777777" w:rsidR="005656B3" w:rsidRDefault="005656B3" w:rsidP="00886CBA"/>
    <w:p w14:paraId="2B6A3B03" w14:textId="77777777" w:rsidR="005656B3" w:rsidRDefault="005656B3" w:rsidP="00886CBA"/>
    <w:p w14:paraId="2566B75C" w14:textId="77777777" w:rsidR="005656B3" w:rsidRDefault="005656B3" w:rsidP="00886CBA"/>
    <w:p w14:paraId="70951305" w14:textId="77777777" w:rsidR="005656B3" w:rsidRDefault="005656B3" w:rsidP="00886CBA"/>
    <w:p w14:paraId="2207956A" w14:textId="77777777" w:rsidR="005656B3" w:rsidRDefault="005656B3" w:rsidP="00886CBA"/>
    <w:p w14:paraId="17FBBAE2" w14:textId="77777777" w:rsidR="005656B3" w:rsidRDefault="005656B3" w:rsidP="00886CBA"/>
    <w:p w14:paraId="2F3D2C7F" w14:textId="77777777" w:rsidR="005656B3" w:rsidRDefault="005656B3" w:rsidP="00886CBA"/>
    <w:p w14:paraId="58E0C70C" w14:textId="77777777" w:rsidR="005656B3" w:rsidRDefault="005656B3" w:rsidP="00886CBA"/>
    <w:p w14:paraId="4240F911" w14:textId="77777777" w:rsidR="005656B3" w:rsidRDefault="005656B3" w:rsidP="00886CBA"/>
    <w:p w14:paraId="519FD59F" w14:textId="77777777" w:rsidR="005656B3" w:rsidRDefault="005656B3" w:rsidP="00886CBA"/>
    <w:p w14:paraId="7BD3036F" w14:textId="77777777" w:rsidR="005656B3" w:rsidRDefault="005656B3" w:rsidP="00886CBA"/>
    <w:p w14:paraId="6937AEE2" w14:textId="77777777" w:rsidR="005656B3" w:rsidRDefault="005656B3" w:rsidP="00886CBA"/>
    <w:p w14:paraId="183D1428" w14:textId="77777777" w:rsidR="005656B3" w:rsidRDefault="005656B3" w:rsidP="00886CBA"/>
    <w:p w14:paraId="7A3B0643" w14:textId="77777777" w:rsidR="005656B3" w:rsidRDefault="005656B3" w:rsidP="00886CBA"/>
    <w:p w14:paraId="456C4056" w14:textId="77777777" w:rsidR="005656B3" w:rsidRDefault="005656B3" w:rsidP="00886CBA"/>
    <w:p w14:paraId="64ECF0CB" w14:textId="77777777" w:rsidR="005656B3" w:rsidRDefault="005656B3" w:rsidP="00886CBA"/>
    <w:p w14:paraId="70DE7582" w14:textId="77777777" w:rsidR="005656B3" w:rsidRDefault="005656B3" w:rsidP="00886CBA"/>
    <w:p w14:paraId="214EED4C" w14:textId="77777777" w:rsidR="005656B3" w:rsidRDefault="005656B3" w:rsidP="00886CBA"/>
    <w:p w14:paraId="6BF233D4" w14:textId="77777777" w:rsidR="005656B3" w:rsidRDefault="005656B3" w:rsidP="00886CBA"/>
    <w:p w14:paraId="45BB4733" w14:textId="77777777" w:rsidR="005656B3" w:rsidRDefault="005656B3" w:rsidP="00886CBA"/>
    <w:p w14:paraId="3CA73AAE" w14:textId="77777777" w:rsidR="005656B3" w:rsidRDefault="005656B3" w:rsidP="00886CBA"/>
    <w:p w14:paraId="7683062A" w14:textId="77777777" w:rsidR="005656B3" w:rsidRDefault="005656B3" w:rsidP="00886CBA"/>
    <w:p w14:paraId="1B907B1C" w14:textId="77777777" w:rsidR="005656B3" w:rsidRDefault="005656B3" w:rsidP="00886CBA"/>
    <w:p w14:paraId="10CFB2C6" w14:textId="77777777" w:rsidR="005656B3" w:rsidRDefault="005656B3" w:rsidP="00886CBA"/>
    <w:p w14:paraId="0B0A01FE" w14:textId="77777777" w:rsidR="005656B3" w:rsidRDefault="005656B3" w:rsidP="00886CBA"/>
    <w:p w14:paraId="19FB1942" w14:textId="77777777" w:rsidR="005656B3" w:rsidRDefault="005656B3" w:rsidP="00886CBA"/>
    <w:p w14:paraId="5104C45B" w14:textId="77777777" w:rsidR="005656B3" w:rsidRDefault="005656B3" w:rsidP="00886CBA"/>
    <w:p w14:paraId="3EEDA68F" w14:textId="77777777" w:rsidR="005656B3" w:rsidRDefault="005656B3" w:rsidP="00886CBA"/>
    <w:p w14:paraId="3E1B8B13" w14:textId="77777777" w:rsidR="005656B3" w:rsidRDefault="005656B3" w:rsidP="00886CBA"/>
    <w:p w14:paraId="41B32A8C" w14:textId="77777777" w:rsidR="005656B3" w:rsidRDefault="005656B3" w:rsidP="00886CBA"/>
    <w:p w14:paraId="1174241D" w14:textId="77777777" w:rsidR="005656B3" w:rsidRDefault="005656B3" w:rsidP="00886CBA"/>
    <w:p w14:paraId="2F9A2B8D" w14:textId="77777777" w:rsidR="005656B3" w:rsidRDefault="005656B3" w:rsidP="00886CBA"/>
    <w:p w14:paraId="488590D8" w14:textId="77777777" w:rsidR="005656B3" w:rsidRDefault="005656B3" w:rsidP="00886CBA"/>
    <w:p w14:paraId="47129964" w14:textId="77777777" w:rsidR="005656B3" w:rsidRDefault="005656B3" w:rsidP="00886CBA"/>
    <w:p w14:paraId="2F9372E3" w14:textId="77777777" w:rsidR="005656B3" w:rsidRDefault="005656B3" w:rsidP="00886CBA"/>
    <w:p w14:paraId="46AB34F9" w14:textId="77777777" w:rsidR="005656B3" w:rsidRDefault="005656B3" w:rsidP="00886CBA"/>
    <w:p w14:paraId="311C0B60" w14:textId="77777777" w:rsidR="005656B3" w:rsidRDefault="005656B3" w:rsidP="00886CBA"/>
    <w:p w14:paraId="1BED3054" w14:textId="77777777" w:rsidR="005656B3" w:rsidRDefault="005656B3" w:rsidP="00886CBA"/>
    <w:p w14:paraId="7563C0CF" w14:textId="77777777" w:rsidR="005656B3" w:rsidRDefault="005656B3" w:rsidP="00886CBA"/>
    <w:p w14:paraId="0EE8AB2E" w14:textId="77777777" w:rsidR="005656B3" w:rsidRDefault="005656B3" w:rsidP="00886CBA"/>
    <w:p w14:paraId="0EFBBF6F" w14:textId="77777777" w:rsidR="005656B3" w:rsidRDefault="005656B3" w:rsidP="00886CBA"/>
    <w:p w14:paraId="6AEBAFE2" w14:textId="77777777" w:rsidR="005656B3" w:rsidRDefault="005656B3" w:rsidP="00886CBA"/>
    <w:p w14:paraId="6EC75188" w14:textId="77777777" w:rsidR="005656B3" w:rsidRDefault="005656B3" w:rsidP="00886CBA"/>
    <w:p w14:paraId="6F8FC5EA" w14:textId="77777777" w:rsidR="005656B3" w:rsidRDefault="005656B3" w:rsidP="00886CBA"/>
    <w:p w14:paraId="79A8976B" w14:textId="77777777" w:rsidR="005656B3" w:rsidRDefault="005656B3" w:rsidP="00886CBA"/>
    <w:p w14:paraId="53C5D5FC" w14:textId="77777777" w:rsidR="005656B3" w:rsidRDefault="005656B3" w:rsidP="00886CBA"/>
    <w:p w14:paraId="67AF16F6" w14:textId="77777777" w:rsidR="005656B3" w:rsidRDefault="005656B3" w:rsidP="00886CBA"/>
    <w:p w14:paraId="4310C338" w14:textId="77777777" w:rsidR="005656B3" w:rsidRDefault="005656B3" w:rsidP="00886CBA"/>
    <w:p w14:paraId="751E0BBD" w14:textId="77777777" w:rsidR="005656B3" w:rsidRDefault="005656B3" w:rsidP="00886CBA"/>
    <w:p w14:paraId="1CB54E0B" w14:textId="77777777" w:rsidR="005656B3" w:rsidRDefault="005656B3" w:rsidP="00886CBA"/>
    <w:p w14:paraId="727FC38D" w14:textId="77777777" w:rsidR="005656B3" w:rsidRDefault="005656B3" w:rsidP="00886CBA"/>
    <w:p w14:paraId="2A7DE3F9" w14:textId="77777777" w:rsidR="005656B3" w:rsidRDefault="005656B3" w:rsidP="00886CBA"/>
    <w:p w14:paraId="3A9F82BA" w14:textId="77777777" w:rsidR="005656B3" w:rsidRDefault="005656B3" w:rsidP="00886CBA"/>
    <w:p w14:paraId="1466E70D" w14:textId="77777777" w:rsidR="005656B3" w:rsidRDefault="005656B3" w:rsidP="00886CBA"/>
    <w:p w14:paraId="4ABA8A28" w14:textId="77777777" w:rsidR="005656B3" w:rsidRDefault="005656B3" w:rsidP="00886CBA"/>
    <w:p w14:paraId="7152EF5A" w14:textId="77777777" w:rsidR="005656B3" w:rsidRDefault="005656B3" w:rsidP="00886CBA"/>
    <w:p w14:paraId="15B55333" w14:textId="77777777" w:rsidR="005656B3" w:rsidRDefault="005656B3" w:rsidP="00886CBA"/>
    <w:p w14:paraId="6845769C" w14:textId="77777777" w:rsidR="005656B3" w:rsidRDefault="005656B3" w:rsidP="00886CBA"/>
    <w:p w14:paraId="4BE42985" w14:textId="77777777" w:rsidR="005656B3" w:rsidRDefault="005656B3" w:rsidP="00886CBA"/>
    <w:p w14:paraId="0B19ADE9" w14:textId="77777777" w:rsidR="005656B3" w:rsidRDefault="005656B3" w:rsidP="00886CBA"/>
    <w:p w14:paraId="733167E8" w14:textId="77777777" w:rsidR="005656B3" w:rsidRDefault="005656B3" w:rsidP="00886CBA"/>
    <w:p w14:paraId="496C2C30" w14:textId="77777777" w:rsidR="005656B3" w:rsidRDefault="005656B3" w:rsidP="00886CBA"/>
    <w:p w14:paraId="55E7FF7C" w14:textId="77777777" w:rsidR="005656B3" w:rsidRDefault="005656B3" w:rsidP="00886CBA"/>
    <w:p w14:paraId="40410DEA" w14:textId="77777777" w:rsidR="005656B3" w:rsidRDefault="005656B3" w:rsidP="00886CBA"/>
    <w:p w14:paraId="1ABFA9FE" w14:textId="77777777" w:rsidR="005656B3" w:rsidRDefault="005656B3" w:rsidP="00886CBA"/>
    <w:p w14:paraId="45E942E6" w14:textId="77777777" w:rsidR="005656B3" w:rsidRDefault="005656B3" w:rsidP="00886CBA"/>
    <w:p w14:paraId="20B8524A" w14:textId="77777777" w:rsidR="005656B3" w:rsidRDefault="005656B3" w:rsidP="00886CBA"/>
    <w:p w14:paraId="5A39A777" w14:textId="77777777" w:rsidR="005656B3" w:rsidRDefault="005656B3" w:rsidP="00886CBA"/>
    <w:p w14:paraId="70DA5E1D" w14:textId="77777777" w:rsidR="005656B3" w:rsidRDefault="005656B3" w:rsidP="00886CBA"/>
    <w:p w14:paraId="04596F3B" w14:textId="77777777" w:rsidR="005656B3" w:rsidRDefault="005656B3" w:rsidP="00886CBA"/>
    <w:p w14:paraId="760CE519" w14:textId="77777777" w:rsidR="005656B3" w:rsidRDefault="005656B3" w:rsidP="00886CBA"/>
    <w:p w14:paraId="67BDF8E6" w14:textId="77777777" w:rsidR="005656B3" w:rsidRDefault="005656B3" w:rsidP="00886CBA"/>
    <w:p w14:paraId="7E028377" w14:textId="77777777" w:rsidR="005656B3" w:rsidRDefault="005656B3" w:rsidP="00886CBA"/>
    <w:p w14:paraId="417A6C5C" w14:textId="77777777" w:rsidR="005656B3" w:rsidRDefault="005656B3" w:rsidP="00886CBA"/>
    <w:p w14:paraId="109BD047" w14:textId="77777777" w:rsidR="005656B3" w:rsidRDefault="005656B3" w:rsidP="00886CBA"/>
    <w:p w14:paraId="4491F8E0" w14:textId="77777777" w:rsidR="005656B3" w:rsidRDefault="005656B3" w:rsidP="00886CBA"/>
    <w:p w14:paraId="2F059559" w14:textId="77777777" w:rsidR="005656B3" w:rsidRDefault="005656B3" w:rsidP="00886CBA"/>
    <w:p w14:paraId="043F475C" w14:textId="77777777" w:rsidR="005656B3" w:rsidRDefault="005656B3" w:rsidP="00886CBA"/>
    <w:p w14:paraId="0AA1479A" w14:textId="77777777" w:rsidR="005656B3" w:rsidRDefault="005656B3" w:rsidP="00886CBA"/>
    <w:p w14:paraId="684494BE" w14:textId="77777777" w:rsidR="005656B3" w:rsidRDefault="005656B3" w:rsidP="00886CBA"/>
    <w:p w14:paraId="2A0B26E6" w14:textId="77777777" w:rsidR="005656B3" w:rsidRDefault="005656B3" w:rsidP="00886CBA"/>
    <w:p w14:paraId="08E01249" w14:textId="77777777" w:rsidR="005656B3" w:rsidRDefault="005656B3" w:rsidP="00886CBA"/>
    <w:p w14:paraId="172A2E00" w14:textId="77777777" w:rsidR="005656B3" w:rsidRDefault="005656B3" w:rsidP="00886CBA"/>
    <w:p w14:paraId="4833614F" w14:textId="77777777" w:rsidR="005656B3" w:rsidRDefault="005656B3" w:rsidP="00886CBA"/>
    <w:p w14:paraId="7628ED16" w14:textId="77777777" w:rsidR="005656B3" w:rsidRDefault="005656B3" w:rsidP="00886CBA"/>
    <w:p w14:paraId="1B1C5995" w14:textId="77777777" w:rsidR="005656B3" w:rsidRDefault="005656B3" w:rsidP="00886CBA"/>
    <w:p w14:paraId="29A574E2" w14:textId="77777777" w:rsidR="005656B3" w:rsidRDefault="005656B3" w:rsidP="00886CBA"/>
    <w:p w14:paraId="4B81CE14" w14:textId="77777777" w:rsidR="005656B3" w:rsidRDefault="005656B3" w:rsidP="00886CBA"/>
    <w:p w14:paraId="4DCBB626" w14:textId="77777777" w:rsidR="005656B3" w:rsidRDefault="005656B3" w:rsidP="00886CBA"/>
    <w:p w14:paraId="1B17A454" w14:textId="77777777" w:rsidR="005656B3" w:rsidRDefault="005656B3" w:rsidP="00886CBA"/>
    <w:p w14:paraId="7507D9CB" w14:textId="77777777" w:rsidR="005656B3" w:rsidRDefault="005656B3" w:rsidP="00886CBA"/>
    <w:p w14:paraId="493B3230" w14:textId="77777777" w:rsidR="005656B3" w:rsidRDefault="005656B3" w:rsidP="00886CBA"/>
    <w:p w14:paraId="7F013593" w14:textId="77777777" w:rsidR="005656B3" w:rsidRDefault="005656B3" w:rsidP="00886CBA"/>
    <w:p w14:paraId="6C7135F2" w14:textId="77777777" w:rsidR="005656B3" w:rsidRDefault="005656B3" w:rsidP="00886CBA"/>
    <w:p w14:paraId="4E2F7455" w14:textId="77777777" w:rsidR="005656B3" w:rsidRDefault="005656B3" w:rsidP="00886CBA"/>
    <w:p w14:paraId="0D8EBE9E" w14:textId="77777777" w:rsidR="005656B3" w:rsidRDefault="005656B3" w:rsidP="00886CBA"/>
    <w:p w14:paraId="38336FCB" w14:textId="77777777" w:rsidR="005656B3" w:rsidRDefault="005656B3" w:rsidP="00886CBA"/>
    <w:p w14:paraId="285481A9" w14:textId="77777777" w:rsidR="005656B3" w:rsidRDefault="005656B3" w:rsidP="00886CBA"/>
    <w:p w14:paraId="4CFEEBBD" w14:textId="77777777" w:rsidR="005656B3" w:rsidRDefault="005656B3" w:rsidP="00886CBA"/>
    <w:p w14:paraId="6AA6861A" w14:textId="77777777" w:rsidR="005656B3" w:rsidRDefault="005656B3" w:rsidP="00886CBA"/>
    <w:p w14:paraId="1173887D" w14:textId="77777777" w:rsidR="005656B3" w:rsidRDefault="005656B3" w:rsidP="00886CBA"/>
    <w:p w14:paraId="1847CC40" w14:textId="77777777" w:rsidR="005656B3" w:rsidRDefault="005656B3" w:rsidP="00886CBA"/>
    <w:p w14:paraId="15736681" w14:textId="77777777" w:rsidR="005656B3" w:rsidRDefault="005656B3" w:rsidP="00886CBA"/>
    <w:p w14:paraId="07301FA2" w14:textId="77777777" w:rsidR="005656B3" w:rsidRDefault="005656B3" w:rsidP="00886CBA"/>
    <w:p w14:paraId="5C3A493D" w14:textId="77777777" w:rsidR="005656B3" w:rsidRDefault="005656B3" w:rsidP="00886CBA"/>
    <w:p w14:paraId="43189CA0" w14:textId="77777777" w:rsidR="005656B3" w:rsidRDefault="005656B3" w:rsidP="00886CBA"/>
    <w:p w14:paraId="223D7C72" w14:textId="77777777" w:rsidR="005656B3" w:rsidRDefault="005656B3" w:rsidP="00886CBA"/>
    <w:p w14:paraId="2BDBDE7B" w14:textId="77777777" w:rsidR="005656B3" w:rsidRDefault="005656B3" w:rsidP="00886CBA"/>
    <w:p w14:paraId="2CF2EFF3" w14:textId="77777777" w:rsidR="005656B3" w:rsidRDefault="005656B3" w:rsidP="00886CBA"/>
    <w:p w14:paraId="7EEBF9E4" w14:textId="77777777" w:rsidR="005656B3" w:rsidRDefault="005656B3" w:rsidP="00886CBA"/>
    <w:p w14:paraId="3DDE9E02" w14:textId="77777777" w:rsidR="005656B3" w:rsidRDefault="005656B3" w:rsidP="00886CBA"/>
    <w:p w14:paraId="20608812" w14:textId="77777777" w:rsidR="005656B3" w:rsidRDefault="005656B3" w:rsidP="00886CBA"/>
    <w:p w14:paraId="3250F01C" w14:textId="77777777" w:rsidR="005656B3" w:rsidRDefault="005656B3" w:rsidP="00886CBA"/>
    <w:p w14:paraId="66182648" w14:textId="77777777" w:rsidR="005656B3" w:rsidRDefault="005656B3" w:rsidP="00886CBA"/>
    <w:p w14:paraId="47817644" w14:textId="77777777" w:rsidR="005656B3" w:rsidRDefault="005656B3" w:rsidP="00886CBA"/>
    <w:p w14:paraId="4CA2EDF0" w14:textId="77777777" w:rsidR="005656B3" w:rsidRDefault="005656B3" w:rsidP="00886CBA"/>
    <w:p w14:paraId="218EE4DC" w14:textId="77777777" w:rsidR="005656B3" w:rsidRDefault="005656B3" w:rsidP="00886CBA"/>
    <w:p w14:paraId="01EE8924" w14:textId="77777777" w:rsidR="005656B3" w:rsidRDefault="005656B3" w:rsidP="00886CBA"/>
    <w:p w14:paraId="370FECEA" w14:textId="77777777" w:rsidR="005656B3" w:rsidRDefault="005656B3" w:rsidP="00886CBA"/>
    <w:p w14:paraId="7900A7BF" w14:textId="77777777" w:rsidR="005656B3" w:rsidRDefault="005656B3" w:rsidP="00886CBA"/>
    <w:p w14:paraId="293039F5" w14:textId="77777777" w:rsidR="005656B3" w:rsidRDefault="005656B3" w:rsidP="00886CBA"/>
    <w:p w14:paraId="3A2C3150" w14:textId="77777777" w:rsidR="005656B3" w:rsidRDefault="005656B3" w:rsidP="00886CBA"/>
    <w:p w14:paraId="4C6CA493" w14:textId="77777777" w:rsidR="005656B3" w:rsidRDefault="005656B3" w:rsidP="00886CBA"/>
    <w:p w14:paraId="7EF2856C" w14:textId="77777777" w:rsidR="005656B3" w:rsidRDefault="005656B3" w:rsidP="00886CBA"/>
    <w:p w14:paraId="38F58143" w14:textId="77777777" w:rsidR="005656B3" w:rsidRDefault="005656B3" w:rsidP="00886CBA"/>
    <w:p w14:paraId="3D6CB916" w14:textId="77777777" w:rsidR="005656B3" w:rsidRDefault="005656B3" w:rsidP="00886CBA"/>
    <w:p w14:paraId="0F05615A" w14:textId="77777777" w:rsidR="005656B3" w:rsidRDefault="005656B3" w:rsidP="00886CBA"/>
    <w:p w14:paraId="5C7483CC" w14:textId="77777777" w:rsidR="005656B3" w:rsidRDefault="005656B3" w:rsidP="00886CBA"/>
    <w:p w14:paraId="7CF11B99" w14:textId="77777777" w:rsidR="005656B3" w:rsidRDefault="005656B3" w:rsidP="00886CBA"/>
    <w:p w14:paraId="48BCAB67" w14:textId="77777777" w:rsidR="005656B3" w:rsidRDefault="005656B3" w:rsidP="00886CBA"/>
    <w:p w14:paraId="09085AC6" w14:textId="77777777" w:rsidR="005656B3" w:rsidRDefault="005656B3" w:rsidP="00886CBA"/>
    <w:p w14:paraId="208F14EE" w14:textId="77777777" w:rsidR="005656B3" w:rsidRDefault="005656B3" w:rsidP="00886CBA"/>
    <w:p w14:paraId="2C22AE60" w14:textId="77777777" w:rsidR="005656B3" w:rsidRDefault="005656B3" w:rsidP="00886CBA"/>
    <w:p w14:paraId="49887064" w14:textId="77777777" w:rsidR="005656B3" w:rsidRDefault="005656B3" w:rsidP="00886CBA"/>
    <w:p w14:paraId="124C8C2A" w14:textId="77777777" w:rsidR="005656B3" w:rsidRDefault="005656B3" w:rsidP="00886CBA"/>
    <w:p w14:paraId="1DA9E6F3" w14:textId="77777777" w:rsidR="005656B3" w:rsidRDefault="005656B3" w:rsidP="00886CBA"/>
    <w:p w14:paraId="1A0DBAE4" w14:textId="77777777" w:rsidR="005656B3" w:rsidRDefault="005656B3" w:rsidP="00886CBA"/>
    <w:p w14:paraId="1BC782AA" w14:textId="77777777" w:rsidR="005656B3" w:rsidRDefault="005656B3" w:rsidP="00886CBA"/>
    <w:p w14:paraId="4FEC7253" w14:textId="77777777" w:rsidR="005656B3" w:rsidRDefault="005656B3" w:rsidP="00886CBA"/>
    <w:p w14:paraId="3CEAA754" w14:textId="77777777" w:rsidR="005656B3" w:rsidRDefault="005656B3" w:rsidP="00886CBA"/>
    <w:p w14:paraId="11221ECE" w14:textId="77777777" w:rsidR="005656B3" w:rsidRDefault="005656B3" w:rsidP="00886CBA"/>
    <w:p w14:paraId="65047DC8" w14:textId="77777777" w:rsidR="005656B3" w:rsidRDefault="005656B3" w:rsidP="00886CBA"/>
    <w:p w14:paraId="785A3D4A" w14:textId="77777777" w:rsidR="005656B3" w:rsidRDefault="005656B3" w:rsidP="00886CBA"/>
    <w:p w14:paraId="38EE45B5" w14:textId="77777777" w:rsidR="005656B3" w:rsidRDefault="005656B3" w:rsidP="00886CBA"/>
    <w:p w14:paraId="27F4F41E" w14:textId="77777777" w:rsidR="005656B3" w:rsidRDefault="005656B3" w:rsidP="00886CBA"/>
    <w:p w14:paraId="7B45E1AF" w14:textId="77777777" w:rsidR="005656B3" w:rsidRDefault="005656B3" w:rsidP="00886CBA"/>
    <w:p w14:paraId="42EFFF05" w14:textId="77777777" w:rsidR="005656B3" w:rsidRDefault="005656B3" w:rsidP="0088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B6DD" w14:textId="77777777" w:rsidR="005656B3" w:rsidRPr="0018501A" w:rsidRDefault="005656B3" w:rsidP="00886CBA">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68786E">
      <w:rPr>
        <w:rStyle w:val="PageNumber"/>
        <w:noProof/>
      </w:rPr>
      <w:t>20</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68786E">
      <w:rPr>
        <w:rStyle w:val="PageNumber"/>
        <w:noProof/>
      </w:rPr>
      <w:t>30</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5A9D6" w14:textId="77777777" w:rsidR="005656B3" w:rsidRDefault="005656B3" w:rsidP="00886CBA">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970DC" w14:textId="77777777" w:rsidR="005656B3" w:rsidRDefault="005656B3" w:rsidP="00886CBA">
      <w:r>
        <w:separator/>
      </w:r>
    </w:p>
    <w:p w14:paraId="217B734D" w14:textId="77777777" w:rsidR="005656B3" w:rsidRDefault="005656B3" w:rsidP="00886CBA"/>
    <w:p w14:paraId="18032079" w14:textId="77777777" w:rsidR="005656B3" w:rsidRDefault="005656B3" w:rsidP="00886CBA"/>
    <w:p w14:paraId="4B019115" w14:textId="77777777" w:rsidR="005656B3" w:rsidRDefault="005656B3" w:rsidP="00886CBA"/>
    <w:p w14:paraId="1627A547" w14:textId="77777777" w:rsidR="005656B3" w:rsidRDefault="005656B3" w:rsidP="00886CBA"/>
    <w:p w14:paraId="09FC55AF" w14:textId="77777777" w:rsidR="005656B3" w:rsidRDefault="005656B3" w:rsidP="00886CBA"/>
    <w:p w14:paraId="306FD997" w14:textId="77777777" w:rsidR="005656B3" w:rsidRDefault="005656B3" w:rsidP="00886CBA"/>
    <w:p w14:paraId="4DFB467A" w14:textId="77777777" w:rsidR="005656B3" w:rsidRDefault="005656B3" w:rsidP="00886CBA"/>
    <w:p w14:paraId="3BCBA13E" w14:textId="77777777" w:rsidR="005656B3" w:rsidRDefault="005656B3" w:rsidP="00886CBA"/>
    <w:p w14:paraId="0DF5A915" w14:textId="77777777" w:rsidR="005656B3" w:rsidRDefault="005656B3" w:rsidP="00886CBA"/>
    <w:p w14:paraId="24645123" w14:textId="77777777" w:rsidR="005656B3" w:rsidRDefault="005656B3" w:rsidP="00886CBA"/>
    <w:p w14:paraId="378982A2" w14:textId="77777777" w:rsidR="005656B3" w:rsidRDefault="005656B3" w:rsidP="00886CBA"/>
    <w:p w14:paraId="31654F4D" w14:textId="77777777" w:rsidR="005656B3" w:rsidRDefault="005656B3" w:rsidP="00886CBA"/>
    <w:p w14:paraId="16A01DA2" w14:textId="77777777" w:rsidR="005656B3" w:rsidRDefault="005656B3" w:rsidP="00886CBA"/>
    <w:p w14:paraId="179D8F78" w14:textId="77777777" w:rsidR="005656B3" w:rsidRDefault="005656B3" w:rsidP="00886CBA"/>
    <w:p w14:paraId="1295AA3D" w14:textId="77777777" w:rsidR="005656B3" w:rsidRDefault="005656B3" w:rsidP="00886CBA"/>
    <w:p w14:paraId="12B0B01E" w14:textId="77777777" w:rsidR="005656B3" w:rsidRDefault="005656B3" w:rsidP="00886CBA"/>
    <w:p w14:paraId="1F612D17" w14:textId="77777777" w:rsidR="005656B3" w:rsidRDefault="005656B3" w:rsidP="00886CBA"/>
    <w:p w14:paraId="6E0B9C0D" w14:textId="77777777" w:rsidR="005656B3" w:rsidRDefault="005656B3" w:rsidP="00886CBA"/>
    <w:p w14:paraId="4E6E909D" w14:textId="77777777" w:rsidR="005656B3" w:rsidRDefault="005656B3" w:rsidP="00886CBA"/>
    <w:p w14:paraId="02AEB47A" w14:textId="77777777" w:rsidR="005656B3" w:rsidRDefault="005656B3" w:rsidP="00886CBA"/>
    <w:p w14:paraId="034E4CD8" w14:textId="77777777" w:rsidR="005656B3" w:rsidRDefault="005656B3" w:rsidP="00886CBA"/>
    <w:p w14:paraId="6DE6A780" w14:textId="77777777" w:rsidR="005656B3" w:rsidRDefault="005656B3" w:rsidP="00886CBA"/>
    <w:p w14:paraId="44B4D0B5" w14:textId="77777777" w:rsidR="005656B3" w:rsidRDefault="005656B3" w:rsidP="00886CBA"/>
    <w:p w14:paraId="67B781A6" w14:textId="77777777" w:rsidR="005656B3" w:rsidRDefault="005656B3" w:rsidP="00886CBA"/>
    <w:p w14:paraId="05F5AB9A" w14:textId="77777777" w:rsidR="005656B3" w:rsidRDefault="005656B3" w:rsidP="00886CBA"/>
    <w:p w14:paraId="3CC4F4CF" w14:textId="77777777" w:rsidR="005656B3" w:rsidRDefault="005656B3" w:rsidP="00886CBA"/>
    <w:p w14:paraId="6AF07613" w14:textId="77777777" w:rsidR="005656B3" w:rsidRDefault="005656B3" w:rsidP="00886CBA"/>
    <w:p w14:paraId="25EE9EAE" w14:textId="77777777" w:rsidR="005656B3" w:rsidRDefault="005656B3" w:rsidP="00886CBA"/>
    <w:p w14:paraId="4E4A42B7" w14:textId="77777777" w:rsidR="005656B3" w:rsidRDefault="005656B3" w:rsidP="00886CBA"/>
    <w:p w14:paraId="11EE4797" w14:textId="77777777" w:rsidR="005656B3" w:rsidRDefault="005656B3" w:rsidP="00886CBA"/>
    <w:p w14:paraId="7D3D2EEA" w14:textId="77777777" w:rsidR="005656B3" w:rsidRDefault="005656B3" w:rsidP="00886CBA"/>
    <w:p w14:paraId="2F3DB6A7" w14:textId="77777777" w:rsidR="005656B3" w:rsidRDefault="005656B3" w:rsidP="00886CBA"/>
    <w:p w14:paraId="6D94F104" w14:textId="77777777" w:rsidR="005656B3" w:rsidRDefault="005656B3" w:rsidP="00886CBA"/>
    <w:p w14:paraId="05EF2A2E" w14:textId="77777777" w:rsidR="005656B3" w:rsidRDefault="005656B3" w:rsidP="00886CBA"/>
    <w:p w14:paraId="4331E6C6" w14:textId="77777777" w:rsidR="005656B3" w:rsidRDefault="005656B3" w:rsidP="00886CBA"/>
    <w:p w14:paraId="6C6F1F61" w14:textId="77777777" w:rsidR="005656B3" w:rsidRDefault="005656B3" w:rsidP="00886CBA"/>
    <w:p w14:paraId="7E13CA30" w14:textId="77777777" w:rsidR="005656B3" w:rsidRDefault="005656B3" w:rsidP="00886CBA"/>
    <w:p w14:paraId="5840A0AD" w14:textId="77777777" w:rsidR="005656B3" w:rsidRDefault="005656B3" w:rsidP="00886CBA"/>
    <w:p w14:paraId="4260F5D3" w14:textId="77777777" w:rsidR="005656B3" w:rsidRDefault="005656B3" w:rsidP="00886CBA"/>
    <w:p w14:paraId="1CC3657D" w14:textId="77777777" w:rsidR="005656B3" w:rsidRDefault="005656B3" w:rsidP="00886CBA"/>
    <w:p w14:paraId="0F192AFB" w14:textId="77777777" w:rsidR="005656B3" w:rsidRDefault="005656B3" w:rsidP="00886CBA"/>
    <w:p w14:paraId="539285FF" w14:textId="77777777" w:rsidR="005656B3" w:rsidRDefault="005656B3" w:rsidP="00886CBA"/>
    <w:p w14:paraId="372B64EC" w14:textId="77777777" w:rsidR="005656B3" w:rsidRDefault="005656B3" w:rsidP="00886CBA"/>
    <w:p w14:paraId="16CB910C" w14:textId="77777777" w:rsidR="005656B3" w:rsidRDefault="005656B3" w:rsidP="00886CBA"/>
    <w:p w14:paraId="1A882EA3" w14:textId="77777777" w:rsidR="005656B3" w:rsidRDefault="005656B3" w:rsidP="00886CBA"/>
    <w:p w14:paraId="7571DC4F" w14:textId="77777777" w:rsidR="005656B3" w:rsidRDefault="005656B3" w:rsidP="00886CBA"/>
    <w:p w14:paraId="2C1DAC46" w14:textId="77777777" w:rsidR="005656B3" w:rsidRDefault="005656B3" w:rsidP="00886CBA"/>
    <w:p w14:paraId="0966D0BA" w14:textId="77777777" w:rsidR="005656B3" w:rsidRDefault="005656B3" w:rsidP="00886CBA"/>
    <w:p w14:paraId="48621423" w14:textId="77777777" w:rsidR="005656B3" w:rsidRDefault="005656B3" w:rsidP="00886CBA"/>
    <w:p w14:paraId="75AB4EC4" w14:textId="77777777" w:rsidR="005656B3" w:rsidRDefault="005656B3" w:rsidP="00886CBA"/>
    <w:p w14:paraId="47F99D0E" w14:textId="77777777" w:rsidR="005656B3" w:rsidRDefault="005656B3" w:rsidP="00886CBA"/>
    <w:p w14:paraId="4E0AF2A2" w14:textId="77777777" w:rsidR="005656B3" w:rsidRDefault="005656B3" w:rsidP="00886CBA"/>
    <w:p w14:paraId="150B14CF" w14:textId="77777777" w:rsidR="005656B3" w:rsidRDefault="005656B3" w:rsidP="00886CBA"/>
    <w:p w14:paraId="652A0883" w14:textId="77777777" w:rsidR="005656B3" w:rsidRDefault="005656B3" w:rsidP="00886CBA"/>
    <w:p w14:paraId="18957617" w14:textId="77777777" w:rsidR="005656B3" w:rsidRDefault="005656B3" w:rsidP="00886CBA"/>
    <w:p w14:paraId="38E0046E" w14:textId="77777777" w:rsidR="005656B3" w:rsidRDefault="005656B3" w:rsidP="00886CBA"/>
    <w:p w14:paraId="0516D305" w14:textId="77777777" w:rsidR="005656B3" w:rsidRDefault="005656B3" w:rsidP="00886CBA"/>
    <w:p w14:paraId="57AA1F3C" w14:textId="77777777" w:rsidR="005656B3" w:rsidRDefault="005656B3" w:rsidP="00886CBA"/>
    <w:p w14:paraId="347D3862" w14:textId="77777777" w:rsidR="005656B3" w:rsidRDefault="005656B3" w:rsidP="00886CBA"/>
    <w:p w14:paraId="42E8DD8B" w14:textId="77777777" w:rsidR="005656B3" w:rsidRDefault="005656B3" w:rsidP="00886CBA"/>
    <w:p w14:paraId="7A880472" w14:textId="77777777" w:rsidR="005656B3" w:rsidRDefault="005656B3" w:rsidP="00886CBA"/>
    <w:p w14:paraId="4F1F7948" w14:textId="77777777" w:rsidR="005656B3" w:rsidRDefault="005656B3" w:rsidP="00886CBA"/>
    <w:p w14:paraId="057CA058" w14:textId="77777777" w:rsidR="005656B3" w:rsidRDefault="005656B3" w:rsidP="00886CBA"/>
    <w:p w14:paraId="191FF3A3" w14:textId="77777777" w:rsidR="005656B3" w:rsidRDefault="005656B3" w:rsidP="00886CBA"/>
    <w:p w14:paraId="79D2795F" w14:textId="77777777" w:rsidR="005656B3" w:rsidRDefault="005656B3" w:rsidP="00886CBA"/>
    <w:p w14:paraId="1A872474" w14:textId="77777777" w:rsidR="005656B3" w:rsidRDefault="005656B3" w:rsidP="00886CBA"/>
    <w:p w14:paraId="4D8E4231" w14:textId="77777777" w:rsidR="005656B3" w:rsidRDefault="005656B3" w:rsidP="00886CBA"/>
    <w:p w14:paraId="658E39A6" w14:textId="77777777" w:rsidR="005656B3" w:rsidRDefault="005656B3" w:rsidP="00886CBA"/>
    <w:p w14:paraId="1C468C12" w14:textId="77777777" w:rsidR="005656B3" w:rsidRDefault="005656B3" w:rsidP="00886CBA"/>
    <w:p w14:paraId="59783E31" w14:textId="77777777" w:rsidR="005656B3" w:rsidRDefault="005656B3" w:rsidP="00886CBA"/>
    <w:p w14:paraId="74F6CBB8" w14:textId="77777777" w:rsidR="005656B3" w:rsidRDefault="005656B3" w:rsidP="00886CBA"/>
    <w:p w14:paraId="3AF23D97" w14:textId="77777777" w:rsidR="005656B3" w:rsidRDefault="005656B3" w:rsidP="00886CBA"/>
    <w:p w14:paraId="7A31AB7C" w14:textId="77777777" w:rsidR="005656B3" w:rsidRDefault="005656B3" w:rsidP="00886CBA"/>
    <w:p w14:paraId="5E8CA7E2" w14:textId="77777777" w:rsidR="005656B3" w:rsidRDefault="005656B3" w:rsidP="00886CBA"/>
    <w:p w14:paraId="55118269" w14:textId="77777777" w:rsidR="005656B3" w:rsidRDefault="005656B3" w:rsidP="00886CBA"/>
    <w:p w14:paraId="1BC4D2E9" w14:textId="77777777" w:rsidR="005656B3" w:rsidRDefault="005656B3" w:rsidP="00886CBA"/>
    <w:p w14:paraId="68DBE32C" w14:textId="77777777" w:rsidR="005656B3" w:rsidRDefault="005656B3" w:rsidP="00886CBA"/>
    <w:p w14:paraId="56A70778" w14:textId="77777777" w:rsidR="005656B3" w:rsidRDefault="005656B3" w:rsidP="00886CBA"/>
    <w:p w14:paraId="60D6636E" w14:textId="77777777" w:rsidR="005656B3" w:rsidRDefault="005656B3" w:rsidP="00886CBA"/>
    <w:p w14:paraId="1BB14ED3" w14:textId="77777777" w:rsidR="005656B3" w:rsidRDefault="005656B3" w:rsidP="00886CBA"/>
    <w:p w14:paraId="7C29C2A6" w14:textId="77777777" w:rsidR="005656B3" w:rsidRDefault="005656B3" w:rsidP="00886CBA"/>
    <w:p w14:paraId="691D5DE0" w14:textId="77777777" w:rsidR="005656B3" w:rsidRDefault="005656B3" w:rsidP="00886CBA"/>
    <w:p w14:paraId="26A75915" w14:textId="77777777" w:rsidR="005656B3" w:rsidRDefault="005656B3" w:rsidP="00886CBA"/>
    <w:p w14:paraId="7D113405" w14:textId="77777777" w:rsidR="005656B3" w:rsidRDefault="005656B3" w:rsidP="00886CBA"/>
    <w:p w14:paraId="1805A944" w14:textId="77777777" w:rsidR="005656B3" w:rsidRDefault="005656B3" w:rsidP="00886CBA"/>
    <w:p w14:paraId="2C3B5C83" w14:textId="77777777" w:rsidR="005656B3" w:rsidRDefault="005656B3" w:rsidP="00886CBA"/>
    <w:p w14:paraId="7C58DA03" w14:textId="77777777" w:rsidR="005656B3" w:rsidRDefault="005656B3" w:rsidP="00886CBA"/>
    <w:p w14:paraId="77B0AFC7" w14:textId="77777777" w:rsidR="005656B3" w:rsidRDefault="005656B3" w:rsidP="00886CBA"/>
    <w:p w14:paraId="50546DE3" w14:textId="77777777" w:rsidR="005656B3" w:rsidRDefault="005656B3" w:rsidP="00886CBA"/>
    <w:p w14:paraId="52087C66" w14:textId="77777777" w:rsidR="005656B3" w:rsidRDefault="005656B3" w:rsidP="00886CBA"/>
    <w:p w14:paraId="2A993437" w14:textId="77777777" w:rsidR="005656B3" w:rsidRDefault="005656B3" w:rsidP="00886CBA"/>
    <w:p w14:paraId="5274EFAE" w14:textId="77777777" w:rsidR="005656B3" w:rsidRDefault="005656B3" w:rsidP="00886CBA"/>
    <w:p w14:paraId="6B1BCDE9" w14:textId="77777777" w:rsidR="005656B3" w:rsidRDefault="005656B3" w:rsidP="00886CBA"/>
    <w:p w14:paraId="24B74C79" w14:textId="77777777" w:rsidR="005656B3" w:rsidRDefault="005656B3" w:rsidP="00886CBA"/>
    <w:p w14:paraId="26FD75EE" w14:textId="77777777" w:rsidR="005656B3" w:rsidRDefault="005656B3" w:rsidP="00886CBA"/>
    <w:p w14:paraId="64A1F93C" w14:textId="77777777" w:rsidR="005656B3" w:rsidRDefault="005656B3" w:rsidP="00886CBA"/>
    <w:p w14:paraId="34E36178" w14:textId="77777777" w:rsidR="005656B3" w:rsidRDefault="005656B3" w:rsidP="00886CBA"/>
    <w:p w14:paraId="121EF6F0" w14:textId="77777777" w:rsidR="005656B3" w:rsidRDefault="005656B3" w:rsidP="00886CBA"/>
    <w:p w14:paraId="48F40D75" w14:textId="77777777" w:rsidR="005656B3" w:rsidRDefault="005656B3" w:rsidP="00886CBA"/>
    <w:p w14:paraId="55B52B27" w14:textId="77777777" w:rsidR="005656B3" w:rsidRDefault="005656B3" w:rsidP="00886CBA"/>
    <w:p w14:paraId="2245555B" w14:textId="77777777" w:rsidR="005656B3" w:rsidRDefault="005656B3" w:rsidP="00886CBA"/>
    <w:p w14:paraId="58E843E5" w14:textId="77777777" w:rsidR="005656B3" w:rsidRDefault="005656B3" w:rsidP="00886CBA"/>
    <w:p w14:paraId="61819F1A" w14:textId="77777777" w:rsidR="005656B3" w:rsidRDefault="005656B3" w:rsidP="00886CBA"/>
    <w:p w14:paraId="44C18C66" w14:textId="77777777" w:rsidR="005656B3" w:rsidRDefault="005656B3" w:rsidP="00886CBA"/>
    <w:p w14:paraId="50340ABB" w14:textId="77777777" w:rsidR="005656B3" w:rsidRDefault="005656B3" w:rsidP="00886CBA"/>
    <w:p w14:paraId="778C946D" w14:textId="77777777" w:rsidR="005656B3" w:rsidRDefault="005656B3" w:rsidP="00886CBA"/>
    <w:p w14:paraId="67271A66" w14:textId="77777777" w:rsidR="005656B3" w:rsidRDefault="005656B3" w:rsidP="00886CBA"/>
    <w:p w14:paraId="622C9E2F" w14:textId="77777777" w:rsidR="005656B3" w:rsidRDefault="005656B3" w:rsidP="00886CBA"/>
    <w:p w14:paraId="64BD56D3" w14:textId="77777777" w:rsidR="005656B3" w:rsidRDefault="005656B3" w:rsidP="00886CBA"/>
    <w:p w14:paraId="4EB8D01E" w14:textId="77777777" w:rsidR="005656B3" w:rsidRDefault="005656B3" w:rsidP="00886CBA"/>
    <w:p w14:paraId="2314E538" w14:textId="77777777" w:rsidR="005656B3" w:rsidRDefault="005656B3" w:rsidP="00886CBA"/>
    <w:p w14:paraId="73AA5268" w14:textId="77777777" w:rsidR="005656B3" w:rsidRDefault="005656B3" w:rsidP="00886CBA"/>
    <w:p w14:paraId="68286168" w14:textId="77777777" w:rsidR="005656B3" w:rsidRDefault="005656B3" w:rsidP="00886CBA"/>
    <w:p w14:paraId="702DB5E9" w14:textId="77777777" w:rsidR="005656B3" w:rsidRDefault="005656B3" w:rsidP="00886CBA"/>
    <w:p w14:paraId="24A89166" w14:textId="77777777" w:rsidR="005656B3" w:rsidRDefault="005656B3" w:rsidP="00886CBA"/>
    <w:p w14:paraId="71DEC34E" w14:textId="77777777" w:rsidR="005656B3" w:rsidRDefault="005656B3" w:rsidP="00886CBA"/>
    <w:p w14:paraId="09F76B98" w14:textId="77777777" w:rsidR="005656B3" w:rsidRDefault="005656B3" w:rsidP="00886CBA"/>
    <w:p w14:paraId="73E75B31" w14:textId="77777777" w:rsidR="005656B3" w:rsidRDefault="005656B3" w:rsidP="00886CBA"/>
    <w:p w14:paraId="0DA250C1" w14:textId="77777777" w:rsidR="005656B3" w:rsidRDefault="005656B3" w:rsidP="00886CBA"/>
    <w:p w14:paraId="2700A999" w14:textId="77777777" w:rsidR="005656B3" w:rsidRDefault="005656B3" w:rsidP="00886CBA"/>
    <w:p w14:paraId="5F770FDF" w14:textId="77777777" w:rsidR="005656B3" w:rsidRDefault="005656B3" w:rsidP="00886CBA"/>
    <w:p w14:paraId="75A8CE2D" w14:textId="77777777" w:rsidR="005656B3" w:rsidRDefault="005656B3" w:rsidP="00886CBA"/>
    <w:p w14:paraId="67FA9153" w14:textId="77777777" w:rsidR="005656B3" w:rsidRDefault="005656B3" w:rsidP="00886CBA"/>
    <w:p w14:paraId="12A61C75" w14:textId="77777777" w:rsidR="005656B3" w:rsidRDefault="005656B3" w:rsidP="00886CBA"/>
    <w:p w14:paraId="099E7F49" w14:textId="77777777" w:rsidR="005656B3" w:rsidRDefault="005656B3" w:rsidP="00886CBA"/>
    <w:p w14:paraId="2085D1A3" w14:textId="77777777" w:rsidR="005656B3" w:rsidRDefault="005656B3" w:rsidP="00886CBA"/>
    <w:p w14:paraId="48C823F2" w14:textId="77777777" w:rsidR="005656B3" w:rsidRDefault="005656B3" w:rsidP="00886CBA"/>
    <w:p w14:paraId="4117CA90" w14:textId="77777777" w:rsidR="005656B3" w:rsidRDefault="005656B3" w:rsidP="00886CBA"/>
    <w:p w14:paraId="48C2D360" w14:textId="77777777" w:rsidR="005656B3" w:rsidRDefault="005656B3" w:rsidP="00886CBA"/>
    <w:p w14:paraId="7533D447" w14:textId="77777777" w:rsidR="005656B3" w:rsidRDefault="005656B3" w:rsidP="00886CBA"/>
    <w:p w14:paraId="60638FCB" w14:textId="77777777" w:rsidR="005656B3" w:rsidRDefault="005656B3" w:rsidP="00886CBA"/>
    <w:p w14:paraId="66903D14" w14:textId="77777777" w:rsidR="005656B3" w:rsidRDefault="005656B3" w:rsidP="00886CBA"/>
    <w:p w14:paraId="46841C68" w14:textId="77777777" w:rsidR="005656B3" w:rsidRDefault="005656B3" w:rsidP="00886CBA"/>
    <w:p w14:paraId="55428A16" w14:textId="77777777" w:rsidR="005656B3" w:rsidRDefault="005656B3" w:rsidP="00886CBA"/>
    <w:p w14:paraId="74B852B1" w14:textId="77777777" w:rsidR="005656B3" w:rsidRDefault="005656B3" w:rsidP="00886CBA"/>
    <w:p w14:paraId="5E49554C" w14:textId="77777777" w:rsidR="005656B3" w:rsidRDefault="005656B3" w:rsidP="00886CBA"/>
    <w:p w14:paraId="3E5A2E55" w14:textId="77777777" w:rsidR="005656B3" w:rsidRDefault="005656B3" w:rsidP="00886CBA"/>
    <w:p w14:paraId="24B05809" w14:textId="77777777" w:rsidR="005656B3" w:rsidRDefault="005656B3" w:rsidP="00886CBA"/>
    <w:p w14:paraId="1C2E0CFD" w14:textId="77777777" w:rsidR="005656B3" w:rsidRDefault="005656B3" w:rsidP="00886CBA"/>
    <w:p w14:paraId="2DB516D6" w14:textId="77777777" w:rsidR="005656B3" w:rsidRDefault="005656B3" w:rsidP="00886CBA"/>
    <w:p w14:paraId="1739C9D0" w14:textId="77777777" w:rsidR="005656B3" w:rsidRDefault="005656B3" w:rsidP="00886CBA"/>
    <w:p w14:paraId="1F0001A3" w14:textId="77777777" w:rsidR="005656B3" w:rsidRDefault="005656B3" w:rsidP="00886CBA"/>
    <w:p w14:paraId="5E4B9238" w14:textId="77777777" w:rsidR="005656B3" w:rsidRDefault="005656B3" w:rsidP="00886CBA"/>
    <w:p w14:paraId="14355D8A" w14:textId="77777777" w:rsidR="005656B3" w:rsidRDefault="005656B3" w:rsidP="00886CBA"/>
    <w:p w14:paraId="5E523FE3" w14:textId="77777777" w:rsidR="005656B3" w:rsidRDefault="005656B3" w:rsidP="00886CBA"/>
    <w:p w14:paraId="1469CF9E" w14:textId="77777777" w:rsidR="005656B3" w:rsidRDefault="005656B3" w:rsidP="00886CBA"/>
    <w:p w14:paraId="3A4EA64F" w14:textId="77777777" w:rsidR="005656B3" w:rsidRDefault="005656B3" w:rsidP="00886CBA"/>
    <w:p w14:paraId="764EEA3B" w14:textId="77777777" w:rsidR="005656B3" w:rsidRDefault="005656B3" w:rsidP="00886CBA"/>
    <w:p w14:paraId="4C7CC8DA" w14:textId="77777777" w:rsidR="005656B3" w:rsidRDefault="005656B3" w:rsidP="00886CBA"/>
    <w:p w14:paraId="6A3230EE" w14:textId="77777777" w:rsidR="005656B3" w:rsidRDefault="005656B3" w:rsidP="00886CBA"/>
    <w:p w14:paraId="228BFD38" w14:textId="77777777" w:rsidR="005656B3" w:rsidRDefault="005656B3" w:rsidP="00886CBA"/>
    <w:p w14:paraId="6F7E1041" w14:textId="77777777" w:rsidR="005656B3" w:rsidRDefault="005656B3" w:rsidP="00886CBA"/>
    <w:p w14:paraId="52426F52" w14:textId="77777777" w:rsidR="005656B3" w:rsidRDefault="005656B3" w:rsidP="00886CBA"/>
    <w:p w14:paraId="59B5713B" w14:textId="77777777" w:rsidR="005656B3" w:rsidRDefault="005656B3" w:rsidP="00886CBA"/>
    <w:p w14:paraId="20C5D979" w14:textId="77777777" w:rsidR="005656B3" w:rsidRDefault="005656B3" w:rsidP="00886CBA"/>
    <w:p w14:paraId="6134C628" w14:textId="77777777" w:rsidR="005656B3" w:rsidRDefault="005656B3" w:rsidP="00886CBA"/>
    <w:p w14:paraId="40A2C625" w14:textId="77777777" w:rsidR="005656B3" w:rsidRDefault="005656B3" w:rsidP="00886CBA"/>
    <w:p w14:paraId="3F985C92" w14:textId="77777777" w:rsidR="005656B3" w:rsidRDefault="005656B3" w:rsidP="00886CBA"/>
    <w:p w14:paraId="532432CA" w14:textId="77777777" w:rsidR="005656B3" w:rsidRDefault="005656B3" w:rsidP="00886CBA"/>
    <w:p w14:paraId="2EBD62D9" w14:textId="77777777" w:rsidR="005656B3" w:rsidRDefault="005656B3" w:rsidP="00886CBA"/>
    <w:p w14:paraId="3285F527" w14:textId="77777777" w:rsidR="005656B3" w:rsidRDefault="005656B3" w:rsidP="00886CBA"/>
    <w:p w14:paraId="581A963C" w14:textId="77777777" w:rsidR="005656B3" w:rsidRDefault="005656B3" w:rsidP="00886CBA"/>
    <w:p w14:paraId="0F025710" w14:textId="77777777" w:rsidR="005656B3" w:rsidRDefault="005656B3" w:rsidP="00886CBA"/>
    <w:p w14:paraId="67D2BD6D" w14:textId="77777777" w:rsidR="005656B3" w:rsidRDefault="005656B3" w:rsidP="00886CBA"/>
    <w:p w14:paraId="1AB9FCC8" w14:textId="77777777" w:rsidR="005656B3" w:rsidRDefault="005656B3" w:rsidP="00886CBA"/>
    <w:p w14:paraId="6C2333A2" w14:textId="77777777" w:rsidR="005656B3" w:rsidRDefault="005656B3" w:rsidP="00886CBA"/>
    <w:p w14:paraId="1D80C9C9" w14:textId="77777777" w:rsidR="005656B3" w:rsidRDefault="005656B3" w:rsidP="00886CBA"/>
    <w:p w14:paraId="70C9E847" w14:textId="77777777" w:rsidR="005656B3" w:rsidRDefault="005656B3" w:rsidP="00886CBA"/>
    <w:p w14:paraId="0CE0D7D8" w14:textId="77777777" w:rsidR="005656B3" w:rsidRDefault="005656B3" w:rsidP="00886CBA"/>
    <w:p w14:paraId="28C52A40" w14:textId="77777777" w:rsidR="005656B3" w:rsidRDefault="005656B3" w:rsidP="00886CBA"/>
    <w:p w14:paraId="2EF2963E" w14:textId="77777777" w:rsidR="005656B3" w:rsidRDefault="005656B3" w:rsidP="00886CBA"/>
    <w:p w14:paraId="2B7A9CD2" w14:textId="77777777" w:rsidR="005656B3" w:rsidRDefault="005656B3" w:rsidP="00886CBA"/>
    <w:p w14:paraId="19DEE508" w14:textId="77777777" w:rsidR="005656B3" w:rsidRDefault="005656B3" w:rsidP="00886CBA"/>
    <w:p w14:paraId="170514FD" w14:textId="77777777" w:rsidR="005656B3" w:rsidRDefault="005656B3" w:rsidP="00886CBA"/>
    <w:p w14:paraId="3902E06A" w14:textId="77777777" w:rsidR="005656B3" w:rsidRDefault="005656B3" w:rsidP="00886CBA"/>
    <w:p w14:paraId="3E680651" w14:textId="77777777" w:rsidR="005656B3" w:rsidRDefault="005656B3" w:rsidP="00886CBA"/>
    <w:p w14:paraId="37C73A07" w14:textId="77777777" w:rsidR="005656B3" w:rsidRDefault="005656B3" w:rsidP="00886CBA"/>
    <w:p w14:paraId="7109E7E5" w14:textId="77777777" w:rsidR="005656B3" w:rsidRDefault="005656B3" w:rsidP="00886CBA"/>
    <w:p w14:paraId="241235BA" w14:textId="77777777" w:rsidR="005656B3" w:rsidRDefault="005656B3" w:rsidP="00886CBA"/>
    <w:p w14:paraId="69A3EC05" w14:textId="77777777" w:rsidR="005656B3" w:rsidRDefault="005656B3" w:rsidP="00886CBA"/>
    <w:p w14:paraId="50A278A5" w14:textId="77777777" w:rsidR="005656B3" w:rsidRDefault="005656B3" w:rsidP="00886CBA"/>
    <w:p w14:paraId="03FB4350" w14:textId="77777777" w:rsidR="005656B3" w:rsidRDefault="005656B3" w:rsidP="00886CBA"/>
    <w:p w14:paraId="595200B8" w14:textId="77777777" w:rsidR="005656B3" w:rsidRDefault="005656B3" w:rsidP="00886CBA"/>
    <w:p w14:paraId="39F27693" w14:textId="77777777" w:rsidR="005656B3" w:rsidRDefault="005656B3" w:rsidP="00886CBA"/>
  </w:footnote>
  <w:footnote w:type="continuationSeparator" w:id="0">
    <w:p w14:paraId="2D48AED8" w14:textId="77777777" w:rsidR="005656B3" w:rsidRDefault="005656B3" w:rsidP="00886CBA">
      <w:r>
        <w:continuationSeparator/>
      </w:r>
    </w:p>
    <w:p w14:paraId="58686DC8" w14:textId="77777777" w:rsidR="005656B3" w:rsidRDefault="005656B3" w:rsidP="00886CBA"/>
    <w:p w14:paraId="39487F47" w14:textId="77777777" w:rsidR="005656B3" w:rsidRDefault="005656B3" w:rsidP="00886CBA"/>
    <w:p w14:paraId="2D4796AB" w14:textId="77777777" w:rsidR="005656B3" w:rsidRDefault="005656B3" w:rsidP="00886CBA"/>
    <w:p w14:paraId="2E6BE9BA" w14:textId="77777777" w:rsidR="005656B3" w:rsidRDefault="005656B3" w:rsidP="00886CBA"/>
    <w:p w14:paraId="7CF2429C" w14:textId="77777777" w:rsidR="005656B3" w:rsidRDefault="005656B3" w:rsidP="00886CBA"/>
    <w:p w14:paraId="74F243CB" w14:textId="77777777" w:rsidR="005656B3" w:rsidRDefault="005656B3" w:rsidP="00886CBA"/>
    <w:p w14:paraId="0D1FBCF5" w14:textId="77777777" w:rsidR="005656B3" w:rsidRDefault="005656B3" w:rsidP="00886CBA"/>
    <w:p w14:paraId="15A0C060" w14:textId="77777777" w:rsidR="005656B3" w:rsidRDefault="005656B3" w:rsidP="00886CBA"/>
    <w:p w14:paraId="5300CD49" w14:textId="77777777" w:rsidR="005656B3" w:rsidRDefault="005656B3" w:rsidP="00886CBA"/>
    <w:p w14:paraId="60D03C04" w14:textId="77777777" w:rsidR="005656B3" w:rsidRDefault="005656B3" w:rsidP="00886CBA"/>
    <w:p w14:paraId="2F9B3EC5" w14:textId="77777777" w:rsidR="005656B3" w:rsidRDefault="005656B3" w:rsidP="00886CBA"/>
    <w:p w14:paraId="71C3D2D2" w14:textId="77777777" w:rsidR="005656B3" w:rsidRDefault="005656B3" w:rsidP="00886CBA"/>
    <w:p w14:paraId="007BB888" w14:textId="77777777" w:rsidR="005656B3" w:rsidRDefault="005656B3" w:rsidP="00886CBA"/>
    <w:p w14:paraId="2562DECC" w14:textId="77777777" w:rsidR="005656B3" w:rsidRDefault="005656B3" w:rsidP="00886CBA"/>
    <w:p w14:paraId="5D0A0416" w14:textId="77777777" w:rsidR="005656B3" w:rsidRDefault="005656B3" w:rsidP="00886CBA"/>
    <w:p w14:paraId="644BAC60" w14:textId="77777777" w:rsidR="005656B3" w:rsidRDefault="005656B3" w:rsidP="00886CBA"/>
    <w:p w14:paraId="4620C214" w14:textId="77777777" w:rsidR="005656B3" w:rsidRDefault="005656B3" w:rsidP="00886CBA"/>
    <w:p w14:paraId="71C265FC" w14:textId="77777777" w:rsidR="005656B3" w:rsidRDefault="005656B3" w:rsidP="00886CBA"/>
    <w:p w14:paraId="49CF63E4" w14:textId="77777777" w:rsidR="005656B3" w:rsidRDefault="005656B3" w:rsidP="00886CBA"/>
    <w:p w14:paraId="3437F8AC" w14:textId="77777777" w:rsidR="005656B3" w:rsidRDefault="005656B3" w:rsidP="00886CBA"/>
    <w:p w14:paraId="624BA5F7" w14:textId="77777777" w:rsidR="005656B3" w:rsidRDefault="005656B3" w:rsidP="00886CBA"/>
    <w:p w14:paraId="0B2AD983" w14:textId="77777777" w:rsidR="005656B3" w:rsidRDefault="005656B3" w:rsidP="00886CBA"/>
    <w:p w14:paraId="05E735D5" w14:textId="77777777" w:rsidR="005656B3" w:rsidRDefault="005656B3" w:rsidP="00886CBA"/>
    <w:p w14:paraId="1208EB8C" w14:textId="77777777" w:rsidR="005656B3" w:rsidRDefault="005656B3" w:rsidP="00886CBA"/>
    <w:p w14:paraId="7B41120D" w14:textId="77777777" w:rsidR="005656B3" w:rsidRDefault="005656B3" w:rsidP="00886CBA"/>
    <w:p w14:paraId="0A5E85C5" w14:textId="77777777" w:rsidR="005656B3" w:rsidRDefault="005656B3" w:rsidP="00886CBA"/>
    <w:p w14:paraId="673E9295" w14:textId="77777777" w:rsidR="005656B3" w:rsidRDefault="005656B3" w:rsidP="00886CBA"/>
    <w:p w14:paraId="668A4AEC" w14:textId="77777777" w:rsidR="005656B3" w:rsidRDefault="005656B3" w:rsidP="00886CBA"/>
    <w:p w14:paraId="6269360B" w14:textId="77777777" w:rsidR="005656B3" w:rsidRDefault="005656B3" w:rsidP="00886CBA"/>
    <w:p w14:paraId="794B3CED" w14:textId="77777777" w:rsidR="005656B3" w:rsidRDefault="005656B3" w:rsidP="00886CBA"/>
    <w:p w14:paraId="566D56BE" w14:textId="77777777" w:rsidR="005656B3" w:rsidRDefault="005656B3" w:rsidP="00886CBA"/>
    <w:p w14:paraId="3BA5A099" w14:textId="77777777" w:rsidR="005656B3" w:rsidRDefault="005656B3" w:rsidP="00886CBA"/>
    <w:p w14:paraId="5C0EE4CC" w14:textId="77777777" w:rsidR="005656B3" w:rsidRDefault="005656B3" w:rsidP="00886CBA"/>
    <w:p w14:paraId="426C506F" w14:textId="77777777" w:rsidR="005656B3" w:rsidRDefault="005656B3" w:rsidP="00886CBA"/>
    <w:p w14:paraId="5056827F" w14:textId="77777777" w:rsidR="005656B3" w:rsidRDefault="005656B3" w:rsidP="00886CBA"/>
    <w:p w14:paraId="21D9299D" w14:textId="77777777" w:rsidR="005656B3" w:rsidRDefault="005656B3" w:rsidP="00886CBA"/>
    <w:p w14:paraId="231E3FF5" w14:textId="77777777" w:rsidR="005656B3" w:rsidRDefault="005656B3" w:rsidP="00886CBA"/>
    <w:p w14:paraId="5A885E43" w14:textId="77777777" w:rsidR="005656B3" w:rsidRDefault="005656B3" w:rsidP="00886CBA"/>
    <w:p w14:paraId="3C951C63" w14:textId="77777777" w:rsidR="005656B3" w:rsidRDefault="005656B3" w:rsidP="00886CBA"/>
    <w:p w14:paraId="3F6ED8F5" w14:textId="77777777" w:rsidR="005656B3" w:rsidRDefault="005656B3" w:rsidP="00886CBA"/>
    <w:p w14:paraId="1A86046D" w14:textId="77777777" w:rsidR="005656B3" w:rsidRDefault="005656B3" w:rsidP="00886CBA"/>
    <w:p w14:paraId="22647FC6" w14:textId="77777777" w:rsidR="005656B3" w:rsidRDefault="005656B3" w:rsidP="00886CBA"/>
    <w:p w14:paraId="04868EEC" w14:textId="77777777" w:rsidR="005656B3" w:rsidRDefault="005656B3" w:rsidP="00886CBA"/>
    <w:p w14:paraId="3925ABDB" w14:textId="77777777" w:rsidR="005656B3" w:rsidRDefault="005656B3" w:rsidP="00886CBA"/>
    <w:p w14:paraId="753ECC45" w14:textId="77777777" w:rsidR="005656B3" w:rsidRDefault="005656B3" w:rsidP="00886CBA"/>
    <w:p w14:paraId="052F597F" w14:textId="77777777" w:rsidR="005656B3" w:rsidRDefault="005656B3" w:rsidP="00886CBA"/>
    <w:p w14:paraId="04891C4E" w14:textId="77777777" w:rsidR="005656B3" w:rsidRDefault="005656B3" w:rsidP="00886CBA"/>
    <w:p w14:paraId="1B0F9489" w14:textId="77777777" w:rsidR="005656B3" w:rsidRDefault="005656B3" w:rsidP="00886CBA"/>
    <w:p w14:paraId="3FC20816" w14:textId="77777777" w:rsidR="005656B3" w:rsidRDefault="005656B3" w:rsidP="00886CBA"/>
    <w:p w14:paraId="11BD164D" w14:textId="77777777" w:rsidR="005656B3" w:rsidRDefault="005656B3" w:rsidP="00886CBA"/>
    <w:p w14:paraId="1E0D4770" w14:textId="77777777" w:rsidR="005656B3" w:rsidRDefault="005656B3" w:rsidP="00886CBA"/>
    <w:p w14:paraId="7E7A67C1" w14:textId="77777777" w:rsidR="005656B3" w:rsidRDefault="005656B3" w:rsidP="00886CBA"/>
    <w:p w14:paraId="38EB4FAC" w14:textId="77777777" w:rsidR="005656B3" w:rsidRDefault="005656B3" w:rsidP="00886CBA"/>
    <w:p w14:paraId="365C5D5D" w14:textId="77777777" w:rsidR="005656B3" w:rsidRDefault="005656B3" w:rsidP="00886CBA"/>
    <w:p w14:paraId="1076977F" w14:textId="77777777" w:rsidR="005656B3" w:rsidRDefault="005656B3" w:rsidP="00886CBA"/>
    <w:p w14:paraId="309EAD64" w14:textId="77777777" w:rsidR="005656B3" w:rsidRDefault="005656B3" w:rsidP="00886CBA"/>
    <w:p w14:paraId="526EAF64" w14:textId="77777777" w:rsidR="005656B3" w:rsidRDefault="005656B3" w:rsidP="00886CBA"/>
    <w:p w14:paraId="7B4B75E7" w14:textId="77777777" w:rsidR="005656B3" w:rsidRDefault="005656B3" w:rsidP="00886CBA"/>
    <w:p w14:paraId="18F7124F" w14:textId="77777777" w:rsidR="005656B3" w:rsidRDefault="005656B3" w:rsidP="00886CBA"/>
    <w:p w14:paraId="5986300C" w14:textId="77777777" w:rsidR="005656B3" w:rsidRDefault="005656B3" w:rsidP="00886CBA"/>
    <w:p w14:paraId="0BEE23EA" w14:textId="77777777" w:rsidR="005656B3" w:rsidRDefault="005656B3" w:rsidP="00886CBA"/>
    <w:p w14:paraId="49E47C88" w14:textId="77777777" w:rsidR="005656B3" w:rsidRDefault="005656B3" w:rsidP="00886CBA"/>
    <w:p w14:paraId="5D8A53E8" w14:textId="77777777" w:rsidR="005656B3" w:rsidRDefault="005656B3" w:rsidP="00886CBA"/>
    <w:p w14:paraId="1EC1D7B4" w14:textId="77777777" w:rsidR="005656B3" w:rsidRDefault="005656B3" w:rsidP="00886CBA"/>
    <w:p w14:paraId="0D7CE7DD" w14:textId="77777777" w:rsidR="005656B3" w:rsidRDefault="005656B3" w:rsidP="00886CBA"/>
    <w:p w14:paraId="0BD7CA1A" w14:textId="77777777" w:rsidR="005656B3" w:rsidRDefault="005656B3" w:rsidP="00886CBA"/>
    <w:p w14:paraId="7070FF7D" w14:textId="77777777" w:rsidR="005656B3" w:rsidRDefault="005656B3" w:rsidP="00886CBA"/>
    <w:p w14:paraId="3A065985" w14:textId="77777777" w:rsidR="005656B3" w:rsidRDefault="005656B3" w:rsidP="00886CBA"/>
    <w:p w14:paraId="20A50794" w14:textId="77777777" w:rsidR="005656B3" w:rsidRDefault="005656B3" w:rsidP="00886CBA"/>
    <w:p w14:paraId="76207E72" w14:textId="77777777" w:rsidR="005656B3" w:rsidRDefault="005656B3" w:rsidP="00886CBA"/>
    <w:p w14:paraId="579FD8C5" w14:textId="77777777" w:rsidR="005656B3" w:rsidRDefault="005656B3" w:rsidP="00886CBA"/>
    <w:p w14:paraId="2A4BD310" w14:textId="77777777" w:rsidR="005656B3" w:rsidRDefault="005656B3" w:rsidP="00886CBA"/>
    <w:p w14:paraId="39ECC9F4" w14:textId="77777777" w:rsidR="005656B3" w:rsidRDefault="005656B3" w:rsidP="00886CBA"/>
    <w:p w14:paraId="4C0C77DF" w14:textId="77777777" w:rsidR="005656B3" w:rsidRDefault="005656B3" w:rsidP="00886CBA"/>
    <w:p w14:paraId="155F84E0" w14:textId="77777777" w:rsidR="005656B3" w:rsidRDefault="005656B3" w:rsidP="00886CBA"/>
    <w:p w14:paraId="0C793735" w14:textId="77777777" w:rsidR="005656B3" w:rsidRDefault="005656B3" w:rsidP="00886CBA"/>
    <w:p w14:paraId="214797B7" w14:textId="77777777" w:rsidR="005656B3" w:rsidRDefault="005656B3" w:rsidP="00886CBA"/>
    <w:p w14:paraId="52940871" w14:textId="77777777" w:rsidR="005656B3" w:rsidRDefault="005656B3" w:rsidP="00886CBA"/>
    <w:p w14:paraId="1414C366" w14:textId="77777777" w:rsidR="005656B3" w:rsidRDefault="005656B3" w:rsidP="00886CBA"/>
    <w:p w14:paraId="7B98EC8E" w14:textId="77777777" w:rsidR="005656B3" w:rsidRDefault="005656B3" w:rsidP="00886CBA"/>
    <w:p w14:paraId="34B7EEE2" w14:textId="77777777" w:rsidR="005656B3" w:rsidRDefault="005656B3" w:rsidP="00886CBA"/>
    <w:p w14:paraId="0F543224" w14:textId="77777777" w:rsidR="005656B3" w:rsidRDefault="005656B3" w:rsidP="00886CBA"/>
    <w:p w14:paraId="2C1440FB" w14:textId="77777777" w:rsidR="005656B3" w:rsidRDefault="005656B3" w:rsidP="00886CBA"/>
    <w:p w14:paraId="200DB5FA" w14:textId="77777777" w:rsidR="005656B3" w:rsidRDefault="005656B3" w:rsidP="00886CBA"/>
    <w:p w14:paraId="490AF4A9" w14:textId="77777777" w:rsidR="005656B3" w:rsidRDefault="005656B3" w:rsidP="00886CBA"/>
    <w:p w14:paraId="4458E41E" w14:textId="77777777" w:rsidR="005656B3" w:rsidRDefault="005656B3" w:rsidP="00886CBA"/>
    <w:p w14:paraId="21341BE1" w14:textId="77777777" w:rsidR="005656B3" w:rsidRDefault="005656B3" w:rsidP="00886CBA"/>
    <w:p w14:paraId="671E5D6E" w14:textId="77777777" w:rsidR="005656B3" w:rsidRDefault="005656B3" w:rsidP="00886CBA"/>
    <w:p w14:paraId="12F324DF" w14:textId="77777777" w:rsidR="005656B3" w:rsidRDefault="005656B3" w:rsidP="00886CBA"/>
    <w:p w14:paraId="14DA45AC" w14:textId="77777777" w:rsidR="005656B3" w:rsidRDefault="005656B3" w:rsidP="00886CBA"/>
    <w:p w14:paraId="14AF95FA" w14:textId="77777777" w:rsidR="005656B3" w:rsidRDefault="005656B3" w:rsidP="00886CBA"/>
    <w:p w14:paraId="2F195E08" w14:textId="77777777" w:rsidR="005656B3" w:rsidRDefault="005656B3" w:rsidP="00886CBA"/>
    <w:p w14:paraId="7B3913F2" w14:textId="77777777" w:rsidR="005656B3" w:rsidRDefault="005656B3" w:rsidP="00886CBA"/>
    <w:p w14:paraId="57BF3036" w14:textId="77777777" w:rsidR="005656B3" w:rsidRDefault="005656B3" w:rsidP="00886CBA"/>
    <w:p w14:paraId="5CA966DA" w14:textId="77777777" w:rsidR="005656B3" w:rsidRDefault="005656B3" w:rsidP="00886CBA"/>
    <w:p w14:paraId="69DB8DDD" w14:textId="77777777" w:rsidR="005656B3" w:rsidRDefault="005656B3" w:rsidP="00886CBA"/>
    <w:p w14:paraId="26DE3ADE" w14:textId="77777777" w:rsidR="005656B3" w:rsidRDefault="005656B3" w:rsidP="00886CBA"/>
    <w:p w14:paraId="3685197C" w14:textId="77777777" w:rsidR="005656B3" w:rsidRDefault="005656B3" w:rsidP="00886CBA"/>
    <w:p w14:paraId="2B2F84C9" w14:textId="77777777" w:rsidR="005656B3" w:rsidRDefault="005656B3" w:rsidP="00886CBA"/>
    <w:p w14:paraId="5905EB95" w14:textId="77777777" w:rsidR="005656B3" w:rsidRDefault="005656B3" w:rsidP="00886CBA"/>
    <w:p w14:paraId="532BA7CB" w14:textId="77777777" w:rsidR="005656B3" w:rsidRDefault="005656B3" w:rsidP="00886CBA"/>
    <w:p w14:paraId="4CD0E977" w14:textId="77777777" w:rsidR="005656B3" w:rsidRDefault="005656B3" w:rsidP="00886CBA"/>
    <w:p w14:paraId="05996874" w14:textId="77777777" w:rsidR="005656B3" w:rsidRDefault="005656B3" w:rsidP="00886CBA"/>
    <w:p w14:paraId="6948E508" w14:textId="77777777" w:rsidR="005656B3" w:rsidRDefault="005656B3" w:rsidP="00886CBA"/>
    <w:p w14:paraId="2C875B45" w14:textId="77777777" w:rsidR="005656B3" w:rsidRDefault="005656B3" w:rsidP="00886CBA"/>
    <w:p w14:paraId="5FC5271A" w14:textId="77777777" w:rsidR="005656B3" w:rsidRDefault="005656B3" w:rsidP="00886CBA"/>
    <w:p w14:paraId="297A03C3" w14:textId="77777777" w:rsidR="005656B3" w:rsidRDefault="005656B3" w:rsidP="00886CBA"/>
    <w:p w14:paraId="48EF1838" w14:textId="77777777" w:rsidR="005656B3" w:rsidRDefault="005656B3" w:rsidP="00886CBA"/>
    <w:p w14:paraId="17810805" w14:textId="77777777" w:rsidR="005656B3" w:rsidRDefault="005656B3" w:rsidP="00886CBA"/>
    <w:p w14:paraId="4C1D5BF7" w14:textId="77777777" w:rsidR="005656B3" w:rsidRDefault="005656B3" w:rsidP="00886CBA"/>
    <w:p w14:paraId="1D5DFCC2" w14:textId="77777777" w:rsidR="005656B3" w:rsidRDefault="005656B3" w:rsidP="00886CBA"/>
    <w:p w14:paraId="39B652C7" w14:textId="77777777" w:rsidR="005656B3" w:rsidRDefault="005656B3" w:rsidP="00886CBA"/>
    <w:p w14:paraId="22926DE4" w14:textId="77777777" w:rsidR="005656B3" w:rsidRDefault="005656B3" w:rsidP="00886CBA"/>
    <w:p w14:paraId="668E963F" w14:textId="77777777" w:rsidR="005656B3" w:rsidRDefault="005656B3" w:rsidP="00886CBA"/>
    <w:p w14:paraId="0726E79A" w14:textId="77777777" w:rsidR="005656B3" w:rsidRDefault="005656B3" w:rsidP="00886CBA"/>
    <w:p w14:paraId="7A8FA3F5" w14:textId="77777777" w:rsidR="005656B3" w:rsidRDefault="005656B3" w:rsidP="00886CBA"/>
    <w:p w14:paraId="7391E3DD" w14:textId="77777777" w:rsidR="005656B3" w:rsidRDefault="005656B3" w:rsidP="00886CBA"/>
    <w:p w14:paraId="3EDF8AD9" w14:textId="77777777" w:rsidR="005656B3" w:rsidRDefault="005656B3" w:rsidP="00886CBA"/>
    <w:p w14:paraId="20DE8086" w14:textId="77777777" w:rsidR="005656B3" w:rsidRDefault="005656B3" w:rsidP="00886CBA"/>
    <w:p w14:paraId="12F5586B" w14:textId="77777777" w:rsidR="005656B3" w:rsidRDefault="005656B3" w:rsidP="00886CBA"/>
    <w:p w14:paraId="694DBC23" w14:textId="77777777" w:rsidR="005656B3" w:rsidRDefault="005656B3" w:rsidP="00886CBA"/>
    <w:p w14:paraId="66377E8D" w14:textId="77777777" w:rsidR="005656B3" w:rsidRDefault="005656B3" w:rsidP="00886CBA"/>
    <w:p w14:paraId="79FEE061" w14:textId="77777777" w:rsidR="005656B3" w:rsidRDefault="005656B3" w:rsidP="00886CBA"/>
    <w:p w14:paraId="41F2DE6D" w14:textId="77777777" w:rsidR="005656B3" w:rsidRDefault="005656B3" w:rsidP="00886CBA"/>
    <w:p w14:paraId="1D4BD8BC" w14:textId="77777777" w:rsidR="005656B3" w:rsidRDefault="005656B3" w:rsidP="00886CBA"/>
    <w:p w14:paraId="01C675AC" w14:textId="77777777" w:rsidR="005656B3" w:rsidRDefault="005656B3" w:rsidP="00886CBA"/>
    <w:p w14:paraId="359D0500" w14:textId="77777777" w:rsidR="005656B3" w:rsidRDefault="005656B3" w:rsidP="00886CBA"/>
    <w:p w14:paraId="63D5AFB6" w14:textId="77777777" w:rsidR="005656B3" w:rsidRDefault="005656B3" w:rsidP="00886CBA"/>
    <w:p w14:paraId="17C2BA60" w14:textId="77777777" w:rsidR="005656B3" w:rsidRDefault="005656B3" w:rsidP="00886CBA"/>
    <w:p w14:paraId="2474C5E0" w14:textId="77777777" w:rsidR="005656B3" w:rsidRDefault="005656B3" w:rsidP="00886CBA"/>
    <w:p w14:paraId="2ED7E36A" w14:textId="77777777" w:rsidR="005656B3" w:rsidRDefault="005656B3" w:rsidP="00886CBA"/>
    <w:p w14:paraId="2B3C2676" w14:textId="77777777" w:rsidR="005656B3" w:rsidRDefault="005656B3" w:rsidP="00886CBA"/>
    <w:p w14:paraId="3D9C4540" w14:textId="77777777" w:rsidR="005656B3" w:rsidRDefault="005656B3" w:rsidP="00886CBA"/>
    <w:p w14:paraId="2F196D8F" w14:textId="77777777" w:rsidR="005656B3" w:rsidRDefault="005656B3" w:rsidP="00886CBA"/>
    <w:p w14:paraId="7D8CE176" w14:textId="77777777" w:rsidR="005656B3" w:rsidRDefault="005656B3" w:rsidP="00886CBA"/>
    <w:p w14:paraId="20B255E5" w14:textId="77777777" w:rsidR="005656B3" w:rsidRDefault="005656B3" w:rsidP="00886CBA"/>
    <w:p w14:paraId="7495E690" w14:textId="77777777" w:rsidR="005656B3" w:rsidRDefault="005656B3" w:rsidP="00886CBA"/>
    <w:p w14:paraId="35BB213E" w14:textId="77777777" w:rsidR="005656B3" w:rsidRDefault="005656B3" w:rsidP="00886CBA"/>
    <w:p w14:paraId="66F715F9" w14:textId="77777777" w:rsidR="005656B3" w:rsidRDefault="005656B3" w:rsidP="00886CBA"/>
    <w:p w14:paraId="3012D21E" w14:textId="77777777" w:rsidR="005656B3" w:rsidRDefault="005656B3" w:rsidP="00886CBA"/>
    <w:p w14:paraId="5D138883" w14:textId="77777777" w:rsidR="005656B3" w:rsidRDefault="005656B3" w:rsidP="00886CBA"/>
    <w:p w14:paraId="5168EB98" w14:textId="77777777" w:rsidR="005656B3" w:rsidRDefault="005656B3" w:rsidP="00886CBA"/>
    <w:p w14:paraId="41231689" w14:textId="77777777" w:rsidR="005656B3" w:rsidRDefault="005656B3" w:rsidP="00886CBA"/>
    <w:p w14:paraId="7A246A52" w14:textId="77777777" w:rsidR="005656B3" w:rsidRDefault="005656B3" w:rsidP="00886CBA"/>
    <w:p w14:paraId="620FC2D9" w14:textId="77777777" w:rsidR="005656B3" w:rsidRDefault="005656B3" w:rsidP="00886CBA"/>
    <w:p w14:paraId="11B2F0CD" w14:textId="77777777" w:rsidR="005656B3" w:rsidRDefault="005656B3" w:rsidP="00886CBA"/>
    <w:p w14:paraId="18CCA684" w14:textId="77777777" w:rsidR="005656B3" w:rsidRDefault="005656B3" w:rsidP="00886CBA"/>
    <w:p w14:paraId="7E1CD8B6" w14:textId="77777777" w:rsidR="005656B3" w:rsidRDefault="005656B3" w:rsidP="00886CBA"/>
    <w:p w14:paraId="33B2B840" w14:textId="77777777" w:rsidR="005656B3" w:rsidRDefault="005656B3" w:rsidP="00886CBA"/>
    <w:p w14:paraId="6A534C15" w14:textId="77777777" w:rsidR="005656B3" w:rsidRDefault="005656B3" w:rsidP="00886CBA"/>
    <w:p w14:paraId="189AC3DB" w14:textId="77777777" w:rsidR="005656B3" w:rsidRDefault="005656B3" w:rsidP="00886CBA"/>
    <w:p w14:paraId="04587690" w14:textId="77777777" w:rsidR="005656B3" w:rsidRDefault="005656B3" w:rsidP="00886CBA"/>
    <w:p w14:paraId="50C92929" w14:textId="77777777" w:rsidR="005656B3" w:rsidRDefault="005656B3" w:rsidP="00886CBA"/>
    <w:p w14:paraId="503CE23C" w14:textId="77777777" w:rsidR="005656B3" w:rsidRDefault="005656B3" w:rsidP="00886CBA"/>
    <w:p w14:paraId="4ABFF78E" w14:textId="77777777" w:rsidR="005656B3" w:rsidRDefault="005656B3" w:rsidP="00886CBA"/>
    <w:p w14:paraId="4188E1AC" w14:textId="77777777" w:rsidR="005656B3" w:rsidRDefault="005656B3" w:rsidP="00886CBA"/>
    <w:p w14:paraId="3B464A38" w14:textId="77777777" w:rsidR="005656B3" w:rsidRDefault="005656B3" w:rsidP="00886CBA"/>
    <w:p w14:paraId="129A0BCE" w14:textId="77777777" w:rsidR="005656B3" w:rsidRDefault="005656B3" w:rsidP="00886CBA"/>
    <w:p w14:paraId="3AC39FEC" w14:textId="77777777" w:rsidR="005656B3" w:rsidRDefault="005656B3" w:rsidP="00886CBA"/>
    <w:p w14:paraId="7DDB0283" w14:textId="77777777" w:rsidR="005656B3" w:rsidRDefault="005656B3" w:rsidP="00886CBA"/>
    <w:p w14:paraId="55FC5D5D" w14:textId="77777777" w:rsidR="005656B3" w:rsidRDefault="005656B3" w:rsidP="00886CBA"/>
    <w:p w14:paraId="4D96A9B4" w14:textId="77777777" w:rsidR="005656B3" w:rsidRDefault="005656B3" w:rsidP="00886CBA"/>
    <w:p w14:paraId="27F92DF7" w14:textId="77777777" w:rsidR="005656B3" w:rsidRDefault="005656B3" w:rsidP="00886CBA"/>
    <w:p w14:paraId="1D6532D3" w14:textId="77777777" w:rsidR="005656B3" w:rsidRDefault="005656B3" w:rsidP="00886CBA"/>
    <w:p w14:paraId="4E5B972D" w14:textId="77777777" w:rsidR="005656B3" w:rsidRDefault="005656B3" w:rsidP="00886CBA"/>
    <w:p w14:paraId="2AC380FA" w14:textId="77777777" w:rsidR="005656B3" w:rsidRDefault="005656B3" w:rsidP="00886CBA"/>
    <w:p w14:paraId="2937B251" w14:textId="77777777" w:rsidR="005656B3" w:rsidRDefault="005656B3" w:rsidP="00886CBA"/>
    <w:p w14:paraId="58C08971" w14:textId="77777777" w:rsidR="005656B3" w:rsidRDefault="005656B3" w:rsidP="00886CBA"/>
    <w:p w14:paraId="6D65A0D8" w14:textId="77777777" w:rsidR="005656B3" w:rsidRDefault="005656B3" w:rsidP="00886CBA"/>
    <w:p w14:paraId="6ED874C7" w14:textId="77777777" w:rsidR="005656B3" w:rsidRDefault="005656B3" w:rsidP="00886CBA"/>
    <w:p w14:paraId="0104EF4E" w14:textId="77777777" w:rsidR="005656B3" w:rsidRDefault="005656B3" w:rsidP="00886CBA"/>
    <w:p w14:paraId="355D444D" w14:textId="77777777" w:rsidR="005656B3" w:rsidRDefault="005656B3" w:rsidP="00886CBA"/>
    <w:p w14:paraId="561203F5" w14:textId="77777777" w:rsidR="005656B3" w:rsidRDefault="005656B3" w:rsidP="00886CBA"/>
    <w:p w14:paraId="0C2EA603" w14:textId="77777777" w:rsidR="005656B3" w:rsidRDefault="005656B3" w:rsidP="00886CBA"/>
    <w:p w14:paraId="74A36E58" w14:textId="77777777" w:rsidR="005656B3" w:rsidRDefault="005656B3" w:rsidP="00886CBA"/>
    <w:p w14:paraId="3CCD1B15" w14:textId="77777777" w:rsidR="005656B3" w:rsidRDefault="005656B3" w:rsidP="00886CBA"/>
    <w:p w14:paraId="2394CAE0" w14:textId="77777777" w:rsidR="005656B3" w:rsidRDefault="005656B3" w:rsidP="00886CBA"/>
    <w:p w14:paraId="1E37A97A" w14:textId="77777777" w:rsidR="005656B3" w:rsidRDefault="005656B3" w:rsidP="00886CBA"/>
    <w:p w14:paraId="586D6657" w14:textId="77777777" w:rsidR="005656B3" w:rsidRDefault="005656B3" w:rsidP="00886CBA"/>
    <w:p w14:paraId="77FBFA35" w14:textId="77777777" w:rsidR="005656B3" w:rsidRDefault="005656B3" w:rsidP="00886CBA"/>
    <w:p w14:paraId="18BAC4F5" w14:textId="77777777" w:rsidR="005656B3" w:rsidRDefault="005656B3" w:rsidP="00886CBA"/>
    <w:p w14:paraId="5022AEAA" w14:textId="77777777" w:rsidR="005656B3" w:rsidRDefault="005656B3" w:rsidP="00886CBA"/>
    <w:p w14:paraId="5D938A6B" w14:textId="77777777" w:rsidR="005656B3" w:rsidRDefault="005656B3" w:rsidP="00886CBA"/>
    <w:p w14:paraId="003222D6" w14:textId="77777777" w:rsidR="005656B3" w:rsidRDefault="005656B3" w:rsidP="00886C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BD578" w14:textId="77777777" w:rsidR="005656B3" w:rsidRPr="00721B35" w:rsidRDefault="005656B3" w:rsidP="00886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D4EEB"/>
    <w:multiLevelType w:val="hybridMultilevel"/>
    <w:tmpl w:val="8722B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1">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8">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9">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3">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4821E1"/>
    <w:multiLevelType w:val="multilevel"/>
    <w:tmpl w:val="F912E1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6">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7">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8">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D3A76BE"/>
    <w:multiLevelType w:val="multilevel"/>
    <w:tmpl w:val="913E7D64"/>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b/>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6">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8">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5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1">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nsid w:val="69DE2537"/>
    <w:multiLevelType w:val="singleLevel"/>
    <w:tmpl w:val="A2B453D0"/>
    <w:name w:val="52222"/>
    <w:lvl w:ilvl="0">
      <w:start w:val="1"/>
      <w:numFmt w:val="decimal"/>
      <w:lvlText w:val="%1."/>
      <w:lvlJc w:val="left"/>
      <w:pPr>
        <w:tabs>
          <w:tab w:val="num" w:pos="360"/>
        </w:tabs>
        <w:ind w:left="216" w:hanging="216"/>
      </w:pPr>
    </w:lvl>
  </w:abstractNum>
  <w:abstractNum w:abstractNumId="54">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6">
    <w:nsid w:val="6CAE2D27"/>
    <w:multiLevelType w:val="singleLevel"/>
    <w:tmpl w:val="A2B453D0"/>
    <w:name w:val="522222"/>
    <w:lvl w:ilvl="0">
      <w:start w:val="1"/>
      <w:numFmt w:val="decimal"/>
      <w:lvlText w:val="%1."/>
      <w:lvlJc w:val="left"/>
      <w:pPr>
        <w:tabs>
          <w:tab w:val="num" w:pos="360"/>
        </w:tabs>
        <w:ind w:left="216" w:hanging="216"/>
      </w:pPr>
    </w:lvl>
  </w:abstractNum>
  <w:abstractNum w:abstractNumId="57">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9">
    <w:nsid w:val="6F554E85"/>
    <w:multiLevelType w:val="singleLevel"/>
    <w:tmpl w:val="A2B453D0"/>
    <w:name w:val="5"/>
    <w:lvl w:ilvl="0">
      <w:start w:val="1"/>
      <w:numFmt w:val="decimal"/>
      <w:lvlText w:val="%1."/>
      <w:lvlJc w:val="left"/>
      <w:pPr>
        <w:tabs>
          <w:tab w:val="num" w:pos="360"/>
        </w:tabs>
        <w:ind w:left="216" w:hanging="216"/>
      </w:pPr>
    </w:lvl>
  </w:abstractNum>
  <w:abstractNum w:abstractNumId="60">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03A2D81"/>
    <w:multiLevelType w:val="singleLevel"/>
    <w:tmpl w:val="A2B453D0"/>
    <w:name w:val="5222"/>
    <w:lvl w:ilvl="0">
      <w:start w:val="1"/>
      <w:numFmt w:val="decimal"/>
      <w:lvlText w:val="%1."/>
      <w:lvlJc w:val="left"/>
      <w:pPr>
        <w:tabs>
          <w:tab w:val="num" w:pos="360"/>
        </w:tabs>
        <w:ind w:left="216" w:hanging="216"/>
      </w:pPr>
    </w:lvl>
  </w:abstractNum>
  <w:abstractNum w:abstractNumId="62">
    <w:nsid w:val="71BB7563"/>
    <w:multiLevelType w:val="singleLevel"/>
    <w:tmpl w:val="876EF2CC"/>
    <w:lvl w:ilvl="0">
      <w:start w:val="1"/>
      <w:numFmt w:val="decimal"/>
      <w:pStyle w:val="TableTitle"/>
      <w:lvlText w:val="B¶ng %1:"/>
      <w:lvlJc w:val="left"/>
      <w:pPr>
        <w:tabs>
          <w:tab w:val="num" w:pos="1080"/>
        </w:tabs>
      </w:pPr>
    </w:lvl>
  </w:abstractNum>
  <w:abstractNum w:abstractNumId="63">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4">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8">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62"/>
  </w:num>
  <w:num w:numId="3">
    <w:abstractNumId w:val="21"/>
  </w:num>
  <w:num w:numId="4">
    <w:abstractNumId w:val="33"/>
  </w:num>
  <w:num w:numId="5">
    <w:abstractNumId w:val="0"/>
  </w:num>
  <w:num w:numId="6">
    <w:abstractNumId w:val="38"/>
  </w:num>
  <w:num w:numId="7">
    <w:abstractNumId w:val="54"/>
  </w:num>
  <w:num w:numId="8">
    <w:abstractNumId w:val="7"/>
  </w:num>
  <w:num w:numId="9">
    <w:abstractNumId w:val="60"/>
  </w:num>
  <w:num w:numId="10">
    <w:abstractNumId w:val="64"/>
  </w:num>
  <w:num w:numId="11">
    <w:abstractNumId w:val="66"/>
  </w:num>
  <w:num w:numId="12">
    <w:abstractNumId w:val="43"/>
  </w:num>
  <w:num w:numId="13">
    <w:abstractNumId w:val="11"/>
  </w:num>
  <w:num w:numId="14">
    <w:abstractNumId w:val="44"/>
  </w:num>
  <w:num w:numId="15">
    <w:abstractNumId w:val="29"/>
  </w:num>
  <w:num w:numId="16">
    <w:abstractNumId w:val="9"/>
  </w:num>
  <w:num w:numId="17">
    <w:abstractNumId w:val="23"/>
  </w:num>
  <w:num w:numId="18">
    <w:abstractNumId w:val="22"/>
  </w:num>
  <w:num w:numId="19">
    <w:abstractNumId w:val="40"/>
  </w:num>
  <w:num w:numId="20">
    <w:abstractNumId w:val="17"/>
  </w:num>
  <w:num w:numId="21">
    <w:abstractNumId w:val="30"/>
  </w:num>
  <w:num w:numId="22">
    <w:abstractNumId w:val="25"/>
  </w:num>
  <w:num w:numId="23">
    <w:abstractNumId w:val="24"/>
  </w:num>
  <w:num w:numId="24">
    <w:abstractNumId w:val="68"/>
  </w:num>
  <w:num w:numId="25">
    <w:abstractNumId w:val="39"/>
  </w:num>
  <w:num w:numId="26">
    <w:abstractNumId w:val="13"/>
  </w:num>
  <w:num w:numId="27">
    <w:abstractNumId w:val="42"/>
  </w:num>
  <w:num w:numId="28">
    <w:abstractNumId w:val="8"/>
  </w:num>
  <w:num w:numId="29">
    <w:abstractNumId w:val="57"/>
  </w:num>
  <w:num w:numId="30">
    <w:abstractNumId w:val="18"/>
  </w:num>
  <w:num w:numId="31">
    <w:abstractNumId w:val="31"/>
  </w:num>
  <w:num w:numId="32">
    <w:abstractNumId w:val="6"/>
  </w:num>
  <w:num w:numId="33">
    <w:abstractNumId w:val="48"/>
  </w:num>
  <w:num w:numId="34">
    <w:abstractNumId w:val="65"/>
  </w:num>
  <w:num w:numId="35">
    <w:abstractNumId w:val="3"/>
  </w:num>
  <w:num w:numId="36">
    <w:abstractNumId w:val="45"/>
  </w:num>
  <w:num w:numId="37">
    <w:abstractNumId w:val="46"/>
  </w:num>
  <w:num w:numId="38">
    <w:abstractNumId w:val="1"/>
  </w:num>
  <w:num w:numId="39">
    <w:abstractNumId w:val="20"/>
  </w:num>
  <w:num w:numId="40">
    <w:abstractNumId w:val="32"/>
  </w:num>
  <w:num w:numId="41">
    <w:abstractNumId w:val="47"/>
  </w:num>
  <w:num w:numId="42">
    <w:abstractNumId w:val="49"/>
  </w:num>
  <w:num w:numId="43">
    <w:abstractNumId w:val="55"/>
  </w:num>
  <w:num w:numId="44">
    <w:abstractNumId w:val="67"/>
  </w:num>
  <w:num w:numId="45">
    <w:abstractNumId w:val="52"/>
  </w:num>
  <w:num w:numId="46">
    <w:abstractNumId w:val="41"/>
  </w:num>
  <w:num w:numId="47">
    <w:abstractNumId w:val="28"/>
  </w:num>
  <w:num w:numId="48">
    <w:abstractNumId w:val="14"/>
  </w:num>
  <w:num w:numId="49">
    <w:abstractNumId w:val="19"/>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hNN">
    <w15:presenceInfo w15:providerId="None" w15:userId="Minh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3676"/>
    <w:rsid w:val="0018501A"/>
    <w:rsid w:val="00185347"/>
    <w:rsid w:val="00186936"/>
    <w:rsid w:val="00187315"/>
    <w:rsid w:val="00194E0B"/>
    <w:rsid w:val="001A38E2"/>
    <w:rsid w:val="001A6E60"/>
    <w:rsid w:val="001A73E9"/>
    <w:rsid w:val="001A7555"/>
    <w:rsid w:val="001B12E6"/>
    <w:rsid w:val="001B3D20"/>
    <w:rsid w:val="001B65EF"/>
    <w:rsid w:val="001C5916"/>
    <w:rsid w:val="001D214D"/>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23F3"/>
    <w:rsid w:val="00233F05"/>
    <w:rsid w:val="0023457B"/>
    <w:rsid w:val="00252FBA"/>
    <w:rsid w:val="00256DD8"/>
    <w:rsid w:val="00264987"/>
    <w:rsid w:val="00266F43"/>
    <w:rsid w:val="00272175"/>
    <w:rsid w:val="00273C1F"/>
    <w:rsid w:val="0027572C"/>
    <w:rsid w:val="00275914"/>
    <w:rsid w:val="00276717"/>
    <w:rsid w:val="00276DF1"/>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0767"/>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70155"/>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5EFD"/>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56B3"/>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B3C9A"/>
    <w:rsid w:val="005B7277"/>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3EA0"/>
    <w:rsid w:val="00617769"/>
    <w:rsid w:val="00617C22"/>
    <w:rsid w:val="00630E25"/>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8786E"/>
    <w:rsid w:val="00690806"/>
    <w:rsid w:val="006919E1"/>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73D"/>
    <w:rsid w:val="00787D28"/>
    <w:rsid w:val="007908A6"/>
    <w:rsid w:val="00794F78"/>
    <w:rsid w:val="0079546A"/>
    <w:rsid w:val="00797B26"/>
    <w:rsid w:val="007B1987"/>
    <w:rsid w:val="007B34DA"/>
    <w:rsid w:val="007C42D4"/>
    <w:rsid w:val="007C4410"/>
    <w:rsid w:val="007C577C"/>
    <w:rsid w:val="007C633D"/>
    <w:rsid w:val="007C77DC"/>
    <w:rsid w:val="007D1744"/>
    <w:rsid w:val="007D3217"/>
    <w:rsid w:val="007D640F"/>
    <w:rsid w:val="007E6223"/>
    <w:rsid w:val="007E6987"/>
    <w:rsid w:val="007E7298"/>
    <w:rsid w:val="007E7315"/>
    <w:rsid w:val="007F1136"/>
    <w:rsid w:val="007F2150"/>
    <w:rsid w:val="007F6311"/>
    <w:rsid w:val="00801CD1"/>
    <w:rsid w:val="00801CE7"/>
    <w:rsid w:val="0080766B"/>
    <w:rsid w:val="00811A04"/>
    <w:rsid w:val="008139BB"/>
    <w:rsid w:val="00816047"/>
    <w:rsid w:val="00817E4C"/>
    <w:rsid w:val="00820D7B"/>
    <w:rsid w:val="00821CB6"/>
    <w:rsid w:val="00823BF9"/>
    <w:rsid w:val="00823C81"/>
    <w:rsid w:val="00824C4F"/>
    <w:rsid w:val="00825564"/>
    <w:rsid w:val="008274D5"/>
    <w:rsid w:val="0083288E"/>
    <w:rsid w:val="008335B1"/>
    <w:rsid w:val="00834CE3"/>
    <w:rsid w:val="008370EF"/>
    <w:rsid w:val="0083753E"/>
    <w:rsid w:val="00840083"/>
    <w:rsid w:val="00842547"/>
    <w:rsid w:val="008477D2"/>
    <w:rsid w:val="00847F91"/>
    <w:rsid w:val="00854710"/>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C6564"/>
    <w:rsid w:val="008D0B8D"/>
    <w:rsid w:val="008D2952"/>
    <w:rsid w:val="008D30DA"/>
    <w:rsid w:val="008D464A"/>
    <w:rsid w:val="008D7257"/>
    <w:rsid w:val="008E09F2"/>
    <w:rsid w:val="008E56F0"/>
    <w:rsid w:val="008E7184"/>
    <w:rsid w:val="008F3F71"/>
    <w:rsid w:val="008F5DDA"/>
    <w:rsid w:val="009032E4"/>
    <w:rsid w:val="00903F27"/>
    <w:rsid w:val="00904124"/>
    <w:rsid w:val="009048EF"/>
    <w:rsid w:val="00911B78"/>
    <w:rsid w:val="00914B9B"/>
    <w:rsid w:val="009174AB"/>
    <w:rsid w:val="00930A6C"/>
    <w:rsid w:val="009337BD"/>
    <w:rsid w:val="00934664"/>
    <w:rsid w:val="0093552E"/>
    <w:rsid w:val="00951720"/>
    <w:rsid w:val="00952160"/>
    <w:rsid w:val="009539F4"/>
    <w:rsid w:val="00956579"/>
    <w:rsid w:val="00957B51"/>
    <w:rsid w:val="009617C5"/>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97163"/>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958AB"/>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E7166"/>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3521B"/>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A7F31"/>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885"/>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A926F"/>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del-view-controlle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5B53-FFE0-4849-8ED0-EBEE1103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135</TotalTime>
  <Pages>30</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MinhNN</cp:lastModifiedBy>
  <cp:revision>31</cp:revision>
  <cp:lastPrinted>1900-12-31T17:00:00Z</cp:lastPrinted>
  <dcterms:created xsi:type="dcterms:W3CDTF">2014-08-19T04:40:00Z</dcterms:created>
  <dcterms:modified xsi:type="dcterms:W3CDTF">2016-07-31T11:32:00Z</dcterms:modified>
  <cp:category>Template</cp:category>
</cp:coreProperties>
</file>